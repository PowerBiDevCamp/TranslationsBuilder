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DDCE9" w14:textId="682A95D3" w:rsidR="001C7B5E" w:rsidRPr="00C47A6B" w:rsidRDefault="00C605A0" w:rsidP="008649F4">
      <w:pPr>
        <w:pStyle w:val="Heading2"/>
        <w:rPr>
          <w:b/>
        </w:rPr>
      </w:pPr>
      <w:bookmarkStart w:id="0" w:name="_Toc124670331"/>
      <w:r>
        <w:rPr>
          <w:b/>
        </w:rPr>
        <w:t>Hands-on Lab</w:t>
      </w:r>
      <w:r w:rsidR="0086672E">
        <w:rPr>
          <w:b/>
        </w:rPr>
        <w:t xml:space="preserve">: </w:t>
      </w:r>
      <w:r>
        <w:rPr>
          <w:b/>
        </w:rPr>
        <w:t>Building Multi-language Reports for Power BI</w:t>
      </w:r>
      <w:bookmarkEnd w:id="0"/>
    </w:p>
    <w:p w14:paraId="4DDE1DB3" w14:textId="3560C153" w:rsidR="009E381F" w:rsidRDefault="0092469E" w:rsidP="0069581B">
      <w:pPr>
        <w:pStyle w:val="LabExerciseText"/>
      </w:pPr>
      <w:r>
        <w:rPr>
          <w:b/>
        </w:rPr>
        <w:t>Overview</w:t>
      </w:r>
      <w:r>
        <w:t xml:space="preserve">: In this lab, you will </w:t>
      </w:r>
      <w:r w:rsidR="00396FD9">
        <w:t xml:space="preserve">learn how </w:t>
      </w:r>
      <w:r w:rsidR="00FB2F91">
        <w:t xml:space="preserve">to work with </w:t>
      </w:r>
      <w:r w:rsidR="00396FD9">
        <w:t xml:space="preserve">Power BI Desktop </w:t>
      </w:r>
      <w:r w:rsidR="00D75182">
        <w:t xml:space="preserve">and </w:t>
      </w:r>
      <w:hyperlink r:id="rId12" w:history="1">
        <w:r w:rsidR="00D75182" w:rsidRPr="00C605A0">
          <w:rPr>
            <w:rStyle w:val="Hyperlink"/>
            <w:b/>
            <w:bCs/>
            <w:szCs w:val="20"/>
          </w:rPr>
          <w:t>Translations Builder</w:t>
        </w:r>
      </w:hyperlink>
      <w:r w:rsidR="00D75182">
        <w:t xml:space="preserve"> </w:t>
      </w:r>
      <w:r>
        <w:t xml:space="preserve">to </w:t>
      </w:r>
      <w:r w:rsidR="00396FD9">
        <w:t xml:space="preserve">build </w:t>
      </w:r>
      <w:r w:rsidR="00581AC4">
        <w:t xml:space="preserve">and test </w:t>
      </w:r>
      <w:r w:rsidR="0092280E">
        <w:t xml:space="preserve">a </w:t>
      </w:r>
      <w:r w:rsidR="00396FD9">
        <w:t xml:space="preserve">multi-language report for Power BI. You will start by downloading a PBIX project file named </w:t>
      </w:r>
      <w:r w:rsidR="00A13AB6">
        <w:rPr>
          <w:b/>
          <w:bCs/>
        </w:rPr>
        <w:t>Product Sales</w:t>
      </w:r>
      <w:r w:rsidR="00396FD9" w:rsidRPr="00396FD9">
        <w:rPr>
          <w:b/>
          <w:bCs/>
        </w:rPr>
        <w:t>.pbix</w:t>
      </w:r>
      <w:r w:rsidR="00396FD9">
        <w:t xml:space="preserve"> and opening it in Power BI Desktop. Once you have opened </w:t>
      </w:r>
      <w:r w:rsidR="0092280E">
        <w:t xml:space="preserve">the </w:t>
      </w:r>
      <w:r w:rsidR="00D64C1E">
        <w:rPr>
          <w:b/>
          <w:bCs/>
        </w:rPr>
        <w:t>Product Sales</w:t>
      </w:r>
      <w:r w:rsidR="0092280E" w:rsidRPr="0092280E">
        <w:t xml:space="preserve"> project,</w:t>
      </w:r>
      <w:r w:rsidR="00396FD9">
        <w:rPr>
          <w:b/>
          <w:bCs/>
        </w:rPr>
        <w:t xml:space="preserve"> </w:t>
      </w:r>
      <w:r w:rsidR="00396FD9">
        <w:t>you will launch Translations Builder and mov</w:t>
      </w:r>
      <w:r w:rsidR="00FB2F91">
        <w:t>e</w:t>
      </w:r>
      <w:r w:rsidR="00396FD9">
        <w:t xml:space="preserve"> through the steps to add metadata translations and report label translations. </w:t>
      </w:r>
      <w:r w:rsidR="0092280E">
        <w:t xml:space="preserve">In later exercises you will also learn how to implement data translations. </w:t>
      </w:r>
      <w:r w:rsidR="00396FD9">
        <w:t xml:space="preserve">At various </w:t>
      </w:r>
      <w:r w:rsidR="002608BD">
        <w:t xml:space="preserve">milestones in </w:t>
      </w:r>
      <w:r w:rsidR="00396FD9">
        <w:t xml:space="preserve">this lab, you will be required to publish </w:t>
      </w:r>
      <w:r w:rsidR="00FB2F91">
        <w:t xml:space="preserve">the </w:t>
      </w:r>
      <w:r w:rsidR="000261B7" w:rsidRPr="0092280E">
        <w:rPr>
          <w:b/>
          <w:bCs/>
        </w:rPr>
        <w:t>Product Sales</w:t>
      </w:r>
      <w:r w:rsidR="000261B7" w:rsidRPr="0092280E">
        <w:t xml:space="preserve"> project</w:t>
      </w:r>
      <w:r w:rsidR="00FB2F91">
        <w:t xml:space="preserve"> </w:t>
      </w:r>
      <w:r w:rsidR="002608BD">
        <w:t xml:space="preserve">from Power BI Desktop </w:t>
      </w:r>
      <w:r w:rsidR="00396FD9">
        <w:t xml:space="preserve">to the Power BI Service so you can test </w:t>
      </w:r>
      <w:r w:rsidR="0092280E">
        <w:t xml:space="preserve">out </w:t>
      </w:r>
      <w:r w:rsidR="002608BD">
        <w:t xml:space="preserve">the translations you’ve added </w:t>
      </w:r>
      <w:r w:rsidR="00D75182">
        <w:t xml:space="preserve">to the PBIX project </w:t>
      </w:r>
      <w:r w:rsidR="00FB2F91">
        <w:t xml:space="preserve">to ensure they </w:t>
      </w:r>
      <w:r w:rsidR="00D75182">
        <w:t>display</w:t>
      </w:r>
      <w:r w:rsidR="0092280E">
        <w:t xml:space="preserve"> correctly </w:t>
      </w:r>
      <w:r w:rsidR="00396FD9">
        <w:t xml:space="preserve">when loaded using different languages and </w:t>
      </w:r>
      <w:r w:rsidR="0092280E">
        <w:t>locales</w:t>
      </w:r>
      <w:r w:rsidR="00396FD9">
        <w:t>.</w:t>
      </w:r>
    </w:p>
    <w:p w14:paraId="0803AE99" w14:textId="77777777" w:rsidR="00581AC4" w:rsidRDefault="00581AC4" w:rsidP="00581AC4">
      <w:pPr>
        <w:pStyle w:val="Prerequisite"/>
        <w:spacing w:line="276" w:lineRule="auto"/>
        <w:rPr>
          <w:b/>
        </w:rPr>
      </w:pPr>
      <w:r>
        <w:rPr>
          <w:b/>
        </w:rPr>
        <w:t>Prerequisite 1</w:t>
      </w:r>
      <w:r w:rsidRPr="002608BD">
        <w:rPr>
          <w:bCs/>
        </w:rPr>
        <w:t>:</w:t>
      </w:r>
      <w:r>
        <w:t xml:space="preserve"> This lab assumes you're experienced with Power BI Desktop and you know how to build queries, datasets and reports.</w:t>
      </w:r>
    </w:p>
    <w:p w14:paraId="104DE838" w14:textId="77777777" w:rsidR="00581AC4" w:rsidRDefault="00581AC4" w:rsidP="00581AC4">
      <w:pPr>
        <w:pStyle w:val="Prerequisite"/>
        <w:spacing w:line="276" w:lineRule="auto"/>
      </w:pPr>
      <w:r>
        <w:rPr>
          <w:b/>
        </w:rPr>
        <w:t>Prerequisite 2</w:t>
      </w:r>
      <w:r w:rsidRPr="002608BD">
        <w:rPr>
          <w:bCs/>
        </w:rPr>
        <w:t>:</w:t>
      </w:r>
      <w:r>
        <w:t xml:space="preserve"> This lab assumes you’ve already installed </w:t>
      </w:r>
      <w:r w:rsidRPr="00736D0C">
        <w:t>Translations Builder</w:t>
      </w:r>
      <w:r>
        <w:t xml:space="preserve">. If you haven’t installed Translations Builder yet, you must follow steps in the </w:t>
      </w:r>
      <w:hyperlink r:id="rId13" w:history="1">
        <w:r w:rsidRPr="00F2265D">
          <w:rPr>
            <w:rStyle w:val="Hyperlink"/>
          </w:rPr>
          <w:t>Translations Builder Installation Guide</w:t>
        </w:r>
      </w:hyperlink>
      <w:r>
        <w:t xml:space="preserve"> before continuing with these lab exercises. </w:t>
      </w:r>
    </w:p>
    <w:p w14:paraId="17D26E82" w14:textId="77777777" w:rsidR="00581AC4" w:rsidRDefault="00581AC4" w:rsidP="00581AC4">
      <w:pPr>
        <w:pStyle w:val="Prerequisite"/>
        <w:spacing w:line="276" w:lineRule="auto"/>
      </w:pPr>
      <w:r>
        <w:rPr>
          <w:b/>
        </w:rPr>
        <w:t>Prerequisite 3</w:t>
      </w:r>
      <w:r>
        <w:t>: To complete this lab, you will need a Power BI workspace where you have appropriate permissions to publish PBIX project files from Power BI Desktop to test your work. This workspace must also be associated with a Premium capacity as indicated by the diamond image (</w:t>
      </w:r>
      <w:r w:rsidRPr="00FB2F91">
        <w:rPr>
          <w:i/>
          <w:iCs/>
        </w:rPr>
        <w:t>see below</w:t>
      </w:r>
      <w:r>
        <w:t>) displayed after the workspace name. A workspace in a premium capacity is required because Power BI translations do not load properly for reports in the shared capacity.</w:t>
      </w:r>
    </w:p>
    <w:p w14:paraId="5BE5553B" w14:textId="201B69EE" w:rsidR="00581AC4" w:rsidRDefault="00C4036A" w:rsidP="00581AC4">
      <w:r>
        <w:rPr>
          <w:noProof/>
        </w:rPr>
        <w:drawing>
          <wp:inline distT="0" distB="0" distL="0" distR="0" wp14:anchorId="78881EB4" wp14:editId="3292D800">
            <wp:extent cx="2828582" cy="92659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283" cy="935011"/>
                    </a:xfrm>
                    <a:prstGeom prst="rect">
                      <a:avLst/>
                    </a:prstGeom>
                    <a:noFill/>
                    <a:ln>
                      <a:noFill/>
                    </a:ln>
                  </pic:spPr>
                </pic:pic>
              </a:graphicData>
            </a:graphic>
          </wp:inline>
        </w:drawing>
      </w:r>
    </w:p>
    <w:p w14:paraId="47832669" w14:textId="77777777" w:rsidR="000B042C" w:rsidRDefault="000B042C" w:rsidP="000B042C">
      <w:pPr>
        <w:spacing w:before="240" w:after="0"/>
        <w:rPr>
          <w:rFonts w:asciiTheme="majorHAnsi" w:hAnsiTheme="majorHAnsi"/>
          <w:b/>
          <w:bCs/>
          <w:color w:val="365F91" w:themeColor="accent1" w:themeShade="BF"/>
          <w:sz w:val="28"/>
          <w:szCs w:val="32"/>
        </w:rPr>
      </w:pPr>
      <w:r w:rsidRPr="0092280E">
        <w:rPr>
          <w:rFonts w:asciiTheme="majorHAnsi" w:hAnsiTheme="majorHAnsi"/>
          <w:b/>
          <w:bCs/>
          <w:color w:val="365F91" w:themeColor="accent1" w:themeShade="BF"/>
          <w:sz w:val="28"/>
          <w:szCs w:val="32"/>
        </w:rPr>
        <w:t>Student Files</w:t>
      </w:r>
    </w:p>
    <w:p w14:paraId="0D655287" w14:textId="77777777" w:rsidR="000B042C" w:rsidRDefault="000B042C" w:rsidP="000B042C">
      <w:pPr>
        <w:spacing w:before="80" w:line="276" w:lineRule="auto"/>
        <w:rPr>
          <w:sz w:val="18"/>
          <w:szCs w:val="20"/>
        </w:rPr>
      </w:pPr>
      <w:r w:rsidRPr="0094159A">
        <w:rPr>
          <w:sz w:val="18"/>
          <w:szCs w:val="20"/>
        </w:rPr>
        <w:t xml:space="preserve">These lab instructions are accompanied by a set of files in a ZIP archive named </w:t>
      </w:r>
      <w:r w:rsidRPr="0094159A">
        <w:rPr>
          <w:b/>
          <w:bCs/>
          <w:sz w:val="18"/>
          <w:szCs w:val="20"/>
        </w:rPr>
        <w:t>StudentFiles.zip</w:t>
      </w:r>
      <w:r>
        <w:rPr>
          <w:sz w:val="18"/>
          <w:szCs w:val="20"/>
        </w:rPr>
        <w:t xml:space="preserve"> that you can download from </w:t>
      </w:r>
      <w:hyperlink r:id="rId15" w:history="1">
        <w:r w:rsidRPr="00C4036A">
          <w:rPr>
            <w:rStyle w:val="Hyperlink"/>
            <w:b/>
            <w:bCs/>
            <w:sz w:val="16"/>
            <w:szCs w:val="18"/>
          </w:rPr>
          <w:t>HERE</w:t>
        </w:r>
      </w:hyperlink>
      <w:r w:rsidRPr="0094159A">
        <w:rPr>
          <w:sz w:val="18"/>
          <w:szCs w:val="20"/>
        </w:rPr>
        <w:t xml:space="preserve">. The student filles contain </w:t>
      </w:r>
      <w:r>
        <w:rPr>
          <w:sz w:val="18"/>
          <w:szCs w:val="20"/>
        </w:rPr>
        <w:t xml:space="preserve">a </w:t>
      </w:r>
      <w:r w:rsidRPr="0094159A">
        <w:rPr>
          <w:sz w:val="18"/>
          <w:szCs w:val="20"/>
        </w:rPr>
        <w:t xml:space="preserve">completed solution for each of the six lab exercises </w:t>
      </w:r>
      <w:r>
        <w:rPr>
          <w:sz w:val="18"/>
          <w:szCs w:val="20"/>
        </w:rPr>
        <w:t xml:space="preserve">in the form of </w:t>
      </w:r>
      <w:r w:rsidRPr="0094159A">
        <w:rPr>
          <w:sz w:val="18"/>
          <w:szCs w:val="20"/>
        </w:rPr>
        <w:t xml:space="preserve">a PBIX project file. There is also a </w:t>
      </w:r>
      <w:r w:rsidRPr="0094159A">
        <w:rPr>
          <w:b/>
          <w:bCs/>
          <w:sz w:val="18"/>
          <w:szCs w:val="20"/>
        </w:rPr>
        <w:t>Snippets</w:t>
      </w:r>
      <w:r w:rsidRPr="0094159A">
        <w:rPr>
          <w:sz w:val="18"/>
          <w:szCs w:val="20"/>
        </w:rPr>
        <w:t xml:space="preserve"> folder with text files containing DAX code and M code that you will need to copy and paste in Power BI Desktop. While you can copy and paste DAX </w:t>
      </w:r>
      <w:r>
        <w:rPr>
          <w:sz w:val="18"/>
          <w:szCs w:val="20"/>
        </w:rPr>
        <w:t xml:space="preserve">and M </w:t>
      </w:r>
      <w:r w:rsidRPr="0094159A">
        <w:rPr>
          <w:sz w:val="18"/>
          <w:szCs w:val="20"/>
        </w:rPr>
        <w:t xml:space="preserve">code from this manual, some students </w:t>
      </w:r>
      <w:r>
        <w:rPr>
          <w:sz w:val="18"/>
          <w:szCs w:val="20"/>
        </w:rPr>
        <w:t xml:space="preserve">will </w:t>
      </w:r>
      <w:r w:rsidRPr="0094159A">
        <w:rPr>
          <w:sz w:val="18"/>
          <w:szCs w:val="20"/>
        </w:rPr>
        <w:t xml:space="preserve">find it easier </w:t>
      </w:r>
      <w:r>
        <w:rPr>
          <w:sz w:val="18"/>
          <w:szCs w:val="20"/>
        </w:rPr>
        <w:t>to copy the code from these text files instead.</w:t>
      </w:r>
    </w:p>
    <w:p w14:paraId="6946BBF6" w14:textId="190EA02B" w:rsidR="000B042C" w:rsidRDefault="000B042C" w:rsidP="00581AC4">
      <w:r>
        <w:rPr>
          <w:noProof/>
          <w:sz w:val="18"/>
          <w:szCs w:val="20"/>
        </w:rPr>
        <w:drawing>
          <wp:inline distT="0" distB="0" distL="0" distR="0" wp14:anchorId="5C2EB935" wp14:editId="46556362">
            <wp:extent cx="4005013" cy="1737360"/>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45754" cy="1755033"/>
                    </a:xfrm>
                    <a:prstGeom prst="rect">
                      <a:avLst/>
                    </a:prstGeom>
                    <a:noFill/>
                    <a:ln>
                      <a:noFill/>
                    </a:ln>
                  </pic:spPr>
                </pic:pic>
              </a:graphicData>
            </a:graphic>
          </wp:inline>
        </w:drawing>
      </w:r>
      <w:r>
        <w:t xml:space="preserve"> </w:t>
      </w:r>
    </w:p>
    <w:sdt>
      <w:sdtPr>
        <w:rPr>
          <w:rFonts w:ascii="Arial" w:eastAsiaTheme="minorHAnsi" w:hAnsi="Arial" w:cstheme="minorBidi"/>
          <w:b w:val="0"/>
          <w:bCs w:val="0"/>
          <w:color w:val="262626" w:themeColor="text1" w:themeTint="D9"/>
          <w:sz w:val="20"/>
          <w:szCs w:val="22"/>
        </w:rPr>
        <w:id w:val="-1822487159"/>
        <w:docPartObj>
          <w:docPartGallery w:val="Table of Contents"/>
          <w:docPartUnique/>
        </w:docPartObj>
      </w:sdtPr>
      <w:sdtEndPr>
        <w:rPr>
          <w:noProof/>
          <w:sz w:val="24"/>
        </w:rPr>
      </w:sdtEndPr>
      <w:sdtContent>
        <w:p w14:paraId="0203F01B" w14:textId="389366C8" w:rsidR="0094159A" w:rsidRDefault="000B042C" w:rsidP="00581AC4">
          <w:pPr>
            <w:pStyle w:val="TOCHeading"/>
            <w:spacing w:before="240"/>
          </w:pPr>
          <w:r>
            <w:t>Lab Exercise T</w:t>
          </w:r>
          <w:r w:rsidR="0094159A">
            <w:t xml:space="preserve">able of </w:t>
          </w:r>
          <w:r w:rsidR="0094159A" w:rsidRPr="0069581B">
            <w:t>Contents</w:t>
          </w:r>
        </w:p>
        <w:p w14:paraId="1C5156FD" w14:textId="22CC762F" w:rsidR="0094159A" w:rsidRPr="00581AC4" w:rsidRDefault="0094159A">
          <w:pPr>
            <w:pStyle w:val="TOC2"/>
            <w:rPr>
              <w:rFonts w:asciiTheme="minorHAnsi" w:eastAsiaTheme="minorEastAsia" w:hAnsiTheme="minorHAnsi"/>
              <w:noProof/>
              <w:color w:val="auto"/>
              <w:sz w:val="24"/>
              <w:szCs w:val="24"/>
            </w:rPr>
          </w:pPr>
          <w:r w:rsidRPr="00132BD0">
            <w:rPr>
              <w:sz w:val="22"/>
              <w:szCs w:val="28"/>
            </w:rPr>
            <w:fldChar w:fldCharType="begin"/>
          </w:r>
          <w:r w:rsidRPr="00132BD0">
            <w:rPr>
              <w:sz w:val="22"/>
              <w:szCs w:val="28"/>
            </w:rPr>
            <w:instrText xml:space="preserve"> TOC \o "1-3" \h \z \u </w:instrText>
          </w:r>
          <w:r w:rsidRPr="00132BD0">
            <w:rPr>
              <w:sz w:val="22"/>
              <w:szCs w:val="28"/>
            </w:rPr>
            <w:fldChar w:fldCharType="separate"/>
          </w:r>
          <w:hyperlink w:anchor="_Toc124670331" w:history="1">
            <w:r w:rsidRPr="00581AC4">
              <w:rPr>
                <w:rStyle w:val="Hyperlink"/>
                <w:b/>
                <w:noProof/>
                <w:sz w:val="20"/>
                <w:szCs w:val="24"/>
              </w:rPr>
              <w:t>Hands-on Lab: Building Multi-language Reports for Power BI</w:t>
            </w:r>
            <w:r w:rsidRPr="00581AC4">
              <w:rPr>
                <w:noProof/>
                <w:webHidden/>
                <w:sz w:val="20"/>
                <w:szCs w:val="24"/>
              </w:rPr>
              <w:tab/>
            </w:r>
            <w:r w:rsidRPr="00581AC4">
              <w:rPr>
                <w:noProof/>
                <w:webHidden/>
                <w:sz w:val="20"/>
                <w:szCs w:val="24"/>
              </w:rPr>
              <w:fldChar w:fldCharType="begin"/>
            </w:r>
            <w:r w:rsidRPr="00581AC4">
              <w:rPr>
                <w:noProof/>
                <w:webHidden/>
                <w:sz w:val="20"/>
                <w:szCs w:val="24"/>
              </w:rPr>
              <w:instrText xml:space="preserve"> PAGEREF _Toc124670331 \h </w:instrText>
            </w:r>
            <w:r w:rsidRPr="00581AC4">
              <w:rPr>
                <w:noProof/>
                <w:webHidden/>
                <w:sz w:val="20"/>
                <w:szCs w:val="24"/>
              </w:rPr>
            </w:r>
            <w:r w:rsidRPr="00581AC4">
              <w:rPr>
                <w:noProof/>
                <w:webHidden/>
                <w:sz w:val="20"/>
                <w:szCs w:val="24"/>
              </w:rPr>
              <w:fldChar w:fldCharType="separate"/>
            </w:r>
            <w:r w:rsidR="00CF1FFA">
              <w:rPr>
                <w:noProof/>
                <w:webHidden/>
                <w:sz w:val="20"/>
                <w:szCs w:val="24"/>
              </w:rPr>
              <w:t>1</w:t>
            </w:r>
            <w:r w:rsidRPr="00581AC4">
              <w:rPr>
                <w:noProof/>
                <w:webHidden/>
                <w:sz w:val="20"/>
                <w:szCs w:val="24"/>
              </w:rPr>
              <w:fldChar w:fldCharType="end"/>
            </w:r>
          </w:hyperlink>
        </w:p>
        <w:p w14:paraId="7782DBE8" w14:textId="2B00A881" w:rsidR="0094159A" w:rsidRPr="00581AC4" w:rsidRDefault="00000000">
          <w:pPr>
            <w:pStyle w:val="TOC3"/>
            <w:rPr>
              <w:rFonts w:asciiTheme="minorHAnsi" w:eastAsiaTheme="minorEastAsia" w:hAnsiTheme="minorHAnsi"/>
              <w:noProof/>
              <w:color w:val="auto"/>
              <w:sz w:val="24"/>
              <w:szCs w:val="24"/>
            </w:rPr>
          </w:pPr>
          <w:hyperlink w:anchor="_Toc124670332" w:history="1">
            <w:r w:rsidR="0094159A" w:rsidRPr="00581AC4">
              <w:rPr>
                <w:rStyle w:val="Hyperlink"/>
                <w:noProof/>
                <w:sz w:val="18"/>
                <w:szCs w:val="24"/>
              </w:rPr>
              <w:t>Exercise 1: Creating and Testing Metadata Translations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_Toc124670332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2</w:t>
            </w:r>
            <w:r w:rsidR="0094159A" w:rsidRPr="00581AC4">
              <w:rPr>
                <w:noProof/>
                <w:webHidden/>
                <w:sz w:val="18"/>
                <w:szCs w:val="24"/>
              </w:rPr>
              <w:fldChar w:fldCharType="end"/>
            </w:r>
          </w:hyperlink>
        </w:p>
        <w:p w14:paraId="723B55BB" w14:textId="52330057" w:rsidR="0094159A" w:rsidRPr="00581AC4" w:rsidRDefault="00000000">
          <w:pPr>
            <w:pStyle w:val="TOC3"/>
            <w:rPr>
              <w:rFonts w:asciiTheme="minorHAnsi" w:eastAsiaTheme="minorEastAsia" w:hAnsiTheme="minorHAnsi"/>
              <w:noProof/>
              <w:color w:val="auto"/>
              <w:sz w:val="24"/>
              <w:szCs w:val="24"/>
            </w:rPr>
          </w:pPr>
          <w:hyperlink w:anchor="_Toc124670333" w:history="1">
            <w:r w:rsidR="0094159A" w:rsidRPr="00581AC4">
              <w:rPr>
                <w:rStyle w:val="Hyperlink"/>
                <w:noProof/>
                <w:sz w:val="18"/>
                <w:szCs w:val="24"/>
              </w:rPr>
              <w:t>Exercise 2: Generating Machine Translations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_Toc124670333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10</w:t>
            </w:r>
            <w:r w:rsidR="0094159A" w:rsidRPr="00581AC4">
              <w:rPr>
                <w:noProof/>
                <w:webHidden/>
                <w:sz w:val="18"/>
                <w:szCs w:val="24"/>
              </w:rPr>
              <w:fldChar w:fldCharType="end"/>
            </w:r>
          </w:hyperlink>
        </w:p>
        <w:p w14:paraId="6954C9E9" w14:textId="7E1F889D" w:rsidR="0094159A" w:rsidRPr="00581AC4" w:rsidRDefault="00000000">
          <w:pPr>
            <w:pStyle w:val="TOC3"/>
            <w:rPr>
              <w:rFonts w:asciiTheme="minorHAnsi" w:eastAsiaTheme="minorEastAsia" w:hAnsiTheme="minorHAnsi"/>
              <w:noProof/>
              <w:color w:val="auto"/>
              <w:sz w:val="24"/>
              <w:szCs w:val="24"/>
            </w:rPr>
          </w:pPr>
          <w:hyperlink w:anchor="_Toc124670334" w:history="1">
            <w:r w:rsidR="0094159A" w:rsidRPr="00581AC4">
              <w:rPr>
                <w:rStyle w:val="Hyperlink"/>
                <w:noProof/>
                <w:sz w:val="18"/>
                <w:szCs w:val="24"/>
              </w:rPr>
              <w:t>Exercise 3: Creating and Testing Report Label Translations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_Toc124670334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16</w:t>
            </w:r>
            <w:r w:rsidR="0094159A" w:rsidRPr="00581AC4">
              <w:rPr>
                <w:noProof/>
                <w:webHidden/>
                <w:sz w:val="18"/>
                <w:szCs w:val="24"/>
              </w:rPr>
              <w:fldChar w:fldCharType="end"/>
            </w:r>
          </w:hyperlink>
        </w:p>
        <w:p w14:paraId="74D2EDE5" w14:textId="2A74BE90" w:rsidR="0094159A" w:rsidRPr="00581AC4" w:rsidRDefault="00000000">
          <w:pPr>
            <w:pStyle w:val="TOC3"/>
            <w:rPr>
              <w:rFonts w:asciiTheme="minorHAnsi" w:eastAsiaTheme="minorEastAsia" w:hAnsiTheme="minorHAnsi"/>
              <w:noProof/>
              <w:color w:val="auto"/>
              <w:sz w:val="24"/>
              <w:szCs w:val="24"/>
            </w:rPr>
          </w:pPr>
          <w:hyperlink w:anchor="_Toc124670335" w:history="1">
            <w:r w:rsidR="0094159A" w:rsidRPr="00581AC4">
              <w:rPr>
                <w:rStyle w:val="Hyperlink"/>
                <w:noProof/>
                <w:sz w:val="18"/>
                <w:szCs w:val="24"/>
              </w:rPr>
              <w:t>Exercise 4: Creating a Workflow Process To Gather &amp; Integrate Human Translations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_Toc124670335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25</w:t>
            </w:r>
            <w:r w:rsidR="0094159A" w:rsidRPr="00581AC4">
              <w:rPr>
                <w:noProof/>
                <w:webHidden/>
                <w:sz w:val="18"/>
                <w:szCs w:val="24"/>
              </w:rPr>
              <w:fldChar w:fldCharType="end"/>
            </w:r>
          </w:hyperlink>
        </w:p>
        <w:p w14:paraId="5AFD6CDD" w14:textId="586809E7" w:rsidR="0094159A" w:rsidRPr="00581AC4" w:rsidRDefault="00000000">
          <w:pPr>
            <w:pStyle w:val="TOC3"/>
            <w:rPr>
              <w:rFonts w:asciiTheme="minorHAnsi" w:eastAsiaTheme="minorEastAsia" w:hAnsiTheme="minorHAnsi"/>
              <w:noProof/>
              <w:color w:val="auto"/>
              <w:sz w:val="24"/>
              <w:szCs w:val="24"/>
            </w:rPr>
          </w:pPr>
          <w:hyperlink w:anchor="_Toc124670336" w:history="1">
            <w:r w:rsidR="0094159A" w:rsidRPr="00581AC4">
              <w:rPr>
                <w:rStyle w:val="Hyperlink"/>
                <w:noProof/>
                <w:sz w:val="18"/>
                <w:szCs w:val="24"/>
              </w:rPr>
              <w:t>Exercise 5: Implementing Data Translations using Field Parameters</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_Toc124670336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33</w:t>
            </w:r>
            <w:r w:rsidR="0094159A" w:rsidRPr="00581AC4">
              <w:rPr>
                <w:noProof/>
                <w:webHidden/>
                <w:sz w:val="18"/>
                <w:szCs w:val="24"/>
              </w:rPr>
              <w:fldChar w:fldCharType="end"/>
            </w:r>
          </w:hyperlink>
        </w:p>
        <w:p w14:paraId="47465218" w14:textId="781DFC5C" w:rsidR="0094159A" w:rsidRPr="00581AC4" w:rsidRDefault="00000000">
          <w:pPr>
            <w:pStyle w:val="TOC3"/>
            <w:rPr>
              <w:rFonts w:asciiTheme="minorHAnsi" w:eastAsiaTheme="minorEastAsia" w:hAnsiTheme="minorHAnsi"/>
              <w:noProof/>
              <w:color w:val="auto"/>
              <w:sz w:val="24"/>
              <w:szCs w:val="24"/>
            </w:rPr>
          </w:pPr>
          <w:hyperlink w:anchor="_Toc124670337" w:history="1">
            <w:r w:rsidR="0094159A" w:rsidRPr="00581AC4">
              <w:rPr>
                <w:rStyle w:val="Hyperlink"/>
                <w:noProof/>
                <w:sz w:val="18"/>
                <w:szCs w:val="24"/>
              </w:rPr>
              <w:t>Exercise 6: Implementing Data Translations for a Calendar Table</w:t>
            </w:r>
            <w:r w:rsidR="0094159A" w:rsidRPr="00581AC4">
              <w:rPr>
                <w:noProof/>
                <w:webHidden/>
                <w:sz w:val="18"/>
                <w:szCs w:val="24"/>
              </w:rPr>
              <w:tab/>
            </w:r>
            <w:r w:rsidR="0094159A" w:rsidRPr="00581AC4">
              <w:rPr>
                <w:noProof/>
                <w:webHidden/>
                <w:sz w:val="18"/>
                <w:szCs w:val="24"/>
              </w:rPr>
              <w:fldChar w:fldCharType="begin"/>
            </w:r>
            <w:r w:rsidR="0094159A" w:rsidRPr="00581AC4">
              <w:rPr>
                <w:noProof/>
                <w:webHidden/>
                <w:sz w:val="18"/>
                <w:szCs w:val="24"/>
              </w:rPr>
              <w:instrText xml:space="preserve"> PAGEREF _Toc124670337 \h </w:instrText>
            </w:r>
            <w:r w:rsidR="0094159A" w:rsidRPr="00581AC4">
              <w:rPr>
                <w:noProof/>
                <w:webHidden/>
                <w:sz w:val="18"/>
                <w:szCs w:val="24"/>
              </w:rPr>
            </w:r>
            <w:r w:rsidR="0094159A" w:rsidRPr="00581AC4">
              <w:rPr>
                <w:noProof/>
                <w:webHidden/>
                <w:sz w:val="18"/>
                <w:szCs w:val="24"/>
              </w:rPr>
              <w:fldChar w:fldCharType="separate"/>
            </w:r>
            <w:r w:rsidR="00CF1FFA">
              <w:rPr>
                <w:noProof/>
                <w:webHidden/>
                <w:sz w:val="18"/>
                <w:szCs w:val="24"/>
              </w:rPr>
              <w:t>60</w:t>
            </w:r>
            <w:r w:rsidR="0094159A" w:rsidRPr="00581AC4">
              <w:rPr>
                <w:noProof/>
                <w:webHidden/>
                <w:sz w:val="18"/>
                <w:szCs w:val="24"/>
              </w:rPr>
              <w:fldChar w:fldCharType="end"/>
            </w:r>
          </w:hyperlink>
        </w:p>
        <w:p w14:paraId="3B8F3E68" w14:textId="6FC84D90" w:rsidR="0094159A" w:rsidRPr="00581AC4" w:rsidRDefault="0094159A" w:rsidP="00581AC4">
          <w:pPr>
            <w:spacing w:before="0" w:after="0"/>
            <w:rPr>
              <w:noProof/>
              <w:sz w:val="8"/>
              <w:szCs w:val="6"/>
            </w:rPr>
          </w:pPr>
          <w:r w:rsidRPr="00132BD0">
            <w:rPr>
              <w:b/>
              <w:bCs/>
              <w:noProof/>
              <w:sz w:val="24"/>
              <w:szCs w:val="28"/>
            </w:rPr>
            <w:fldChar w:fldCharType="end"/>
          </w:r>
        </w:p>
      </w:sdtContent>
    </w:sdt>
    <w:p w14:paraId="144D7E82" w14:textId="301E4566" w:rsidR="00FE6C41" w:rsidRDefault="00162656" w:rsidP="00FE6C41">
      <w:pPr>
        <w:pStyle w:val="Heading3"/>
      </w:pPr>
      <w:bookmarkStart w:id="1" w:name="_Toc124670332"/>
      <w:r>
        <w:lastRenderedPageBreak/>
        <w:t xml:space="preserve">Exercise </w:t>
      </w:r>
      <w:r w:rsidR="00410FD2">
        <w:t>1</w:t>
      </w:r>
      <w:r w:rsidR="00FE6C41">
        <w:t xml:space="preserve">: </w:t>
      </w:r>
      <w:r w:rsidR="0092469E">
        <w:t>Creating and Testing Metadata Translations</w:t>
      </w:r>
      <w:bookmarkEnd w:id="1"/>
    </w:p>
    <w:p w14:paraId="7BFAFBBE" w14:textId="7ED0EA05" w:rsidR="00FE6C41" w:rsidRDefault="002608BD" w:rsidP="00C363BD">
      <w:pPr>
        <w:pStyle w:val="LabExerciseLeadIn"/>
      </w:pPr>
      <w:r>
        <w:t xml:space="preserve">In </w:t>
      </w:r>
      <w:r w:rsidR="001B5510">
        <w:t xml:space="preserve">this exercise, you will begin by downloading a PBIX file </w:t>
      </w:r>
      <w:r w:rsidR="00D75182">
        <w:t xml:space="preserve">with </w:t>
      </w:r>
      <w:r w:rsidR="001B5510">
        <w:t>a simple data model and a report</w:t>
      </w:r>
      <w:r w:rsidR="0069581B">
        <w:t xml:space="preserve"> with three pages</w:t>
      </w:r>
      <w:r w:rsidR="001B5510">
        <w:t xml:space="preserve">. You will publish the project to the Power BI Service to set up a </w:t>
      </w:r>
      <w:r w:rsidR="00D6746B">
        <w:t xml:space="preserve">workflow </w:t>
      </w:r>
      <w:r w:rsidR="001B5510">
        <w:t xml:space="preserve">process </w:t>
      </w:r>
      <w:r w:rsidR="00D6746B">
        <w:t xml:space="preserve">to </w:t>
      </w:r>
      <w:r w:rsidR="001B5510">
        <w:t xml:space="preserve">test </w:t>
      </w:r>
      <w:r w:rsidR="0069581B">
        <w:t xml:space="preserve">your work with </w:t>
      </w:r>
      <w:r w:rsidR="001B5510">
        <w:t xml:space="preserve">translations </w:t>
      </w:r>
      <w:r w:rsidR="0069581B">
        <w:t>in the browser</w:t>
      </w:r>
      <w:r w:rsidR="001B5510">
        <w:t>.</w:t>
      </w:r>
      <w:r w:rsidR="00D75182">
        <w:t xml:space="preserve"> </w:t>
      </w:r>
      <w:r w:rsidR="0069581B">
        <w:t>After that</w:t>
      </w:r>
      <w:r w:rsidR="00D75182">
        <w:t xml:space="preserve">, you will use Translations Builder </w:t>
      </w:r>
      <w:r w:rsidR="00D6746B">
        <w:t xml:space="preserve">to </w:t>
      </w:r>
      <w:r w:rsidR="00D75182">
        <w:t xml:space="preserve">add metadata translations </w:t>
      </w:r>
      <w:r w:rsidR="00D6746B">
        <w:t xml:space="preserve">for the </w:t>
      </w:r>
      <w:r w:rsidR="00D75182">
        <w:t>column</w:t>
      </w:r>
      <w:r w:rsidR="00D6746B">
        <w:t xml:space="preserve"> names</w:t>
      </w:r>
      <w:r w:rsidR="00D75182">
        <w:t xml:space="preserve"> and measure</w:t>
      </w:r>
      <w:r w:rsidR="00D6746B">
        <w:t xml:space="preserve"> names in the dataset</w:t>
      </w:r>
      <w:r w:rsidR="00D75182">
        <w:t>.</w:t>
      </w:r>
    </w:p>
    <w:p w14:paraId="40BF6CE0" w14:textId="6E7A53CE" w:rsidR="001B5510" w:rsidRPr="001B5510" w:rsidRDefault="001B5510" w:rsidP="0092469E">
      <w:pPr>
        <w:pStyle w:val="LabStepNumbered"/>
      </w:pPr>
      <w:r>
        <w:rPr>
          <w:bCs/>
        </w:rPr>
        <w:t xml:space="preserve">Download the PBIX starter file named </w:t>
      </w:r>
      <w:r w:rsidR="00A13AB6">
        <w:rPr>
          <w:b/>
        </w:rPr>
        <w:t>Product Sales</w:t>
      </w:r>
      <w:r w:rsidRPr="001B5510">
        <w:rPr>
          <w:b/>
        </w:rPr>
        <w:t>.pbix</w:t>
      </w:r>
      <w:r>
        <w:rPr>
          <w:bCs/>
        </w:rPr>
        <w:t xml:space="preserve"> from the following link</w:t>
      </w:r>
    </w:p>
    <w:p w14:paraId="46715BFA" w14:textId="431ABAFD" w:rsidR="0092469E" w:rsidRPr="003E71C8" w:rsidRDefault="00000000" w:rsidP="001B5510">
      <w:pPr>
        <w:pStyle w:val="LabStepCodeBlock"/>
      </w:pPr>
      <w:hyperlink r:id="rId17" w:history="1">
        <w:r w:rsidR="00A13AB6" w:rsidRPr="000F3D43">
          <w:rPr>
            <w:rStyle w:val="Hyperlink"/>
          </w:rPr>
          <w:t>https://github.com/PowerBiDevCamp/TranslationsBuilder/raw/main/Labs/StarterFiles/Product%20Sales.pbix</w:t>
        </w:r>
      </w:hyperlink>
      <w:r w:rsidR="00A13AB6">
        <w:t xml:space="preserve"> </w:t>
      </w:r>
    </w:p>
    <w:p w14:paraId="5E3B0201" w14:textId="2FAEAE2A" w:rsidR="001B5510" w:rsidRDefault="001B5510" w:rsidP="0092469E">
      <w:pPr>
        <w:pStyle w:val="LabStepNumbered"/>
        <w:rPr>
          <w:sz w:val="20"/>
          <w:szCs w:val="20"/>
        </w:rPr>
      </w:pPr>
      <w:r>
        <w:rPr>
          <w:sz w:val="20"/>
          <w:szCs w:val="20"/>
        </w:rPr>
        <w:t xml:space="preserve">Create a new folder on your local hard drive for these lab exercises </w:t>
      </w:r>
      <w:r w:rsidR="00D6746B">
        <w:rPr>
          <w:sz w:val="20"/>
          <w:szCs w:val="20"/>
        </w:rPr>
        <w:t xml:space="preserve">in a location </w:t>
      </w:r>
      <w:r>
        <w:rPr>
          <w:sz w:val="20"/>
          <w:szCs w:val="20"/>
        </w:rPr>
        <w:t xml:space="preserve">such as </w:t>
      </w:r>
      <w:r w:rsidRPr="001B5510">
        <w:rPr>
          <w:b/>
          <w:bCs/>
          <w:sz w:val="20"/>
          <w:szCs w:val="20"/>
        </w:rPr>
        <w:t>C:\DevCampLabs</w:t>
      </w:r>
      <w:r>
        <w:rPr>
          <w:sz w:val="20"/>
          <w:szCs w:val="20"/>
        </w:rPr>
        <w:t>.</w:t>
      </w:r>
    </w:p>
    <w:p w14:paraId="2D61D665" w14:textId="36B3368A" w:rsidR="00E64845" w:rsidRDefault="00C64DC9" w:rsidP="00970732">
      <w:pPr>
        <w:pStyle w:val="ImageforStep"/>
      </w:pPr>
      <w:r>
        <w:rPr>
          <w:noProof/>
        </w:rPr>
        <w:drawing>
          <wp:inline distT="0" distB="0" distL="0" distR="0" wp14:anchorId="3C5E946F" wp14:editId="2D42BECE">
            <wp:extent cx="3041226" cy="10976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8440" cy="1103862"/>
                    </a:xfrm>
                    <a:prstGeom prst="rect">
                      <a:avLst/>
                    </a:prstGeom>
                    <a:noFill/>
                    <a:ln>
                      <a:noFill/>
                    </a:ln>
                  </pic:spPr>
                </pic:pic>
              </a:graphicData>
            </a:graphic>
          </wp:inline>
        </w:drawing>
      </w:r>
    </w:p>
    <w:p w14:paraId="72C0BC13" w14:textId="017B3229" w:rsidR="009E25C2" w:rsidRDefault="001B5510" w:rsidP="0092469E">
      <w:pPr>
        <w:pStyle w:val="LabStepNumbered"/>
        <w:rPr>
          <w:sz w:val="20"/>
          <w:szCs w:val="20"/>
        </w:rPr>
      </w:pPr>
      <w:r>
        <w:rPr>
          <w:sz w:val="20"/>
          <w:szCs w:val="20"/>
        </w:rPr>
        <w:t xml:space="preserve">Copy </w:t>
      </w:r>
      <w:r w:rsidR="00C64DC9">
        <w:rPr>
          <w:b/>
          <w:bCs/>
          <w:sz w:val="20"/>
          <w:szCs w:val="20"/>
        </w:rPr>
        <w:t>Product Sales</w:t>
      </w:r>
      <w:r w:rsidRPr="001B5510">
        <w:rPr>
          <w:b/>
          <w:bCs/>
          <w:sz w:val="20"/>
          <w:szCs w:val="20"/>
        </w:rPr>
        <w:t>.pbix</w:t>
      </w:r>
      <w:r>
        <w:rPr>
          <w:sz w:val="20"/>
          <w:szCs w:val="20"/>
        </w:rPr>
        <w:t xml:space="preserve"> into </w:t>
      </w:r>
      <w:r w:rsidR="00BF7E57">
        <w:rPr>
          <w:sz w:val="20"/>
          <w:szCs w:val="20"/>
        </w:rPr>
        <w:t>the lab folder and then open it in Power BI Desktop</w:t>
      </w:r>
      <w:r w:rsidR="00970732">
        <w:rPr>
          <w:sz w:val="20"/>
          <w:szCs w:val="20"/>
        </w:rPr>
        <w:t xml:space="preserve"> to examine the report inside</w:t>
      </w:r>
      <w:r w:rsidR="00BF7E57">
        <w:rPr>
          <w:sz w:val="20"/>
          <w:szCs w:val="20"/>
        </w:rPr>
        <w:t>.</w:t>
      </w:r>
    </w:p>
    <w:p w14:paraId="33B2CFE6" w14:textId="2247C6AB" w:rsidR="00BF7E57" w:rsidRDefault="00C64DC9" w:rsidP="00970732">
      <w:pPr>
        <w:pStyle w:val="ImageforStep"/>
      </w:pPr>
      <w:r>
        <w:rPr>
          <w:noProof/>
        </w:rPr>
        <w:drawing>
          <wp:inline distT="0" distB="0" distL="0" distR="0" wp14:anchorId="369D55AE" wp14:editId="77D490DD">
            <wp:extent cx="4963077" cy="2675467"/>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9"/>
                    <a:stretch>
                      <a:fillRect/>
                    </a:stretch>
                  </pic:blipFill>
                  <pic:spPr>
                    <a:xfrm>
                      <a:off x="0" y="0"/>
                      <a:ext cx="4971732" cy="2680133"/>
                    </a:xfrm>
                    <a:prstGeom prst="rect">
                      <a:avLst/>
                    </a:prstGeom>
                  </pic:spPr>
                </pic:pic>
              </a:graphicData>
            </a:graphic>
          </wp:inline>
        </w:drawing>
      </w:r>
    </w:p>
    <w:p w14:paraId="5D8B8C83" w14:textId="13E74786" w:rsidR="0092469E" w:rsidRDefault="00970732" w:rsidP="0092469E">
      <w:pPr>
        <w:pStyle w:val="LabStepNumbered"/>
        <w:rPr>
          <w:sz w:val="20"/>
          <w:szCs w:val="20"/>
        </w:rPr>
      </w:pPr>
      <w:r>
        <w:rPr>
          <w:sz w:val="20"/>
          <w:szCs w:val="20"/>
        </w:rPr>
        <w:t xml:space="preserve">While in </w:t>
      </w:r>
      <w:r w:rsidRPr="00FB2F91">
        <w:rPr>
          <w:b/>
          <w:bCs/>
          <w:sz w:val="20"/>
          <w:szCs w:val="20"/>
        </w:rPr>
        <w:t>Report</w:t>
      </w:r>
      <w:r w:rsidRPr="000F2826">
        <w:rPr>
          <w:sz w:val="20"/>
          <w:szCs w:val="20"/>
        </w:rPr>
        <w:t xml:space="preserve"> view</w:t>
      </w:r>
      <w:r>
        <w:rPr>
          <w:sz w:val="20"/>
          <w:szCs w:val="20"/>
        </w:rPr>
        <w:t xml:space="preserve">, examine the </w:t>
      </w:r>
      <w:r w:rsidRPr="00970732">
        <w:rPr>
          <w:b/>
          <w:bCs/>
          <w:sz w:val="20"/>
          <w:szCs w:val="20"/>
        </w:rPr>
        <w:t>Fields</w:t>
      </w:r>
      <w:r>
        <w:rPr>
          <w:sz w:val="20"/>
          <w:szCs w:val="20"/>
        </w:rPr>
        <w:t xml:space="preserve"> list to see the tables, columns and measure that are not hidden.</w:t>
      </w:r>
    </w:p>
    <w:p w14:paraId="76EBB77C" w14:textId="3076C425" w:rsidR="00544A58" w:rsidRDefault="00C64DC9" w:rsidP="00970732">
      <w:pPr>
        <w:pStyle w:val="ImageforStep"/>
      </w:pPr>
      <w:r>
        <w:rPr>
          <w:noProof/>
        </w:rPr>
        <w:drawing>
          <wp:inline distT="0" distB="0" distL="0" distR="0" wp14:anchorId="1D2465BF" wp14:editId="2725CE82">
            <wp:extent cx="1342103" cy="24718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48936" cy="2484405"/>
                    </a:xfrm>
                    <a:prstGeom prst="rect">
                      <a:avLst/>
                    </a:prstGeom>
                    <a:noFill/>
                    <a:ln>
                      <a:noFill/>
                    </a:ln>
                  </pic:spPr>
                </pic:pic>
              </a:graphicData>
            </a:graphic>
          </wp:inline>
        </w:drawing>
      </w:r>
    </w:p>
    <w:p w14:paraId="2E8B2FFB" w14:textId="27D68879" w:rsidR="00D865A4" w:rsidRDefault="000F2826" w:rsidP="0092469E">
      <w:pPr>
        <w:pStyle w:val="LabStepNumbered"/>
        <w:rPr>
          <w:sz w:val="20"/>
          <w:szCs w:val="20"/>
        </w:rPr>
      </w:pPr>
      <w:r>
        <w:rPr>
          <w:sz w:val="20"/>
          <w:szCs w:val="20"/>
        </w:rPr>
        <w:lastRenderedPageBreak/>
        <w:t xml:space="preserve">Navigate to the </w:t>
      </w:r>
      <w:r w:rsidR="00D865A4">
        <w:rPr>
          <w:sz w:val="20"/>
          <w:szCs w:val="20"/>
        </w:rPr>
        <w:t>second page</w:t>
      </w:r>
      <w:r>
        <w:rPr>
          <w:sz w:val="20"/>
          <w:szCs w:val="20"/>
        </w:rPr>
        <w:t xml:space="preserve"> named </w:t>
      </w:r>
      <w:r w:rsidRPr="000F2826">
        <w:rPr>
          <w:b/>
          <w:bCs/>
          <w:sz w:val="20"/>
          <w:szCs w:val="20"/>
        </w:rPr>
        <w:t>Sales By Category</w:t>
      </w:r>
      <w:r>
        <w:rPr>
          <w:sz w:val="20"/>
          <w:szCs w:val="20"/>
        </w:rPr>
        <w:t xml:space="preserve"> and examine its contents and layout</w:t>
      </w:r>
      <w:r w:rsidR="00D865A4">
        <w:rPr>
          <w:sz w:val="20"/>
          <w:szCs w:val="20"/>
        </w:rPr>
        <w:t>.</w:t>
      </w:r>
    </w:p>
    <w:p w14:paraId="73753C0B" w14:textId="4E409C99" w:rsidR="00D865A4" w:rsidRDefault="00D865A4" w:rsidP="00D865A4">
      <w:pPr>
        <w:pStyle w:val="ImageforStep"/>
      </w:pPr>
      <w:r>
        <w:rPr>
          <w:noProof/>
        </w:rPr>
        <w:drawing>
          <wp:inline distT="0" distB="0" distL="0" distR="0" wp14:anchorId="07742B5E" wp14:editId="2E13B44E">
            <wp:extent cx="3569110" cy="22077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7073" cy="2218828"/>
                    </a:xfrm>
                    <a:prstGeom prst="rect">
                      <a:avLst/>
                    </a:prstGeom>
                    <a:noFill/>
                    <a:ln>
                      <a:noFill/>
                    </a:ln>
                  </pic:spPr>
                </pic:pic>
              </a:graphicData>
            </a:graphic>
          </wp:inline>
        </w:drawing>
      </w:r>
    </w:p>
    <w:p w14:paraId="4F6A1DF3" w14:textId="4DFA9CDB" w:rsidR="003D02AE" w:rsidRDefault="003D02AE" w:rsidP="003D02AE">
      <w:pPr>
        <w:pStyle w:val="LabExerciseCallout"/>
      </w:pPr>
      <w:r>
        <w:t xml:space="preserve">Data translations for product names </w:t>
      </w:r>
      <w:r w:rsidR="000F2826">
        <w:t xml:space="preserve">and category names will be </w:t>
      </w:r>
      <w:r>
        <w:t xml:space="preserve">addressed in </w:t>
      </w:r>
      <w:r w:rsidRPr="003D02AE">
        <w:rPr>
          <w:b/>
          <w:bCs/>
        </w:rPr>
        <w:t>Exercise 5</w:t>
      </w:r>
      <w:r>
        <w:t>.</w:t>
      </w:r>
    </w:p>
    <w:p w14:paraId="4BB55C17" w14:textId="214671AF" w:rsidR="000F2826" w:rsidRDefault="000F2826" w:rsidP="000F2826">
      <w:pPr>
        <w:pStyle w:val="LabStepNumbered"/>
        <w:rPr>
          <w:sz w:val="20"/>
          <w:szCs w:val="20"/>
        </w:rPr>
      </w:pPr>
      <w:r>
        <w:rPr>
          <w:sz w:val="20"/>
          <w:szCs w:val="20"/>
        </w:rPr>
        <w:t xml:space="preserve">Navigate to the third page named </w:t>
      </w:r>
      <w:r w:rsidRPr="000F2826">
        <w:rPr>
          <w:b/>
          <w:bCs/>
          <w:sz w:val="20"/>
          <w:szCs w:val="20"/>
        </w:rPr>
        <w:t xml:space="preserve">Sales </w:t>
      </w:r>
      <w:r>
        <w:rPr>
          <w:b/>
          <w:bCs/>
          <w:sz w:val="20"/>
          <w:szCs w:val="20"/>
        </w:rPr>
        <w:t>Over Time</w:t>
      </w:r>
      <w:r>
        <w:rPr>
          <w:sz w:val="20"/>
          <w:szCs w:val="20"/>
        </w:rPr>
        <w:t xml:space="preserve"> and examine its contents and layout.</w:t>
      </w:r>
    </w:p>
    <w:p w14:paraId="0F1B3C88" w14:textId="350BC241" w:rsidR="00D865A4" w:rsidRDefault="00D865A4" w:rsidP="00D865A4">
      <w:pPr>
        <w:pStyle w:val="ImageforStep"/>
      </w:pPr>
      <w:r>
        <w:rPr>
          <w:noProof/>
        </w:rPr>
        <w:drawing>
          <wp:inline distT="0" distB="0" distL="0" distR="0" wp14:anchorId="1DEDF519" wp14:editId="68A9242B">
            <wp:extent cx="3864077" cy="23481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94989" cy="2366942"/>
                    </a:xfrm>
                    <a:prstGeom prst="rect">
                      <a:avLst/>
                    </a:prstGeom>
                    <a:noFill/>
                    <a:ln>
                      <a:noFill/>
                    </a:ln>
                  </pic:spPr>
                </pic:pic>
              </a:graphicData>
            </a:graphic>
          </wp:inline>
        </w:drawing>
      </w:r>
    </w:p>
    <w:p w14:paraId="1F27FC53" w14:textId="22577538" w:rsidR="003D02AE" w:rsidRDefault="003D02AE" w:rsidP="003D02AE">
      <w:pPr>
        <w:pStyle w:val="LabExerciseCallout"/>
      </w:pPr>
      <w:r>
        <w:t xml:space="preserve">Data Translations for month </w:t>
      </w:r>
      <w:r w:rsidR="000F2826">
        <w:t xml:space="preserve">names </w:t>
      </w:r>
      <w:r>
        <w:t xml:space="preserve">and day names </w:t>
      </w:r>
      <w:r w:rsidR="000F2826">
        <w:t xml:space="preserve">will be </w:t>
      </w:r>
      <w:r>
        <w:t xml:space="preserve">addressed in </w:t>
      </w:r>
      <w:r w:rsidRPr="003D02AE">
        <w:rPr>
          <w:b/>
          <w:bCs/>
        </w:rPr>
        <w:t>Exercise 6</w:t>
      </w:r>
      <w:r>
        <w:t>.</w:t>
      </w:r>
    </w:p>
    <w:p w14:paraId="27D549BA" w14:textId="20E1BCF8" w:rsidR="00C363BD" w:rsidRDefault="00970732" w:rsidP="0092469E">
      <w:pPr>
        <w:pStyle w:val="LabStepNumbered"/>
        <w:rPr>
          <w:sz w:val="20"/>
          <w:szCs w:val="20"/>
        </w:rPr>
      </w:pPr>
      <w:r>
        <w:rPr>
          <w:sz w:val="20"/>
          <w:szCs w:val="20"/>
        </w:rPr>
        <w:t xml:space="preserve">Now, navigate to </w:t>
      </w:r>
      <w:r w:rsidRPr="00FB2F91">
        <w:rPr>
          <w:b/>
          <w:bCs/>
          <w:sz w:val="20"/>
          <w:szCs w:val="20"/>
        </w:rPr>
        <w:t>Model</w:t>
      </w:r>
      <w:r w:rsidRPr="003824EB">
        <w:rPr>
          <w:sz w:val="20"/>
          <w:szCs w:val="20"/>
        </w:rPr>
        <w:t xml:space="preserve"> view</w:t>
      </w:r>
      <w:r>
        <w:rPr>
          <w:sz w:val="20"/>
          <w:szCs w:val="20"/>
        </w:rPr>
        <w:t xml:space="preserve"> so you can see the entire data model including the columns hidden from </w:t>
      </w:r>
      <w:r w:rsidRPr="00FB2F91">
        <w:rPr>
          <w:b/>
          <w:bCs/>
          <w:sz w:val="20"/>
          <w:szCs w:val="20"/>
        </w:rPr>
        <w:t xml:space="preserve">Report </w:t>
      </w:r>
      <w:r w:rsidRPr="003824EB">
        <w:rPr>
          <w:sz w:val="20"/>
          <w:szCs w:val="20"/>
        </w:rPr>
        <w:t>view</w:t>
      </w:r>
      <w:r>
        <w:rPr>
          <w:sz w:val="20"/>
          <w:szCs w:val="20"/>
        </w:rPr>
        <w:t>.</w:t>
      </w:r>
    </w:p>
    <w:p w14:paraId="4882F811" w14:textId="684E7E36" w:rsidR="00544A58" w:rsidRDefault="00D865A4" w:rsidP="00970732">
      <w:pPr>
        <w:pStyle w:val="ImageforStep"/>
      </w:pPr>
      <w:r>
        <w:rPr>
          <w:noProof/>
        </w:rPr>
        <w:drawing>
          <wp:inline distT="0" distB="0" distL="0" distR="0" wp14:anchorId="789F6B58" wp14:editId="4A2D16F8">
            <wp:extent cx="4729678" cy="2467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6461" cy="2486619"/>
                    </a:xfrm>
                    <a:prstGeom prst="rect">
                      <a:avLst/>
                    </a:prstGeom>
                    <a:noFill/>
                    <a:ln>
                      <a:noFill/>
                    </a:ln>
                  </pic:spPr>
                </pic:pic>
              </a:graphicData>
            </a:graphic>
          </wp:inline>
        </w:drawing>
      </w:r>
    </w:p>
    <w:p w14:paraId="6A19522E" w14:textId="4EEBEE08" w:rsidR="00544A58" w:rsidRDefault="00970732" w:rsidP="0092469E">
      <w:pPr>
        <w:pStyle w:val="LabStepNumbered"/>
        <w:rPr>
          <w:sz w:val="20"/>
          <w:szCs w:val="20"/>
        </w:rPr>
      </w:pPr>
      <w:r>
        <w:rPr>
          <w:sz w:val="20"/>
          <w:szCs w:val="20"/>
        </w:rPr>
        <w:lastRenderedPageBreak/>
        <w:t xml:space="preserve">Navigate to </w:t>
      </w:r>
      <w:r w:rsidRPr="00D6746B">
        <w:rPr>
          <w:b/>
          <w:bCs/>
          <w:sz w:val="20"/>
          <w:szCs w:val="20"/>
        </w:rPr>
        <w:t>Data view</w:t>
      </w:r>
      <w:r>
        <w:rPr>
          <w:sz w:val="20"/>
          <w:szCs w:val="20"/>
        </w:rPr>
        <w:t xml:space="preserve"> and examine the rows of the </w:t>
      </w:r>
      <w:r w:rsidRPr="00121312">
        <w:rPr>
          <w:b/>
          <w:bCs/>
          <w:sz w:val="20"/>
          <w:szCs w:val="20"/>
        </w:rPr>
        <w:t>Products</w:t>
      </w:r>
      <w:r>
        <w:rPr>
          <w:sz w:val="20"/>
          <w:szCs w:val="20"/>
        </w:rPr>
        <w:t xml:space="preserve"> table.</w:t>
      </w:r>
    </w:p>
    <w:p w14:paraId="66EDEF55" w14:textId="418A9E34" w:rsidR="00F826EA" w:rsidRDefault="00D865A4" w:rsidP="00970732">
      <w:pPr>
        <w:pStyle w:val="ImageforStep"/>
      </w:pPr>
      <w:r>
        <w:rPr>
          <w:noProof/>
        </w:rPr>
        <w:drawing>
          <wp:inline distT="0" distB="0" distL="0" distR="0" wp14:anchorId="28F0AFB4" wp14:editId="42DE3031">
            <wp:extent cx="3454400" cy="12666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03368" cy="1284567"/>
                    </a:xfrm>
                    <a:prstGeom prst="rect">
                      <a:avLst/>
                    </a:prstGeom>
                    <a:noFill/>
                    <a:ln>
                      <a:noFill/>
                    </a:ln>
                  </pic:spPr>
                </pic:pic>
              </a:graphicData>
            </a:graphic>
          </wp:inline>
        </w:drawing>
      </w:r>
    </w:p>
    <w:p w14:paraId="151775B6" w14:textId="0BA24CB1" w:rsidR="00121312" w:rsidRDefault="003824EB" w:rsidP="00121312">
      <w:pPr>
        <w:pStyle w:val="LabExerciseCallout"/>
      </w:pPr>
      <w:r>
        <w:t xml:space="preserve">Next, </w:t>
      </w:r>
      <w:r w:rsidR="00121312">
        <w:t xml:space="preserve">you are going to publish the </w:t>
      </w:r>
      <w:r w:rsidR="000261B7">
        <w:rPr>
          <w:b/>
          <w:bCs/>
        </w:rPr>
        <w:t>Product Sales</w:t>
      </w:r>
      <w:r w:rsidR="000261B7" w:rsidRPr="003824EB">
        <w:t xml:space="preserve"> project</w:t>
      </w:r>
      <w:r w:rsidR="00121312">
        <w:t xml:space="preserve"> to </w:t>
      </w:r>
      <w:r w:rsidR="00FB2F91">
        <w:t xml:space="preserve">a </w:t>
      </w:r>
      <w:r>
        <w:t xml:space="preserve">Premium </w:t>
      </w:r>
      <w:r w:rsidR="00121312">
        <w:t>workspace in the Power BI Service</w:t>
      </w:r>
      <w:r w:rsidR="00FB2F91">
        <w:t>.</w:t>
      </w:r>
    </w:p>
    <w:p w14:paraId="0C10475E" w14:textId="1DC97872" w:rsidR="00544A58" w:rsidRDefault="00121312" w:rsidP="0092469E">
      <w:pPr>
        <w:pStyle w:val="LabStepNumbered"/>
        <w:rPr>
          <w:sz w:val="20"/>
          <w:szCs w:val="20"/>
        </w:rPr>
      </w:pPr>
      <w:r>
        <w:rPr>
          <w:sz w:val="20"/>
          <w:szCs w:val="20"/>
        </w:rPr>
        <w:t xml:space="preserve">Navigate to the </w:t>
      </w:r>
      <w:r w:rsidRPr="00121312">
        <w:rPr>
          <w:b/>
          <w:bCs/>
          <w:sz w:val="20"/>
          <w:szCs w:val="20"/>
        </w:rPr>
        <w:t>Home</w:t>
      </w:r>
      <w:r>
        <w:rPr>
          <w:sz w:val="20"/>
          <w:szCs w:val="20"/>
        </w:rPr>
        <w:t xml:space="preserve"> tab and then click the </w:t>
      </w:r>
      <w:r w:rsidRPr="00121312">
        <w:rPr>
          <w:b/>
          <w:bCs/>
          <w:sz w:val="20"/>
          <w:szCs w:val="20"/>
        </w:rPr>
        <w:t>Publish</w:t>
      </w:r>
      <w:r>
        <w:rPr>
          <w:sz w:val="20"/>
          <w:szCs w:val="20"/>
        </w:rPr>
        <w:t xml:space="preserve"> button.</w:t>
      </w:r>
    </w:p>
    <w:p w14:paraId="5DFA7E24" w14:textId="2D0AEC06" w:rsidR="00F826EA" w:rsidRDefault="000E3D7B" w:rsidP="00970732">
      <w:pPr>
        <w:pStyle w:val="ImageforStep"/>
      </w:pPr>
      <w:r>
        <w:rPr>
          <w:noProof/>
        </w:rPr>
        <w:drawing>
          <wp:inline distT="0" distB="0" distL="0" distR="0" wp14:anchorId="76F7DF1F" wp14:editId="33594A30">
            <wp:extent cx="3860800" cy="8562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9072" cy="858081"/>
                    </a:xfrm>
                    <a:prstGeom prst="rect">
                      <a:avLst/>
                    </a:prstGeom>
                    <a:noFill/>
                    <a:ln>
                      <a:noFill/>
                    </a:ln>
                  </pic:spPr>
                </pic:pic>
              </a:graphicData>
            </a:graphic>
          </wp:inline>
        </w:drawing>
      </w:r>
    </w:p>
    <w:p w14:paraId="5028637C" w14:textId="24AFA331" w:rsidR="00544A58" w:rsidRDefault="00121312" w:rsidP="0092469E">
      <w:pPr>
        <w:pStyle w:val="LabStepNumbered"/>
        <w:rPr>
          <w:sz w:val="20"/>
          <w:szCs w:val="20"/>
        </w:rPr>
      </w:pPr>
      <w:r>
        <w:rPr>
          <w:sz w:val="20"/>
          <w:szCs w:val="20"/>
        </w:rPr>
        <w:t xml:space="preserve">When prompted by the </w:t>
      </w:r>
      <w:r w:rsidRPr="00121312">
        <w:rPr>
          <w:b/>
          <w:bCs/>
          <w:sz w:val="20"/>
          <w:szCs w:val="20"/>
        </w:rPr>
        <w:t>Publish to Power BI</w:t>
      </w:r>
      <w:r>
        <w:rPr>
          <w:sz w:val="20"/>
          <w:szCs w:val="20"/>
        </w:rPr>
        <w:t xml:space="preserve"> dialog, choose your test workspace and then click </w:t>
      </w:r>
      <w:r w:rsidRPr="00121312">
        <w:rPr>
          <w:b/>
          <w:bCs/>
          <w:sz w:val="20"/>
          <w:szCs w:val="20"/>
        </w:rPr>
        <w:t>Select</w:t>
      </w:r>
      <w:r>
        <w:rPr>
          <w:sz w:val="20"/>
          <w:szCs w:val="20"/>
        </w:rPr>
        <w:t>.</w:t>
      </w:r>
    </w:p>
    <w:p w14:paraId="1EABAD57" w14:textId="6ED355E9" w:rsidR="00AC4F37" w:rsidRDefault="00E45FC8" w:rsidP="00121312">
      <w:pPr>
        <w:pStyle w:val="ImageforStep"/>
      </w:pPr>
      <w:r>
        <w:rPr>
          <w:noProof/>
        </w:rPr>
        <w:drawing>
          <wp:inline distT="0" distB="0" distL="0" distR="0" wp14:anchorId="3C93CDDF" wp14:editId="1A147250">
            <wp:extent cx="1820607" cy="1142093"/>
            <wp:effectExtent l="19050" t="19050" r="8255" b="1270"/>
            <wp:docPr id="57" name="Picture 5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 Teams&#10;&#10;Description automatically generated"/>
                    <pic:cNvPicPr/>
                  </pic:nvPicPr>
                  <pic:blipFill>
                    <a:blip r:embed="rId26"/>
                    <a:stretch>
                      <a:fillRect/>
                    </a:stretch>
                  </pic:blipFill>
                  <pic:spPr>
                    <a:xfrm>
                      <a:off x="0" y="0"/>
                      <a:ext cx="1833633" cy="1150265"/>
                    </a:xfrm>
                    <a:prstGeom prst="rect">
                      <a:avLst/>
                    </a:prstGeom>
                    <a:ln>
                      <a:solidFill>
                        <a:schemeClr val="tx1"/>
                      </a:solidFill>
                    </a:ln>
                  </pic:spPr>
                </pic:pic>
              </a:graphicData>
            </a:graphic>
          </wp:inline>
        </w:drawing>
      </w:r>
    </w:p>
    <w:p w14:paraId="745ECBC7" w14:textId="5D68983C" w:rsidR="00E64845" w:rsidRDefault="00121312" w:rsidP="0092469E">
      <w:pPr>
        <w:pStyle w:val="LabStepNumbered"/>
        <w:rPr>
          <w:sz w:val="20"/>
          <w:szCs w:val="20"/>
        </w:rPr>
      </w:pPr>
      <w:r>
        <w:rPr>
          <w:sz w:val="20"/>
          <w:szCs w:val="20"/>
        </w:rPr>
        <w:t xml:space="preserve">Once you see </w:t>
      </w:r>
      <w:r w:rsidRPr="00121312">
        <w:rPr>
          <w:b/>
          <w:bCs/>
          <w:sz w:val="20"/>
          <w:szCs w:val="20"/>
        </w:rPr>
        <w:t>Success!</w:t>
      </w:r>
      <w:r>
        <w:rPr>
          <w:sz w:val="20"/>
          <w:szCs w:val="20"/>
        </w:rPr>
        <w:t xml:space="preserve">, click </w:t>
      </w:r>
      <w:r w:rsidRPr="00121312">
        <w:rPr>
          <w:b/>
          <w:bCs/>
          <w:sz w:val="20"/>
          <w:szCs w:val="20"/>
        </w:rPr>
        <w:t>Open ‘</w:t>
      </w:r>
      <w:r w:rsidR="00D64C1E">
        <w:rPr>
          <w:b/>
          <w:bCs/>
          <w:sz w:val="20"/>
          <w:szCs w:val="20"/>
        </w:rPr>
        <w:t>Product Sales</w:t>
      </w:r>
      <w:r w:rsidRPr="00121312">
        <w:rPr>
          <w:b/>
          <w:bCs/>
          <w:sz w:val="20"/>
          <w:szCs w:val="20"/>
        </w:rPr>
        <w:t>.pbx’ in Power BI</w:t>
      </w:r>
      <w:r>
        <w:rPr>
          <w:sz w:val="20"/>
          <w:szCs w:val="20"/>
        </w:rPr>
        <w:t xml:space="preserve"> to view the report in the Power BI Service.</w:t>
      </w:r>
    </w:p>
    <w:p w14:paraId="5004AA39" w14:textId="155D8952" w:rsidR="002769C5" w:rsidRDefault="00C35C82" w:rsidP="00121312">
      <w:pPr>
        <w:pStyle w:val="ImageforStep"/>
      </w:pPr>
      <w:r>
        <w:rPr>
          <w:noProof/>
        </w:rPr>
        <w:drawing>
          <wp:inline distT="0" distB="0" distL="0" distR="0" wp14:anchorId="2F26087C" wp14:editId="085FED97">
            <wp:extent cx="1432560" cy="8848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1605" cy="890403"/>
                    </a:xfrm>
                    <a:prstGeom prst="rect">
                      <a:avLst/>
                    </a:prstGeom>
                    <a:noFill/>
                    <a:ln>
                      <a:noFill/>
                    </a:ln>
                  </pic:spPr>
                </pic:pic>
              </a:graphicData>
            </a:graphic>
          </wp:inline>
        </w:drawing>
      </w:r>
    </w:p>
    <w:p w14:paraId="0D40DD9B" w14:textId="50DCACE3" w:rsidR="00E64845" w:rsidRDefault="00121312" w:rsidP="0092469E">
      <w:pPr>
        <w:pStyle w:val="LabStepNumbered"/>
        <w:rPr>
          <w:sz w:val="20"/>
          <w:szCs w:val="20"/>
        </w:rPr>
      </w:pPr>
      <w:r>
        <w:rPr>
          <w:sz w:val="20"/>
          <w:szCs w:val="20"/>
        </w:rPr>
        <w:t xml:space="preserve">The report named </w:t>
      </w:r>
      <w:r w:rsidR="00E45FC8">
        <w:rPr>
          <w:b/>
          <w:bCs/>
          <w:sz w:val="20"/>
          <w:szCs w:val="20"/>
        </w:rPr>
        <w:t>Product Sales</w:t>
      </w:r>
      <w:r w:rsidR="00DC4346">
        <w:rPr>
          <w:sz w:val="20"/>
          <w:szCs w:val="20"/>
        </w:rPr>
        <w:t xml:space="preserve"> should appear like the report </w:t>
      </w:r>
      <w:r w:rsidR="00D6746B">
        <w:rPr>
          <w:sz w:val="20"/>
          <w:szCs w:val="20"/>
        </w:rPr>
        <w:t xml:space="preserve">shown </w:t>
      </w:r>
      <w:r w:rsidR="00DC4346">
        <w:rPr>
          <w:sz w:val="20"/>
          <w:szCs w:val="20"/>
        </w:rPr>
        <w:t>in the screenshot below.</w:t>
      </w:r>
    </w:p>
    <w:p w14:paraId="137FB9C0" w14:textId="627AB478" w:rsidR="002769C5" w:rsidRDefault="00E45FC8" w:rsidP="00121312">
      <w:pPr>
        <w:pStyle w:val="ImageforStep"/>
      </w:pPr>
      <w:r>
        <w:rPr>
          <w:noProof/>
        </w:rPr>
        <w:drawing>
          <wp:inline distT="0" distB="0" distL="0" distR="0" wp14:anchorId="2C50A687" wp14:editId="58DB7AC6">
            <wp:extent cx="3746615" cy="2548045"/>
            <wp:effectExtent l="19050" t="19050" r="6350" b="508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28"/>
                    <a:stretch>
                      <a:fillRect/>
                    </a:stretch>
                  </pic:blipFill>
                  <pic:spPr>
                    <a:xfrm>
                      <a:off x="0" y="0"/>
                      <a:ext cx="3771319" cy="2564846"/>
                    </a:xfrm>
                    <a:prstGeom prst="rect">
                      <a:avLst/>
                    </a:prstGeom>
                    <a:ln w="3175">
                      <a:solidFill>
                        <a:schemeClr val="tx1"/>
                      </a:solidFill>
                    </a:ln>
                  </pic:spPr>
                </pic:pic>
              </a:graphicData>
            </a:graphic>
          </wp:inline>
        </w:drawing>
      </w:r>
    </w:p>
    <w:p w14:paraId="186A53E3" w14:textId="79361CF7" w:rsidR="00DF75AE" w:rsidRDefault="00DF75AE" w:rsidP="00DF75AE">
      <w:pPr>
        <w:pStyle w:val="LabStepNumbered"/>
      </w:pPr>
      <w:r>
        <w:lastRenderedPageBreak/>
        <w:t>Navigate to the two other pages using the navigation button</w:t>
      </w:r>
      <w:r w:rsidR="003824EB">
        <w:t>s</w:t>
      </w:r>
      <w:r>
        <w:t xml:space="preserve"> </w:t>
      </w:r>
      <w:r w:rsidR="003824EB">
        <w:t>in the toolbar under the report ti</w:t>
      </w:r>
      <w:r w:rsidR="00DD7FC5">
        <w:t>tle.</w:t>
      </w:r>
    </w:p>
    <w:p w14:paraId="75FB7ACD" w14:textId="7594610A" w:rsidR="00DF75AE" w:rsidRDefault="00DF75AE" w:rsidP="003D02AE">
      <w:pPr>
        <w:pStyle w:val="ImageforStep"/>
      </w:pPr>
      <w:r>
        <w:rPr>
          <w:noProof/>
        </w:rPr>
        <w:drawing>
          <wp:inline distT="0" distB="0" distL="0" distR="0" wp14:anchorId="6448C537" wp14:editId="54391BA2">
            <wp:extent cx="3618411" cy="13244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9313" cy="1339377"/>
                    </a:xfrm>
                    <a:prstGeom prst="rect">
                      <a:avLst/>
                    </a:prstGeom>
                    <a:noFill/>
                    <a:ln>
                      <a:noFill/>
                    </a:ln>
                  </pic:spPr>
                </pic:pic>
              </a:graphicData>
            </a:graphic>
          </wp:inline>
        </w:drawing>
      </w:r>
    </w:p>
    <w:p w14:paraId="35D5A27A" w14:textId="42D18C63" w:rsidR="00DC4346" w:rsidRDefault="00FB2F91" w:rsidP="00DC4346">
      <w:pPr>
        <w:pStyle w:val="LabExerciseCallout"/>
      </w:pPr>
      <w:r>
        <w:t>Now i</w:t>
      </w:r>
      <w:r w:rsidR="00DC4346">
        <w:t>t’s time to begin adding translation</w:t>
      </w:r>
      <w:r>
        <w:t>s</w:t>
      </w:r>
      <w:r w:rsidR="00DC4346">
        <w:t>.</w:t>
      </w:r>
      <w:r>
        <w:t xml:space="preserve"> As you begin to add translations to a PBIX project, you will often follow this set of steps: </w:t>
      </w:r>
      <w:r>
        <w:br/>
      </w:r>
      <w:r w:rsidRPr="00FB2F91">
        <w:rPr>
          <w:b/>
          <w:bCs/>
        </w:rPr>
        <w:t>(1)</w:t>
      </w:r>
      <w:r>
        <w:t xml:space="preserve"> make changes in Power BI Desktop, </w:t>
      </w:r>
      <w:r w:rsidRPr="00FB2F91">
        <w:rPr>
          <w:b/>
          <w:bCs/>
        </w:rPr>
        <w:t>(2)</w:t>
      </w:r>
      <w:r>
        <w:t xml:space="preserve"> publish the project, </w:t>
      </w:r>
      <w:r w:rsidRPr="00FB2F91">
        <w:rPr>
          <w:b/>
          <w:bCs/>
        </w:rPr>
        <w:t>(3)</w:t>
      </w:r>
      <w:r>
        <w:t xml:space="preserve"> check your work in the Power BI Service, </w:t>
      </w:r>
      <w:r w:rsidRPr="00FB2F91">
        <w:rPr>
          <w:b/>
          <w:bCs/>
        </w:rPr>
        <w:t>(4)</w:t>
      </w:r>
      <w:r>
        <w:t xml:space="preserve"> repeat until happy</w:t>
      </w:r>
    </w:p>
    <w:p w14:paraId="4AB0BEDB" w14:textId="77777777" w:rsidR="003824EB" w:rsidRDefault="00DC4346" w:rsidP="0092469E">
      <w:pPr>
        <w:pStyle w:val="LabStepNumbered"/>
        <w:rPr>
          <w:sz w:val="20"/>
          <w:szCs w:val="20"/>
        </w:rPr>
      </w:pPr>
      <w:r>
        <w:rPr>
          <w:sz w:val="20"/>
          <w:szCs w:val="20"/>
        </w:rPr>
        <w:t>Return to Power BI Desktop</w:t>
      </w:r>
      <w:r w:rsidR="003824EB">
        <w:rPr>
          <w:sz w:val="20"/>
          <w:szCs w:val="20"/>
        </w:rPr>
        <w:t>.</w:t>
      </w:r>
    </w:p>
    <w:p w14:paraId="06AB1CF1" w14:textId="7996B5BE" w:rsidR="00E64845" w:rsidRDefault="003824EB" w:rsidP="0092469E">
      <w:pPr>
        <w:pStyle w:val="LabStepNumbered"/>
        <w:rPr>
          <w:sz w:val="20"/>
          <w:szCs w:val="20"/>
        </w:rPr>
      </w:pPr>
      <w:r>
        <w:rPr>
          <w:sz w:val="20"/>
          <w:szCs w:val="20"/>
        </w:rPr>
        <w:t>N</w:t>
      </w:r>
      <w:r w:rsidR="00DC4346">
        <w:rPr>
          <w:sz w:val="20"/>
          <w:szCs w:val="20"/>
        </w:rPr>
        <w:t xml:space="preserve">avigate to the </w:t>
      </w:r>
      <w:r w:rsidR="00DC4346" w:rsidRPr="00DC4346">
        <w:rPr>
          <w:b/>
          <w:bCs/>
          <w:sz w:val="20"/>
          <w:szCs w:val="20"/>
        </w:rPr>
        <w:t>External Tools</w:t>
      </w:r>
      <w:r w:rsidR="00DC4346">
        <w:rPr>
          <w:sz w:val="20"/>
          <w:szCs w:val="20"/>
        </w:rPr>
        <w:t xml:space="preserve"> tab and launch </w:t>
      </w:r>
      <w:r w:rsidR="00DC4346" w:rsidRPr="00DC4346">
        <w:rPr>
          <w:b/>
          <w:bCs/>
          <w:sz w:val="20"/>
          <w:szCs w:val="20"/>
        </w:rPr>
        <w:t>Translations Builder</w:t>
      </w:r>
      <w:r w:rsidR="00DC4346">
        <w:rPr>
          <w:sz w:val="20"/>
          <w:szCs w:val="20"/>
        </w:rPr>
        <w:t>.</w:t>
      </w:r>
    </w:p>
    <w:p w14:paraId="0738D610" w14:textId="6AD12296" w:rsidR="006406C0" w:rsidRDefault="00CA5A04" w:rsidP="00121312">
      <w:pPr>
        <w:pStyle w:val="ImageforStep"/>
      </w:pPr>
      <w:r>
        <w:rPr>
          <w:noProof/>
        </w:rPr>
        <w:drawing>
          <wp:inline distT="0" distB="0" distL="0" distR="0" wp14:anchorId="2838CAE1" wp14:editId="7BFE16CE">
            <wp:extent cx="3259183" cy="7191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09824" cy="730306"/>
                    </a:xfrm>
                    <a:prstGeom prst="rect">
                      <a:avLst/>
                    </a:prstGeom>
                    <a:noFill/>
                    <a:ln>
                      <a:noFill/>
                    </a:ln>
                  </pic:spPr>
                </pic:pic>
              </a:graphicData>
            </a:graphic>
          </wp:inline>
        </w:drawing>
      </w:r>
    </w:p>
    <w:p w14:paraId="59E1D0F0" w14:textId="3AE27738" w:rsidR="00E64845" w:rsidRDefault="00DC4346" w:rsidP="0092469E">
      <w:pPr>
        <w:pStyle w:val="LabStepNumbered"/>
        <w:rPr>
          <w:sz w:val="20"/>
          <w:szCs w:val="20"/>
        </w:rPr>
      </w:pPr>
      <w:r>
        <w:rPr>
          <w:sz w:val="20"/>
          <w:szCs w:val="20"/>
        </w:rPr>
        <w:t xml:space="preserve">Translations Builder should start and </w:t>
      </w:r>
      <w:r w:rsidR="00BA1597">
        <w:rPr>
          <w:sz w:val="20"/>
          <w:szCs w:val="20"/>
        </w:rPr>
        <w:t>load the data model for</w:t>
      </w:r>
      <w:r w:rsidR="003824EB">
        <w:rPr>
          <w:sz w:val="20"/>
          <w:szCs w:val="20"/>
        </w:rPr>
        <w:t xml:space="preserve"> the</w:t>
      </w:r>
      <w:r w:rsidR="00BA1597">
        <w:rPr>
          <w:sz w:val="20"/>
          <w:szCs w:val="20"/>
        </w:rPr>
        <w:t xml:space="preserve"> </w:t>
      </w:r>
      <w:r w:rsidR="00CA5A04">
        <w:rPr>
          <w:b/>
          <w:bCs/>
          <w:sz w:val="20"/>
          <w:szCs w:val="20"/>
        </w:rPr>
        <w:t>Product Sales</w:t>
      </w:r>
      <w:r w:rsidR="00BA1597">
        <w:rPr>
          <w:sz w:val="20"/>
          <w:szCs w:val="20"/>
        </w:rPr>
        <w:t xml:space="preserve"> </w:t>
      </w:r>
      <w:r w:rsidR="003824EB">
        <w:rPr>
          <w:sz w:val="20"/>
          <w:szCs w:val="20"/>
        </w:rPr>
        <w:t>project</w:t>
      </w:r>
      <w:r>
        <w:rPr>
          <w:sz w:val="20"/>
          <w:szCs w:val="20"/>
        </w:rPr>
        <w:t>.</w:t>
      </w:r>
    </w:p>
    <w:p w14:paraId="342E2CCF" w14:textId="4B92209E" w:rsidR="006406C0" w:rsidRDefault="00DD50B8" w:rsidP="00121312">
      <w:pPr>
        <w:pStyle w:val="ImageforStep"/>
      </w:pPr>
      <w:r>
        <w:rPr>
          <w:noProof/>
        </w:rPr>
        <w:drawing>
          <wp:inline distT="0" distB="0" distL="0" distR="0" wp14:anchorId="3FFA3A58" wp14:editId="32CF5277">
            <wp:extent cx="5062450" cy="2870126"/>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31"/>
                    <a:stretch>
                      <a:fillRect/>
                    </a:stretch>
                  </pic:blipFill>
                  <pic:spPr>
                    <a:xfrm>
                      <a:off x="0" y="0"/>
                      <a:ext cx="5084296" cy="2882511"/>
                    </a:xfrm>
                    <a:prstGeom prst="rect">
                      <a:avLst/>
                    </a:prstGeom>
                  </pic:spPr>
                </pic:pic>
              </a:graphicData>
            </a:graphic>
          </wp:inline>
        </w:drawing>
      </w:r>
    </w:p>
    <w:p w14:paraId="111C86FE" w14:textId="0489D0A8" w:rsidR="00E64845" w:rsidRDefault="00BA1597" w:rsidP="0092469E">
      <w:pPr>
        <w:pStyle w:val="LabStepNumbered"/>
        <w:rPr>
          <w:sz w:val="20"/>
          <w:szCs w:val="20"/>
        </w:rPr>
      </w:pPr>
      <w:r>
        <w:rPr>
          <w:sz w:val="20"/>
          <w:szCs w:val="20"/>
        </w:rPr>
        <w:t xml:space="preserve">The </w:t>
      </w:r>
      <w:r w:rsidRPr="00412127">
        <w:rPr>
          <w:b/>
          <w:bCs/>
          <w:sz w:val="20"/>
          <w:szCs w:val="20"/>
        </w:rPr>
        <w:t>Dataset properties</w:t>
      </w:r>
      <w:r>
        <w:rPr>
          <w:sz w:val="20"/>
          <w:szCs w:val="20"/>
        </w:rPr>
        <w:t xml:space="preserve"> section </w:t>
      </w:r>
      <w:r w:rsidR="003824EB">
        <w:rPr>
          <w:sz w:val="20"/>
          <w:szCs w:val="20"/>
        </w:rPr>
        <w:t xml:space="preserve">on the left </w:t>
      </w:r>
      <w:r>
        <w:rPr>
          <w:sz w:val="20"/>
          <w:szCs w:val="20"/>
        </w:rPr>
        <w:t xml:space="preserve">provides details about the </w:t>
      </w:r>
      <w:r w:rsidR="00412127">
        <w:rPr>
          <w:sz w:val="20"/>
          <w:szCs w:val="20"/>
        </w:rPr>
        <w:t xml:space="preserve">dataset </w:t>
      </w:r>
      <w:r>
        <w:rPr>
          <w:sz w:val="20"/>
          <w:szCs w:val="20"/>
        </w:rPr>
        <w:t>connection and the PBIX project file.</w:t>
      </w:r>
    </w:p>
    <w:p w14:paraId="2C4CDAC0" w14:textId="5DBDDB04" w:rsidR="00CA7A7F" w:rsidRDefault="00CA5A04" w:rsidP="00DC4346">
      <w:pPr>
        <w:pStyle w:val="ImageforStep"/>
      </w:pPr>
      <w:r>
        <w:rPr>
          <w:noProof/>
        </w:rPr>
        <w:drawing>
          <wp:inline distT="0" distB="0" distL="0" distR="0" wp14:anchorId="6D0039D9" wp14:editId="7E21B041">
            <wp:extent cx="2885440" cy="13626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8870" cy="1364256"/>
                    </a:xfrm>
                    <a:prstGeom prst="rect">
                      <a:avLst/>
                    </a:prstGeom>
                    <a:noFill/>
                    <a:ln>
                      <a:noFill/>
                    </a:ln>
                  </pic:spPr>
                </pic:pic>
              </a:graphicData>
            </a:graphic>
          </wp:inline>
        </w:drawing>
      </w:r>
    </w:p>
    <w:p w14:paraId="5787FDCC" w14:textId="3205B2F2" w:rsidR="003824EB" w:rsidRDefault="003824EB" w:rsidP="003824EB">
      <w:pPr>
        <w:pStyle w:val="LabExerciseCallout"/>
      </w:pPr>
      <w:r>
        <w:t xml:space="preserve">Every PBIX project file has a default language and a default locale. The </w:t>
      </w:r>
      <w:r w:rsidRPr="003824EB">
        <w:rPr>
          <w:b/>
          <w:bCs/>
        </w:rPr>
        <w:t>Product Sales</w:t>
      </w:r>
      <w:r>
        <w:t xml:space="preserve"> project has a default language of </w:t>
      </w:r>
      <w:r w:rsidRPr="003824EB">
        <w:rPr>
          <w:b/>
          <w:bCs/>
        </w:rPr>
        <w:t>English (en)</w:t>
      </w:r>
      <w:r>
        <w:t xml:space="preserve"> and a default locale of the </w:t>
      </w:r>
      <w:r w:rsidRPr="003824EB">
        <w:rPr>
          <w:b/>
          <w:bCs/>
        </w:rPr>
        <w:t>United States (US)</w:t>
      </w:r>
      <w:r>
        <w:t>.</w:t>
      </w:r>
    </w:p>
    <w:p w14:paraId="2C9A7E2B" w14:textId="14493014" w:rsidR="00CA7A7F" w:rsidRDefault="00FD7E85" w:rsidP="0092469E">
      <w:pPr>
        <w:pStyle w:val="LabStepNumbered"/>
        <w:rPr>
          <w:sz w:val="20"/>
          <w:szCs w:val="20"/>
        </w:rPr>
      </w:pPr>
      <w:r>
        <w:rPr>
          <w:sz w:val="20"/>
          <w:szCs w:val="20"/>
        </w:rPr>
        <w:lastRenderedPageBreak/>
        <w:t xml:space="preserve">Examine the </w:t>
      </w:r>
      <w:r w:rsidR="00D6746B">
        <w:rPr>
          <w:sz w:val="20"/>
          <w:szCs w:val="20"/>
        </w:rPr>
        <w:t xml:space="preserve">translation </w:t>
      </w:r>
      <w:r w:rsidR="00BA1597">
        <w:rPr>
          <w:sz w:val="20"/>
          <w:szCs w:val="20"/>
        </w:rPr>
        <w:t xml:space="preserve">grid </w:t>
      </w:r>
      <w:r w:rsidR="003824EB">
        <w:rPr>
          <w:sz w:val="20"/>
          <w:szCs w:val="20"/>
        </w:rPr>
        <w:t xml:space="preserve">down below </w:t>
      </w:r>
      <w:r>
        <w:rPr>
          <w:sz w:val="20"/>
          <w:szCs w:val="20"/>
        </w:rPr>
        <w:t xml:space="preserve">which </w:t>
      </w:r>
      <w:r w:rsidR="00BA1597">
        <w:rPr>
          <w:sz w:val="20"/>
          <w:szCs w:val="20"/>
        </w:rPr>
        <w:t>display</w:t>
      </w:r>
      <w:r w:rsidR="00412127">
        <w:rPr>
          <w:sz w:val="20"/>
          <w:szCs w:val="20"/>
        </w:rPr>
        <w:t>s</w:t>
      </w:r>
      <w:r w:rsidR="00BA1597">
        <w:rPr>
          <w:sz w:val="20"/>
          <w:szCs w:val="20"/>
        </w:rPr>
        <w:t xml:space="preserve"> </w:t>
      </w:r>
      <w:r>
        <w:rPr>
          <w:sz w:val="20"/>
          <w:szCs w:val="20"/>
        </w:rPr>
        <w:t xml:space="preserve">a </w:t>
      </w:r>
      <w:r w:rsidR="00BA1597">
        <w:rPr>
          <w:sz w:val="20"/>
          <w:szCs w:val="20"/>
        </w:rPr>
        <w:t>row for each non-hidden dataset object in the data model.</w:t>
      </w:r>
    </w:p>
    <w:p w14:paraId="170729D0" w14:textId="4337D0AC" w:rsidR="00CA7A7F" w:rsidRDefault="00CA5A04" w:rsidP="00DC4346">
      <w:pPr>
        <w:pStyle w:val="ImageforStep"/>
      </w:pPr>
      <w:r>
        <w:rPr>
          <w:noProof/>
        </w:rPr>
        <w:drawing>
          <wp:inline distT="0" distB="0" distL="0" distR="0" wp14:anchorId="01F92207" wp14:editId="3AA23BCA">
            <wp:extent cx="2743200" cy="2331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9297" cy="2344804"/>
                    </a:xfrm>
                    <a:prstGeom prst="rect">
                      <a:avLst/>
                    </a:prstGeom>
                    <a:noFill/>
                    <a:ln>
                      <a:noFill/>
                    </a:ln>
                  </pic:spPr>
                </pic:pic>
              </a:graphicData>
            </a:graphic>
          </wp:inline>
        </w:drawing>
      </w:r>
    </w:p>
    <w:p w14:paraId="208728E2" w14:textId="78B929B6" w:rsidR="00BA1597" w:rsidRDefault="00BA1597" w:rsidP="00BA1597">
      <w:pPr>
        <w:pStyle w:val="LabExerciseCallout"/>
      </w:pPr>
      <w:r>
        <w:t xml:space="preserve">Tables, columns and measures that are hidden </w:t>
      </w:r>
      <w:r w:rsidR="003D1B00">
        <w:t>from report view in the data model are not displayed</w:t>
      </w:r>
      <w:r>
        <w:t>.</w:t>
      </w:r>
      <w:r w:rsidR="003D1B00">
        <w:t xml:space="preserve"> You don’t need to translate them.</w:t>
      </w:r>
    </w:p>
    <w:p w14:paraId="24B46AEF" w14:textId="6D23549B" w:rsidR="00E64845" w:rsidRDefault="00BA1597" w:rsidP="0092469E">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first secondary language.</w:t>
      </w:r>
    </w:p>
    <w:p w14:paraId="70F39C97" w14:textId="3F2BD7B3" w:rsidR="00CA7A7F" w:rsidRDefault="00DF75AE" w:rsidP="00DC4346">
      <w:pPr>
        <w:pStyle w:val="ImageforStep"/>
      </w:pPr>
      <w:r>
        <w:rPr>
          <w:noProof/>
        </w:rPr>
        <w:drawing>
          <wp:inline distT="0" distB="0" distL="0" distR="0" wp14:anchorId="24070293" wp14:editId="04CDE730">
            <wp:extent cx="3933372" cy="6854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5686" cy="689291"/>
                    </a:xfrm>
                    <a:prstGeom prst="rect">
                      <a:avLst/>
                    </a:prstGeom>
                    <a:noFill/>
                    <a:ln>
                      <a:noFill/>
                    </a:ln>
                  </pic:spPr>
                </pic:pic>
              </a:graphicData>
            </a:graphic>
          </wp:inline>
        </w:drawing>
      </w:r>
    </w:p>
    <w:p w14:paraId="7D60CE2A" w14:textId="547EB893" w:rsidR="00E64845" w:rsidRDefault="003D1B00" w:rsidP="0092469E">
      <w:pPr>
        <w:pStyle w:val="LabStepNumbered"/>
        <w:rPr>
          <w:sz w:val="20"/>
          <w:szCs w:val="20"/>
        </w:rPr>
      </w:pPr>
      <w:r>
        <w:rPr>
          <w:sz w:val="20"/>
          <w:szCs w:val="20"/>
        </w:rPr>
        <w:t xml:space="preserve">Select </w:t>
      </w:r>
      <w:r w:rsidRPr="003D1B00">
        <w:rPr>
          <w:b/>
          <w:bCs/>
          <w:sz w:val="20"/>
          <w:szCs w:val="20"/>
        </w:rPr>
        <w:t>Spanish [es-ES]</w:t>
      </w:r>
      <w:r>
        <w:rPr>
          <w:sz w:val="20"/>
          <w:szCs w:val="20"/>
        </w:rPr>
        <w:t xml:space="preserve"> and click </w:t>
      </w:r>
      <w:r w:rsidRPr="003D1B00">
        <w:rPr>
          <w:b/>
          <w:bCs/>
          <w:sz w:val="20"/>
          <w:szCs w:val="20"/>
        </w:rPr>
        <w:t>Add Language</w:t>
      </w:r>
      <w:r>
        <w:rPr>
          <w:sz w:val="20"/>
          <w:szCs w:val="20"/>
        </w:rPr>
        <w:t>.</w:t>
      </w:r>
    </w:p>
    <w:p w14:paraId="3F3526DA" w14:textId="53599B49" w:rsidR="00977078" w:rsidRDefault="00412127" w:rsidP="00DC4346">
      <w:pPr>
        <w:pStyle w:val="ImageforStep"/>
      </w:pPr>
      <w:r>
        <w:rPr>
          <w:noProof/>
        </w:rPr>
        <w:drawing>
          <wp:inline distT="0" distB="0" distL="0" distR="0" wp14:anchorId="55A322B5" wp14:editId="7B7D0251">
            <wp:extent cx="1538515" cy="16129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5645" cy="1630867"/>
                    </a:xfrm>
                    <a:prstGeom prst="rect">
                      <a:avLst/>
                    </a:prstGeom>
                    <a:noFill/>
                    <a:ln>
                      <a:noFill/>
                    </a:ln>
                  </pic:spPr>
                </pic:pic>
              </a:graphicData>
            </a:graphic>
          </wp:inline>
        </w:drawing>
      </w:r>
    </w:p>
    <w:p w14:paraId="025EEB2B" w14:textId="0CB4B3BC" w:rsidR="00977078" w:rsidRDefault="003D1B00" w:rsidP="0092469E">
      <w:pPr>
        <w:pStyle w:val="LabStepNumbered"/>
        <w:rPr>
          <w:sz w:val="20"/>
          <w:szCs w:val="20"/>
        </w:rPr>
      </w:pPr>
      <w:r>
        <w:rPr>
          <w:sz w:val="20"/>
          <w:szCs w:val="20"/>
        </w:rPr>
        <w:t xml:space="preserve">You should now see that </w:t>
      </w:r>
      <w:r w:rsidRPr="003D1B00">
        <w:rPr>
          <w:b/>
          <w:bCs/>
          <w:sz w:val="20"/>
          <w:szCs w:val="20"/>
        </w:rPr>
        <w:t>Spanish [es-ES]</w:t>
      </w:r>
      <w:r>
        <w:rPr>
          <w:sz w:val="20"/>
          <w:szCs w:val="20"/>
        </w:rPr>
        <w:t xml:space="preserve"> appears </w:t>
      </w:r>
      <w:r w:rsidR="00D6746B">
        <w:rPr>
          <w:sz w:val="20"/>
          <w:szCs w:val="20"/>
        </w:rPr>
        <w:t xml:space="preserve">as </w:t>
      </w:r>
      <w:r>
        <w:rPr>
          <w:sz w:val="20"/>
          <w:szCs w:val="20"/>
        </w:rPr>
        <w:t xml:space="preserve">the first language in the </w:t>
      </w:r>
      <w:r w:rsidRPr="003D1B00">
        <w:rPr>
          <w:b/>
          <w:bCs/>
          <w:sz w:val="20"/>
          <w:szCs w:val="20"/>
        </w:rPr>
        <w:t>Secondary Languages</w:t>
      </w:r>
      <w:r>
        <w:rPr>
          <w:sz w:val="20"/>
          <w:szCs w:val="20"/>
        </w:rPr>
        <w:t xml:space="preserve"> list.</w:t>
      </w:r>
    </w:p>
    <w:p w14:paraId="06267A23" w14:textId="09A23764" w:rsidR="00977078" w:rsidRDefault="00DF75AE" w:rsidP="00DC4346">
      <w:pPr>
        <w:pStyle w:val="ImageforStep"/>
      </w:pPr>
      <w:r>
        <w:rPr>
          <w:noProof/>
        </w:rPr>
        <w:drawing>
          <wp:inline distT="0" distB="0" distL="0" distR="0" wp14:anchorId="20D84BF2" wp14:editId="14CACFAA">
            <wp:extent cx="4049486" cy="9092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7802" cy="915585"/>
                    </a:xfrm>
                    <a:prstGeom prst="rect">
                      <a:avLst/>
                    </a:prstGeom>
                    <a:noFill/>
                    <a:ln>
                      <a:noFill/>
                    </a:ln>
                  </pic:spPr>
                </pic:pic>
              </a:graphicData>
            </a:graphic>
          </wp:inline>
        </w:drawing>
      </w:r>
    </w:p>
    <w:p w14:paraId="3B5B1010" w14:textId="7167F951" w:rsidR="00977078" w:rsidRDefault="003D1B00" w:rsidP="0092469E">
      <w:pPr>
        <w:pStyle w:val="LabStepNumbered"/>
        <w:rPr>
          <w:sz w:val="20"/>
          <w:szCs w:val="20"/>
        </w:rPr>
      </w:pPr>
      <w:r>
        <w:rPr>
          <w:sz w:val="20"/>
          <w:szCs w:val="20"/>
        </w:rPr>
        <w:t xml:space="preserve">You </w:t>
      </w:r>
      <w:r w:rsidR="00FD7E85">
        <w:rPr>
          <w:sz w:val="20"/>
          <w:szCs w:val="20"/>
        </w:rPr>
        <w:t>should</w:t>
      </w:r>
      <w:r>
        <w:rPr>
          <w:sz w:val="20"/>
          <w:szCs w:val="20"/>
        </w:rPr>
        <w:t xml:space="preserve"> also notice that a new column has been added </w:t>
      </w:r>
      <w:r w:rsidR="00FD7E85">
        <w:rPr>
          <w:sz w:val="20"/>
          <w:szCs w:val="20"/>
        </w:rPr>
        <w:t xml:space="preserve">to the translation grid </w:t>
      </w:r>
      <w:r>
        <w:rPr>
          <w:sz w:val="20"/>
          <w:szCs w:val="20"/>
        </w:rPr>
        <w:t>for Spanish translations.</w:t>
      </w:r>
    </w:p>
    <w:p w14:paraId="337802D4" w14:textId="767E0CAF" w:rsidR="00CD2343" w:rsidRDefault="00DE3A6A" w:rsidP="00DC4346">
      <w:pPr>
        <w:pStyle w:val="ImageforStep"/>
      </w:pPr>
      <w:r>
        <w:rPr>
          <w:noProof/>
        </w:rPr>
        <w:drawing>
          <wp:inline distT="0" distB="0" distL="0" distR="0" wp14:anchorId="520E0A51" wp14:editId="1242F9CC">
            <wp:extent cx="3689772" cy="1251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4766" cy="1267122"/>
                    </a:xfrm>
                    <a:prstGeom prst="rect">
                      <a:avLst/>
                    </a:prstGeom>
                    <a:noFill/>
                    <a:ln>
                      <a:noFill/>
                    </a:ln>
                  </pic:spPr>
                </pic:pic>
              </a:graphicData>
            </a:graphic>
          </wp:inline>
        </w:drawing>
      </w:r>
    </w:p>
    <w:p w14:paraId="241B70C7" w14:textId="31ADA1E7" w:rsidR="00CD2343" w:rsidRDefault="00D6746B" w:rsidP="0092469E">
      <w:pPr>
        <w:pStyle w:val="LabStepNumbered"/>
        <w:rPr>
          <w:sz w:val="20"/>
          <w:szCs w:val="20"/>
        </w:rPr>
      </w:pPr>
      <w:r>
        <w:rPr>
          <w:sz w:val="20"/>
          <w:szCs w:val="20"/>
        </w:rPr>
        <w:lastRenderedPageBreak/>
        <w:t xml:space="preserve">In </w:t>
      </w:r>
      <w:r w:rsidR="003D1B00">
        <w:rPr>
          <w:sz w:val="20"/>
          <w:szCs w:val="20"/>
        </w:rPr>
        <w:t xml:space="preserve">the row </w:t>
      </w:r>
      <w:r>
        <w:rPr>
          <w:sz w:val="20"/>
          <w:szCs w:val="20"/>
        </w:rPr>
        <w:t xml:space="preserve">with </w:t>
      </w:r>
      <w:r w:rsidR="003D1B00">
        <w:rPr>
          <w:sz w:val="20"/>
          <w:szCs w:val="20"/>
        </w:rPr>
        <w:t xml:space="preserve">the </w:t>
      </w:r>
      <w:r w:rsidR="003D1B00" w:rsidRPr="003D1B00">
        <w:rPr>
          <w:b/>
          <w:bCs/>
          <w:sz w:val="20"/>
          <w:szCs w:val="20"/>
        </w:rPr>
        <w:t>Products</w:t>
      </w:r>
      <w:r w:rsidR="003D1B00">
        <w:rPr>
          <w:sz w:val="20"/>
          <w:szCs w:val="20"/>
        </w:rPr>
        <w:t xml:space="preserve"> table</w:t>
      </w:r>
      <w:r>
        <w:rPr>
          <w:sz w:val="20"/>
          <w:szCs w:val="20"/>
        </w:rPr>
        <w:t xml:space="preserve">, </w:t>
      </w:r>
      <w:r w:rsidR="003D1B00">
        <w:rPr>
          <w:sz w:val="20"/>
          <w:szCs w:val="20"/>
        </w:rPr>
        <w:t xml:space="preserve">click on the cell for the </w:t>
      </w:r>
      <w:r w:rsidR="003D1B00" w:rsidRPr="003D1B00">
        <w:rPr>
          <w:b/>
          <w:bCs/>
          <w:sz w:val="20"/>
          <w:szCs w:val="20"/>
        </w:rPr>
        <w:t>Spanish</w:t>
      </w:r>
      <w:r w:rsidR="003D1B00">
        <w:rPr>
          <w:sz w:val="20"/>
          <w:szCs w:val="20"/>
        </w:rPr>
        <w:t xml:space="preserve"> column. It should turn blue when selected.</w:t>
      </w:r>
    </w:p>
    <w:p w14:paraId="28937664" w14:textId="30B94FDB" w:rsidR="00550BDC" w:rsidRDefault="00DE3A6A" w:rsidP="00DC4346">
      <w:pPr>
        <w:pStyle w:val="ImageforStep"/>
      </w:pPr>
      <w:r>
        <w:rPr>
          <w:noProof/>
        </w:rPr>
        <w:drawing>
          <wp:inline distT="0" distB="0" distL="0" distR="0" wp14:anchorId="63C552E8" wp14:editId="480AB12C">
            <wp:extent cx="4128489" cy="810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7622" cy="824316"/>
                    </a:xfrm>
                    <a:prstGeom prst="rect">
                      <a:avLst/>
                    </a:prstGeom>
                    <a:noFill/>
                    <a:ln>
                      <a:noFill/>
                    </a:ln>
                  </pic:spPr>
                </pic:pic>
              </a:graphicData>
            </a:graphic>
          </wp:inline>
        </w:drawing>
      </w:r>
    </w:p>
    <w:p w14:paraId="6D6154B0" w14:textId="4A41EC65" w:rsidR="00CD2343" w:rsidRDefault="003D1B00" w:rsidP="0092469E">
      <w:pPr>
        <w:pStyle w:val="LabStepNumbered"/>
        <w:rPr>
          <w:sz w:val="20"/>
          <w:szCs w:val="20"/>
        </w:rPr>
      </w:pPr>
      <w:r>
        <w:rPr>
          <w:sz w:val="20"/>
          <w:szCs w:val="20"/>
        </w:rPr>
        <w:t xml:space="preserve">Type </w:t>
      </w:r>
      <w:r w:rsidRPr="00906F17">
        <w:rPr>
          <w:b/>
          <w:bCs/>
          <w:sz w:val="20"/>
          <w:szCs w:val="20"/>
        </w:rPr>
        <w:t>Hello World</w:t>
      </w:r>
      <w:r>
        <w:rPr>
          <w:sz w:val="20"/>
          <w:szCs w:val="20"/>
        </w:rPr>
        <w:t xml:space="preserve">. You should see that you can </w:t>
      </w:r>
      <w:r w:rsidR="00742E8E">
        <w:rPr>
          <w:sz w:val="20"/>
          <w:szCs w:val="20"/>
        </w:rPr>
        <w:t xml:space="preserve">just </w:t>
      </w:r>
      <w:r>
        <w:rPr>
          <w:sz w:val="20"/>
          <w:szCs w:val="20"/>
        </w:rPr>
        <w:t xml:space="preserve">start typing in </w:t>
      </w:r>
      <w:r w:rsidR="00742E8E">
        <w:rPr>
          <w:sz w:val="20"/>
          <w:szCs w:val="20"/>
        </w:rPr>
        <w:t xml:space="preserve">the </w:t>
      </w:r>
      <w:r>
        <w:rPr>
          <w:sz w:val="20"/>
          <w:szCs w:val="20"/>
        </w:rPr>
        <w:t xml:space="preserve">selected </w:t>
      </w:r>
      <w:r w:rsidR="00742E8E">
        <w:rPr>
          <w:sz w:val="20"/>
          <w:szCs w:val="20"/>
        </w:rPr>
        <w:t xml:space="preserve">cell </w:t>
      </w:r>
      <w:r>
        <w:rPr>
          <w:sz w:val="20"/>
          <w:szCs w:val="20"/>
        </w:rPr>
        <w:t>to add</w:t>
      </w:r>
      <w:r w:rsidR="00742E8E">
        <w:rPr>
          <w:sz w:val="20"/>
          <w:szCs w:val="20"/>
        </w:rPr>
        <w:t xml:space="preserve"> or edit</w:t>
      </w:r>
      <w:r>
        <w:rPr>
          <w:sz w:val="20"/>
          <w:szCs w:val="20"/>
        </w:rPr>
        <w:t xml:space="preserve"> a translation.</w:t>
      </w:r>
    </w:p>
    <w:p w14:paraId="315D4D62" w14:textId="5D5A47E0" w:rsidR="00550BDC" w:rsidRDefault="00DE3A6A" w:rsidP="00DC4346">
      <w:pPr>
        <w:pStyle w:val="ImageforStep"/>
      </w:pPr>
      <w:r>
        <w:rPr>
          <w:noProof/>
        </w:rPr>
        <w:drawing>
          <wp:inline distT="0" distB="0" distL="0" distR="0" wp14:anchorId="7C1E2381" wp14:editId="170C0722">
            <wp:extent cx="4199670" cy="8245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7742" cy="832067"/>
                    </a:xfrm>
                    <a:prstGeom prst="rect">
                      <a:avLst/>
                    </a:prstGeom>
                    <a:noFill/>
                    <a:ln>
                      <a:noFill/>
                    </a:ln>
                  </pic:spPr>
                </pic:pic>
              </a:graphicData>
            </a:graphic>
          </wp:inline>
        </w:drawing>
      </w:r>
    </w:p>
    <w:p w14:paraId="2EE914E8" w14:textId="7EFA8085" w:rsidR="00550BDC" w:rsidRDefault="00951B64" w:rsidP="0092469E">
      <w:pPr>
        <w:pStyle w:val="LabStepNumbered"/>
        <w:rPr>
          <w:sz w:val="20"/>
          <w:szCs w:val="20"/>
        </w:rPr>
      </w:pPr>
      <w:r>
        <w:rPr>
          <w:sz w:val="20"/>
          <w:szCs w:val="20"/>
        </w:rPr>
        <w:t>Press</w:t>
      </w:r>
      <w:r w:rsidR="003D1B00">
        <w:rPr>
          <w:sz w:val="20"/>
          <w:szCs w:val="20"/>
        </w:rPr>
        <w:t xml:space="preserve"> the </w:t>
      </w:r>
      <w:r w:rsidR="003D1B00" w:rsidRPr="003D1B00">
        <w:rPr>
          <w:b/>
          <w:bCs/>
          <w:sz w:val="20"/>
          <w:szCs w:val="20"/>
        </w:rPr>
        <w:t>ENTER</w:t>
      </w:r>
      <w:r w:rsidR="003D1B00">
        <w:rPr>
          <w:sz w:val="20"/>
          <w:szCs w:val="20"/>
        </w:rPr>
        <w:t xml:space="preserve"> key to save your changes</w:t>
      </w:r>
      <w:r>
        <w:rPr>
          <w:sz w:val="20"/>
          <w:szCs w:val="20"/>
        </w:rPr>
        <w:t xml:space="preserve">. Note that pressing </w:t>
      </w:r>
      <w:r w:rsidRPr="00951B64">
        <w:rPr>
          <w:b/>
          <w:bCs/>
          <w:sz w:val="20"/>
          <w:szCs w:val="20"/>
        </w:rPr>
        <w:t>ENTER</w:t>
      </w:r>
      <w:r>
        <w:rPr>
          <w:sz w:val="20"/>
          <w:szCs w:val="20"/>
        </w:rPr>
        <w:t xml:space="preserve"> will </w:t>
      </w:r>
      <w:r w:rsidR="003D1B00">
        <w:rPr>
          <w:sz w:val="20"/>
          <w:szCs w:val="20"/>
        </w:rPr>
        <w:t xml:space="preserve">move </w:t>
      </w:r>
      <w:r>
        <w:rPr>
          <w:sz w:val="20"/>
          <w:szCs w:val="20"/>
        </w:rPr>
        <w:t>the selection to the cell below</w:t>
      </w:r>
      <w:r w:rsidR="003D1B00">
        <w:rPr>
          <w:sz w:val="20"/>
          <w:szCs w:val="20"/>
        </w:rPr>
        <w:t>.</w:t>
      </w:r>
    </w:p>
    <w:p w14:paraId="4EDB6414" w14:textId="33285B21" w:rsidR="00550BDC" w:rsidRDefault="00DE3A6A" w:rsidP="00DC4346">
      <w:pPr>
        <w:pStyle w:val="ImageforStep"/>
      </w:pPr>
      <w:r>
        <w:rPr>
          <w:noProof/>
        </w:rPr>
        <w:drawing>
          <wp:inline distT="0" distB="0" distL="0" distR="0" wp14:anchorId="3834D243" wp14:editId="4EAC3CD3">
            <wp:extent cx="4140148" cy="793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5326" cy="825616"/>
                    </a:xfrm>
                    <a:prstGeom prst="rect">
                      <a:avLst/>
                    </a:prstGeom>
                    <a:noFill/>
                    <a:ln>
                      <a:noFill/>
                    </a:ln>
                  </pic:spPr>
                </pic:pic>
              </a:graphicData>
            </a:graphic>
          </wp:inline>
        </w:drawing>
      </w:r>
    </w:p>
    <w:p w14:paraId="0D58EA59" w14:textId="7EA68655" w:rsidR="00550BDC" w:rsidRDefault="003D1B00" w:rsidP="0092469E">
      <w:pPr>
        <w:pStyle w:val="LabStepNumbered"/>
        <w:rPr>
          <w:sz w:val="20"/>
          <w:szCs w:val="20"/>
        </w:rPr>
      </w:pPr>
      <w:r>
        <w:rPr>
          <w:sz w:val="20"/>
          <w:szCs w:val="20"/>
        </w:rPr>
        <w:t xml:space="preserve">Now, type </w:t>
      </w:r>
      <w:r w:rsidR="00FD7E85">
        <w:rPr>
          <w:sz w:val="20"/>
          <w:szCs w:val="20"/>
        </w:rPr>
        <w:t xml:space="preserve">some </w:t>
      </w:r>
      <w:r w:rsidR="00951B64">
        <w:rPr>
          <w:sz w:val="20"/>
          <w:szCs w:val="20"/>
        </w:rPr>
        <w:t xml:space="preserve">more text </w:t>
      </w:r>
      <w:r>
        <w:rPr>
          <w:sz w:val="20"/>
          <w:szCs w:val="20"/>
        </w:rPr>
        <w:t xml:space="preserve">and press </w:t>
      </w:r>
      <w:r w:rsidRPr="00951B64">
        <w:rPr>
          <w:b/>
          <w:bCs/>
          <w:sz w:val="20"/>
          <w:szCs w:val="20"/>
        </w:rPr>
        <w:t>ENTER</w:t>
      </w:r>
      <w:r>
        <w:rPr>
          <w:sz w:val="20"/>
          <w:szCs w:val="20"/>
        </w:rPr>
        <w:t xml:space="preserve"> repeatedly to </w:t>
      </w:r>
      <w:r w:rsidR="00951B64">
        <w:rPr>
          <w:sz w:val="20"/>
          <w:szCs w:val="20"/>
        </w:rPr>
        <w:t xml:space="preserve">quickly </w:t>
      </w:r>
      <w:r>
        <w:rPr>
          <w:sz w:val="20"/>
          <w:szCs w:val="20"/>
        </w:rPr>
        <w:t xml:space="preserve">add text to </w:t>
      </w:r>
      <w:r w:rsidR="00B93EF0">
        <w:rPr>
          <w:sz w:val="20"/>
          <w:szCs w:val="20"/>
        </w:rPr>
        <w:t xml:space="preserve">each </w:t>
      </w:r>
      <w:r>
        <w:rPr>
          <w:sz w:val="20"/>
          <w:szCs w:val="20"/>
        </w:rPr>
        <w:t xml:space="preserve">cell </w:t>
      </w:r>
      <w:r w:rsidR="00951B64">
        <w:rPr>
          <w:sz w:val="20"/>
          <w:szCs w:val="20"/>
        </w:rPr>
        <w:t xml:space="preserve">in the Spanish </w:t>
      </w:r>
      <w:r>
        <w:rPr>
          <w:sz w:val="20"/>
          <w:szCs w:val="20"/>
        </w:rPr>
        <w:t>column.</w:t>
      </w:r>
    </w:p>
    <w:p w14:paraId="7CBFC22E" w14:textId="064D6B65" w:rsidR="00DD4504" w:rsidRDefault="00532CA7" w:rsidP="00DC4346">
      <w:pPr>
        <w:pStyle w:val="ImageforStep"/>
      </w:pPr>
      <w:r>
        <w:rPr>
          <w:noProof/>
        </w:rPr>
        <w:drawing>
          <wp:inline distT="0" distB="0" distL="0" distR="0" wp14:anchorId="2CFFA05A" wp14:editId="24D43600">
            <wp:extent cx="3920372" cy="15152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0748" cy="1550224"/>
                    </a:xfrm>
                    <a:prstGeom prst="rect">
                      <a:avLst/>
                    </a:prstGeom>
                    <a:noFill/>
                    <a:ln>
                      <a:noFill/>
                    </a:ln>
                  </pic:spPr>
                </pic:pic>
              </a:graphicData>
            </a:graphic>
          </wp:inline>
        </w:drawing>
      </w:r>
    </w:p>
    <w:p w14:paraId="5958CEE7" w14:textId="576A9E23" w:rsidR="00DC4346" w:rsidRDefault="00DC4346" w:rsidP="00DC4346">
      <w:pPr>
        <w:pStyle w:val="LabExerciseCallout"/>
      </w:pPr>
      <w:r>
        <w:t>The point of the last few steps has been for you to become comfortable with the translation editing experience. You ca</w:t>
      </w:r>
      <w:r w:rsidR="00BA1597">
        <w:t>n</w:t>
      </w:r>
      <w:r>
        <w:t xml:space="preserve"> see the grid provides a</w:t>
      </w:r>
      <w:r w:rsidR="00951B64">
        <w:t>n</w:t>
      </w:r>
      <w:r>
        <w:t xml:space="preserve"> editing experience </w:t>
      </w:r>
      <w:r w:rsidR="00BA1597">
        <w:t xml:space="preserve">similar to working with Excel. You can even use the </w:t>
      </w:r>
      <w:r w:rsidR="00BA1597" w:rsidRPr="00951B64">
        <w:rPr>
          <w:b/>
          <w:bCs/>
        </w:rPr>
        <w:t>{F2}</w:t>
      </w:r>
      <w:r w:rsidR="00BA1597">
        <w:t xml:space="preserve"> key to move a cell </w:t>
      </w:r>
      <w:r w:rsidR="00951B64">
        <w:t xml:space="preserve">with content </w:t>
      </w:r>
      <w:r w:rsidR="00BA1597">
        <w:t>into edit mode.</w:t>
      </w:r>
    </w:p>
    <w:p w14:paraId="656122B0" w14:textId="519D6328" w:rsidR="00BA1597" w:rsidRDefault="00B93EF0" w:rsidP="003D02AE">
      <w:pPr>
        <w:pStyle w:val="LabStepNumbered"/>
        <w:spacing w:after="120"/>
        <w:rPr>
          <w:sz w:val="20"/>
          <w:szCs w:val="20"/>
        </w:rPr>
      </w:pPr>
      <w:r w:rsidRPr="00B93EF0">
        <w:rPr>
          <w:color w:val="7F7F7F" w:themeColor="text1" w:themeTint="80"/>
          <w:sz w:val="20"/>
          <w:szCs w:val="20"/>
        </w:rPr>
        <w:t>[OPTIONAL STEP]</w:t>
      </w:r>
      <w:r>
        <w:rPr>
          <w:sz w:val="20"/>
          <w:szCs w:val="20"/>
        </w:rPr>
        <w:t xml:space="preserve"> Add </w:t>
      </w:r>
      <w:r w:rsidR="003C1BC0">
        <w:rPr>
          <w:sz w:val="20"/>
          <w:szCs w:val="20"/>
        </w:rPr>
        <w:t xml:space="preserve">Spanish </w:t>
      </w:r>
      <w:r w:rsidR="003D1B00">
        <w:rPr>
          <w:sz w:val="20"/>
          <w:szCs w:val="20"/>
        </w:rPr>
        <w:t xml:space="preserve">translations </w:t>
      </w:r>
      <w:r>
        <w:rPr>
          <w:sz w:val="20"/>
          <w:szCs w:val="20"/>
        </w:rPr>
        <w:t xml:space="preserve">using </w:t>
      </w:r>
      <w:r w:rsidR="003D1B00">
        <w:rPr>
          <w:sz w:val="20"/>
          <w:szCs w:val="20"/>
        </w:rPr>
        <w:t xml:space="preserve">the following </w:t>
      </w:r>
      <w:r>
        <w:rPr>
          <w:sz w:val="20"/>
          <w:szCs w:val="20"/>
        </w:rPr>
        <w:t>table or translate them yourself if you know Spanish</w:t>
      </w:r>
      <w:r w:rsidR="003D1B00">
        <w:rPr>
          <w:sz w:val="20"/>
          <w:szCs w:val="20"/>
        </w:rPr>
        <w:t>.</w:t>
      </w:r>
    </w:p>
    <w:tbl>
      <w:tblPr>
        <w:tblStyle w:val="TableGrid"/>
        <w:tblW w:w="4950" w:type="dxa"/>
        <w:tblInd w:w="468" w:type="dxa"/>
        <w:tblLook w:val="04A0" w:firstRow="1" w:lastRow="0" w:firstColumn="1" w:lastColumn="0" w:noHBand="0" w:noVBand="1"/>
      </w:tblPr>
      <w:tblGrid>
        <w:gridCol w:w="2160"/>
        <w:gridCol w:w="2790"/>
      </w:tblGrid>
      <w:tr w:rsidR="0049406D" w:rsidRPr="0049406D" w14:paraId="3E5FC52E" w14:textId="77777777" w:rsidTr="003C1BC0">
        <w:trPr>
          <w:trHeight w:val="216"/>
        </w:trPr>
        <w:tc>
          <w:tcPr>
            <w:tcW w:w="2160" w:type="dxa"/>
            <w:shd w:val="clear" w:color="auto" w:fill="000000" w:themeFill="text1"/>
            <w:noWrap/>
            <w:vAlign w:val="center"/>
          </w:tcPr>
          <w:p w14:paraId="4859A37D"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English</w:t>
            </w:r>
          </w:p>
        </w:tc>
        <w:tc>
          <w:tcPr>
            <w:tcW w:w="2790" w:type="dxa"/>
            <w:shd w:val="clear" w:color="auto" w:fill="000000" w:themeFill="text1"/>
            <w:noWrap/>
            <w:vAlign w:val="center"/>
          </w:tcPr>
          <w:p w14:paraId="31E1CC1A" w14:textId="77777777" w:rsidR="00532CA7" w:rsidRPr="003C1BC0" w:rsidRDefault="00532CA7" w:rsidP="0049406D">
            <w:pPr>
              <w:spacing w:before="20" w:after="20"/>
              <w:rPr>
                <w:b/>
                <w:bCs/>
                <w:color w:val="FFFFFF" w:themeColor="background1"/>
                <w:sz w:val="16"/>
                <w:szCs w:val="18"/>
              </w:rPr>
            </w:pPr>
            <w:r w:rsidRPr="003C1BC0">
              <w:rPr>
                <w:b/>
                <w:bCs/>
                <w:color w:val="FFFFFF" w:themeColor="background1"/>
                <w:sz w:val="16"/>
                <w:szCs w:val="18"/>
              </w:rPr>
              <w:t>Spanish</w:t>
            </w:r>
          </w:p>
        </w:tc>
      </w:tr>
      <w:tr w:rsidR="00532CA7" w:rsidRPr="00532CA7" w14:paraId="4D98205C" w14:textId="77777777" w:rsidTr="003C1BC0">
        <w:trPr>
          <w:trHeight w:val="216"/>
        </w:trPr>
        <w:tc>
          <w:tcPr>
            <w:tcW w:w="2160" w:type="dxa"/>
            <w:noWrap/>
            <w:vAlign w:val="center"/>
          </w:tcPr>
          <w:p w14:paraId="7B1C5757" w14:textId="77777777" w:rsidR="00532CA7" w:rsidRPr="003C1BC0" w:rsidRDefault="00532CA7" w:rsidP="0049406D">
            <w:pPr>
              <w:spacing w:before="20" w:after="20"/>
              <w:rPr>
                <w:sz w:val="16"/>
                <w:szCs w:val="18"/>
              </w:rPr>
            </w:pPr>
            <w:r w:rsidRPr="003C1BC0">
              <w:rPr>
                <w:sz w:val="16"/>
                <w:szCs w:val="18"/>
              </w:rPr>
              <w:t>Products</w:t>
            </w:r>
          </w:p>
        </w:tc>
        <w:tc>
          <w:tcPr>
            <w:tcW w:w="2790" w:type="dxa"/>
            <w:noWrap/>
            <w:vAlign w:val="center"/>
          </w:tcPr>
          <w:p w14:paraId="094F9873" w14:textId="77777777" w:rsidR="00532CA7" w:rsidRPr="003C1BC0" w:rsidRDefault="00532CA7" w:rsidP="0049406D">
            <w:pPr>
              <w:spacing w:before="20" w:after="20"/>
              <w:rPr>
                <w:sz w:val="16"/>
                <w:szCs w:val="18"/>
                <w:lang w:val="es-PR"/>
              </w:rPr>
            </w:pPr>
            <w:r w:rsidRPr="003C1BC0">
              <w:rPr>
                <w:sz w:val="16"/>
                <w:szCs w:val="18"/>
                <w:lang w:val="es-PR"/>
              </w:rPr>
              <w:t>Productos</w:t>
            </w:r>
          </w:p>
        </w:tc>
      </w:tr>
      <w:tr w:rsidR="00532CA7" w:rsidRPr="00532CA7" w14:paraId="6FF6F536" w14:textId="77777777" w:rsidTr="003C1BC0">
        <w:trPr>
          <w:trHeight w:val="216"/>
        </w:trPr>
        <w:tc>
          <w:tcPr>
            <w:tcW w:w="2160" w:type="dxa"/>
            <w:noWrap/>
            <w:vAlign w:val="center"/>
          </w:tcPr>
          <w:p w14:paraId="601E462E" w14:textId="77777777" w:rsidR="00532CA7" w:rsidRPr="003C1BC0" w:rsidRDefault="00532CA7" w:rsidP="0049406D">
            <w:pPr>
              <w:spacing w:before="20" w:after="20"/>
              <w:rPr>
                <w:sz w:val="16"/>
                <w:szCs w:val="18"/>
              </w:rPr>
            </w:pPr>
            <w:r w:rsidRPr="003C1BC0">
              <w:rPr>
                <w:sz w:val="16"/>
                <w:szCs w:val="18"/>
              </w:rPr>
              <w:t>Image</w:t>
            </w:r>
          </w:p>
        </w:tc>
        <w:tc>
          <w:tcPr>
            <w:tcW w:w="2790" w:type="dxa"/>
            <w:noWrap/>
            <w:vAlign w:val="center"/>
          </w:tcPr>
          <w:p w14:paraId="04774DF9" w14:textId="77777777" w:rsidR="00532CA7" w:rsidRPr="003C1BC0" w:rsidRDefault="00532CA7" w:rsidP="0049406D">
            <w:pPr>
              <w:spacing w:before="20" w:after="20"/>
              <w:rPr>
                <w:sz w:val="16"/>
                <w:szCs w:val="18"/>
                <w:lang w:val="es-PR"/>
              </w:rPr>
            </w:pPr>
            <w:r w:rsidRPr="003C1BC0">
              <w:rPr>
                <w:sz w:val="16"/>
                <w:szCs w:val="18"/>
                <w:lang w:val="es-PR"/>
              </w:rPr>
              <w:t>Imagen</w:t>
            </w:r>
          </w:p>
        </w:tc>
      </w:tr>
      <w:tr w:rsidR="00532CA7" w:rsidRPr="00532CA7" w14:paraId="54E67F54" w14:textId="77777777" w:rsidTr="003C1BC0">
        <w:trPr>
          <w:trHeight w:val="216"/>
        </w:trPr>
        <w:tc>
          <w:tcPr>
            <w:tcW w:w="2160" w:type="dxa"/>
            <w:noWrap/>
            <w:vAlign w:val="center"/>
          </w:tcPr>
          <w:p w14:paraId="702A1BD0" w14:textId="77777777" w:rsidR="00532CA7" w:rsidRPr="003C1BC0" w:rsidRDefault="00532CA7" w:rsidP="0049406D">
            <w:pPr>
              <w:spacing w:before="20" w:after="20"/>
              <w:rPr>
                <w:sz w:val="16"/>
                <w:szCs w:val="18"/>
              </w:rPr>
            </w:pPr>
            <w:r w:rsidRPr="003C1BC0">
              <w:rPr>
                <w:sz w:val="16"/>
                <w:szCs w:val="18"/>
              </w:rPr>
              <w:t>Category</w:t>
            </w:r>
          </w:p>
        </w:tc>
        <w:tc>
          <w:tcPr>
            <w:tcW w:w="2790" w:type="dxa"/>
            <w:noWrap/>
            <w:vAlign w:val="center"/>
          </w:tcPr>
          <w:p w14:paraId="1A79FCDE" w14:textId="77777777" w:rsidR="00532CA7" w:rsidRPr="003C1BC0" w:rsidRDefault="00532CA7" w:rsidP="0049406D">
            <w:pPr>
              <w:spacing w:before="20" w:after="20"/>
              <w:rPr>
                <w:sz w:val="16"/>
                <w:szCs w:val="18"/>
                <w:lang w:val="es-PR"/>
              </w:rPr>
            </w:pPr>
            <w:r w:rsidRPr="003C1BC0">
              <w:rPr>
                <w:sz w:val="16"/>
                <w:szCs w:val="18"/>
                <w:lang w:val="es-PR"/>
              </w:rPr>
              <w:t>Categoría</w:t>
            </w:r>
          </w:p>
        </w:tc>
      </w:tr>
      <w:tr w:rsidR="00532CA7" w:rsidRPr="00532CA7" w14:paraId="2932C340" w14:textId="77777777" w:rsidTr="003C1BC0">
        <w:trPr>
          <w:trHeight w:val="216"/>
        </w:trPr>
        <w:tc>
          <w:tcPr>
            <w:tcW w:w="2160" w:type="dxa"/>
            <w:noWrap/>
            <w:vAlign w:val="center"/>
          </w:tcPr>
          <w:p w14:paraId="29AF9993" w14:textId="77777777" w:rsidR="00532CA7" w:rsidRPr="003C1BC0" w:rsidRDefault="00532CA7" w:rsidP="0049406D">
            <w:pPr>
              <w:spacing w:before="20" w:after="20"/>
              <w:rPr>
                <w:sz w:val="16"/>
                <w:szCs w:val="18"/>
              </w:rPr>
            </w:pPr>
            <w:r w:rsidRPr="003C1BC0">
              <w:rPr>
                <w:sz w:val="16"/>
                <w:szCs w:val="18"/>
              </w:rPr>
              <w:t>Product</w:t>
            </w:r>
          </w:p>
        </w:tc>
        <w:tc>
          <w:tcPr>
            <w:tcW w:w="2790" w:type="dxa"/>
            <w:noWrap/>
            <w:vAlign w:val="center"/>
          </w:tcPr>
          <w:p w14:paraId="50A370FF" w14:textId="77777777" w:rsidR="00532CA7" w:rsidRPr="003C1BC0" w:rsidRDefault="00532CA7" w:rsidP="0049406D">
            <w:pPr>
              <w:spacing w:before="20" w:after="20"/>
              <w:rPr>
                <w:sz w:val="16"/>
                <w:szCs w:val="18"/>
                <w:lang w:val="es-PR"/>
              </w:rPr>
            </w:pPr>
            <w:r w:rsidRPr="003C1BC0">
              <w:rPr>
                <w:sz w:val="16"/>
                <w:szCs w:val="18"/>
                <w:lang w:val="es-PR"/>
              </w:rPr>
              <w:t>Producto</w:t>
            </w:r>
          </w:p>
        </w:tc>
      </w:tr>
      <w:tr w:rsidR="00532CA7" w:rsidRPr="00532CA7" w14:paraId="211FE57D" w14:textId="77777777" w:rsidTr="003C1BC0">
        <w:trPr>
          <w:trHeight w:val="216"/>
        </w:trPr>
        <w:tc>
          <w:tcPr>
            <w:tcW w:w="2160" w:type="dxa"/>
            <w:noWrap/>
            <w:vAlign w:val="center"/>
          </w:tcPr>
          <w:p w14:paraId="1B793536" w14:textId="77777777" w:rsidR="00532CA7" w:rsidRPr="003C1BC0" w:rsidRDefault="00532CA7" w:rsidP="0049406D">
            <w:pPr>
              <w:spacing w:before="20" w:after="20"/>
              <w:rPr>
                <w:sz w:val="16"/>
                <w:szCs w:val="18"/>
              </w:rPr>
            </w:pPr>
            <w:r w:rsidRPr="003C1BC0">
              <w:rPr>
                <w:sz w:val="16"/>
                <w:szCs w:val="18"/>
              </w:rPr>
              <w:t>Sales</w:t>
            </w:r>
          </w:p>
        </w:tc>
        <w:tc>
          <w:tcPr>
            <w:tcW w:w="2790" w:type="dxa"/>
            <w:noWrap/>
            <w:vAlign w:val="center"/>
          </w:tcPr>
          <w:p w14:paraId="13FB0C9F" w14:textId="77777777" w:rsidR="00532CA7" w:rsidRPr="003C1BC0" w:rsidRDefault="00532CA7" w:rsidP="0049406D">
            <w:pPr>
              <w:spacing w:before="20" w:after="20"/>
              <w:rPr>
                <w:sz w:val="16"/>
                <w:szCs w:val="18"/>
                <w:lang w:val="es-PR"/>
              </w:rPr>
            </w:pPr>
            <w:r w:rsidRPr="003C1BC0">
              <w:rPr>
                <w:sz w:val="16"/>
                <w:szCs w:val="18"/>
                <w:lang w:val="es-PR"/>
              </w:rPr>
              <w:t>Ventas</w:t>
            </w:r>
          </w:p>
        </w:tc>
      </w:tr>
      <w:tr w:rsidR="00532CA7" w:rsidRPr="00532CA7" w14:paraId="6F8CB9DF" w14:textId="77777777" w:rsidTr="003C1BC0">
        <w:trPr>
          <w:trHeight w:val="216"/>
        </w:trPr>
        <w:tc>
          <w:tcPr>
            <w:tcW w:w="2160" w:type="dxa"/>
            <w:noWrap/>
            <w:vAlign w:val="center"/>
          </w:tcPr>
          <w:p w14:paraId="5FB3A8F3" w14:textId="77777777" w:rsidR="00532CA7" w:rsidRPr="003C1BC0" w:rsidRDefault="00532CA7" w:rsidP="0049406D">
            <w:pPr>
              <w:spacing w:before="20" w:after="20"/>
              <w:rPr>
                <w:sz w:val="16"/>
                <w:szCs w:val="18"/>
              </w:rPr>
            </w:pPr>
            <w:r w:rsidRPr="003C1BC0">
              <w:rPr>
                <w:sz w:val="16"/>
                <w:szCs w:val="18"/>
              </w:rPr>
              <w:t>Sales Revenue</w:t>
            </w:r>
          </w:p>
        </w:tc>
        <w:tc>
          <w:tcPr>
            <w:tcW w:w="2790" w:type="dxa"/>
            <w:noWrap/>
            <w:vAlign w:val="center"/>
          </w:tcPr>
          <w:p w14:paraId="0A65697E" w14:textId="77777777" w:rsidR="00532CA7" w:rsidRPr="003C1BC0" w:rsidRDefault="00532CA7" w:rsidP="0049406D">
            <w:pPr>
              <w:spacing w:before="20" w:after="20"/>
              <w:rPr>
                <w:sz w:val="16"/>
                <w:szCs w:val="18"/>
                <w:lang w:val="es-PR"/>
              </w:rPr>
            </w:pPr>
            <w:r w:rsidRPr="003C1BC0">
              <w:rPr>
                <w:sz w:val="16"/>
                <w:szCs w:val="18"/>
                <w:lang w:val="es-PR"/>
              </w:rPr>
              <w:t>Ingresos Por Ventas</w:t>
            </w:r>
          </w:p>
        </w:tc>
      </w:tr>
      <w:tr w:rsidR="00532CA7" w:rsidRPr="00532CA7" w14:paraId="67B42DB4" w14:textId="77777777" w:rsidTr="003C1BC0">
        <w:trPr>
          <w:trHeight w:val="216"/>
        </w:trPr>
        <w:tc>
          <w:tcPr>
            <w:tcW w:w="2160" w:type="dxa"/>
            <w:noWrap/>
            <w:vAlign w:val="center"/>
          </w:tcPr>
          <w:p w14:paraId="04C39B93" w14:textId="77777777" w:rsidR="00532CA7" w:rsidRPr="003C1BC0" w:rsidRDefault="00532CA7" w:rsidP="0049406D">
            <w:pPr>
              <w:spacing w:before="20" w:after="20"/>
              <w:rPr>
                <w:sz w:val="16"/>
                <w:szCs w:val="18"/>
              </w:rPr>
            </w:pPr>
            <w:r w:rsidRPr="003C1BC0">
              <w:rPr>
                <w:sz w:val="16"/>
                <w:szCs w:val="18"/>
              </w:rPr>
              <w:t>Units Sold</w:t>
            </w:r>
          </w:p>
        </w:tc>
        <w:tc>
          <w:tcPr>
            <w:tcW w:w="2790" w:type="dxa"/>
            <w:noWrap/>
            <w:vAlign w:val="center"/>
          </w:tcPr>
          <w:p w14:paraId="5F33F7BE" w14:textId="77777777" w:rsidR="00532CA7" w:rsidRPr="003C1BC0" w:rsidRDefault="00532CA7" w:rsidP="0049406D">
            <w:pPr>
              <w:spacing w:before="20" w:after="20"/>
              <w:rPr>
                <w:sz w:val="16"/>
                <w:szCs w:val="18"/>
                <w:lang w:val="es-PR"/>
              </w:rPr>
            </w:pPr>
            <w:r w:rsidRPr="003C1BC0">
              <w:rPr>
                <w:sz w:val="16"/>
                <w:szCs w:val="18"/>
                <w:lang w:val="es-PR"/>
              </w:rPr>
              <w:t>Unidades Vendidas</w:t>
            </w:r>
          </w:p>
        </w:tc>
      </w:tr>
      <w:tr w:rsidR="00532CA7" w:rsidRPr="00532CA7" w14:paraId="4A5E4F18" w14:textId="77777777" w:rsidTr="003C1BC0">
        <w:trPr>
          <w:trHeight w:val="216"/>
        </w:trPr>
        <w:tc>
          <w:tcPr>
            <w:tcW w:w="2160" w:type="dxa"/>
            <w:noWrap/>
            <w:vAlign w:val="center"/>
          </w:tcPr>
          <w:p w14:paraId="064A51FF" w14:textId="77777777" w:rsidR="00532CA7" w:rsidRPr="003C1BC0" w:rsidRDefault="00532CA7" w:rsidP="0049406D">
            <w:pPr>
              <w:spacing w:before="20" w:after="20"/>
              <w:rPr>
                <w:sz w:val="16"/>
                <w:szCs w:val="18"/>
              </w:rPr>
            </w:pPr>
            <w:r w:rsidRPr="003C1BC0">
              <w:rPr>
                <w:sz w:val="16"/>
                <w:szCs w:val="18"/>
              </w:rPr>
              <w:t>Customer Count</w:t>
            </w:r>
          </w:p>
        </w:tc>
        <w:tc>
          <w:tcPr>
            <w:tcW w:w="2790" w:type="dxa"/>
            <w:noWrap/>
            <w:vAlign w:val="center"/>
          </w:tcPr>
          <w:p w14:paraId="6C3863EC" w14:textId="77777777" w:rsidR="00532CA7" w:rsidRPr="003C1BC0" w:rsidRDefault="00532CA7" w:rsidP="0049406D">
            <w:pPr>
              <w:spacing w:before="20" w:after="20"/>
              <w:rPr>
                <w:sz w:val="16"/>
                <w:szCs w:val="18"/>
                <w:lang w:val="es-PR"/>
              </w:rPr>
            </w:pPr>
            <w:r w:rsidRPr="003C1BC0">
              <w:rPr>
                <w:sz w:val="16"/>
                <w:szCs w:val="18"/>
                <w:lang w:val="es-PR"/>
              </w:rPr>
              <w:t>Número De Clientes</w:t>
            </w:r>
          </w:p>
        </w:tc>
      </w:tr>
      <w:tr w:rsidR="00532CA7" w:rsidRPr="00532CA7" w14:paraId="2B365E5D" w14:textId="77777777" w:rsidTr="003C1BC0">
        <w:trPr>
          <w:trHeight w:val="216"/>
        </w:trPr>
        <w:tc>
          <w:tcPr>
            <w:tcW w:w="2160" w:type="dxa"/>
            <w:noWrap/>
            <w:vAlign w:val="center"/>
          </w:tcPr>
          <w:p w14:paraId="1F0D1706" w14:textId="77777777" w:rsidR="00532CA7" w:rsidRPr="003C1BC0" w:rsidRDefault="00532CA7" w:rsidP="0049406D">
            <w:pPr>
              <w:spacing w:before="20" w:after="20"/>
              <w:rPr>
                <w:sz w:val="16"/>
                <w:szCs w:val="18"/>
              </w:rPr>
            </w:pPr>
            <w:r w:rsidRPr="003C1BC0">
              <w:rPr>
                <w:sz w:val="16"/>
                <w:szCs w:val="18"/>
              </w:rPr>
              <w:t>First Sale</w:t>
            </w:r>
          </w:p>
        </w:tc>
        <w:tc>
          <w:tcPr>
            <w:tcW w:w="2790" w:type="dxa"/>
            <w:noWrap/>
            <w:vAlign w:val="center"/>
          </w:tcPr>
          <w:p w14:paraId="543909B6" w14:textId="77777777" w:rsidR="00532CA7" w:rsidRPr="003C1BC0" w:rsidRDefault="00532CA7" w:rsidP="0049406D">
            <w:pPr>
              <w:spacing w:before="20" w:after="20"/>
              <w:rPr>
                <w:sz w:val="16"/>
                <w:szCs w:val="18"/>
                <w:lang w:val="es-PR"/>
              </w:rPr>
            </w:pPr>
            <w:r w:rsidRPr="003C1BC0">
              <w:rPr>
                <w:sz w:val="16"/>
                <w:szCs w:val="18"/>
                <w:lang w:val="es-PR"/>
              </w:rPr>
              <w:t>Primera Venta</w:t>
            </w:r>
          </w:p>
        </w:tc>
      </w:tr>
      <w:tr w:rsidR="00532CA7" w:rsidRPr="00532CA7" w14:paraId="3CD00A8B" w14:textId="77777777" w:rsidTr="003C1BC0">
        <w:trPr>
          <w:trHeight w:val="216"/>
        </w:trPr>
        <w:tc>
          <w:tcPr>
            <w:tcW w:w="2160" w:type="dxa"/>
            <w:noWrap/>
            <w:vAlign w:val="center"/>
          </w:tcPr>
          <w:p w14:paraId="5FCEE80E" w14:textId="77777777" w:rsidR="00532CA7" w:rsidRPr="003C1BC0" w:rsidRDefault="00532CA7" w:rsidP="0049406D">
            <w:pPr>
              <w:spacing w:before="20" w:after="20"/>
              <w:rPr>
                <w:sz w:val="16"/>
                <w:szCs w:val="18"/>
              </w:rPr>
            </w:pPr>
            <w:r w:rsidRPr="003C1BC0">
              <w:rPr>
                <w:sz w:val="16"/>
                <w:szCs w:val="18"/>
              </w:rPr>
              <w:t>Last Sale</w:t>
            </w:r>
          </w:p>
        </w:tc>
        <w:tc>
          <w:tcPr>
            <w:tcW w:w="2790" w:type="dxa"/>
            <w:noWrap/>
            <w:vAlign w:val="center"/>
          </w:tcPr>
          <w:p w14:paraId="1FA94BDC" w14:textId="77777777" w:rsidR="00532CA7" w:rsidRPr="003C1BC0" w:rsidRDefault="00532CA7" w:rsidP="0049406D">
            <w:pPr>
              <w:spacing w:before="20" w:after="20"/>
              <w:rPr>
                <w:sz w:val="16"/>
                <w:szCs w:val="18"/>
                <w:lang w:val="es-PR"/>
              </w:rPr>
            </w:pPr>
            <w:r w:rsidRPr="003C1BC0">
              <w:rPr>
                <w:sz w:val="16"/>
                <w:szCs w:val="18"/>
                <w:lang w:val="es-PR"/>
              </w:rPr>
              <w:t>Última Venta</w:t>
            </w:r>
          </w:p>
        </w:tc>
      </w:tr>
      <w:tr w:rsidR="00532CA7" w:rsidRPr="00532CA7" w14:paraId="7650E693" w14:textId="77777777" w:rsidTr="003C1BC0">
        <w:trPr>
          <w:trHeight w:val="216"/>
        </w:trPr>
        <w:tc>
          <w:tcPr>
            <w:tcW w:w="2160" w:type="dxa"/>
            <w:noWrap/>
            <w:vAlign w:val="center"/>
          </w:tcPr>
          <w:p w14:paraId="14314540" w14:textId="77777777" w:rsidR="00532CA7" w:rsidRPr="003C1BC0" w:rsidRDefault="00532CA7" w:rsidP="0049406D">
            <w:pPr>
              <w:spacing w:before="20" w:after="20"/>
              <w:rPr>
                <w:sz w:val="16"/>
                <w:szCs w:val="18"/>
              </w:rPr>
            </w:pPr>
            <w:r w:rsidRPr="003C1BC0">
              <w:rPr>
                <w:sz w:val="16"/>
                <w:szCs w:val="18"/>
              </w:rPr>
              <w:t>Calendar</w:t>
            </w:r>
          </w:p>
        </w:tc>
        <w:tc>
          <w:tcPr>
            <w:tcW w:w="2790" w:type="dxa"/>
            <w:noWrap/>
            <w:vAlign w:val="center"/>
          </w:tcPr>
          <w:p w14:paraId="413A580E" w14:textId="77777777" w:rsidR="00532CA7" w:rsidRPr="003C1BC0" w:rsidRDefault="00532CA7" w:rsidP="0049406D">
            <w:pPr>
              <w:spacing w:before="20" w:after="20"/>
              <w:rPr>
                <w:sz w:val="16"/>
                <w:szCs w:val="18"/>
                <w:lang w:val="es-PR"/>
              </w:rPr>
            </w:pPr>
            <w:r w:rsidRPr="003C1BC0">
              <w:rPr>
                <w:sz w:val="16"/>
                <w:szCs w:val="18"/>
                <w:lang w:val="es-PR"/>
              </w:rPr>
              <w:t>Calendario</w:t>
            </w:r>
          </w:p>
        </w:tc>
      </w:tr>
      <w:tr w:rsidR="00532CA7" w:rsidRPr="00532CA7" w14:paraId="5B57CE78" w14:textId="77777777" w:rsidTr="003C1BC0">
        <w:trPr>
          <w:trHeight w:val="216"/>
        </w:trPr>
        <w:tc>
          <w:tcPr>
            <w:tcW w:w="2160" w:type="dxa"/>
            <w:noWrap/>
            <w:vAlign w:val="center"/>
          </w:tcPr>
          <w:p w14:paraId="18AA9F46" w14:textId="77777777" w:rsidR="00532CA7" w:rsidRPr="003C1BC0" w:rsidRDefault="00532CA7" w:rsidP="0049406D">
            <w:pPr>
              <w:spacing w:before="20" w:after="20"/>
              <w:rPr>
                <w:sz w:val="16"/>
                <w:szCs w:val="18"/>
              </w:rPr>
            </w:pPr>
            <w:r w:rsidRPr="003C1BC0">
              <w:rPr>
                <w:sz w:val="16"/>
                <w:szCs w:val="18"/>
              </w:rPr>
              <w:t>Date</w:t>
            </w:r>
          </w:p>
        </w:tc>
        <w:tc>
          <w:tcPr>
            <w:tcW w:w="2790" w:type="dxa"/>
            <w:noWrap/>
            <w:vAlign w:val="center"/>
          </w:tcPr>
          <w:p w14:paraId="64ACFC4C" w14:textId="77777777" w:rsidR="00532CA7" w:rsidRPr="003C1BC0" w:rsidRDefault="00532CA7" w:rsidP="0049406D">
            <w:pPr>
              <w:spacing w:before="20" w:after="20"/>
              <w:rPr>
                <w:sz w:val="16"/>
                <w:szCs w:val="18"/>
                <w:lang w:val="es-PR"/>
              </w:rPr>
            </w:pPr>
            <w:r w:rsidRPr="003C1BC0">
              <w:rPr>
                <w:sz w:val="16"/>
                <w:szCs w:val="18"/>
                <w:lang w:val="es-PR"/>
              </w:rPr>
              <w:t>Fecha</w:t>
            </w:r>
          </w:p>
        </w:tc>
      </w:tr>
      <w:tr w:rsidR="00532CA7" w:rsidRPr="00532CA7" w14:paraId="7F08006E" w14:textId="77777777" w:rsidTr="003C1BC0">
        <w:trPr>
          <w:trHeight w:val="216"/>
        </w:trPr>
        <w:tc>
          <w:tcPr>
            <w:tcW w:w="2160" w:type="dxa"/>
            <w:noWrap/>
            <w:vAlign w:val="center"/>
          </w:tcPr>
          <w:p w14:paraId="5298A9C9" w14:textId="77777777" w:rsidR="00532CA7" w:rsidRPr="003C1BC0" w:rsidRDefault="00532CA7" w:rsidP="0049406D">
            <w:pPr>
              <w:spacing w:before="20" w:after="20"/>
              <w:rPr>
                <w:sz w:val="16"/>
                <w:szCs w:val="18"/>
              </w:rPr>
            </w:pPr>
            <w:r w:rsidRPr="003C1BC0">
              <w:rPr>
                <w:sz w:val="16"/>
                <w:szCs w:val="18"/>
              </w:rPr>
              <w:t>Year</w:t>
            </w:r>
          </w:p>
        </w:tc>
        <w:tc>
          <w:tcPr>
            <w:tcW w:w="2790" w:type="dxa"/>
            <w:noWrap/>
            <w:vAlign w:val="center"/>
          </w:tcPr>
          <w:p w14:paraId="45B655D7" w14:textId="77777777" w:rsidR="00532CA7" w:rsidRPr="003C1BC0" w:rsidRDefault="00532CA7" w:rsidP="0049406D">
            <w:pPr>
              <w:spacing w:before="20" w:after="20"/>
              <w:rPr>
                <w:sz w:val="16"/>
                <w:szCs w:val="18"/>
                <w:lang w:val="es-PR"/>
              </w:rPr>
            </w:pPr>
            <w:r w:rsidRPr="003C1BC0">
              <w:rPr>
                <w:sz w:val="16"/>
                <w:szCs w:val="18"/>
                <w:lang w:val="es-PR"/>
              </w:rPr>
              <w:t>Año</w:t>
            </w:r>
          </w:p>
        </w:tc>
      </w:tr>
      <w:tr w:rsidR="00532CA7" w:rsidRPr="00532CA7" w14:paraId="6E462EA3" w14:textId="77777777" w:rsidTr="003C1BC0">
        <w:trPr>
          <w:trHeight w:val="216"/>
        </w:trPr>
        <w:tc>
          <w:tcPr>
            <w:tcW w:w="2160" w:type="dxa"/>
            <w:noWrap/>
            <w:vAlign w:val="center"/>
          </w:tcPr>
          <w:p w14:paraId="7105684E" w14:textId="77777777" w:rsidR="00532CA7" w:rsidRPr="003C1BC0" w:rsidRDefault="00532CA7" w:rsidP="0049406D">
            <w:pPr>
              <w:spacing w:before="20" w:after="20"/>
              <w:rPr>
                <w:sz w:val="16"/>
                <w:szCs w:val="18"/>
              </w:rPr>
            </w:pPr>
            <w:r w:rsidRPr="003C1BC0">
              <w:rPr>
                <w:sz w:val="16"/>
                <w:szCs w:val="18"/>
              </w:rPr>
              <w:t>Month</w:t>
            </w:r>
          </w:p>
        </w:tc>
        <w:tc>
          <w:tcPr>
            <w:tcW w:w="2790" w:type="dxa"/>
            <w:noWrap/>
            <w:vAlign w:val="center"/>
          </w:tcPr>
          <w:p w14:paraId="777F6B59" w14:textId="77777777" w:rsidR="00532CA7" w:rsidRPr="003C1BC0" w:rsidRDefault="00532CA7" w:rsidP="0049406D">
            <w:pPr>
              <w:spacing w:before="20" w:after="20"/>
              <w:rPr>
                <w:sz w:val="16"/>
                <w:szCs w:val="18"/>
                <w:lang w:val="es-PR"/>
              </w:rPr>
            </w:pPr>
            <w:r w:rsidRPr="003C1BC0">
              <w:rPr>
                <w:sz w:val="16"/>
                <w:szCs w:val="18"/>
                <w:lang w:val="es-PR"/>
              </w:rPr>
              <w:t>Mes</w:t>
            </w:r>
          </w:p>
        </w:tc>
      </w:tr>
      <w:tr w:rsidR="00532CA7" w:rsidRPr="00532CA7" w14:paraId="2226C663" w14:textId="77777777" w:rsidTr="003C1BC0">
        <w:trPr>
          <w:trHeight w:val="216"/>
        </w:trPr>
        <w:tc>
          <w:tcPr>
            <w:tcW w:w="2160" w:type="dxa"/>
            <w:noWrap/>
            <w:vAlign w:val="center"/>
          </w:tcPr>
          <w:p w14:paraId="1578266B" w14:textId="77777777" w:rsidR="00532CA7" w:rsidRPr="003C1BC0" w:rsidRDefault="00532CA7" w:rsidP="0049406D">
            <w:pPr>
              <w:spacing w:before="20" w:after="20"/>
              <w:rPr>
                <w:sz w:val="16"/>
                <w:szCs w:val="18"/>
              </w:rPr>
            </w:pPr>
            <w:r w:rsidRPr="003C1BC0">
              <w:rPr>
                <w:sz w:val="16"/>
                <w:szCs w:val="18"/>
              </w:rPr>
              <w:t>Day</w:t>
            </w:r>
          </w:p>
        </w:tc>
        <w:tc>
          <w:tcPr>
            <w:tcW w:w="2790" w:type="dxa"/>
            <w:noWrap/>
            <w:vAlign w:val="center"/>
          </w:tcPr>
          <w:p w14:paraId="3D668C72" w14:textId="77777777" w:rsidR="00532CA7" w:rsidRPr="003C1BC0" w:rsidRDefault="00532CA7" w:rsidP="0049406D">
            <w:pPr>
              <w:spacing w:before="20" w:after="20"/>
              <w:rPr>
                <w:sz w:val="16"/>
                <w:szCs w:val="18"/>
                <w:lang w:val="es-PR"/>
              </w:rPr>
            </w:pPr>
            <w:r w:rsidRPr="003C1BC0">
              <w:rPr>
                <w:sz w:val="16"/>
                <w:szCs w:val="18"/>
                <w:lang w:val="es-PR"/>
              </w:rPr>
              <w:t>Día</w:t>
            </w:r>
          </w:p>
        </w:tc>
      </w:tr>
    </w:tbl>
    <w:p w14:paraId="19E3988E" w14:textId="003B285A" w:rsidR="003C1BC0" w:rsidRDefault="003C1BC0" w:rsidP="003C1BC0">
      <w:pPr>
        <w:pStyle w:val="LabExerciseCallout"/>
      </w:pPr>
      <w:r>
        <w:t xml:space="preserve">It's OK if you don't want to type in all the </w:t>
      </w:r>
      <w:r w:rsidR="00B93EF0">
        <w:t xml:space="preserve">Spanish </w:t>
      </w:r>
      <w:r>
        <w:t xml:space="preserve">translations from the table. Just add </w:t>
      </w:r>
      <w:r w:rsidR="00B93EF0">
        <w:t xml:space="preserve">whatever </w:t>
      </w:r>
      <w:r>
        <w:t xml:space="preserve">text </w:t>
      </w:r>
      <w:r w:rsidR="00B93EF0">
        <w:t xml:space="preserve">you'd like </w:t>
      </w:r>
      <w:r>
        <w:t>for each translation.</w:t>
      </w:r>
    </w:p>
    <w:p w14:paraId="598E7031" w14:textId="51075522" w:rsidR="00DD4504" w:rsidRDefault="00831403" w:rsidP="0092469E">
      <w:pPr>
        <w:pStyle w:val="LabStepNumbered"/>
        <w:rPr>
          <w:sz w:val="20"/>
          <w:szCs w:val="20"/>
        </w:rPr>
      </w:pPr>
      <w:r>
        <w:rPr>
          <w:sz w:val="20"/>
          <w:szCs w:val="20"/>
        </w:rPr>
        <w:lastRenderedPageBreak/>
        <w:t>When you are done with your edits, the Spanish translations should match the following screenshot</w:t>
      </w:r>
      <w:r w:rsidR="008E76C5">
        <w:rPr>
          <w:sz w:val="20"/>
          <w:szCs w:val="20"/>
        </w:rPr>
        <w:t xml:space="preserve"> </w:t>
      </w:r>
      <w:r w:rsidR="008E76C5" w:rsidRPr="000261B7">
        <w:rPr>
          <w:color w:val="808080" w:themeColor="background1" w:themeShade="80"/>
          <w:sz w:val="20"/>
          <w:szCs w:val="20"/>
        </w:rPr>
        <w:t>(or not)</w:t>
      </w:r>
      <w:r>
        <w:rPr>
          <w:sz w:val="20"/>
          <w:szCs w:val="20"/>
        </w:rPr>
        <w:t>.</w:t>
      </w:r>
    </w:p>
    <w:p w14:paraId="75FEBE06" w14:textId="4C5177D4" w:rsidR="00DD4504" w:rsidRDefault="0049406D" w:rsidP="00831403">
      <w:pPr>
        <w:pStyle w:val="ImageforStep"/>
      </w:pPr>
      <w:r>
        <w:rPr>
          <w:noProof/>
        </w:rPr>
        <w:drawing>
          <wp:inline distT="0" distB="0" distL="0" distR="0" wp14:anchorId="0A5E7A6D" wp14:editId="3E9B687E">
            <wp:extent cx="2518707" cy="1701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2069" cy="1730978"/>
                    </a:xfrm>
                    <a:prstGeom prst="rect">
                      <a:avLst/>
                    </a:prstGeom>
                    <a:noFill/>
                    <a:ln>
                      <a:noFill/>
                    </a:ln>
                  </pic:spPr>
                </pic:pic>
              </a:graphicData>
            </a:graphic>
          </wp:inline>
        </w:drawing>
      </w:r>
    </w:p>
    <w:p w14:paraId="43C976ED" w14:textId="56FAA02E" w:rsidR="00DD4504" w:rsidRDefault="0017236E" w:rsidP="0092469E">
      <w:pPr>
        <w:pStyle w:val="LabStepNumbered"/>
        <w:rPr>
          <w:sz w:val="20"/>
          <w:szCs w:val="20"/>
        </w:rPr>
      </w:pPr>
      <w:r>
        <w:rPr>
          <w:sz w:val="20"/>
          <w:szCs w:val="20"/>
        </w:rPr>
        <w:t xml:space="preserve">Return to the </w:t>
      </w:r>
      <w:r w:rsidR="00D64C1E">
        <w:rPr>
          <w:b/>
          <w:bCs/>
          <w:sz w:val="20"/>
          <w:szCs w:val="20"/>
        </w:rPr>
        <w:t>Product Sales</w:t>
      </w:r>
      <w:r>
        <w:rPr>
          <w:sz w:val="20"/>
          <w:szCs w:val="20"/>
        </w:rPr>
        <w:t xml:space="preserve"> project in Power BI Desktop and save your work by clicking the </w:t>
      </w:r>
      <w:r w:rsidRPr="0017236E">
        <w:rPr>
          <w:b/>
          <w:bCs/>
          <w:sz w:val="20"/>
          <w:szCs w:val="20"/>
        </w:rPr>
        <w:t>Save</w:t>
      </w:r>
      <w:r>
        <w:rPr>
          <w:sz w:val="20"/>
          <w:szCs w:val="20"/>
        </w:rPr>
        <w:t xml:space="preserve"> button.</w:t>
      </w:r>
    </w:p>
    <w:p w14:paraId="5ABFFD3E" w14:textId="4709667B" w:rsidR="00327BCE" w:rsidRDefault="0049406D" w:rsidP="00831403">
      <w:pPr>
        <w:pStyle w:val="ImageforStep"/>
      </w:pPr>
      <w:r>
        <w:rPr>
          <w:noProof/>
        </w:rPr>
        <w:drawing>
          <wp:inline distT="0" distB="0" distL="0" distR="0" wp14:anchorId="1ED63796" wp14:editId="6B5BDFCA">
            <wp:extent cx="2748676" cy="7446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93296" cy="756777"/>
                    </a:xfrm>
                    <a:prstGeom prst="rect">
                      <a:avLst/>
                    </a:prstGeom>
                    <a:noFill/>
                    <a:ln>
                      <a:noFill/>
                    </a:ln>
                  </pic:spPr>
                </pic:pic>
              </a:graphicData>
            </a:graphic>
          </wp:inline>
        </w:drawing>
      </w:r>
    </w:p>
    <w:p w14:paraId="08B482DB" w14:textId="7C9470B5" w:rsidR="002B4D8A" w:rsidRDefault="002B4D8A" w:rsidP="002B4D8A">
      <w:pPr>
        <w:pStyle w:val="LabExerciseCallout"/>
      </w:pPr>
      <w:r>
        <w:t xml:space="preserve">It’s easy to forget to save your changes in Power BI Desktop. </w:t>
      </w:r>
      <w:r w:rsidR="00742E8E">
        <w:t xml:space="preserve">Be aware that </w:t>
      </w:r>
      <w:r w:rsidR="0017236E">
        <w:t>any changes made by Translations Builder are just made to the data model loaded in memory. None of your changes are saved back to the PBIX project file until you save in Power BI Desktop.</w:t>
      </w:r>
    </w:p>
    <w:p w14:paraId="595861C6" w14:textId="20768120" w:rsidR="00327BCE" w:rsidRDefault="0017236E" w:rsidP="0092469E">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098B9E58" w14:textId="2144139B" w:rsidR="00327BCE" w:rsidRDefault="0049406D" w:rsidP="00831403">
      <w:pPr>
        <w:pStyle w:val="ImageforStep"/>
      </w:pPr>
      <w:r>
        <w:rPr>
          <w:noProof/>
        </w:rPr>
        <w:drawing>
          <wp:inline distT="0" distB="0" distL="0" distR="0" wp14:anchorId="68759BDF" wp14:editId="69BCD37C">
            <wp:extent cx="3416680" cy="566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9115" cy="571656"/>
                    </a:xfrm>
                    <a:prstGeom prst="rect">
                      <a:avLst/>
                    </a:prstGeom>
                    <a:noFill/>
                    <a:ln>
                      <a:noFill/>
                    </a:ln>
                  </pic:spPr>
                </pic:pic>
              </a:graphicData>
            </a:graphic>
          </wp:inline>
        </w:drawing>
      </w:r>
    </w:p>
    <w:p w14:paraId="1B2B165F" w14:textId="7CBF71DD" w:rsidR="00327BCE" w:rsidRDefault="0017236E" w:rsidP="0092469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4DD26446" w14:textId="0D513F64" w:rsidR="00327BCE" w:rsidRPr="0017236E" w:rsidRDefault="0017236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7E54AB1" w14:textId="6C9D29A0" w:rsidR="00DA2EE6" w:rsidRDefault="0017143E" w:rsidP="00831403">
      <w:pPr>
        <w:pStyle w:val="ImageforStep"/>
      </w:pPr>
      <w:r>
        <w:rPr>
          <w:noProof/>
        </w:rPr>
        <w:drawing>
          <wp:inline distT="0" distB="0" distL="0" distR="0" wp14:anchorId="28BA546F" wp14:editId="50AB1352">
            <wp:extent cx="1809595" cy="1156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6095" cy="1172992"/>
                    </a:xfrm>
                    <a:prstGeom prst="rect">
                      <a:avLst/>
                    </a:prstGeom>
                    <a:noFill/>
                    <a:ln>
                      <a:noFill/>
                    </a:ln>
                  </pic:spPr>
                </pic:pic>
              </a:graphicData>
            </a:graphic>
          </wp:inline>
        </w:drawing>
      </w:r>
    </w:p>
    <w:p w14:paraId="05041AC6" w14:textId="2D848091" w:rsidR="00DA2EE6" w:rsidRDefault="0017236E" w:rsidP="0092469E">
      <w:pPr>
        <w:pStyle w:val="LabStepNumbered"/>
        <w:rPr>
          <w:sz w:val="20"/>
          <w:szCs w:val="20"/>
        </w:rPr>
      </w:pPr>
      <w:r>
        <w:rPr>
          <w:sz w:val="20"/>
          <w:szCs w:val="20"/>
        </w:rPr>
        <w:t xml:space="preserve">The report should load </w:t>
      </w:r>
      <w:r w:rsidR="00906F17">
        <w:rPr>
          <w:sz w:val="20"/>
          <w:szCs w:val="20"/>
        </w:rPr>
        <w:t xml:space="preserve">with its default behavior showing </w:t>
      </w:r>
      <w:r>
        <w:rPr>
          <w:sz w:val="20"/>
          <w:szCs w:val="20"/>
        </w:rPr>
        <w:t>all text in English at first.</w:t>
      </w:r>
    </w:p>
    <w:p w14:paraId="4D272F88" w14:textId="3860FC37" w:rsidR="00DA2EE6" w:rsidRDefault="0017143E" w:rsidP="00831403">
      <w:pPr>
        <w:pStyle w:val="ImageforStep"/>
      </w:pPr>
      <w:r>
        <w:rPr>
          <w:noProof/>
        </w:rPr>
        <w:drawing>
          <wp:inline distT="0" distB="0" distL="0" distR="0" wp14:anchorId="7BB8907C" wp14:editId="66A49B65">
            <wp:extent cx="3383824" cy="2230819"/>
            <wp:effectExtent l="19050" t="19050" r="762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46"/>
                    <a:stretch>
                      <a:fillRect/>
                    </a:stretch>
                  </pic:blipFill>
                  <pic:spPr>
                    <a:xfrm>
                      <a:off x="0" y="0"/>
                      <a:ext cx="3439606" cy="2267594"/>
                    </a:xfrm>
                    <a:prstGeom prst="rect">
                      <a:avLst/>
                    </a:prstGeom>
                    <a:ln>
                      <a:solidFill>
                        <a:schemeClr val="tx1"/>
                      </a:solidFill>
                    </a:ln>
                  </pic:spPr>
                </pic:pic>
              </a:graphicData>
            </a:graphic>
          </wp:inline>
        </w:drawing>
      </w:r>
    </w:p>
    <w:p w14:paraId="59216C56" w14:textId="0171A11D" w:rsidR="0017236E" w:rsidRDefault="0017236E" w:rsidP="0017236E">
      <w:pPr>
        <w:pStyle w:val="LabExerciseCallout"/>
      </w:pPr>
      <w:r>
        <w:lastRenderedPageBreak/>
        <w:t>Now, it’s time to test your translations</w:t>
      </w:r>
      <w:r w:rsidR="00906F17">
        <w:t xml:space="preserve">. You will accomplish this </w:t>
      </w:r>
      <w:r>
        <w:t xml:space="preserve">by using the </w:t>
      </w:r>
      <w:r w:rsidRPr="0017236E">
        <w:rPr>
          <w:b/>
          <w:bCs/>
        </w:rPr>
        <w:t>language</w:t>
      </w:r>
      <w:r>
        <w:t xml:space="preserve"> query string parameter to load the report.</w:t>
      </w:r>
    </w:p>
    <w:p w14:paraId="4C905C33" w14:textId="4C081EB2" w:rsidR="00DA2EE6" w:rsidRDefault="0017236E" w:rsidP="003D2CEB">
      <w:pPr>
        <w:pStyle w:val="LabStepNumbered"/>
      </w:pPr>
      <w:r>
        <w:t xml:space="preserve">Click the </w:t>
      </w:r>
      <w:r w:rsidR="00683B26">
        <w:t xml:space="preserve">browser </w:t>
      </w:r>
      <w:r>
        <w:t>address bar and add the</w:t>
      </w:r>
      <w:r w:rsidR="00742E8E">
        <w:t xml:space="preserve"> following</w:t>
      </w:r>
      <w:r w:rsidR="00683B26">
        <w:t xml:space="preserve"> </w:t>
      </w:r>
      <w:r w:rsidR="00683B26" w:rsidRPr="00683B26">
        <w:rPr>
          <w:b/>
          <w:bCs/>
        </w:rPr>
        <w:t>language</w:t>
      </w:r>
      <w:r w:rsidR="00683B26">
        <w:t xml:space="preserve"> parameter </w:t>
      </w:r>
      <w:r>
        <w:t>to the end of the report URL</w:t>
      </w:r>
      <w:r w:rsidR="00B93EF0">
        <w:t xml:space="preserve"> and </w:t>
      </w:r>
      <w:r w:rsidR="00B93EF0">
        <w:rPr>
          <w:sz w:val="20"/>
          <w:szCs w:val="20"/>
        </w:rPr>
        <w:t>p</w:t>
      </w:r>
      <w:r w:rsidR="00B93EF0" w:rsidRPr="00742E8E">
        <w:rPr>
          <w:sz w:val="20"/>
          <w:szCs w:val="20"/>
        </w:rPr>
        <w:t xml:space="preserve">ress </w:t>
      </w:r>
      <w:r w:rsidR="00B93EF0" w:rsidRPr="00742E8E">
        <w:rPr>
          <w:b/>
          <w:bCs/>
          <w:sz w:val="20"/>
          <w:szCs w:val="20"/>
        </w:rPr>
        <w:t>ENTER</w:t>
      </w:r>
      <w:r w:rsidR="00B93EF0">
        <w:rPr>
          <w:b/>
          <w:bCs/>
          <w:sz w:val="20"/>
          <w:szCs w:val="20"/>
        </w:rPr>
        <w:t>.</w:t>
      </w:r>
    </w:p>
    <w:p w14:paraId="71888A6A" w14:textId="5C065228" w:rsidR="00DA2EE6" w:rsidRDefault="00DA2EE6" w:rsidP="00D7136E">
      <w:pPr>
        <w:pStyle w:val="LabStepCodeBlock"/>
      </w:pPr>
      <w:r w:rsidRPr="00DA2EE6">
        <w:t>/?language=es-ES</w:t>
      </w:r>
    </w:p>
    <w:p w14:paraId="04C84AAD" w14:textId="7F74DD08" w:rsidR="00DA2EE6" w:rsidRPr="00742E8E" w:rsidRDefault="00B93EF0">
      <w:pPr>
        <w:pStyle w:val="LabStepNumbered"/>
        <w:rPr>
          <w:sz w:val="20"/>
          <w:szCs w:val="20"/>
        </w:rPr>
      </w:pPr>
      <w:r>
        <w:rPr>
          <w:sz w:val="20"/>
          <w:szCs w:val="20"/>
        </w:rPr>
        <w:t>When you p</w:t>
      </w:r>
      <w:r w:rsidR="00742E8E" w:rsidRPr="00742E8E">
        <w:rPr>
          <w:sz w:val="20"/>
          <w:szCs w:val="20"/>
        </w:rPr>
        <w:t xml:space="preserve">ress </w:t>
      </w:r>
      <w:r w:rsidR="00742E8E" w:rsidRPr="00742E8E">
        <w:rPr>
          <w:b/>
          <w:bCs/>
          <w:sz w:val="20"/>
          <w:szCs w:val="20"/>
        </w:rPr>
        <w:t>ENTER</w:t>
      </w:r>
      <w:r w:rsidRPr="00B93EF0">
        <w:rPr>
          <w:sz w:val="20"/>
          <w:szCs w:val="20"/>
        </w:rPr>
        <w:t>, y</w:t>
      </w:r>
      <w:r>
        <w:rPr>
          <w:sz w:val="20"/>
          <w:szCs w:val="20"/>
        </w:rPr>
        <w:t>o</w:t>
      </w:r>
      <w:r w:rsidR="0017236E" w:rsidRPr="00742E8E">
        <w:rPr>
          <w:sz w:val="20"/>
          <w:szCs w:val="20"/>
        </w:rPr>
        <w:t xml:space="preserve">u should see the </w:t>
      </w:r>
      <w:r w:rsidR="0017236E" w:rsidRPr="00742E8E">
        <w:rPr>
          <w:b/>
          <w:bCs/>
          <w:sz w:val="20"/>
          <w:szCs w:val="20"/>
        </w:rPr>
        <w:t>language</w:t>
      </w:r>
      <w:r w:rsidR="0017236E" w:rsidRPr="00742E8E">
        <w:rPr>
          <w:sz w:val="20"/>
          <w:szCs w:val="20"/>
        </w:rPr>
        <w:t xml:space="preserve"> parameter </w:t>
      </w:r>
      <w:r w:rsidR="00683B26" w:rsidRPr="00742E8E">
        <w:rPr>
          <w:sz w:val="20"/>
          <w:szCs w:val="20"/>
        </w:rPr>
        <w:t>accept</w:t>
      </w:r>
      <w:r w:rsidR="00742E8E">
        <w:rPr>
          <w:sz w:val="20"/>
          <w:szCs w:val="20"/>
        </w:rPr>
        <w:t>ed</w:t>
      </w:r>
      <w:r w:rsidR="00683B26" w:rsidRPr="00742E8E">
        <w:rPr>
          <w:sz w:val="20"/>
          <w:szCs w:val="20"/>
        </w:rPr>
        <w:t xml:space="preserve"> by the browser as it reloads the report.</w:t>
      </w:r>
    </w:p>
    <w:p w14:paraId="5AF0753A" w14:textId="1BCC5D06" w:rsidR="00DA2EE6" w:rsidRDefault="007B5043" w:rsidP="00831403">
      <w:pPr>
        <w:pStyle w:val="ImageforStep"/>
      </w:pPr>
      <w:r>
        <w:rPr>
          <w:noProof/>
        </w:rPr>
        <w:drawing>
          <wp:inline distT="0" distB="0" distL="0" distR="0" wp14:anchorId="021D5963" wp14:editId="38CC4FE5">
            <wp:extent cx="5288333" cy="1098550"/>
            <wp:effectExtent l="19050" t="1905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7987" cy="1104710"/>
                    </a:xfrm>
                    <a:prstGeom prst="rect">
                      <a:avLst/>
                    </a:prstGeom>
                    <a:noFill/>
                    <a:ln>
                      <a:solidFill>
                        <a:schemeClr val="tx1"/>
                      </a:solidFill>
                    </a:ln>
                  </pic:spPr>
                </pic:pic>
              </a:graphicData>
            </a:graphic>
          </wp:inline>
        </w:drawing>
      </w:r>
    </w:p>
    <w:p w14:paraId="60EB21F7" w14:textId="5B169840" w:rsidR="00683B26" w:rsidRDefault="00742E8E" w:rsidP="00742E8E">
      <w:pPr>
        <w:pStyle w:val="LabExerciseCallout"/>
      </w:pPr>
      <w:r>
        <w:t>When the report reloads, y</w:t>
      </w:r>
      <w:r w:rsidR="00683B26">
        <w:t xml:space="preserve">ou should see the </w:t>
      </w:r>
      <w:r>
        <w:t xml:space="preserve">UI experience for the </w:t>
      </w:r>
      <w:r w:rsidR="00B93EF0">
        <w:t xml:space="preserve">entire </w:t>
      </w:r>
      <w:r w:rsidR="00683B26">
        <w:t>Power BI Service UI switch from English to Spanish</w:t>
      </w:r>
      <w:r>
        <w:t>.</w:t>
      </w:r>
    </w:p>
    <w:p w14:paraId="7635C986" w14:textId="4268C941" w:rsidR="00683B26" w:rsidRDefault="00783B23" w:rsidP="0092469E">
      <w:pPr>
        <w:pStyle w:val="LabStepNumbered"/>
        <w:rPr>
          <w:sz w:val="20"/>
          <w:szCs w:val="20"/>
        </w:rPr>
      </w:pPr>
      <w:r>
        <w:rPr>
          <w:sz w:val="20"/>
          <w:szCs w:val="20"/>
        </w:rPr>
        <w:t xml:space="preserve">Inspect the Card visuals at the bottom of the </w:t>
      </w:r>
      <w:r w:rsidRPr="00B93EF0">
        <w:rPr>
          <w:b/>
          <w:bCs/>
          <w:sz w:val="20"/>
          <w:szCs w:val="20"/>
        </w:rPr>
        <w:t>Sales Summary</w:t>
      </w:r>
      <w:r>
        <w:rPr>
          <w:sz w:val="20"/>
          <w:szCs w:val="20"/>
        </w:rPr>
        <w:t xml:space="preserve"> page. </w:t>
      </w:r>
      <w:r w:rsidR="00742E8E">
        <w:rPr>
          <w:sz w:val="20"/>
          <w:szCs w:val="20"/>
        </w:rPr>
        <w:t xml:space="preserve">Verify the </w:t>
      </w:r>
      <w:r w:rsidR="00683B26">
        <w:rPr>
          <w:sz w:val="20"/>
          <w:szCs w:val="20"/>
        </w:rPr>
        <w:t xml:space="preserve">column and measure </w:t>
      </w:r>
      <w:r w:rsidR="00742E8E">
        <w:rPr>
          <w:sz w:val="20"/>
          <w:szCs w:val="20"/>
        </w:rPr>
        <w:t xml:space="preserve">names are </w:t>
      </w:r>
      <w:r w:rsidR="00683B26">
        <w:rPr>
          <w:sz w:val="20"/>
          <w:szCs w:val="20"/>
        </w:rPr>
        <w:t xml:space="preserve">displayed </w:t>
      </w:r>
      <w:r w:rsidR="00742E8E">
        <w:rPr>
          <w:sz w:val="20"/>
          <w:szCs w:val="20"/>
        </w:rPr>
        <w:t xml:space="preserve">with </w:t>
      </w:r>
      <w:r w:rsidR="00BB1176">
        <w:rPr>
          <w:sz w:val="20"/>
          <w:szCs w:val="20"/>
        </w:rPr>
        <w:t xml:space="preserve">the </w:t>
      </w:r>
      <w:r w:rsidR="00683B26">
        <w:rPr>
          <w:sz w:val="20"/>
          <w:szCs w:val="20"/>
        </w:rPr>
        <w:t>Spanish</w:t>
      </w:r>
      <w:r w:rsidR="00742E8E">
        <w:rPr>
          <w:sz w:val="20"/>
          <w:szCs w:val="20"/>
        </w:rPr>
        <w:t xml:space="preserve"> translations</w:t>
      </w:r>
      <w:r w:rsidR="00BB1176">
        <w:rPr>
          <w:sz w:val="20"/>
          <w:szCs w:val="20"/>
        </w:rPr>
        <w:t xml:space="preserve"> you added</w:t>
      </w:r>
      <w:r w:rsidR="00B93EF0">
        <w:rPr>
          <w:sz w:val="20"/>
          <w:szCs w:val="20"/>
        </w:rPr>
        <w:t xml:space="preserve"> earlier in this exercise</w:t>
      </w:r>
      <w:r w:rsidR="00683B26">
        <w:rPr>
          <w:sz w:val="20"/>
          <w:szCs w:val="20"/>
        </w:rPr>
        <w:t>.</w:t>
      </w:r>
    </w:p>
    <w:p w14:paraId="0CEA41B0" w14:textId="41A6A272" w:rsidR="007B5043" w:rsidRDefault="007B5043" w:rsidP="00831403">
      <w:pPr>
        <w:pStyle w:val="ImageforStep"/>
        <w:rPr>
          <w:noProof/>
        </w:rPr>
      </w:pPr>
      <w:r>
        <w:rPr>
          <w:noProof/>
        </w:rPr>
        <w:drawing>
          <wp:inline distT="0" distB="0" distL="0" distR="0" wp14:anchorId="234782D0" wp14:editId="46251E32">
            <wp:extent cx="5525729" cy="4102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6737" cy="422978"/>
                    </a:xfrm>
                    <a:prstGeom prst="rect">
                      <a:avLst/>
                    </a:prstGeom>
                    <a:noFill/>
                    <a:ln>
                      <a:noFill/>
                    </a:ln>
                  </pic:spPr>
                </pic:pic>
              </a:graphicData>
            </a:graphic>
          </wp:inline>
        </w:drawing>
      </w:r>
    </w:p>
    <w:p w14:paraId="30B2B878" w14:textId="7092E9F7" w:rsidR="003D2CEB" w:rsidRDefault="00783B23" w:rsidP="005542A6">
      <w:pPr>
        <w:pStyle w:val="LabStepNumbered"/>
        <w:rPr>
          <w:noProof/>
        </w:rPr>
      </w:pPr>
      <w:r w:rsidRPr="00783B23">
        <w:rPr>
          <w:sz w:val="20"/>
          <w:szCs w:val="20"/>
        </w:rPr>
        <w:t xml:space="preserve">Inspect the column headers in the Table visual. Verify the column and measure names are </w:t>
      </w:r>
      <w:r w:rsidR="00B93EF0">
        <w:rPr>
          <w:sz w:val="20"/>
          <w:szCs w:val="20"/>
        </w:rPr>
        <w:t xml:space="preserve">also </w:t>
      </w:r>
      <w:r w:rsidRPr="00783B23">
        <w:rPr>
          <w:sz w:val="20"/>
          <w:szCs w:val="20"/>
        </w:rPr>
        <w:t>displayed with the Spanish translations you added.</w:t>
      </w:r>
    </w:p>
    <w:p w14:paraId="6137BFC3" w14:textId="725B6E56" w:rsidR="00C85CBD" w:rsidRDefault="007B5043" w:rsidP="00831403">
      <w:pPr>
        <w:pStyle w:val="ImageforStep"/>
      </w:pPr>
      <w:r>
        <w:rPr>
          <w:noProof/>
        </w:rPr>
        <w:drawing>
          <wp:inline distT="0" distB="0" distL="0" distR="0" wp14:anchorId="41F177CE" wp14:editId="3DB2F468">
            <wp:extent cx="6002242" cy="10014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1116" cy="1009641"/>
                    </a:xfrm>
                    <a:prstGeom prst="rect">
                      <a:avLst/>
                    </a:prstGeom>
                    <a:noFill/>
                    <a:ln>
                      <a:noFill/>
                    </a:ln>
                  </pic:spPr>
                </pic:pic>
              </a:graphicData>
            </a:graphic>
          </wp:inline>
        </w:drawing>
      </w:r>
    </w:p>
    <w:p w14:paraId="38A4DCE4" w14:textId="0AE518FA" w:rsidR="003D2CEB" w:rsidRDefault="00783B23" w:rsidP="003D2CEB">
      <w:pPr>
        <w:pStyle w:val="LabStepNumbered"/>
      </w:pPr>
      <w:r w:rsidRPr="00783B23">
        <w:rPr>
          <w:sz w:val="20"/>
          <w:szCs w:val="20"/>
        </w:rPr>
        <w:t xml:space="preserve">Inspect the </w:t>
      </w:r>
      <w:r>
        <w:rPr>
          <w:sz w:val="20"/>
          <w:szCs w:val="20"/>
        </w:rPr>
        <w:t xml:space="preserve">Column Chart </w:t>
      </w:r>
      <w:r w:rsidRPr="00783B23">
        <w:rPr>
          <w:sz w:val="20"/>
          <w:szCs w:val="20"/>
        </w:rPr>
        <w:t xml:space="preserve">visual. Verify the </w:t>
      </w:r>
      <w:r>
        <w:rPr>
          <w:sz w:val="20"/>
          <w:szCs w:val="20"/>
        </w:rPr>
        <w:t xml:space="preserve">title and legend title </w:t>
      </w:r>
      <w:r w:rsidRPr="00783B23">
        <w:rPr>
          <w:sz w:val="20"/>
          <w:szCs w:val="20"/>
        </w:rPr>
        <w:t>are displayed with the Spanish translations.</w:t>
      </w:r>
    </w:p>
    <w:p w14:paraId="574B8754" w14:textId="4CFCC13B" w:rsidR="007B5043" w:rsidRDefault="007B5043" w:rsidP="00831403">
      <w:pPr>
        <w:pStyle w:val="ImageforStep"/>
      </w:pPr>
      <w:r>
        <w:rPr>
          <w:noProof/>
        </w:rPr>
        <w:drawing>
          <wp:inline distT="0" distB="0" distL="0" distR="0" wp14:anchorId="74F83F77" wp14:editId="0E8AA2A9">
            <wp:extent cx="5393246" cy="13353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2145" cy="1344945"/>
                    </a:xfrm>
                    <a:prstGeom prst="rect">
                      <a:avLst/>
                    </a:prstGeom>
                    <a:noFill/>
                    <a:ln>
                      <a:noFill/>
                    </a:ln>
                  </pic:spPr>
                </pic:pic>
              </a:graphicData>
            </a:graphic>
          </wp:inline>
        </w:drawing>
      </w:r>
    </w:p>
    <w:p w14:paraId="178DDDC9" w14:textId="64ECA64F" w:rsidR="003D2CEB" w:rsidRDefault="00783B23" w:rsidP="003D2CEB">
      <w:pPr>
        <w:pStyle w:val="LabStepNumbered"/>
      </w:pPr>
      <w:r>
        <w:t xml:space="preserve">Navigate to the </w:t>
      </w:r>
      <w:r w:rsidRPr="00783B23">
        <w:rPr>
          <w:b/>
          <w:bCs/>
        </w:rPr>
        <w:t>Sales By Category</w:t>
      </w:r>
      <w:r>
        <w:t xml:space="preserve"> page.</w:t>
      </w:r>
    </w:p>
    <w:p w14:paraId="65B5098D" w14:textId="46AF9ACE" w:rsidR="00783B23" w:rsidRDefault="00783B23" w:rsidP="003D2CEB">
      <w:pPr>
        <w:pStyle w:val="LabStepNumbered"/>
      </w:pPr>
      <w:r>
        <w:t>You should see the title of the Bar Chart visual is not translated because the text for the title is hard-coded in the report.</w:t>
      </w:r>
    </w:p>
    <w:p w14:paraId="5A07460E" w14:textId="092484CA" w:rsidR="007B5043" w:rsidRDefault="007B5043" w:rsidP="00831403">
      <w:pPr>
        <w:pStyle w:val="ImageforStep"/>
      </w:pPr>
      <w:r>
        <w:rPr>
          <w:noProof/>
        </w:rPr>
        <w:drawing>
          <wp:inline distT="0" distB="0" distL="0" distR="0" wp14:anchorId="1924890F" wp14:editId="3C2FA70A">
            <wp:extent cx="5825613" cy="1178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6482" cy="1185085"/>
                    </a:xfrm>
                    <a:prstGeom prst="rect">
                      <a:avLst/>
                    </a:prstGeom>
                    <a:noFill/>
                    <a:ln>
                      <a:noFill/>
                    </a:ln>
                  </pic:spPr>
                </pic:pic>
              </a:graphicData>
            </a:graphic>
          </wp:inline>
        </w:drawing>
      </w:r>
    </w:p>
    <w:p w14:paraId="01AD90BD" w14:textId="4DF73B14" w:rsidR="00C85CBD" w:rsidRDefault="00683B26" w:rsidP="00683B26">
      <w:pPr>
        <w:pStyle w:val="LabExerciseCallout"/>
      </w:pPr>
      <w:r>
        <w:t>You have now successfully added the metadata translations to display this report in both English and Spanish.</w:t>
      </w:r>
      <w:r w:rsidR="00F01776">
        <w:t xml:space="preserve"> Leave Power BI Desktop and Translations Builder open as you will continue using them in your next exercise.</w:t>
      </w:r>
    </w:p>
    <w:p w14:paraId="49783298" w14:textId="2B07A2E8" w:rsidR="006406C0" w:rsidRDefault="006406C0" w:rsidP="006406C0">
      <w:pPr>
        <w:pStyle w:val="Heading3"/>
      </w:pPr>
      <w:bookmarkStart w:id="2" w:name="_Toc124670333"/>
      <w:r>
        <w:lastRenderedPageBreak/>
        <w:t xml:space="preserve">Exercise </w:t>
      </w:r>
      <w:r w:rsidR="001E2C9A">
        <w:t>2</w:t>
      </w:r>
      <w:r>
        <w:t>: Generating Machine Translations</w:t>
      </w:r>
      <w:bookmarkEnd w:id="2"/>
    </w:p>
    <w:p w14:paraId="764A408E" w14:textId="16A78B01" w:rsidR="006F4861" w:rsidRDefault="00683B26" w:rsidP="006F4861">
      <w:pPr>
        <w:pStyle w:val="LabExerciseLeadIn"/>
      </w:pPr>
      <w:r>
        <w:t xml:space="preserve">In this lab you will configure Translations Builder </w:t>
      </w:r>
      <w:r w:rsidR="00B93EF0">
        <w:t xml:space="preserve">to </w:t>
      </w:r>
      <w:r>
        <w:t xml:space="preserve">support </w:t>
      </w:r>
      <w:r w:rsidR="00862B94">
        <w:t>generat</w:t>
      </w:r>
      <w:r w:rsidR="00B93EF0">
        <w:t>ing</w:t>
      </w:r>
      <w:r>
        <w:t xml:space="preserve"> machine translations using the Azure Translat</w:t>
      </w:r>
      <w:r w:rsidR="00862B94">
        <w:t xml:space="preserve">or </w:t>
      </w:r>
      <w:r>
        <w:t xml:space="preserve">Service. While machine translations might not </w:t>
      </w:r>
      <w:r w:rsidR="00B93EF0">
        <w:t xml:space="preserve">provide the level of quality required for some </w:t>
      </w:r>
      <w:r>
        <w:t xml:space="preserve">production scenarios, they do provide a great step </w:t>
      </w:r>
      <w:r w:rsidR="002C57FB">
        <w:t xml:space="preserve">forward </w:t>
      </w:r>
      <w:r>
        <w:t xml:space="preserve">in generating </w:t>
      </w:r>
      <w:r w:rsidR="002C57FB">
        <w:t xml:space="preserve">the first round </w:t>
      </w:r>
      <w:r>
        <w:t xml:space="preserve">translations </w:t>
      </w:r>
      <w:r w:rsidR="002C57FB">
        <w:t xml:space="preserve">which can be used </w:t>
      </w:r>
      <w:r>
        <w:t xml:space="preserve">for testing and </w:t>
      </w:r>
      <w:r w:rsidR="002C57FB">
        <w:t xml:space="preserve">for </w:t>
      </w:r>
      <w:r>
        <w:t xml:space="preserve">getting </w:t>
      </w:r>
      <w:r w:rsidR="002C57FB" w:rsidRPr="002C57FB">
        <w:rPr>
          <w:i/>
          <w:iCs/>
        </w:rPr>
        <w:t>*</w:t>
      </w:r>
      <w:r w:rsidRPr="002C57FB">
        <w:rPr>
          <w:i/>
          <w:iCs/>
        </w:rPr>
        <w:t>something</w:t>
      </w:r>
      <w:r w:rsidR="002C57FB" w:rsidRPr="002C57FB">
        <w:rPr>
          <w:i/>
          <w:iCs/>
        </w:rPr>
        <w:t>*</w:t>
      </w:r>
      <w:r>
        <w:t xml:space="preserve"> into production sooner.</w:t>
      </w:r>
    </w:p>
    <w:p w14:paraId="0025F71B" w14:textId="34EA9092" w:rsidR="0027549F" w:rsidRDefault="00F01776" w:rsidP="0027549F">
      <w:pPr>
        <w:pStyle w:val="LabExerciseLeadIn"/>
        <w:spacing w:after="240"/>
      </w:pPr>
      <w:r>
        <w:t xml:space="preserve">To complete this lab you will require a </w:t>
      </w:r>
      <w:r w:rsidRPr="00494C91">
        <w:rPr>
          <w:b/>
          <w:bCs/>
        </w:rPr>
        <w:t>Key</w:t>
      </w:r>
      <w:r>
        <w:t xml:space="preserve"> and </w:t>
      </w:r>
      <w:r w:rsidRPr="00494C91">
        <w:rPr>
          <w:b/>
          <w:bCs/>
        </w:rPr>
        <w:t>Location</w:t>
      </w:r>
      <w:r>
        <w:t xml:space="preserve"> which provide access to the </w:t>
      </w:r>
      <w:r w:rsidRPr="0027549F">
        <w:rPr>
          <w:b/>
          <w:bCs/>
        </w:rPr>
        <w:t>Azure Translator Service</w:t>
      </w:r>
      <w:r>
        <w:t xml:space="preserve">. </w:t>
      </w:r>
      <w:r w:rsidR="002C57FB">
        <w:t xml:space="preserve">If you have an Azure subscription, you can learn how to obtain this key and its location by reading </w:t>
      </w:r>
      <w:hyperlink r:id="rId52" w:history="1">
        <w:r w:rsidR="002C57FB" w:rsidRPr="002C57FB">
          <w:rPr>
            <w:rStyle w:val="Hyperlink"/>
            <w:b/>
            <w:bCs/>
          </w:rPr>
          <w:t>Obtaining a Key for the Azure Translator Service</w:t>
        </w:r>
      </w:hyperlink>
      <w:r w:rsidR="002C57FB">
        <w:t xml:space="preserve">. </w:t>
      </w:r>
      <w:r>
        <w:t>If you do not have a Azure subscription</w:t>
      </w:r>
      <w:r w:rsidR="00494C91">
        <w:t xml:space="preserve"> </w:t>
      </w:r>
      <w:r w:rsidR="002C57FB">
        <w:t xml:space="preserve">or </w:t>
      </w:r>
      <w:r w:rsidR="00494C91">
        <w:t xml:space="preserve">you cannot obtain </w:t>
      </w:r>
      <w:r w:rsidR="002C57FB">
        <w:t>a key of your own</w:t>
      </w:r>
      <w:r>
        <w:t xml:space="preserve">, you can use the following </w:t>
      </w:r>
      <w:r w:rsidRPr="002C57FB">
        <w:rPr>
          <w:b/>
          <w:bCs/>
        </w:rPr>
        <w:t>Key</w:t>
      </w:r>
      <w:r>
        <w:t xml:space="preserve"> and </w:t>
      </w:r>
      <w:r w:rsidRPr="002C57FB">
        <w:rPr>
          <w:b/>
          <w:bCs/>
        </w:rPr>
        <w:t>Location</w:t>
      </w:r>
      <w:r>
        <w:t xml:space="preserve"> </w:t>
      </w:r>
      <w:r w:rsidR="002C57FB">
        <w:t xml:space="preserve">value when working on these lab exercises </w:t>
      </w:r>
      <w:r>
        <w:t>up through February 28, 2023.</w:t>
      </w:r>
    </w:p>
    <w:p w14:paraId="69EE2882" w14:textId="6BA2B41D" w:rsidR="00F01776" w:rsidRDefault="00F01776" w:rsidP="0027549F">
      <w:pPr>
        <w:pStyle w:val="LabExerciseLeadIn"/>
      </w:pPr>
      <w:r w:rsidRPr="00906F17">
        <w:t>Key</w:t>
      </w:r>
      <w:r>
        <w:t xml:space="preserve">: </w:t>
      </w:r>
      <w:r w:rsidR="00E27493" w:rsidRPr="00E27493">
        <w:rPr>
          <w:b/>
          <w:bCs/>
        </w:rPr>
        <w:t>7bf614164d924cd9a9ba3d9cf351d15f</w:t>
      </w:r>
    </w:p>
    <w:p w14:paraId="3563256C" w14:textId="7616F63A" w:rsidR="00F01776" w:rsidRDefault="00F01776" w:rsidP="0027549F">
      <w:pPr>
        <w:pStyle w:val="LabExerciseLeadIn"/>
      </w:pPr>
      <w:r w:rsidRPr="00906F17">
        <w:t>Location</w:t>
      </w:r>
      <w:r>
        <w:t xml:space="preserve">: </w:t>
      </w:r>
      <w:r w:rsidRPr="00906F17">
        <w:rPr>
          <w:b/>
          <w:bCs/>
        </w:rPr>
        <w:t>eastus2</w:t>
      </w:r>
    </w:p>
    <w:p w14:paraId="7DB473CC" w14:textId="7406B078" w:rsidR="006F4861" w:rsidRDefault="00494C91">
      <w:pPr>
        <w:pStyle w:val="LabStepNumbered"/>
        <w:numPr>
          <w:ilvl w:val="0"/>
          <w:numId w:val="8"/>
        </w:numPr>
      </w:pPr>
      <w:r>
        <w:t xml:space="preserve">Return to Translations Builder and drop down the </w:t>
      </w:r>
      <w:r w:rsidR="005702D5" w:rsidRPr="005702D5">
        <w:rPr>
          <w:b/>
          <w:bCs/>
        </w:rPr>
        <w:t>Dataset Connection</w:t>
      </w:r>
      <w:r w:rsidR="005702D5">
        <w:t xml:space="preserve"> menu.</w:t>
      </w:r>
    </w:p>
    <w:p w14:paraId="007A3E2E" w14:textId="691AF9D8" w:rsidR="00494C91" w:rsidRDefault="00494C91" w:rsidP="00494C91">
      <w:pPr>
        <w:pStyle w:val="ImageforStep"/>
      </w:pPr>
      <w:r>
        <w:rPr>
          <w:noProof/>
        </w:rPr>
        <w:drawing>
          <wp:inline distT="0" distB="0" distL="0" distR="0" wp14:anchorId="75A1A43E" wp14:editId="21AA8B8C">
            <wp:extent cx="2775857" cy="8862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0045" cy="897122"/>
                    </a:xfrm>
                    <a:prstGeom prst="rect">
                      <a:avLst/>
                    </a:prstGeom>
                    <a:noFill/>
                    <a:ln>
                      <a:noFill/>
                    </a:ln>
                  </pic:spPr>
                </pic:pic>
              </a:graphicData>
            </a:graphic>
          </wp:inline>
        </w:drawing>
      </w:r>
    </w:p>
    <w:p w14:paraId="4AEFB10E" w14:textId="73C555BF" w:rsidR="00494C91" w:rsidRDefault="00494C91" w:rsidP="00494C91">
      <w:pPr>
        <w:pStyle w:val="LabStepNumbered"/>
      </w:pPr>
      <w:r>
        <w:t xml:space="preserve">Select the </w:t>
      </w:r>
      <w:r w:rsidR="005702D5" w:rsidRPr="005702D5">
        <w:rPr>
          <w:b/>
          <w:bCs/>
        </w:rPr>
        <w:t>Configure Settings…</w:t>
      </w:r>
      <w:r w:rsidR="005702D5">
        <w:t xml:space="preserve"> </w:t>
      </w:r>
      <w:r>
        <w:t xml:space="preserve">menu command to display the </w:t>
      </w:r>
      <w:r w:rsidR="005702D5" w:rsidRPr="005702D5">
        <w:rPr>
          <w:b/>
          <w:bCs/>
        </w:rPr>
        <w:t>Configuration Options</w:t>
      </w:r>
      <w:r w:rsidR="005702D5">
        <w:t xml:space="preserve"> dialog.</w:t>
      </w:r>
    </w:p>
    <w:p w14:paraId="6EBE930C" w14:textId="3048987A" w:rsidR="00494C91" w:rsidRDefault="00494C91" w:rsidP="00494C91">
      <w:pPr>
        <w:pStyle w:val="ImageforStep"/>
      </w:pPr>
      <w:r>
        <w:rPr>
          <w:noProof/>
        </w:rPr>
        <w:drawing>
          <wp:inline distT="0" distB="0" distL="0" distR="0" wp14:anchorId="15D6277F" wp14:editId="35094031">
            <wp:extent cx="2724150" cy="1091513"/>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5991" cy="1108278"/>
                    </a:xfrm>
                    <a:prstGeom prst="rect">
                      <a:avLst/>
                    </a:prstGeom>
                    <a:noFill/>
                    <a:ln>
                      <a:solidFill>
                        <a:schemeClr val="tx1"/>
                      </a:solidFill>
                    </a:ln>
                  </pic:spPr>
                </pic:pic>
              </a:graphicData>
            </a:graphic>
          </wp:inline>
        </w:drawing>
      </w:r>
    </w:p>
    <w:p w14:paraId="12780611" w14:textId="0CD46277" w:rsidR="00494C91" w:rsidRDefault="005702D5" w:rsidP="00494C91">
      <w:pPr>
        <w:pStyle w:val="LabStepNumbered"/>
      </w:pPr>
      <w:r>
        <w:t xml:space="preserve">In the </w:t>
      </w:r>
      <w:r w:rsidRPr="005702D5">
        <w:rPr>
          <w:b/>
          <w:bCs/>
        </w:rPr>
        <w:t>Configuration Options</w:t>
      </w:r>
      <w:r>
        <w:t xml:space="preserve"> dialog, enter the </w:t>
      </w:r>
      <w:r w:rsidRPr="005702D5">
        <w:rPr>
          <w:b/>
          <w:bCs/>
        </w:rPr>
        <w:t>Key</w:t>
      </w:r>
      <w:r>
        <w:t xml:space="preserve"> and </w:t>
      </w:r>
      <w:r w:rsidRPr="005702D5">
        <w:rPr>
          <w:b/>
          <w:bCs/>
        </w:rPr>
        <w:t>Location</w:t>
      </w:r>
      <w:r>
        <w:t xml:space="preserve"> for the Azure Translator Service.</w:t>
      </w:r>
    </w:p>
    <w:p w14:paraId="158C529E" w14:textId="19FAA3FF" w:rsidR="008E2A6B" w:rsidRDefault="00667E22" w:rsidP="008E2A6B">
      <w:pPr>
        <w:pStyle w:val="ImageforStep"/>
      </w:pPr>
      <w:r>
        <w:rPr>
          <w:noProof/>
        </w:rPr>
        <w:drawing>
          <wp:inline distT="0" distB="0" distL="0" distR="0" wp14:anchorId="5E0DB759" wp14:editId="3C2B9D23">
            <wp:extent cx="3599361" cy="1968505"/>
            <wp:effectExtent l="19050" t="1905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9384" cy="1979456"/>
                    </a:xfrm>
                    <a:prstGeom prst="rect">
                      <a:avLst/>
                    </a:prstGeom>
                    <a:noFill/>
                    <a:ln>
                      <a:solidFill>
                        <a:schemeClr val="tx1"/>
                      </a:solidFill>
                    </a:ln>
                  </pic:spPr>
                </pic:pic>
              </a:graphicData>
            </a:graphic>
          </wp:inline>
        </w:drawing>
      </w:r>
    </w:p>
    <w:p w14:paraId="7FAE5045" w14:textId="6357465D" w:rsidR="008E2A6B" w:rsidRDefault="005702D5" w:rsidP="00494C91">
      <w:pPr>
        <w:pStyle w:val="LabStepNumbered"/>
      </w:pPr>
      <w:r>
        <w:t xml:space="preserve">Once you have added the </w:t>
      </w:r>
      <w:r w:rsidRPr="005702D5">
        <w:rPr>
          <w:b/>
          <w:bCs/>
        </w:rPr>
        <w:t>Key</w:t>
      </w:r>
      <w:r>
        <w:t xml:space="preserve"> and </w:t>
      </w:r>
      <w:r w:rsidRPr="005702D5">
        <w:rPr>
          <w:b/>
          <w:bCs/>
        </w:rPr>
        <w:t>Location</w:t>
      </w:r>
      <w:r>
        <w:t xml:space="preserve">, click </w:t>
      </w:r>
      <w:r w:rsidRPr="005702D5">
        <w:rPr>
          <w:b/>
          <w:bCs/>
        </w:rPr>
        <w:t>Save Changes</w:t>
      </w:r>
      <w:r>
        <w:t>.</w:t>
      </w:r>
    </w:p>
    <w:p w14:paraId="15451218" w14:textId="2110E778" w:rsidR="008E2A6B" w:rsidRDefault="00412127" w:rsidP="0027549F">
      <w:pPr>
        <w:pStyle w:val="ImageforStep"/>
      </w:pPr>
      <w:r>
        <w:rPr>
          <w:noProof/>
        </w:rPr>
        <w:drawing>
          <wp:inline distT="0" distB="0" distL="0" distR="0" wp14:anchorId="0BF4B215" wp14:editId="1663E400">
            <wp:extent cx="3825393" cy="14434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448" cy="1458560"/>
                    </a:xfrm>
                    <a:prstGeom prst="rect">
                      <a:avLst/>
                    </a:prstGeom>
                    <a:noFill/>
                    <a:ln>
                      <a:noFill/>
                    </a:ln>
                  </pic:spPr>
                </pic:pic>
              </a:graphicData>
            </a:graphic>
          </wp:inline>
        </w:drawing>
      </w:r>
    </w:p>
    <w:p w14:paraId="7CD2B7CC" w14:textId="1B851D7A" w:rsidR="0027549F" w:rsidRDefault="005702D5" w:rsidP="008B3977">
      <w:pPr>
        <w:pStyle w:val="LabStepNumbered"/>
      </w:pPr>
      <w:r>
        <w:lastRenderedPageBreak/>
        <w:t xml:space="preserve">After you have configured the </w:t>
      </w:r>
      <w:r w:rsidRPr="005702D5">
        <w:rPr>
          <w:b/>
          <w:bCs/>
        </w:rPr>
        <w:t>Key</w:t>
      </w:r>
      <w:r>
        <w:t xml:space="preserve"> and </w:t>
      </w:r>
      <w:r w:rsidRPr="005702D5">
        <w:rPr>
          <w:b/>
          <w:bCs/>
        </w:rPr>
        <w:t>Location</w:t>
      </w:r>
      <w:r>
        <w:t xml:space="preserve"> for the Azure Translator Service, new </w:t>
      </w:r>
      <w:r w:rsidR="002C57FB">
        <w:t>command</w:t>
      </w:r>
      <w:r>
        <w:t xml:space="preserve"> will appear on the main </w:t>
      </w:r>
      <w:r w:rsidR="002C57FB">
        <w:t>window</w:t>
      </w:r>
      <w:r>
        <w:t>.</w:t>
      </w:r>
    </w:p>
    <w:p w14:paraId="5BE860B4" w14:textId="4D101409" w:rsidR="0027549F" w:rsidRDefault="00667E22" w:rsidP="0027549F">
      <w:pPr>
        <w:pStyle w:val="ImageforStep"/>
      </w:pPr>
      <w:r>
        <w:rPr>
          <w:noProof/>
        </w:rPr>
        <w:drawing>
          <wp:inline distT="0" distB="0" distL="0" distR="0" wp14:anchorId="48835EEA" wp14:editId="1CF07FEA">
            <wp:extent cx="4473146" cy="130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93908" cy="1310099"/>
                    </a:xfrm>
                    <a:prstGeom prst="rect">
                      <a:avLst/>
                    </a:prstGeom>
                    <a:noFill/>
                    <a:ln>
                      <a:noFill/>
                    </a:ln>
                  </pic:spPr>
                </pic:pic>
              </a:graphicData>
            </a:graphic>
          </wp:inline>
        </w:drawing>
      </w:r>
    </w:p>
    <w:p w14:paraId="77DF9553" w14:textId="18C3CFA9" w:rsidR="008B3977" w:rsidRDefault="008B3977" w:rsidP="008B3977">
      <w:pPr>
        <w:pStyle w:val="LabExerciseCallout"/>
      </w:pPr>
      <w:r>
        <w:t xml:space="preserve">Now that you have added support for generating machine translations, it’s time to put that </w:t>
      </w:r>
      <w:r w:rsidR="00862B94">
        <w:t xml:space="preserve">automatic </w:t>
      </w:r>
      <w:r w:rsidR="005702D5">
        <w:t xml:space="preserve">translation </w:t>
      </w:r>
      <w:r>
        <w:t xml:space="preserve">support to </w:t>
      </w:r>
      <w:r w:rsidR="005702D5">
        <w:t>work</w:t>
      </w:r>
      <w:r w:rsidR="00862B94">
        <w:t>!</w:t>
      </w:r>
    </w:p>
    <w:p w14:paraId="4CEF51C9" w14:textId="5AEC2EC4" w:rsidR="008B3977" w:rsidRDefault="008B3977" w:rsidP="008B3977">
      <w:pPr>
        <w:pStyle w:val="LabStepNumbered"/>
        <w:rPr>
          <w:sz w:val="20"/>
          <w:szCs w:val="20"/>
        </w:rPr>
      </w:pPr>
      <w:r>
        <w:rPr>
          <w:sz w:val="20"/>
          <w:szCs w:val="20"/>
        </w:rPr>
        <w:t xml:space="preserve">Click the </w:t>
      </w:r>
      <w:r w:rsidRPr="00BA1597">
        <w:rPr>
          <w:b/>
          <w:bCs/>
          <w:sz w:val="20"/>
          <w:szCs w:val="20"/>
        </w:rPr>
        <w:t>Add Language</w:t>
      </w:r>
      <w:r>
        <w:rPr>
          <w:sz w:val="20"/>
          <w:szCs w:val="20"/>
        </w:rPr>
        <w:t xml:space="preserve"> button to add your </w:t>
      </w:r>
      <w:r w:rsidR="003C04D8">
        <w:rPr>
          <w:sz w:val="20"/>
          <w:szCs w:val="20"/>
        </w:rPr>
        <w:t xml:space="preserve">second </w:t>
      </w:r>
      <w:r>
        <w:rPr>
          <w:sz w:val="20"/>
          <w:szCs w:val="20"/>
        </w:rPr>
        <w:t>secondary language.</w:t>
      </w:r>
    </w:p>
    <w:p w14:paraId="14215899" w14:textId="7B95A673" w:rsidR="008B3977" w:rsidRDefault="00667E22" w:rsidP="008B3977">
      <w:pPr>
        <w:pStyle w:val="ImageforStep"/>
      </w:pPr>
      <w:r>
        <w:rPr>
          <w:noProof/>
        </w:rPr>
        <w:drawing>
          <wp:inline distT="0" distB="0" distL="0" distR="0" wp14:anchorId="0A590E8E" wp14:editId="5ED311C2">
            <wp:extent cx="4586828" cy="13601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19952" cy="1369969"/>
                    </a:xfrm>
                    <a:prstGeom prst="rect">
                      <a:avLst/>
                    </a:prstGeom>
                    <a:noFill/>
                    <a:ln>
                      <a:noFill/>
                    </a:ln>
                  </pic:spPr>
                </pic:pic>
              </a:graphicData>
            </a:graphic>
          </wp:inline>
        </w:drawing>
      </w:r>
    </w:p>
    <w:p w14:paraId="4F70DA55" w14:textId="7CD1B371" w:rsidR="00CA26AB" w:rsidRDefault="00CA26AB" w:rsidP="00CA26AB">
      <w:pPr>
        <w:pStyle w:val="LabExerciseCallout"/>
      </w:pPr>
      <w:r>
        <w:t xml:space="preserve">You can hold down the </w:t>
      </w:r>
      <w:r w:rsidRPr="00CA26AB">
        <w:rPr>
          <w:b/>
          <w:bCs/>
        </w:rPr>
        <w:t>CTRL</w:t>
      </w:r>
      <w:r>
        <w:t xml:space="preserve"> key in the </w:t>
      </w:r>
      <w:r w:rsidRPr="00CA26AB">
        <w:rPr>
          <w:b/>
          <w:bCs/>
        </w:rPr>
        <w:t>Add Language</w:t>
      </w:r>
      <w:r>
        <w:t xml:space="preserve"> dialog while selecting languages to enable multiple selection </w:t>
      </w:r>
    </w:p>
    <w:p w14:paraId="7A9B7916" w14:textId="4FC454FF" w:rsidR="008B3977" w:rsidRPr="00CA26AB" w:rsidRDefault="00CA26AB">
      <w:pPr>
        <w:pStyle w:val="LabStepNumbered"/>
        <w:rPr>
          <w:sz w:val="20"/>
          <w:szCs w:val="20"/>
        </w:rPr>
      </w:pPr>
      <w:r w:rsidRPr="00CA26AB">
        <w:rPr>
          <w:sz w:val="20"/>
          <w:szCs w:val="20"/>
        </w:rPr>
        <w:t xml:space="preserve">Hold down the </w:t>
      </w:r>
      <w:r w:rsidRPr="00CA26AB">
        <w:rPr>
          <w:b/>
          <w:bCs/>
          <w:sz w:val="20"/>
          <w:szCs w:val="20"/>
        </w:rPr>
        <w:t>CTRL</w:t>
      </w:r>
      <w:r w:rsidRPr="00CA26AB">
        <w:rPr>
          <w:sz w:val="20"/>
          <w:szCs w:val="20"/>
        </w:rPr>
        <w:t>, and s</w:t>
      </w:r>
      <w:r w:rsidR="008B3977" w:rsidRPr="00CA26AB">
        <w:rPr>
          <w:sz w:val="20"/>
          <w:szCs w:val="20"/>
        </w:rPr>
        <w:t xml:space="preserve">elect </w:t>
      </w:r>
      <w:r w:rsidR="008B3977" w:rsidRPr="00CA26AB">
        <w:rPr>
          <w:b/>
          <w:bCs/>
          <w:sz w:val="20"/>
          <w:szCs w:val="20"/>
        </w:rPr>
        <w:t>French</w:t>
      </w:r>
      <w:r w:rsidRPr="00CA26AB">
        <w:rPr>
          <w:sz w:val="20"/>
          <w:szCs w:val="20"/>
        </w:rPr>
        <w:t xml:space="preserve"> and </w:t>
      </w:r>
      <w:r w:rsidR="00667E22" w:rsidRPr="00CA26AB">
        <w:rPr>
          <w:b/>
          <w:bCs/>
          <w:sz w:val="20"/>
          <w:szCs w:val="20"/>
        </w:rPr>
        <w:t>German</w:t>
      </w:r>
      <w:r w:rsidRPr="00CA26AB">
        <w:rPr>
          <w:sz w:val="20"/>
          <w:szCs w:val="20"/>
        </w:rPr>
        <w:t xml:space="preserve">. And then </w:t>
      </w:r>
      <w:r>
        <w:rPr>
          <w:sz w:val="20"/>
          <w:szCs w:val="20"/>
        </w:rPr>
        <w:t>c</w:t>
      </w:r>
      <w:r w:rsidR="008B3977" w:rsidRPr="00CA26AB">
        <w:rPr>
          <w:sz w:val="20"/>
          <w:szCs w:val="20"/>
        </w:rPr>
        <w:t xml:space="preserve">lick </w:t>
      </w:r>
      <w:r w:rsidR="008B3977" w:rsidRPr="00CA26AB">
        <w:rPr>
          <w:b/>
          <w:bCs/>
          <w:sz w:val="20"/>
          <w:szCs w:val="20"/>
        </w:rPr>
        <w:t>Add Language</w:t>
      </w:r>
      <w:r w:rsidR="008B3977" w:rsidRPr="00CA26AB">
        <w:rPr>
          <w:sz w:val="20"/>
          <w:szCs w:val="20"/>
        </w:rPr>
        <w:t>.</w:t>
      </w:r>
    </w:p>
    <w:p w14:paraId="7F6836A4" w14:textId="63F1681C" w:rsidR="00CA26AB" w:rsidRDefault="00667E22" w:rsidP="00CA26AB">
      <w:pPr>
        <w:pStyle w:val="ImageforStep"/>
      </w:pPr>
      <w:r>
        <w:rPr>
          <w:noProof/>
        </w:rPr>
        <w:drawing>
          <wp:inline distT="0" distB="0" distL="0" distR="0" wp14:anchorId="7273107A" wp14:editId="218DDCB6">
            <wp:extent cx="1770743" cy="181679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91437" cy="1838029"/>
                    </a:xfrm>
                    <a:prstGeom prst="rect">
                      <a:avLst/>
                    </a:prstGeom>
                    <a:noFill/>
                    <a:ln>
                      <a:noFill/>
                    </a:ln>
                  </pic:spPr>
                </pic:pic>
              </a:graphicData>
            </a:graphic>
          </wp:inline>
        </w:drawing>
      </w:r>
    </w:p>
    <w:p w14:paraId="4EF8A502" w14:textId="0F4D6325" w:rsidR="008B3977" w:rsidRDefault="008B3977" w:rsidP="008B3977">
      <w:pPr>
        <w:pStyle w:val="LabStepNumbered"/>
        <w:rPr>
          <w:sz w:val="20"/>
          <w:szCs w:val="20"/>
        </w:rPr>
      </w:pPr>
      <w:r>
        <w:rPr>
          <w:sz w:val="20"/>
          <w:szCs w:val="20"/>
        </w:rPr>
        <w:t xml:space="preserve">You should now see </w:t>
      </w:r>
      <w:r w:rsidR="00E81F2E">
        <w:rPr>
          <w:sz w:val="20"/>
          <w:szCs w:val="20"/>
        </w:rPr>
        <w:t xml:space="preserve">the </w:t>
      </w:r>
      <w:r w:rsidR="00667E22">
        <w:rPr>
          <w:sz w:val="20"/>
          <w:szCs w:val="20"/>
        </w:rPr>
        <w:t xml:space="preserve">two </w:t>
      </w:r>
      <w:r w:rsidR="00CA26AB">
        <w:rPr>
          <w:sz w:val="20"/>
          <w:szCs w:val="20"/>
        </w:rPr>
        <w:t xml:space="preserve">new languages </w:t>
      </w:r>
      <w:r>
        <w:rPr>
          <w:sz w:val="20"/>
          <w:szCs w:val="20"/>
        </w:rPr>
        <w:t xml:space="preserve">appear in the </w:t>
      </w:r>
      <w:r w:rsidRPr="003D1B00">
        <w:rPr>
          <w:b/>
          <w:bCs/>
          <w:sz w:val="20"/>
          <w:szCs w:val="20"/>
        </w:rPr>
        <w:t>Secondary Languages</w:t>
      </w:r>
      <w:r>
        <w:rPr>
          <w:sz w:val="20"/>
          <w:szCs w:val="20"/>
        </w:rPr>
        <w:t xml:space="preserve"> list.</w:t>
      </w:r>
    </w:p>
    <w:p w14:paraId="1A18977C" w14:textId="48CF73D8" w:rsidR="00CA26AB" w:rsidRDefault="00CA26AB" w:rsidP="008B3977">
      <w:pPr>
        <w:pStyle w:val="LabStepNumbered"/>
        <w:rPr>
          <w:sz w:val="20"/>
          <w:szCs w:val="20"/>
        </w:rPr>
      </w:pPr>
      <w:r>
        <w:rPr>
          <w:sz w:val="20"/>
          <w:szCs w:val="20"/>
        </w:rPr>
        <w:t>You will also notice that new columns have been added to the translation grid for each new language.</w:t>
      </w:r>
    </w:p>
    <w:p w14:paraId="33DF12FF" w14:textId="01A60810" w:rsidR="008B3977" w:rsidRDefault="007E0A0B" w:rsidP="008B3977">
      <w:pPr>
        <w:pStyle w:val="ImageforStep"/>
      </w:pPr>
      <w:r>
        <w:rPr>
          <w:noProof/>
        </w:rPr>
        <w:drawing>
          <wp:inline distT="0" distB="0" distL="0" distR="0" wp14:anchorId="79583646" wp14:editId="57BF838B">
            <wp:extent cx="6238971" cy="207099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69184" cy="2081021"/>
                    </a:xfrm>
                    <a:prstGeom prst="rect">
                      <a:avLst/>
                    </a:prstGeom>
                    <a:noFill/>
                    <a:ln>
                      <a:noFill/>
                    </a:ln>
                  </pic:spPr>
                </pic:pic>
              </a:graphicData>
            </a:graphic>
          </wp:inline>
        </w:drawing>
      </w:r>
    </w:p>
    <w:p w14:paraId="0DD6517B" w14:textId="6386540F" w:rsidR="0027549F" w:rsidRDefault="00862B94">
      <w:pPr>
        <w:pStyle w:val="LabStepNumbered"/>
      </w:pPr>
      <w:r>
        <w:lastRenderedPageBreak/>
        <w:t xml:space="preserve">In the </w:t>
      </w:r>
      <w:r w:rsidRPr="00CA26AB">
        <w:rPr>
          <w:b/>
          <w:bCs/>
        </w:rPr>
        <w:t>Machine Translations – Single Language</w:t>
      </w:r>
      <w:r>
        <w:t xml:space="preserve"> section, select </w:t>
      </w:r>
      <w:r w:rsidRPr="00CA26AB">
        <w:rPr>
          <w:b/>
          <w:bCs/>
        </w:rPr>
        <w:t>French [fr-FR]</w:t>
      </w:r>
      <w:r>
        <w:t xml:space="preserve"> from the drop down menu.</w:t>
      </w:r>
    </w:p>
    <w:p w14:paraId="09A94E96" w14:textId="467322BC" w:rsidR="0027549F" w:rsidRDefault="007E0A0B" w:rsidP="003C04D8">
      <w:pPr>
        <w:pStyle w:val="ImageforStep"/>
      </w:pPr>
      <w:r>
        <w:rPr>
          <w:noProof/>
        </w:rPr>
        <w:drawing>
          <wp:inline distT="0" distB="0" distL="0" distR="0" wp14:anchorId="7B45B640" wp14:editId="069BB468">
            <wp:extent cx="4829020" cy="130923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9318" cy="1317453"/>
                    </a:xfrm>
                    <a:prstGeom prst="rect">
                      <a:avLst/>
                    </a:prstGeom>
                    <a:noFill/>
                    <a:ln>
                      <a:noFill/>
                    </a:ln>
                  </pic:spPr>
                </pic:pic>
              </a:graphicData>
            </a:graphic>
          </wp:inline>
        </w:drawing>
      </w:r>
    </w:p>
    <w:p w14:paraId="0280AC80" w14:textId="1871EEF7" w:rsidR="0027549F" w:rsidRDefault="00862B94" w:rsidP="00494C91">
      <w:pPr>
        <w:pStyle w:val="LabStepNumbered"/>
      </w:pPr>
      <w:r>
        <w:t xml:space="preserve">Once you have selected </w:t>
      </w:r>
      <w:r w:rsidRPr="00862B94">
        <w:rPr>
          <w:b/>
          <w:bCs/>
        </w:rPr>
        <w:t>French [fr-FR]</w:t>
      </w:r>
      <w:r>
        <w:t xml:space="preserve">, click </w:t>
      </w:r>
      <w:r w:rsidRPr="00862B94">
        <w:rPr>
          <w:b/>
          <w:bCs/>
        </w:rPr>
        <w:t>Generate Translations</w:t>
      </w:r>
      <w:r>
        <w:t xml:space="preserve"> to create French translations for all rows in the grid.</w:t>
      </w:r>
    </w:p>
    <w:p w14:paraId="7553FC76" w14:textId="36BFFBDA" w:rsidR="0027549F" w:rsidRDefault="007E0A0B" w:rsidP="003C04D8">
      <w:pPr>
        <w:pStyle w:val="ImageforStep"/>
      </w:pPr>
      <w:r>
        <w:rPr>
          <w:noProof/>
        </w:rPr>
        <w:drawing>
          <wp:inline distT="0" distB="0" distL="0" distR="0" wp14:anchorId="246751D6" wp14:editId="16C757A8">
            <wp:extent cx="4863619" cy="138851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18796" cy="1404264"/>
                    </a:xfrm>
                    <a:prstGeom prst="rect">
                      <a:avLst/>
                    </a:prstGeom>
                    <a:noFill/>
                    <a:ln>
                      <a:noFill/>
                    </a:ln>
                  </pic:spPr>
                </pic:pic>
              </a:graphicData>
            </a:graphic>
          </wp:inline>
        </w:drawing>
      </w:r>
    </w:p>
    <w:p w14:paraId="3B4B20E0" w14:textId="7BB8FF03" w:rsidR="0027549F" w:rsidRDefault="00862B94" w:rsidP="00494C91">
      <w:pPr>
        <w:pStyle w:val="LabStepNumbered"/>
      </w:pPr>
      <w:r>
        <w:t xml:space="preserve">As the code runs to interact with the Azure Translator Service, the </w:t>
      </w:r>
      <w:r w:rsidRPr="00862B94">
        <w:rPr>
          <w:b/>
          <w:bCs/>
        </w:rPr>
        <w:t>Generating machine translation</w:t>
      </w:r>
      <w:r>
        <w:t xml:space="preserve"> dialog shows the progress.</w:t>
      </w:r>
    </w:p>
    <w:p w14:paraId="356205F9" w14:textId="77034E71" w:rsidR="003C04D8" w:rsidRDefault="007E0A0B" w:rsidP="003C04D8">
      <w:pPr>
        <w:pStyle w:val="ImageforStep"/>
      </w:pPr>
      <w:r>
        <w:rPr>
          <w:noProof/>
        </w:rPr>
        <w:drawing>
          <wp:inline distT="0" distB="0" distL="0" distR="0" wp14:anchorId="721C7829" wp14:editId="379B8617">
            <wp:extent cx="4666632" cy="2025550"/>
            <wp:effectExtent l="19050" t="1905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93373" cy="2037157"/>
                    </a:xfrm>
                    <a:prstGeom prst="rect">
                      <a:avLst/>
                    </a:prstGeom>
                    <a:noFill/>
                    <a:ln>
                      <a:solidFill>
                        <a:schemeClr val="tx1"/>
                      </a:solidFill>
                    </a:ln>
                  </pic:spPr>
                </pic:pic>
              </a:graphicData>
            </a:graphic>
          </wp:inline>
        </w:drawing>
      </w:r>
    </w:p>
    <w:p w14:paraId="44777B3C" w14:textId="2FC2A83A" w:rsidR="0027549F" w:rsidRDefault="00862B94" w:rsidP="00494C91">
      <w:pPr>
        <w:pStyle w:val="LabStepNumbered"/>
      </w:pPr>
      <w:r>
        <w:t>Once this dialog closes, you should see all cells the French column has been filled with machine</w:t>
      </w:r>
      <w:r w:rsidR="00F64ABE">
        <w:t>-</w:t>
      </w:r>
      <w:r>
        <w:t>generated translations.</w:t>
      </w:r>
    </w:p>
    <w:p w14:paraId="0962CE36" w14:textId="510A6B78" w:rsidR="0065366F" w:rsidRDefault="00B16964" w:rsidP="0065366F">
      <w:pPr>
        <w:pStyle w:val="ImageforStep"/>
      </w:pPr>
      <w:r>
        <w:rPr>
          <w:noProof/>
        </w:rPr>
        <w:drawing>
          <wp:inline distT="0" distB="0" distL="0" distR="0" wp14:anchorId="642B5B71" wp14:editId="38D6E6D1">
            <wp:extent cx="4428843" cy="238397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4272" cy="2413809"/>
                    </a:xfrm>
                    <a:prstGeom prst="rect">
                      <a:avLst/>
                    </a:prstGeom>
                    <a:noFill/>
                    <a:ln>
                      <a:noFill/>
                    </a:ln>
                  </pic:spPr>
                </pic:pic>
              </a:graphicData>
            </a:graphic>
          </wp:inline>
        </w:drawing>
      </w:r>
    </w:p>
    <w:p w14:paraId="17C9AB85" w14:textId="46204CB8" w:rsidR="002C57FB" w:rsidRDefault="002C57FB" w:rsidP="002C57FB">
      <w:pPr>
        <w:pStyle w:val="LabExerciseCallout"/>
      </w:pPr>
      <w:r>
        <w:t>If your Spanish translations are less than perfect, you can use the same technique to replace what you have with machine translations.</w:t>
      </w:r>
    </w:p>
    <w:p w14:paraId="6A26EA8D" w14:textId="225186DC" w:rsidR="0027549F" w:rsidRDefault="00EA39E9" w:rsidP="00494C91">
      <w:pPr>
        <w:pStyle w:val="LabStepNumbered"/>
      </w:pPr>
      <w:r>
        <w:lastRenderedPageBreak/>
        <w:t xml:space="preserve">Click the </w:t>
      </w:r>
      <w:r w:rsidRPr="00EA39E9">
        <w:rPr>
          <w:b/>
          <w:bCs/>
        </w:rPr>
        <w:t>Fill All Empty Translation</w:t>
      </w:r>
      <w:r>
        <w:t xml:space="preserve"> button in the </w:t>
      </w:r>
      <w:r w:rsidRPr="00EA39E9">
        <w:rPr>
          <w:b/>
          <w:bCs/>
        </w:rPr>
        <w:t>Machine Translations - All Languages</w:t>
      </w:r>
      <w:r>
        <w:t xml:space="preserve"> section.</w:t>
      </w:r>
    </w:p>
    <w:p w14:paraId="355E20B7" w14:textId="2761C1DC" w:rsidR="0065366F" w:rsidRDefault="00B16964" w:rsidP="0065366F">
      <w:pPr>
        <w:pStyle w:val="ImageforStep"/>
      </w:pPr>
      <w:r>
        <w:rPr>
          <w:noProof/>
        </w:rPr>
        <w:drawing>
          <wp:inline distT="0" distB="0" distL="0" distR="0" wp14:anchorId="7CD57E46" wp14:editId="4F1C4E3B">
            <wp:extent cx="4317274" cy="121178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49462" cy="1220817"/>
                    </a:xfrm>
                    <a:prstGeom prst="rect">
                      <a:avLst/>
                    </a:prstGeom>
                    <a:noFill/>
                    <a:ln>
                      <a:noFill/>
                    </a:ln>
                  </pic:spPr>
                </pic:pic>
              </a:graphicData>
            </a:graphic>
          </wp:inline>
        </w:drawing>
      </w:r>
    </w:p>
    <w:p w14:paraId="6C56D7E8" w14:textId="3FD750FF" w:rsidR="002C57FB" w:rsidRDefault="008A75E9" w:rsidP="002C57FB">
      <w:pPr>
        <w:pStyle w:val="LabExerciseCallout"/>
      </w:pPr>
      <w:r>
        <w:t xml:space="preserve">In this scenario, you want to use the </w:t>
      </w:r>
      <w:r w:rsidRPr="00EA39E9">
        <w:rPr>
          <w:b/>
          <w:bCs/>
        </w:rPr>
        <w:t>Fill All Empty Translation</w:t>
      </w:r>
      <w:r>
        <w:t xml:space="preserve"> command generate machine translations just for translations that are empty. Use the </w:t>
      </w:r>
      <w:r w:rsidRPr="008A75E9">
        <w:rPr>
          <w:b/>
          <w:bCs/>
        </w:rPr>
        <w:t>Generate All Translations</w:t>
      </w:r>
      <w:r>
        <w:t xml:space="preserve"> command to replace all existing translations with newly-generated machine translations.</w:t>
      </w:r>
    </w:p>
    <w:p w14:paraId="32AE8273" w14:textId="3FC296A2" w:rsidR="0027549F" w:rsidRDefault="00EA39E9" w:rsidP="00494C91">
      <w:pPr>
        <w:pStyle w:val="LabStepNumbered"/>
      </w:pPr>
      <w:r>
        <w:t xml:space="preserve">You should </w:t>
      </w:r>
      <w:r w:rsidR="008A75E9">
        <w:t xml:space="preserve">now </w:t>
      </w:r>
      <w:r>
        <w:t xml:space="preserve">see that the </w:t>
      </w:r>
      <w:r w:rsidR="00F64ABE">
        <w:t xml:space="preserve">empty </w:t>
      </w:r>
      <w:r>
        <w:t xml:space="preserve">cells </w:t>
      </w:r>
      <w:r w:rsidR="00F64ABE">
        <w:t xml:space="preserve">for </w:t>
      </w:r>
      <w:r w:rsidR="00C61882">
        <w:t xml:space="preserve">all </w:t>
      </w:r>
      <w:r w:rsidR="008A75E9">
        <w:t xml:space="preserve">secondary </w:t>
      </w:r>
      <w:r w:rsidR="00C61882">
        <w:t xml:space="preserve">languages </w:t>
      </w:r>
      <w:r>
        <w:t>have been populated with machine-generated translations.</w:t>
      </w:r>
    </w:p>
    <w:p w14:paraId="1DBA6EB8" w14:textId="0209FEE0" w:rsidR="00316C80" w:rsidRDefault="00B16964" w:rsidP="00316C80">
      <w:pPr>
        <w:pStyle w:val="ImageforStep"/>
      </w:pPr>
      <w:r>
        <w:rPr>
          <w:noProof/>
        </w:rPr>
        <w:drawing>
          <wp:inline distT="0" distB="0" distL="0" distR="0" wp14:anchorId="77DC8899" wp14:editId="68373020">
            <wp:extent cx="3624943" cy="172752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9696" cy="1744085"/>
                    </a:xfrm>
                    <a:prstGeom prst="rect">
                      <a:avLst/>
                    </a:prstGeom>
                    <a:noFill/>
                    <a:ln>
                      <a:noFill/>
                    </a:ln>
                  </pic:spPr>
                </pic:pic>
              </a:graphicData>
            </a:graphic>
          </wp:inline>
        </w:drawing>
      </w:r>
    </w:p>
    <w:p w14:paraId="47B8DEF1" w14:textId="1F9E7050" w:rsidR="00EA39E9" w:rsidRDefault="00EA39E9" w:rsidP="00EA39E9">
      <w:pPr>
        <w:pStyle w:val="LabExerciseCallout"/>
      </w:pPr>
      <w:r>
        <w:t>Now, it’s time once again to test your work in the Power BI Service,</w:t>
      </w:r>
    </w:p>
    <w:p w14:paraId="3164A342" w14:textId="45D29D7C" w:rsidR="00B16964" w:rsidRDefault="00B16964" w:rsidP="00B16964">
      <w:pPr>
        <w:pStyle w:val="LabStepNumbered"/>
        <w:rPr>
          <w:sz w:val="20"/>
          <w:szCs w:val="20"/>
        </w:rPr>
      </w:pPr>
      <w:r>
        <w:rPr>
          <w:sz w:val="20"/>
          <w:szCs w:val="20"/>
        </w:rPr>
        <w:t xml:space="preserve">Return to the </w:t>
      </w:r>
      <w:r w:rsidR="000261B7">
        <w:rPr>
          <w:b/>
          <w:bCs/>
          <w:sz w:val="20"/>
          <w:szCs w:val="20"/>
        </w:rPr>
        <w:t>Product Sales</w:t>
      </w:r>
      <w:r w:rsidR="000261B7" w:rsidRPr="008A75E9">
        <w:rPr>
          <w:sz w:val="20"/>
          <w:szCs w:val="20"/>
        </w:rPr>
        <w:t xml:space="preserve"> project</w:t>
      </w:r>
      <w:r w:rsidRPr="008A75E9">
        <w:rPr>
          <w:sz w:val="20"/>
          <w:szCs w:val="20"/>
        </w:rPr>
        <w:t xml:space="preserve"> </w:t>
      </w:r>
      <w:r>
        <w:rPr>
          <w:sz w:val="20"/>
          <w:szCs w:val="20"/>
        </w:rPr>
        <w:t xml:space="preserve">in Power BI Desktop and save your work by clicking the </w:t>
      </w:r>
      <w:r w:rsidRPr="0017236E">
        <w:rPr>
          <w:b/>
          <w:bCs/>
          <w:sz w:val="20"/>
          <w:szCs w:val="20"/>
        </w:rPr>
        <w:t>Save</w:t>
      </w:r>
      <w:r>
        <w:rPr>
          <w:sz w:val="20"/>
          <w:szCs w:val="20"/>
        </w:rPr>
        <w:t xml:space="preserve"> button.</w:t>
      </w:r>
    </w:p>
    <w:p w14:paraId="7CD7E4ED" w14:textId="77777777" w:rsidR="00B16964" w:rsidRDefault="00B16964" w:rsidP="00B16964">
      <w:pPr>
        <w:pStyle w:val="ImageforStep"/>
      </w:pPr>
      <w:r>
        <w:rPr>
          <w:noProof/>
        </w:rPr>
        <w:drawing>
          <wp:inline distT="0" distB="0" distL="0" distR="0" wp14:anchorId="6A1DC958" wp14:editId="13C21AF3">
            <wp:extent cx="3207658" cy="869038"/>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37239" cy="877052"/>
                    </a:xfrm>
                    <a:prstGeom prst="rect">
                      <a:avLst/>
                    </a:prstGeom>
                    <a:noFill/>
                    <a:ln>
                      <a:noFill/>
                    </a:ln>
                  </pic:spPr>
                </pic:pic>
              </a:graphicData>
            </a:graphic>
          </wp:inline>
        </w:drawing>
      </w:r>
    </w:p>
    <w:p w14:paraId="2B081744" w14:textId="1800697C" w:rsidR="00B16964" w:rsidRDefault="00B16964" w:rsidP="00B16964">
      <w:pPr>
        <w:pStyle w:val="LabExerciseCallout"/>
      </w:pPr>
      <w:r>
        <w:t xml:space="preserve">Don’t forget to save your work! Did we mention it’s easy to forget </w:t>
      </w:r>
      <w:r w:rsidR="008A75E9">
        <w:t xml:space="preserve">which can inadvertently lead to you </w:t>
      </w:r>
      <w:r>
        <w:t>los</w:t>
      </w:r>
      <w:r w:rsidR="008A75E9">
        <w:t>ing</w:t>
      </w:r>
      <w:r>
        <w:t xml:space="preserve"> your work.</w:t>
      </w:r>
    </w:p>
    <w:p w14:paraId="35C1614D" w14:textId="11A762FD" w:rsidR="00B16964" w:rsidRDefault="00B16964" w:rsidP="00B16964">
      <w:pPr>
        <w:pStyle w:val="LabStepNumbered"/>
        <w:rPr>
          <w:sz w:val="20"/>
          <w:szCs w:val="20"/>
        </w:rPr>
      </w:pPr>
      <w:r>
        <w:rPr>
          <w:sz w:val="20"/>
          <w:szCs w:val="20"/>
        </w:rPr>
        <w:t xml:space="preserve">Publish the </w:t>
      </w:r>
      <w:r w:rsidR="000261B7">
        <w:rPr>
          <w:b/>
          <w:bCs/>
          <w:sz w:val="20"/>
          <w:szCs w:val="20"/>
        </w:rPr>
        <w:t>Product Sales project</w:t>
      </w:r>
      <w:r>
        <w:rPr>
          <w:sz w:val="20"/>
          <w:szCs w:val="20"/>
        </w:rPr>
        <w:t xml:space="preserve"> to push the changes to the project’s translations to the Power BI Service.</w:t>
      </w:r>
    </w:p>
    <w:p w14:paraId="56BEA070" w14:textId="77777777" w:rsidR="00B16964" w:rsidRDefault="00B16964" w:rsidP="00B16964">
      <w:pPr>
        <w:pStyle w:val="ImageforStep"/>
      </w:pPr>
      <w:r>
        <w:rPr>
          <w:noProof/>
        </w:rPr>
        <w:drawing>
          <wp:inline distT="0" distB="0" distL="0" distR="0" wp14:anchorId="189097EC" wp14:editId="2260F9A9">
            <wp:extent cx="4861003" cy="805661"/>
            <wp:effectExtent l="0" t="0" r="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95053" cy="811304"/>
                    </a:xfrm>
                    <a:prstGeom prst="rect">
                      <a:avLst/>
                    </a:prstGeom>
                    <a:noFill/>
                    <a:ln>
                      <a:noFill/>
                    </a:ln>
                  </pic:spPr>
                </pic:pic>
              </a:graphicData>
            </a:graphic>
          </wp:inline>
        </w:drawing>
      </w:r>
    </w:p>
    <w:p w14:paraId="4A7DDAC2" w14:textId="77777777" w:rsidR="00316C80" w:rsidRDefault="00316C80" w:rsidP="00316C80">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3F997589" w14:textId="2F408B71" w:rsidR="00316C80" w:rsidRPr="0017236E" w:rsidRDefault="00316C80" w:rsidP="00316C80">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.pbx’ in Power BI</w:t>
      </w:r>
      <w:r w:rsidRPr="0017236E">
        <w:rPr>
          <w:sz w:val="20"/>
          <w:szCs w:val="20"/>
        </w:rPr>
        <w:t xml:space="preserve"> to view the report in the Power BI Service.</w:t>
      </w:r>
    </w:p>
    <w:p w14:paraId="7D3EF0C4" w14:textId="77777777" w:rsidR="00316C80" w:rsidRDefault="00316C80" w:rsidP="00316C80">
      <w:pPr>
        <w:pStyle w:val="ImageforStep"/>
      </w:pPr>
      <w:r>
        <w:rPr>
          <w:noProof/>
        </w:rPr>
        <w:drawing>
          <wp:inline distT="0" distB="0" distL="0" distR="0" wp14:anchorId="1458CDCA" wp14:editId="6F56086C">
            <wp:extent cx="1951966" cy="1219200"/>
            <wp:effectExtent l="19050" t="1905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9"/>
                    <a:stretch>
                      <a:fillRect/>
                    </a:stretch>
                  </pic:blipFill>
                  <pic:spPr>
                    <a:xfrm>
                      <a:off x="0" y="0"/>
                      <a:ext cx="1976108" cy="1234279"/>
                    </a:xfrm>
                    <a:prstGeom prst="rect">
                      <a:avLst/>
                    </a:prstGeom>
                    <a:ln w="3175">
                      <a:solidFill>
                        <a:schemeClr val="tx1"/>
                      </a:solidFill>
                    </a:ln>
                  </pic:spPr>
                </pic:pic>
              </a:graphicData>
            </a:graphic>
          </wp:inline>
        </w:drawing>
      </w:r>
    </w:p>
    <w:p w14:paraId="72A793E6" w14:textId="77777777" w:rsidR="00316C80" w:rsidRDefault="00316C80" w:rsidP="00316C80">
      <w:pPr>
        <w:pStyle w:val="LabStepNumbered"/>
        <w:rPr>
          <w:sz w:val="20"/>
          <w:szCs w:val="20"/>
        </w:rPr>
      </w:pPr>
      <w:r>
        <w:rPr>
          <w:sz w:val="20"/>
          <w:szCs w:val="20"/>
        </w:rPr>
        <w:lastRenderedPageBreak/>
        <w:t>The report should load as normal showing all text in English at first.</w:t>
      </w:r>
    </w:p>
    <w:p w14:paraId="21E1D2C5" w14:textId="575969BF" w:rsidR="00316C80" w:rsidRDefault="00B16964" w:rsidP="00316C80">
      <w:pPr>
        <w:pStyle w:val="ImageforStep"/>
      </w:pPr>
      <w:r>
        <w:rPr>
          <w:noProof/>
        </w:rPr>
        <w:drawing>
          <wp:inline distT="0" distB="0" distL="0" distR="0" wp14:anchorId="1C3A9E4E" wp14:editId="52243F0D">
            <wp:extent cx="3101522" cy="2011394"/>
            <wp:effectExtent l="19050" t="19050" r="3810" b="8255"/>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a:blip r:embed="rId70"/>
                    <a:stretch>
                      <a:fillRect/>
                    </a:stretch>
                  </pic:blipFill>
                  <pic:spPr>
                    <a:xfrm>
                      <a:off x="0" y="0"/>
                      <a:ext cx="3132136" cy="2031247"/>
                    </a:xfrm>
                    <a:prstGeom prst="rect">
                      <a:avLst/>
                    </a:prstGeom>
                    <a:ln>
                      <a:solidFill>
                        <a:schemeClr val="tx1"/>
                      </a:solidFill>
                    </a:ln>
                  </pic:spPr>
                </pic:pic>
              </a:graphicData>
            </a:graphic>
          </wp:inline>
        </w:drawing>
      </w:r>
    </w:p>
    <w:p w14:paraId="06186EFE" w14:textId="4394760C" w:rsidR="00316C80" w:rsidRDefault="00316C80" w:rsidP="00316C80">
      <w:pPr>
        <w:pStyle w:val="LabExerciseCallout"/>
      </w:pPr>
      <w:r>
        <w:t>Now, it’s time to test your French</w:t>
      </w:r>
      <w:r w:rsidR="00B16964">
        <w:t xml:space="preserve"> and </w:t>
      </w:r>
      <w:r>
        <w:t>German</w:t>
      </w:r>
      <w:r w:rsidR="00625AC0">
        <w:t xml:space="preserve"> </w:t>
      </w:r>
      <w:r>
        <w:t xml:space="preserve">translations using the </w:t>
      </w:r>
      <w:r w:rsidRPr="0017236E">
        <w:rPr>
          <w:b/>
          <w:bCs/>
        </w:rPr>
        <w:t>language</w:t>
      </w:r>
      <w:r>
        <w:t xml:space="preserve"> query</w:t>
      </w:r>
      <w:r w:rsidR="00FB5839">
        <w:t xml:space="preserve"> </w:t>
      </w:r>
      <w:r>
        <w:t>string parameter to load the report.</w:t>
      </w:r>
    </w:p>
    <w:p w14:paraId="7266ADFC" w14:textId="2BB97F5D" w:rsidR="00316C80" w:rsidRDefault="00316C80"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fr-FR</w:t>
      </w:r>
      <w:r w:rsidR="00FB5839">
        <w:t xml:space="preserve"> for French </w:t>
      </w:r>
      <w:r>
        <w:t>to the end of the report URL.</w:t>
      </w:r>
    </w:p>
    <w:p w14:paraId="682D80B9" w14:textId="68F1DC9F" w:rsidR="00316C80" w:rsidRDefault="00316C80" w:rsidP="00316C80">
      <w:pPr>
        <w:pStyle w:val="LabStepCodeBlock"/>
      </w:pPr>
      <w:r w:rsidRPr="00DA2EE6">
        <w:t>/?language=</w:t>
      </w:r>
      <w:r>
        <w:t>fr-FR</w:t>
      </w:r>
    </w:p>
    <w:p w14:paraId="61F09C7C" w14:textId="52C76435" w:rsidR="00316C80" w:rsidRPr="00DE7BCF" w:rsidRDefault="00316C80" w:rsidP="00316C80">
      <w:pPr>
        <w:pStyle w:val="LabStepNumbered"/>
        <w:rPr>
          <w:sz w:val="20"/>
          <w:szCs w:val="20"/>
        </w:rPr>
      </w:pPr>
      <w:r>
        <w:t>When the report reloads, you should see the UI experience for the Power BI Service UI switch from English to French</w:t>
      </w:r>
      <w:r w:rsidR="00DE7BCF">
        <w:t>.</w:t>
      </w:r>
    </w:p>
    <w:p w14:paraId="465C2383" w14:textId="1760A3E3" w:rsidR="00DE7BCF" w:rsidRDefault="004F5C4F" w:rsidP="00DE7BCF">
      <w:pPr>
        <w:pStyle w:val="ImageforStep"/>
      </w:pPr>
      <w:r>
        <w:rPr>
          <w:noProof/>
        </w:rPr>
        <w:drawing>
          <wp:inline distT="0" distB="0" distL="0" distR="0" wp14:anchorId="5C456D1F" wp14:editId="4E9445AE">
            <wp:extent cx="5219494" cy="904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6607" cy="912533"/>
                    </a:xfrm>
                    <a:prstGeom prst="rect">
                      <a:avLst/>
                    </a:prstGeom>
                    <a:noFill/>
                    <a:ln>
                      <a:noFill/>
                    </a:ln>
                  </pic:spPr>
                </pic:pic>
              </a:graphicData>
            </a:graphic>
          </wp:inline>
        </w:drawing>
      </w:r>
    </w:p>
    <w:p w14:paraId="53F433A5" w14:textId="5F7102E1" w:rsidR="00316C80" w:rsidRDefault="00316C80" w:rsidP="00316C80">
      <w:pPr>
        <w:pStyle w:val="LabStepNumbered"/>
        <w:rPr>
          <w:sz w:val="20"/>
          <w:szCs w:val="20"/>
        </w:rPr>
      </w:pPr>
      <w:r>
        <w:rPr>
          <w:sz w:val="20"/>
          <w:szCs w:val="20"/>
        </w:rPr>
        <w:t xml:space="preserve">Verify the column and measure names </w:t>
      </w:r>
      <w:r w:rsidR="008A75E9">
        <w:rPr>
          <w:sz w:val="20"/>
          <w:szCs w:val="20"/>
        </w:rPr>
        <w:t xml:space="preserve">used in all three visuals </w:t>
      </w:r>
      <w:r>
        <w:rPr>
          <w:sz w:val="20"/>
          <w:szCs w:val="20"/>
        </w:rPr>
        <w:t xml:space="preserve">are displayed with </w:t>
      </w:r>
      <w:r w:rsidR="00DE7BCF">
        <w:rPr>
          <w:sz w:val="20"/>
          <w:szCs w:val="20"/>
        </w:rPr>
        <w:t>French</w:t>
      </w:r>
      <w:r>
        <w:rPr>
          <w:sz w:val="20"/>
          <w:szCs w:val="20"/>
        </w:rPr>
        <w:t xml:space="preserve"> translations.</w:t>
      </w:r>
    </w:p>
    <w:p w14:paraId="5A6E2B1D" w14:textId="1A2D543A" w:rsidR="00316C80" w:rsidRDefault="004F5C4F" w:rsidP="00316C80">
      <w:pPr>
        <w:pStyle w:val="ImageforStep"/>
      </w:pPr>
      <w:r>
        <w:rPr>
          <w:noProof/>
        </w:rPr>
        <w:drawing>
          <wp:inline distT="0" distB="0" distL="0" distR="0" wp14:anchorId="7A2D560B" wp14:editId="5E61A812">
            <wp:extent cx="3396023" cy="19013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27018" cy="1918725"/>
                    </a:xfrm>
                    <a:prstGeom prst="rect">
                      <a:avLst/>
                    </a:prstGeom>
                    <a:noFill/>
                    <a:ln>
                      <a:noFill/>
                    </a:ln>
                  </pic:spPr>
                </pic:pic>
              </a:graphicData>
            </a:graphic>
          </wp:inline>
        </w:drawing>
      </w:r>
    </w:p>
    <w:p w14:paraId="2037202D" w14:textId="6B92697A" w:rsidR="00DE7BCF" w:rsidRDefault="00DE7BCF" w:rsidP="00DE7BCF">
      <w:pPr>
        <w:pStyle w:val="LabExerciseCallout"/>
      </w:pPr>
      <w:r>
        <w:t xml:space="preserve">Now that you have tested the French translations, it’s time to test </w:t>
      </w:r>
      <w:r w:rsidR="009E0402">
        <w:t>German</w:t>
      </w:r>
      <w:r>
        <w:t>.</w:t>
      </w:r>
    </w:p>
    <w:p w14:paraId="7DDA1498" w14:textId="3E94832D" w:rsidR="00DE7BCF" w:rsidRDefault="00DE7BCF" w:rsidP="00DE7BCF">
      <w:pPr>
        <w:pStyle w:val="LabStepNumbered"/>
      </w:pPr>
      <w:r>
        <w:t xml:space="preserve">Click the browser address bar and add the </w:t>
      </w:r>
      <w:r w:rsidRPr="00683B26">
        <w:rPr>
          <w:b/>
          <w:bCs/>
        </w:rPr>
        <w:t>language</w:t>
      </w:r>
      <w:r>
        <w:t xml:space="preserve"> parameter </w:t>
      </w:r>
      <w:r w:rsidR="00FB5839">
        <w:t xml:space="preserve">value of </w:t>
      </w:r>
      <w:r w:rsidR="00FB5839" w:rsidRPr="00FB5839">
        <w:rPr>
          <w:b/>
          <w:bCs/>
        </w:rPr>
        <w:t>de-DE</w:t>
      </w:r>
      <w:r w:rsidR="00FB5839">
        <w:t xml:space="preserve"> </w:t>
      </w:r>
      <w:r>
        <w:t>for German to the end of the report URL.</w:t>
      </w:r>
    </w:p>
    <w:p w14:paraId="3254F88A" w14:textId="197A170E" w:rsidR="00DE7BCF" w:rsidRDefault="00DE7BCF" w:rsidP="00DE7BCF">
      <w:pPr>
        <w:pStyle w:val="LabStepCodeBlock"/>
      </w:pPr>
      <w:r w:rsidRPr="00DA2EE6">
        <w:t>/?language=</w:t>
      </w:r>
      <w:r>
        <w:t>de-DE</w:t>
      </w:r>
    </w:p>
    <w:p w14:paraId="00CFA093" w14:textId="781EBBDC" w:rsidR="00DE7BCF" w:rsidRPr="00DE7BCF" w:rsidRDefault="00DE7BCF" w:rsidP="00DE7BCF">
      <w:pPr>
        <w:pStyle w:val="LabStepNumbered"/>
        <w:rPr>
          <w:sz w:val="20"/>
          <w:szCs w:val="20"/>
        </w:rPr>
      </w:pPr>
      <w:r>
        <w:t>When the report reloads, you should see the UI experience for the Power BI Service UI switch to German.</w:t>
      </w:r>
    </w:p>
    <w:p w14:paraId="384FE418" w14:textId="7317DED4" w:rsidR="00DE7BCF" w:rsidRDefault="004F5C4F" w:rsidP="00DE7BCF">
      <w:pPr>
        <w:pStyle w:val="ImageforStep"/>
      </w:pPr>
      <w:r>
        <w:rPr>
          <w:noProof/>
        </w:rPr>
        <w:drawing>
          <wp:inline distT="0" distB="0" distL="0" distR="0" wp14:anchorId="041EB859" wp14:editId="36FB2FDE">
            <wp:extent cx="4731658" cy="93203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68697" cy="939329"/>
                    </a:xfrm>
                    <a:prstGeom prst="rect">
                      <a:avLst/>
                    </a:prstGeom>
                    <a:noFill/>
                    <a:ln>
                      <a:noFill/>
                    </a:ln>
                  </pic:spPr>
                </pic:pic>
              </a:graphicData>
            </a:graphic>
          </wp:inline>
        </w:drawing>
      </w:r>
    </w:p>
    <w:p w14:paraId="6BEE4B80" w14:textId="4BF1B886" w:rsidR="00DE7BCF" w:rsidRDefault="00DE7BCF" w:rsidP="00DE7BCF">
      <w:pPr>
        <w:pStyle w:val="LabStepNumbered"/>
        <w:rPr>
          <w:sz w:val="20"/>
          <w:szCs w:val="20"/>
        </w:rPr>
      </w:pPr>
      <w:r>
        <w:rPr>
          <w:sz w:val="20"/>
          <w:szCs w:val="20"/>
        </w:rPr>
        <w:lastRenderedPageBreak/>
        <w:t xml:space="preserve">Verify the column and measure names in columns headings are displayed with the </w:t>
      </w:r>
      <w:r w:rsidR="00EA39E9">
        <w:rPr>
          <w:sz w:val="20"/>
          <w:szCs w:val="20"/>
        </w:rPr>
        <w:t>German</w:t>
      </w:r>
      <w:r>
        <w:rPr>
          <w:sz w:val="20"/>
          <w:szCs w:val="20"/>
        </w:rPr>
        <w:t xml:space="preserve"> translations.</w:t>
      </w:r>
    </w:p>
    <w:p w14:paraId="2FD3708D" w14:textId="73226A91" w:rsidR="00DE7BCF" w:rsidRDefault="00C61DD8" w:rsidP="001C39BD">
      <w:pPr>
        <w:pStyle w:val="ImageforStep"/>
      </w:pPr>
      <w:r>
        <w:rPr>
          <w:noProof/>
        </w:rPr>
        <w:drawing>
          <wp:inline distT="0" distB="0" distL="0" distR="0" wp14:anchorId="7CDDEB77" wp14:editId="578E4C45">
            <wp:extent cx="3429403" cy="19507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62633" cy="1969622"/>
                    </a:xfrm>
                    <a:prstGeom prst="rect">
                      <a:avLst/>
                    </a:prstGeom>
                    <a:noFill/>
                    <a:ln>
                      <a:noFill/>
                    </a:ln>
                  </pic:spPr>
                </pic:pic>
              </a:graphicData>
            </a:graphic>
          </wp:inline>
        </w:drawing>
      </w:r>
    </w:p>
    <w:p w14:paraId="0A5F39E2" w14:textId="5DFB6218" w:rsidR="000A6D59" w:rsidRDefault="000A6D59" w:rsidP="001C39BD">
      <w:pPr>
        <w:pStyle w:val="LabExerciseCallout"/>
        <w:pBdr>
          <w:bottom w:val="dotted" w:sz="4" w:space="6" w:color="404040" w:themeColor="text1" w:themeTint="BF"/>
        </w:pBdr>
      </w:pPr>
      <w:r>
        <w:t>Take a moment to appreciate how the date and numeric formatting automatically changes across all four regional locales.</w:t>
      </w:r>
    </w:p>
    <w:p w14:paraId="085E49D7" w14:textId="709EFF3B" w:rsidR="000A6D59" w:rsidRDefault="000A6D59" w:rsidP="001C39BD">
      <w:pPr>
        <w:pStyle w:val="LabExerciseCallout"/>
        <w:pBdr>
          <w:bottom w:val="dotted" w:sz="4" w:space="6" w:color="404040" w:themeColor="text1" w:themeTint="BF"/>
        </w:pBdr>
      </w:pPr>
      <w:r>
        <w:rPr>
          <w:noProof/>
        </w:rPr>
        <w:drawing>
          <wp:inline distT="0" distB="0" distL="0" distR="0" wp14:anchorId="02EC14A8" wp14:editId="6BB43B92">
            <wp:extent cx="4039564" cy="11540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30274" cy="1179970"/>
                    </a:xfrm>
                    <a:prstGeom prst="rect">
                      <a:avLst/>
                    </a:prstGeom>
                    <a:noFill/>
                    <a:ln>
                      <a:noFill/>
                    </a:ln>
                  </pic:spPr>
                </pic:pic>
              </a:graphicData>
            </a:graphic>
          </wp:inline>
        </w:drawing>
      </w:r>
    </w:p>
    <w:p w14:paraId="3B7B7620" w14:textId="4F16B337" w:rsidR="0027549F" w:rsidRDefault="00FB5839" w:rsidP="00316C80">
      <w:pPr>
        <w:pStyle w:val="LabStepNumbered"/>
      </w:pPr>
      <w:r>
        <w:t xml:space="preserve">As a </w:t>
      </w:r>
      <w:r w:rsidR="0075707B">
        <w:t xml:space="preserve">final </w:t>
      </w:r>
      <w:r>
        <w:t xml:space="preserve">step in this exercise, add a browser </w:t>
      </w:r>
      <w:r w:rsidR="0075707B">
        <w:t xml:space="preserve">bookmark </w:t>
      </w:r>
      <w:r w:rsidR="00F64ABE">
        <w:t xml:space="preserve">for each language </w:t>
      </w:r>
      <w:r w:rsidR="0075707B">
        <w:t xml:space="preserve">with a </w:t>
      </w:r>
      <w:r w:rsidR="0075707B" w:rsidRPr="00F64ABE">
        <w:rPr>
          <w:b/>
          <w:bCs/>
        </w:rPr>
        <w:t>language</w:t>
      </w:r>
      <w:r w:rsidR="0075707B">
        <w:t xml:space="preserve"> parameter at the end.</w:t>
      </w:r>
    </w:p>
    <w:p w14:paraId="302A3A48" w14:textId="0A09A86F" w:rsidR="00E779C5" w:rsidRDefault="002A68D6" w:rsidP="00E779C5">
      <w:pPr>
        <w:pStyle w:val="ImageforStep"/>
      </w:pPr>
      <w:r>
        <w:rPr>
          <w:noProof/>
        </w:rPr>
        <w:drawing>
          <wp:inline distT="0" distB="0" distL="0" distR="0" wp14:anchorId="0B56FD8D" wp14:editId="4DF68AE6">
            <wp:extent cx="5526657" cy="1086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3172" cy="1103907"/>
                    </a:xfrm>
                    <a:prstGeom prst="rect">
                      <a:avLst/>
                    </a:prstGeom>
                    <a:noFill/>
                    <a:ln>
                      <a:noFill/>
                    </a:ln>
                  </pic:spPr>
                </pic:pic>
              </a:graphicData>
            </a:graphic>
          </wp:inline>
        </w:drawing>
      </w:r>
    </w:p>
    <w:p w14:paraId="508F15A5" w14:textId="0A6D8751" w:rsidR="006F4861" w:rsidRDefault="0075707B" w:rsidP="005702D5">
      <w:pPr>
        <w:pStyle w:val="LabExerciseCallout"/>
      </w:pPr>
      <w:r>
        <w:t xml:space="preserve">Creating a browser bookmark for each language might take a minute or two to set up at first. However, it will save lots of time in the long run as you continue to test the translations </w:t>
      </w:r>
      <w:r w:rsidR="001C39BD">
        <w:t xml:space="preserve">you create </w:t>
      </w:r>
      <w:r>
        <w:t>for this report in the lab work that remains ahead.</w:t>
      </w:r>
    </w:p>
    <w:p w14:paraId="51431B20" w14:textId="77777777" w:rsidR="001C39BD" w:rsidRDefault="001C39BD" w:rsidP="005702D5">
      <w:pPr>
        <w:pStyle w:val="LabExerciseCallout"/>
      </w:pPr>
      <w:r>
        <w:t xml:space="preserve">In the previous step you created bookmark in the browser to easily test the report using different languages. Later in Exercise 5, you will create bookmarks inside the context of the report in the </w:t>
      </w:r>
      <w:r w:rsidRPr="001C39BD">
        <w:rPr>
          <w:b/>
          <w:bCs/>
        </w:rPr>
        <w:t>Product Sales</w:t>
      </w:r>
      <w:r>
        <w:t xml:space="preserve"> project. To avoid any potential confusions, these lab exercises will use the term </w:t>
      </w:r>
      <w:r w:rsidRPr="001C39BD">
        <w:rPr>
          <w:b/>
          <w:bCs/>
          <w:i/>
          <w:iCs/>
        </w:rPr>
        <w:t>browser bookmark</w:t>
      </w:r>
      <w:r>
        <w:t xml:space="preserve"> when referring to the type of bookmark you have just created in the browser. These lab exercises will use the term </w:t>
      </w:r>
      <w:r>
        <w:rPr>
          <w:b/>
          <w:bCs/>
          <w:i/>
          <w:iCs/>
        </w:rPr>
        <w:t xml:space="preserve">report </w:t>
      </w:r>
      <w:r w:rsidRPr="001C39BD">
        <w:rPr>
          <w:b/>
          <w:bCs/>
          <w:i/>
          <w:iCs/>
        </w:rPr>
        <w:t>bookmark</w:t>
      </w:r>
      <w:r>
        <w:t xml:space="preserve"> when referring to the type of bookmark that is created in a Power BI report.</w:t>
      </w:r>
    </w:p>
    <w:p w14:paraId="22DA25F9" w14:textId="377AF61E" w:rsidR="001C39BD" w:rsidRDefault="00D7112A" w:rsidP="001C39BD">
      <w:pPr>
        <w:pStyle w:val="LabExerciseCallout"/>
      </w:pPr>
      <w:r>
        <w:t xml:space="preserve">Let's summarize where you are at. </w:t>
      </w:r>
      <w:r w:rsidR="001C39BD">
        <w:t xml:space="preserve">You have </w:t>
      </w:r>
      <w:r>
        <w:t xml:space="preserve">now </w:t>
      </w:r>
      <w:r w:rsidR="001C39BD">
        <w:t xml:space="preserve">successfully </w:t>
      </w:r>
      <w:r>
        <w:t xml:space="preserve">created and tested </w:t>
      </w:r>
      <w:r w:rsidR="001C39BD">
        <w:t xml:space="preserve">metadata translations to display </w:t>
      </w:r>
      <w:r>
        <w:t xml:space="preserve">the names of columns and measures </w:t>
      </w:r>
      <w:r w:rsidR="001C39BD">
        <w:t xml:space="preserve">in four different languages. </w:t>
      </w:r>
      <w:r>
        <w:t>In the next exercise, you will move ahead to implement report label translations.</w:t>
      </w:r>
    </w:p>
    <w:p w14:paraId="56136B34" w14:textId="531FD4D3" w:rsidR="0092469E" w:rsidRDefault="0092469E" w:rsidP="0092469E">
      <w:pPr>
        <w:pStyle w:val="Heading3"/>
      </w:pPr>
      <w:bookmarkStart w:id="3" w:name="_Toc124670334"/>
      <w:r>
        <w:lastRenderedPageBreak/>
        <w:t xml:space="preserve">Exercise </w:t>
      </w:r>
      <w:r w:rsidR="001E2C9A">
        <w:t>3</w:t>
      </w:r>
      <w:r>
        <w:t>: Creating and Testing Report Label Translations</w:t>
      </w:r>
      <w:bookmarkEnd w:id="3"/>
    </w:p>
    <w:p w14:paraId="42049424" w14:textId="5E1A61EC" w:rsidR="0092469E" w:rsidRDefault="0092469E" w:rsidP="005C50D0">
      <w:pPr>
        <w:pStyle w:val="LabExerciseLeadIn"/>
      </w:pPr>
      <w:r>
        <w:t>In this exercise</w:t>
      </w:r>
      <w:r w:rsidR="005C50D0">
        <w:t xml:space="preserve">, </w:t>
      </w:r>
      <w:r w:rsidR="002E5432">
        <w:t>you will work through the process of adding report label translations. You will add translations for the report title</w:t>
      </w:r>
      <w:r w:rsidR="00961565">
        <w:t xml:space="preserve">, navigation button </w:t>
      </w:r>
      <w:r w:rsidR="00CA0AF3">
        <w:t xml:space="preserve">captions and </w:t>
      </w:r>
      <w:r w:rsidR="002E5432">
        <w:t xml:space="preserve">the title of </w:t>
      </w:r>
      <w:r w:rsidR="00CA0AF3">
        <w:t xml:space="preserve">a </w:t>
      </w:r>
      <w:r w:rsidR="002E5432">
        <w:t>visual.</w:t>
      </w:r>
      <w:r w:rsidR="006810E2">
        <w:t xml:space="preserve"> This will give you experience working with the localized labels table strategy that Translations Builder uses to quickly and easily implement report label translations.</w:t>
      </w:r>
    </w:p>
    <w:p w14:paraId="46629FC1" w14:textId="28D46494" w:rsidR="0092469E" w:rsidRDefault="006810E2">
      <w:pPr>
        <w:pStyle w:val="LabStepNumbered"/>
        <w:numPr>
          <w:ilvl w:val="0"/>
          <w:numId w:val="7"/>
        </w:numPr>
        <w:rPr>
          <w:sz w:val="20"/>
          <w:szCs w:val="20"/>
        </w:rPr>
      </w:pPr>
      <w:r>
        <w:rPr>
          <w:sz w:val="20"/>
          <w:szCs w:val="20"/>
        </w:rPr>
        <w:t xml:space="preserve">Return to </w:t>
      </w:r>
      <w:r w:rsidR="002E5432">
        <w:rPr>
          <w:sz w:val="20"/>
          <w:szCs w:val="20"/>
        </w:rPr>
        <w:t xml:space="preserve">the </w:t>
      </w:r>
      <w:r w:rsidR="00D64C1E">
        <w:rPr>
          <w:b/>
          <w:bCs/>
          <w:sz w:val="20"/>
          <w:szCs w:val="20"/>
        </w:rPr>
        <w:t>Product Sales</w:t>
      </w:r>
      <w:r w:rsidR="002E5432">
        <w:rPr>
          <w:sz w:val="20"/>
          <w:szCs w:val="20"/>
        </w:rPr>
        <w:t xml:space="preserve"> project </w:t>
      </w:r>
      <w:r>
        <w:rPr>
          <w:sz w:val="20"/>
          <w:szCs w:val="20"/>
        </w:rPr>
        <w:t xml:space="preserve">in Power BI Desktop and move to </w:t>
      </w:r>
      <w:r w:rsidRPr="006810E2">
        <w:rPr>
          <w:b/>
          <w:bCs/>
          <w:sz w:val="20"/>
          <w:szCs w:val="20"/>
        </w:rPr>
        <w:t>Report view</w:t>
      </w:r>
      <w:r>
        <w:rPr>
          <w:sz w:val="20"/>
          <w:szCs w:val="20"/>
        </w:rPr>
        <w:t>.</w:t>
      </w:r>
    </w:p>
    <w:p w14:paraId="77235861" w14:textId="68E529EB" w:rsidR="00CA0AF3" w:rsidRDefault="00CA0AF3">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1114D44F" w14:textId="704B56B3" w:rsidR="00CA0AF3" w:rsidRPr="0092469E" w:rsidRDefault="00CA0AF3" w:rsidP="00CA0AF3">
      <w:pPr>
        <w:pStyle w:val="ImageforStep"/>
      </w:pPr>
      <w:r>
        <w:rPr>
          <w:noProof/>
        </w:rPr>
        <w:drawing>
          <wp:inline distT="0" distB="0" distL="0" distR="0" wp14:anchorId="154A16C7" wp14:editId="7C51BD2A">
            <wp:extent cx="3586419" cy="490701"/>
            <wp:effectExtent l="0" t="0" r="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39628" cy="497981"/>
                    </a:xfrm>
                    <a:prstGeom prst="rect">
                      <a:avLst/>
                    </a:prstGeom>
                    <a:noFill/>
                    <a:ln>
                      <a:noFill/>
                    </a:ln>
                  </pic:spPr>
                </pic:pic>
              </a:graphicData>
            </a:graphic>
          </wp:inline>
        </w:drawing>
      </w:r>
    </w:p>
    <w:p w14:paraId="3B6A689A" w14:textId="630B9536" w:rsidR="006810E2" w:rsidRDefault="00961565" w:rsidP="0092469E">
      <w:pPr>
        <w:pStyle w:val="LabStepNumbered"/>
        <w:rPr>
          <w:sz w:val="20"/>
          <w:szCs w:val="20"/>
        </w:rPr>
      </w:pPr>
      <w:r>
        <w:rPr>
          <w:sz w:val="20"/>
          <w:szCs w:val="20"/>
        </w:rPr>
        <w:t xml:space="preserve">Examine </w:t>
      </w:r>
      <w:r w:rsidR="005F1F0C">
        <w:rPr>
          <w:sz w:val="20"/>
          <w:szCs w:val="20"/>
        </w:rPr>
        <w:t xml:space="preserve">the </w:t>
      </w:r>
      <w:r w:rsidR="006810E2" w:rsidRPr="006810E2">
        <w:rPr>
          <w:b/>
          <w:bCs/>
          <w:sz w:val="20"/>
          <w:szCs w:val="20"/>
        </w:rPr>
        <w:t>Product Sales Report</w:t>
      </w:r>
      <w:r w:rsidR="006810E2">
        <w:rPr>
          <w:sz w:val="20"/>
          <w:szCs w:val="20"/>
        </w:rPr>
        <w:t xml:space="preserve"> </w:t>
      </w:r>
      <w:r w:rsidR="005F1F0C">
        <w:rPr>
          <w:sz w:val="20"/>
          <w:szCs w:val="20"/>
        </w:rPr>
        <w:t xml:space="preserve">label </w:t>
      </w:r>
      <w:r>
        <w:rPr>
          <w:sz w:val="20"/>
          <w:szCs w:val="20"/>
        </w:rPr>
        <w:t xml:space="preserve">which </w:t>
      </w:r>
      <w:r w:rsidR="006810E2">
        <w:rPr>
          <w:sz w:val="20"/>
          <w:szCs w:val="20"/>
        </w:rPr>
        <w:t xml:space="preserve">is displayed </w:t>
      </w:r>
      <w:r w:rsidR="005F1F0C">
        <w:rPr>
          <w:sz w:val="20"/>
          <w:szCs w:val="20"/>
        </w:rPr>
        <w:t xml:space="preserve">using </w:t>
      </w:r>
      <w:r w:rsidR="006810E2">
        <w:rPr>
          <w:sz w:val="20"/>
          <w:szCs w:val="20"/>
        </w:rPr>
        <w:t xml:space="preserve">a </w:t>
      </w:r>
      <w:r w:rsidR="00D7112A">
        <w:rPr>
          <w:sz w:val="20"/>
          <w:szCs w:val="20"/>
        </w:rPr>
        <w:t>R</w:t>
      </w:r>
      <w:r w:rsidR="006810E2">
        <w:rPr>
          <w:sz w:val="20"/>
          <w:szCs w:val="20"/>
        </w:rPr>
        <w:t>ectangle shape object.</w:t>
      </w:r>
    </w:p>
    <w:p w14:paraId="21E1C041" w14:textId="53A3A149" w:rsidR="002A68D6" w:rsidRDefault="002A68D6" w:rsidP="002A68D6">
      <w:pPr>
        <w:pStyle w:val="ImageforStep"/>
      </w:pPr>
      <w:r>
        <w:rPr>
          <w:noProof/>
        </w:rPr>
        <w:drawing>
          <wp:inline distT="0" distB="0" distL="0" distR="0" wp14:anchorId="0397E49C" wp14:editId="14AD6828">
            <wp:extent cx="5409744" cy="41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89755" cy="435161"/>
                    </a:xfrm>
                    <a:prstGeom prst="rect">
                      <a:avLst/>
                    </a:prstGeom>
                    <a:noFill/>
                    <a:ln>
                      <a:noFill/>
                    </a:ln>
                  </pic:spPr>
                </pic:pic>
              </a:graphicData>
            </a:graphic>
          </wp:inline>
        </w:drawing>
      </w:r>
    </w:p>
    <w:p w14:paraId="509782A8" w14:textId="52C3BB14" w:rsidR="0092469E" w:rsidRDefault="00961565" w:rsidP="0092469E">
      <w:pPr>
        <w:pStyle w:val="LabStepNumbered"/>
        <w:rPr>
          <w:sz w:val="20"/>
          <w:szCs w:val="20"/>
        </w:rPr>
      </w:pPr>
      <w:r>
        <w:rPr>
          <w:sz w:val="20"/>
          <w:szCs w:val="20"/>
        </w:rPr>
        <w:t>Examine the three button</w:t>
      </w:r>
      <w:r w:rsidR="00682501">
        <w:rPr>
          <w:sz w:val="20"/>
          <w:szCs w:val="20"/>
        </w:rPr>
        <w:t>s</w:t>
      </w:r>
      <w:r>
        <w:rPr>
          <w:sz w:val="20"/>
          <w:szCs w:val="20"/>
        </w:rPr>
        <w:t xml:space="preserve"> which provide the navigation menu allowing users to switch </w:t>
      </w:r>
      <w:r w:rsidR="00682501">
        <w:rPr>
          <w:sz w:val="20"/>
          <w:szCs w:val="20"/>
        </w:rPr>
        <w:t xml:space="preserve">between </w:t>
      </w:r>
      <w:r>
        <w:rPr>
          <w:sz w:val="20"/>
          <w:szCs w:val="20"/>
        </w:rPr>
        <w:t>pages.</w:t>
      </w:r>
    </w:p>
    <w:p w14:paraId="64DB5EB7" w14:textId="1C701D46" w:rsidR="00F7065D" w:rsidRDefault="002A68D6" w:rsidP="00F7065D">
      <w:pPr>
        <w:pStyle w:val="ImageforStep"/>
      </w:pPr>
      <w:r>
        <w:rPr>
          <w:noProof/>
        </w:rPr>
        <w:drawing>
          <wp:inline distT="0" distB="0" distL="0" distR="0" wp14:anchorId="63DD8652" wp14:editId="64E34D8C">
            <wp:extent cx="5420695" cy="5636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6481" cy="577770"/>
                    </a:xfrm>
                    <a:prstGeom prst="rect">
                      <a:avLst/>
                    </a:prstGeom>
                    <a:noFill/>
                    <a:ln>
                      <a:noFill/>
                    </a:ln>
                  </pic:spPr>
                </pic:pic>
              </a:graphicData>
            </a:graphic>
          </wp:inline>
        </w:drawing>
      </w:r>
    </w:p>
    <w:p w14:paraId="4B7A084F" w14:textId="4E382949" w:rsidR="00F7065D" w:rsidRDefault="00682501" w:rsidP="00F7065D">
      <w:pPr>
        <w:pStyle w:val="LabStepNumbered"/>
        <w:rPr>
          <w:sz w:val="20"/>
          <w:szCs w:val="20"/>
        </w:rPr>
      </w:pPr>
      <w:r>
        <w:rPr>
          <w:sz w:val="20"/>
          <w:szCs w:val="20"/>
        </w:rPr>
        <w:t>M</w:t>
      </w:r>
      <w:r w:rsidR="006810E2">
        <w:rPr>
          <w:sz w:val="20"/>
          <w:szCs w:val="20"/>
        </w:rPr>
        <w:t>ove back to Translations Build</w:t>
      </w:r>
      <w:r w:rsidR="00EC5B8C">
        <w:rPr>
          <w:sz w:val="20"/>
          <w:szCs w:val="20"/>
        </w:rPr>
        <w:t>er</w:t>
      </w:r>
      <w:r w:rsidR="006810E2">
        <w:rPr>
          <w:sz w:val="20"/>
          <w:szCs w:val="20"/>
        </w:rPr>
        <w:t xml:space="preserve"> and drop down the </w:t>
      </w:r>
      <w:r w:rsidR="006810E2" w:rsidRPr="006810E2">
        <w:rPr>
          <w:b/>
          <w:bCs/>
          <w:sz w:val="20"/>
          <w:szCs w:val="20"/>
        </w:rPr>
        <w:t>Generate Translated Tables</w:t>
      </w:r>
      <w:r w:rsidR="006810E2">
        <w:rPr>
          <w:sz w:val="20"/>
          <w:szCs w:val="20"/>
        </w:rPr>
        <w:t xml:space="preserve"> menu.</w:t>
      </w:r>
    </w:p>
    <w:p w14:paraId="4E01CA35" w14:textId="546A7EA9" w:rsidR="006810E2" w:rsidRPr="00F7065D" w:rsidRDefault="006810E2" w:rsidP="00F7065D">
      <w:pPr>
        <w:pStyle w:val="LabStepNumbered"/>
        <w:rPr>
          <w:sz w:val="20"/>
          <w:szCs w:val="20"/>
        </w:rPr>
      </w:pPr>
      <w:r>
        <w:rPr>
          <w:sz w:val="20"/>
          <w:szCs w:val="20"/>
        </w:rPr>
        <w:t xml:space="preserve">Select the </w:t>
      </w:r>
      <w:r w:rsidRPr="006810E2">
        <w:rPr>
          <w:b/>
          <w:bCs/>
          <w:sz w:val="20"/>
          <w:szCs w:val="20"/>
        </w:rPr>
        <w:t>Create Localized Labels Table</w:t>
      </w:r>
      <w:r>
        <w:rPr>
          <w:sz w:val="20"/>
          <w:szCs w:val="20"/>
        </w:rPr>
        <w:t xml:space="preserve"> to create the </w:t>
      </w:r>
      <w:r w:rsidRPr="006810E2">
        <w:rPr>
          <w:b/>
          <w:bCs/>
          <w:sz w:val="20"/>
          <w:szCs w:val="20"/>
        </w:rPr>
        <w:t>Localized Labels Table</w:t>
      </w:r>
      <w:r>
        <w:rPr>
          <w:sz w:val="20"/>
          <w:szCs w:val="20"/>
        </w:rPr>
        <w:t>.</w:t>
      </w:r>
    </w:p>
    <w:p w14:paraId="6C782D5E" w14:textId="40FBE595" w:rsidR="00F7065D" w:rsidRDefault="00300FB6" w:rsidP="00F7065D">
      <w:pPr>
        <w:pStyle w:val="ImageforStep"/>
      </w:pPr>
      <w:r>
        <w:rPr>
          <w:noProof/>
        </w:rPr>
        <w:drawing>
          <wp:inline distT="0" distB="0" distL="0" distR="0" wp14:anchorId="0393CA03" wp14:editId="6DF5E749">
            <wp:extent cx="2244934" cy="8731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4894" cy="888700"/>
                    </a:xfrm>
                    <a:prstGeom prst="rect">
                      <a:avLst/>
                    </a:prstGeom>
                    <a:noFill/>
                    <a:ln>
                      <a:noFill/>
                    </a:ln>
                  </pic:spPr>
                </pic:pic>
              </a:graphicData>
            </a:graphic>
          </wp:inline>
        </w:drawing>
      </w:r>
    </w:p>
    <w:p w14:paraId="21B22D69" w14:textId="6261A42D" w:rsidR="00F7065D" w:rsidRPr="00F7065D" w:rsidRDefault="006810E2" w:rsidP="00F7065D">
      <w:pPr>
        <w:pStyle w:val="LabStepNumbered"/>
        <w:rPr>
          <w:sz w:val="20"/>
          <w:szCs w:val="20"/>
        </w:rPr>
      </w:pPr>
      <w:r>
        <w:rPr>
          <w:sz w:val="20"/>
          <w:szCs w:val="20"/>
        </w:rPr>
        <w:t xml:space="preserve">When you create the </w:t>
      </w:r>
      <w:r w:rsidRPr="0099445D">
        <w:rPr>
          <w:b/>
          <w:bCs/>
          <w:sz w:val="20"/>
          <w:szCs w:val="20"/>
        </w:rPr>
        <w:t>Localized Label</w:t>
      </w:r>
      <w:r w:rsidR="0099445D" w:rsidRPr="0099445D">
        <w:rPr>
          <w:b/>
          <w:bCs/>
          <w:sz w:val="20"/>
          <w:szCs w:val="20"/>
        </w:rPr>
        <w:t>s</w:t>
      </w:r>
      <w:r>
        <w:rPr>
          <w:sz w:val="20"/>
          <w:szCs w:val="20"/>
        </w:rPr>
        <w:t xml:space="preserve"> table</w:t>
      </w:r>
      <w:r w:rsidR="0099445D">
        <w:rPr>
          <w:sz w:val="20"/>
          <w:szCs w:val="20"/>
        </w:rPr>
        <w:t xml:space="preserve">, you will be prompted with the following dialog. Click </w:t>
      </w:r>
      <w:r w:rsidR="0099445D" w:rsidRPr="0099445D">
        <w:rPr>
          <w:b/>
          <w:bCs/>
          <w:sz w:val="20"/>
          <w:szCs w:val="20"/>
          <w:u w:val="single"/>
        </w:rPr>
        <w:t>N</w:t>
      </w:r>
      <w:r w:rsidR="0099445D" w:rsidRPr="0099445D">
        <w:rPr>
          <w:b/>
          <w:bCs/>
          <w:sz w:val="20"/>
          <w:szCs w:val="20"/>
        </w:rPr>
        <w:t>o</w:t>
      </w:r>
      <w:r w:rsidR="0099445D">
        <w:rPr>
          <w:sz w:val="20"/>
          <w:szCs w:val="20"/>
        </w:rPr>
        <w:t xml:space="preserve"> to continue.</w:t>
      </w:r>
    </w:p>
    <w:p w14:paraId="13ACE0C9" w14:textId="56E42D03" w:rsidR="00F7065D" w:rsidRDefault="0099445D" w:rsidP="00F7065D">
      <w:pPr>
        <w:pStyle w:val="ImageforStep"/>
      </w:pPr>
      <w:r>
        <w:rPr>
          <w:noProof/>
        </w:rPr>
        <w:drawing>
          <wp:inline distT="0" distB="0" distL="0" distR="0" wp14:anchorId="5C7F675F" wp14:editId="471B2816">
            <wp:extent cx="1774046" cy="832226"/>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81"/>
                    <a:stretch>
                      <a:fillRect/>
                    </a:stretch>
                  </pic:blipFill>
                  <pic:spPr>
                    <a:xfrm>
                      <a:off x="0" y="0"/>
                      <a:ext cx="1801542" cy="845125"/>
                    </a:xfrm>
                    <a:prstGeom prst="rect">
                      <a:avLst/>
                    </a:prstGeom>
                  </pic:spPr>
                </pic:pic>
              </a:graphicData>
            </a:graphic>
          </wp:inline>
        </w:drawing>
      </w:r>
    </w:p>
    <w:p w14:paraId="0A9F9DB1" w14:textId="58C82204" w:rsidR="0099445D" w:rsidRDefault="0099445D" w:rsidP="0099445D">
      <w:pPr>
        <w:pStyle w:val="LabExerciseCallout"/>
      </w:pPr>
      <w:r>
        <w:t xml:space="preserve">If you click </w:t>
      </w:r>
      <w:r w:rsidRPr="0099445D">
        <w:rPr>
          <w:b/>
          <w:bCs/>
          <w:u w:val="single"/>
        </w:rPr>
        <w:t>Y</w:t>
      </w:r>
      <w:r w:rsidRPr="0099445D">
        <w:rPr>
          <w:b/>
          <w:bCs/>
        </w:rPr>
        <w:t>e</w:t>
      </w:r>
      <w:r>
        <w:rPr>
          <w:b/>
          <w:bCs/>
        </w:rPr>
        <w:t>s</w:t>
      </w:r>
      <w:r>
        <w:t xml:space="preserve">, </w:t>
      </w:r>
      <w:r w:rsidR="00EF4B4B">
        <w:t xml:space="preserve">you will be redirected </w:t>
      </w:r>
      <w:r>
        <w:t xml:space="preserve">to </w:t>
      </w:r>
      <w:hyperlink r:id="rId82" w:anchor="understanding-the-localized-labels-table" w:history="1">
        <w:r w:rsidRPr="0099445D">
          <w:rPr>
            <w:rStyle w:val="Hyperlink"/>
          </w:rPr>
          <w:t>this web page</w:t>
        </w:r>
      </w:hyperlink>
      <w:r>
        <w:t xml:space="preserve"> which </w:t>
      </w:r>
      <w:r w:rsidR="00EF4B4B">
        <w:t xml:space="preserve">provides a detailed explanation of </w:t>
      </w:r>
      <w:r>
        <w:t xml:space="preserve">the </w:t>
      </w:r>
      <w:r w:rsidR="00EF4B4B">
        <w:t>L</w:t>
      </w:r>
      <w:r>
        <w:t xml:space="preserve">ocalized </w:t>
      </w:r>
      <w:r w:rsidR="00EF4B4B">
        <w:t>L</w:t>
      </w:r>
      <w:r>
        <w:t xml:space="preserve">abels </w:t>
      </w:r>
      <w:r w:rsidR="00EF4B4B">
        <w:t xml:space="preserve">table </w:t>
      </w:r>
      <w:r>
        <w:t>strategy.</w:t>
      </w:r>
    </w:p>
    <w:p w14:paraId="703A4661" w14:textId="3F1AEA56" w:rsidR="00F7065D" w:rsidRDefault="0099445D" w:rsidP="00F7065D">
      <w:pPr>
        <w:pStyle w:val="LabStepNumbered"/>
        <w:rPr>
          <w:sz w:val="20"/>
          <w:szCs w:val="20"/>
        </w:rPr>
      </w:pPr>
      <w:r>
        <w:rPr>
          <w:sz w:val="20"/>
          <w:szCs w:val="20"/>
        </w:rPr>
        <w:t xml:space="preserve">Once Translations Builder has created the </w:t>
      </w:r>
      <w:r w:rsidRPr="0099445D">
        <w:rPr>
          <w:b/>
          <w:bCs/>
          <w:sz w:val="20"/>
          <w:szCs w:val="20"/>
        </w:rPr>
        <w:t>Localized Labels</w:t>
      </w:r>
      <w:r>
        <w:rPr>
          <w:sz w:val="20"/>
          <w:szCs w:val="20"/>
        </w:rPr>
        <w:t xml:space="preserve"> table, it will also add three sample report labels.</w:t>
      </w:r>
    </w:p>
    <w:p w14:paraId="76D65C42" w14:textId="00D66970" w:rsidR="00A159A1" w:rsidRDefault="00B4733B" w:rsidP="00A159A1">
      <w:pPr>
        <w:pStyle w:val="ImageforStep"/>
      </w:pPr>
      <w:r>
        <w:rPr>
          <w:noProof/>
        </w:rPr>
        <w:drawing>
          <wp:inline distT="0" distB="0" distL="0" distR="0" wp14:anchorId="78D659E0" wp14:editId="35EFB25A">
            <wp:extent cx="2944889" cy="17685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73485" cy="1785743"/>
                    </a:xfrm>
                    <a:prstGeom prst="rect">
                      <a:avLst/>
                    </a:prstGeom>
                    <a:noFill/>
                    <a:ln>
                      <a:noFill/>
                    </a:ln>
                  </pic:spPr>
                </pic:pic>
              </a:graphicData>
            </a:graphic>
          </wp:inline>
        </w:drawing>
      </w:r>
    </w:p>
    <w:p w14:paraId="448C8F1F" w14:textId="02C96EA3" w:rsidR="0099445D" w:rsidRDefault="00157FCD" w:rsidP="0099445D">
      <w:pPr>
        <w:pStyle w:val="LabExerciseCallout"/>
      </w:pPr>
      <w:r>
        <w:t>Over the next few steps, y</w:t>
      </w:r>
      <w:r w:rsidR="0099445D">
        <w:t xml:space="preserve">ou will delete </w:t>
      </w:r>
      <w:r>
        <w:t xml:space="preserve">these </w:t>
      </w:r>
      <w:r w:rsidR="0099445D">
        <w:t xml:space="preserve">three </w:t>
      </w:r>
      <w:r>
        <w:t xml:space="preserve">sample </w:t>
      </w:r>
      <w:r w:rsidR="0099445D">
        <w:t xml:space="preserve">report labels </w:t>
      </w:r>
      <w:r>
        <w:t xml:space="preserve">and replace them by adding </w:t>
      </w:r>
      <w:r w:rsidR="00EF4B4B">
        <w:t>five</w:t>
      </w:r>
      <w:r>
        <w:t xml:space="preserve"> </w:t>
      </w:r>
      <w:r w:rsidR="00EF4B4B">
        <w:t xml:space="preserve">report labels </w:t>
      </w:r>
      <w:r>
        <w:t>of your own.</w:t>
      </w:r>
    </w:p>
    <w:p w14:paraId="3C438C71" w14:textId="7E593168" w:rsidR="00AC0A10" w:rsidRPr="00F7065D" w:rsidRDefault="00157FCD" w:rsidP="00AC0A10">
      <w:pPr>
        <w:pStyle w:val="LabStepNumbered"/>
        <w:rPr>
          <w:sz w:val="20"/>
          <w:szCs w:val="20"/>
        </w:rPr>
      </w:pPr>
      <w:r>
        <w:rPr>
          <w:sz w:val="20"/>
          <w:szCs w:val="20"/>
        </w:rPr>
        <w:lastRenderedPageBreak/>
        <w:t xml:space="preserve">Drop down the </w:t>
      </w:r>
      <w:r w:rsidRPr="00157FCD">
        <w:rPr>
          <w:b/>
          <w:bCs/>
          <w:sz w:val="20"/>
          <w:szCs w:val="20"/>
        </w:rPr>
        <w:t>Generate Translated Tables</w:t>
      </w:r>
      <w:r>
        <w:rPr>
          <w:sz w:val="20"/>
          <w:szCs w:val="20"/>
        </w:rPr>
        <w:t xml:space="preserve"> menu and select click </w:t>
      </w:r>
      <w:r w:rsidRPr="00157FCD">
        <w:rPr>
          <w:b/>
          <w:bCs/>
          <w:sz w:val="20"/>
          <w:szCs w:val="20"/>
        </w:rPr>
        <w:t>Add Labels to the Localized Labels Table</w:t>
      </w:r>
      <w:r>
        <w:rPr>
          <w:sz w:val="20"/>
          <w:szCs w:val="20"/>
        </w:rPr>
        <w:t>.</w:t>
      </w:r>
    </w:p>
    <w:p w14:paraId="066F9CF4" w14:textId="3B85887C" w:rsidR="00AC0A10" w:rsidRDefault="00A404F1" w:rsidP="00AC0A10">
      <w:pPr>
        <w:pStyle w:val="ImageforStep"/>
      </w:pPr>
      <w:r>
        <w:rPr>
          <w:noProof/>
        </w:rPr>
        <w:drawing>
          <wp:inline distT="0" distB="0" distL="0" distR="0" wp14:anchorId="5C5B5FB4" wp14:editId="1C3F2EAC">
            <wp:extent cx="2890230" cy="107542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4652" cy="1084513"/>
                    </a:xfrm>
                    <a:prstGeom prst="rect">
                      <a:avLst/>
                    </a:prstGeom>
                    <a:noFill/>
                    <a:ln>
                      <a:noFill/>
                    </a:ln>
                  </pic:spPr>
                </pic:pic>
              </a:graphicData>
            </a:graphic>
          </wp:inline>
        </w:drawing>
      </w:r>
    </w:p>
    <w:p w14:paraId="0CD1E37A" w14:textId="0BD6BB60" w:rsidR="00157FCD" w:rsidRDefault="00157FCD" w:rsidP="00157FCD">
      <w:pPr>
        <w:pStyle w:val="LabExerciseCallout"/>
      </w:pPr>
      <w:r>
        <w:t xml:space="preserve">Note you can also execute the </w:t>
      </w:r>
      <w:r w:rsidRPr="00157FCD">
        <w:rPr>
          <w:b/>
          <w:bCs/>
          <w:sz w:val="20"/>
          <w:szCs w:val="20"/>
        </w:rPr>
        <w:t>Add Labels to the Localized Labels Table</w:t>
      </w:r>
      <w:r>
        <w:t xml:space="preserve"> command using the shortcut key of </w:t>
      </w:r>
      <w:r w:rsidRPr="00157FCD">
        <w:rPr>
          <w:b/>
          <w:bCs/>
        </w:rPr>
        <w:t>Ctrl+A</w:t>
      </w:r>
      <w:r>
        <w:t>.</w:t>
      </w:r>
    </w:p>
    <w:p w14:paraId="02E4DE36" w14:textId="06FC50F6" w:rsidR="00AC0A10" w:rsidRDefault="00157FCD" w:rsidP="00AC0A10">
      <w:pPr>
        <w:pStyle w:val="LabStepNumbered"/>
        <w:rPr>
          <w:sz w:val="20"/>
          <w:szCs w:val="20"/>
        </w:rPr>
      </w:pPr>
      <w:r>
        <w:rPr>
          <w:sz w:val="20"/>
          <w:szCs w:val="20"/>
        </w:rPr>
        <w:t xml:space="preserve">In the </w:t>
      </w:r>
      <w:r w:rsidRPr="00157FCD">
        <w:rPr>
          <w:b/>
          <w:bCs/>
          <w:sz w:val="20"/>
          <w:szCs w:val="20"/>
        </w:rPr>
        <w:t>Add Localized Labels</w:t>
      </w:r>
      <w:r>
        <w:rPr>
          <w:sz w:val="20"/>
          <w:szCs w:val="20"/>
        </w:rPr>
        <w:t xml:space="preserve"> dialog, click the </w:t>
      </w:r>
      <w:r w:rsidRPr="00157FCD">
        <w:rPr>
          <w:b/>
          <w:bCs/>
          <w:sz w:val="20"/>
          <w:szCs w:val="20"/>
        </w:rPr>
        <w:t>Advanced Mode</w:t>
      </w:r>
      <w:r>
        <w:rPr>
          <w:sz w:val="20"/>
          <w:szCs w:val="20"/>
        </w:rPr>
        <w:t xml:space="preserve"> checkbox.</w:t>
      </w:r>
    </w:p>
    <w:p w14:paraId="3CB605CA" w14:textId="23CFC686" w:rsidR="00A404F1" w:rsidRDefault="00A404F1" w:rsidP="00A404F1">
      <w:pPr>
        <w:pStyle w:val="ImageforStep"/>
      </w:pPr>
      <w:r>
        <w:rPr>
          <w:noProof/>
        </w:rPr>
        <w:drawing>
          <wp:inline distT="0" distB="0" distL="0" distR="0" wp14:anchorId="02403DBA" wp14:editId="301A226B">
            <wp:extent cx="2823713" cy="9157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6126" cy="929534"/>
                    </a:xfrm>
                    <a:prstGeom prst="rect">
                      <a:avLst/>
                    </a:prstGeom>
                    <a:noFill/>
                    <a:ln>
                      <a:noFill/>
                    </a:ln>
                  </pic:spPr>
                </pic:pic>
              </a:graphicData>
            </a:graphic>
          </wp:inline>
        </w:drawing>
      </w:r>
    </w:p>
    <w:p w14:paraId="212D7F7B" w14:textId="6FCB33B3" w:rsidR="00AC0A10" w:rsidRPr="00F7065D" w:rsidRDefault="00157FCD" w:rsidP="00AC0A10">
      <w:pPr>
        <w:pStyle w:val="LabStepNumbered"/>
        <w:rPr>
          <w:sz w:val="20"/>
          <w:szCs w:val="20"/>
        </w:rPr>
      </w:pPr>
      <w:r>
        <w:rPr>
          <w:sz w:val="20"/>
          <w:szCs w:val="20"/>
        </w:rPr>
        <w:t xml:space="preserve">Once the dialog is in </w:t>
      </w:r>
      <w:r w:rsidRPr="00157FCD">
        <w:rPr>
          <w:b/>
          <w:bCs/>
          <w:sz w:val="20"/>
          <w:szCs w:val="20"/>
        </w:rPr>
        <w:t>Advanced Mode</w:t>
      </w:r>
      <w:r>
        <w:rPr>
          <w:sz w:val="20"/>
          <w:szCs w:val="20"/>
        </w:rPr>
        <w:t xml:space="preserve">, click the </w:t>
      </w:r>
      <w:r w:rsidRPr="00157FCD">
        <w:rPr>
          <w:b/>
          <w:bCs/>
          <w:sz w:val="20"/>
          <w:szCs w:val="20"/>
        </w:rPr>
        <w:t>Delete All Labels</w:t>
      </w:r>
      <w:r>
        <w:rPr>
          <w:sz w:val="20"/>
          <w:szCs w:val="20"/>
        </w:rPr>
        <w:t xml:space="preserve"> button to remove the sample report label</w:t>
      </w:r>
      <w:r w:rsidR="00655A78">
        <w:rPr>
          <w:sz w:val="20"/>
          <w:szCs w:val="20"/>
        </w:rPr>
        <w:t>s</w:t>
      </w:r>
      <w:r>
        <w:rPr>
          <w:sz w:val="20"/>
          <w:szCs w:val="20"/>
        </w:rPr>
        <w:t>.</w:t>
      </w:r>
    </w:p>
    <w:p w14:paraId="69805E8F" w14:textId="1A7C280F" w:rsidR="00AC0A10" w:rsidRDefault="00A404F1" w:rsidP="00AC0A10">
      <w:pPr>
        <w:pStyle w:val="ImageforStep"/>
      </w:pPr>
      <w:r>
        <w:rPr>
          <w:noProof/>
        </w:rPr>
        <w:drawing>
          <wp:inline distT="0" distB="0" distL="0" distR="0" wp14:anchorId="19377BE8" wp14:editId="4AB96081">
            <wp:extent cx="2757715" cy="17119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75720" cy="1723144"/>
                    </a:xfrm>
                    <a:prstGeom prst="rect">
                      <a:avLst/>
                    </a:prstGeom>
                    <a:noFill/>
                    <a:ln>
                      <a:noFill/>
                    </a:ln>
                  </pic:spPr>
                </pic:pic>
              </a:graphicData>
            </a:graphic>
          </wp:inline>
        </w:drawing>
      </w:r>
    </w:p>
    <w:p w14:paraId="3069F335" w14:textId="77777777" w:rsidR="00B4733B" w:rsidRPr="00B4733B" w:rsidRDefault="00655A78">
      <w:pPr>
        <w:pStyle w:val="LabStepNumbered"/>
      </w:pPr>
      <w:r w:rsidRPr="00655A78">
        <w:rPr>
          <w:sz w:val="20"/>
          <w:szCs w:val="20"/>
        </w:rPr>
        <w:t xml:space="preserve">In the </w:t>
      </w:r>
      <w:r w:rsidRPr="00655A78">
        <w:rPr>
          <w:b/>
          <w:bCs/>
          <w:sz w:val="20"/>
          <w:szCs w:val="20"/>
        </w:rPr>
        <w:t>Labels</w:t>
      </w:r>
      <w:r w:rsidRPr="00655A78">
        <w:rPr>
          <w:sz w:val="20"/>
          <w:szCs w:val="20"/>
        </w:rPr>
        <w:t xml:space="preserve"> textbox, type the </w:t>
      </w:r>
      <w:r w:rsidR="00B4733B">
        <w:rPr>
          <w:sz w:val="20"/>
          <w:szCs w:val="20"/>
        </w:rPr>
        <w:t>following labels separated by line breaks.</w:t>
      </w:r>
    </w:p>
    <w:p w14:paraId="37033867" w14:textId="77777777" w:rsidR="00B4733B" w:rsidRPr="0083229A" w:rsidRDefault="00B4733B">
      <w:pPr>
        <w:pStyle w:val="LabStepNumberedLevel2"/>
        <w:numPr>
          <w:ilvl w:val="1"/>
          <w:numId w:val="10"/>
        </w:numPr>
        <w:rPr>
          <w:b/>
          <w:bCs/>
        </w:rPr>
      </w:pPr>
      <w:r w:rsidRPr="0083229A">
        <w:rPr>
          <w:b/>
          <w:bCs/>
        </w:rPr>
        <w:t>Product Sales Report</w:t>
      </w:r>
    </w:p>
    <w:p w14:paraId="11979A38" w14:textId="77777777" w:rsidR="00B4733B" w:rsidRPr="0083229A" w:rsidRDefault="00B4733B">
      <w:pPr>
        <w:pStyle w:val="LabStepNumberedLevel2"/>
        <w:numPr>
          <w:ilvl w:val="1"/>
          <w:numId w:val="10"/>
        </w:numPr>
        <w:rPr>
          <w:b/>
          <w:bCs/>
        </w:rPr>
      </w:pPr>
      <w:r w:rsidRPr="0083229A">
        <w:rPr>
          <w:b/>
          <w:bCs/>
        </w:rPr>
        <w:t>Sales Summary</w:t>
      </w:r>
    </w:p>
    <w:p w14:paraId="0003FECF" w14:textId="77777777" w:rsidR="00B4733B" w:rsidRPr="0083229A" w:rsidRDefault="00B4733B">
      <w:pPr>
        <w:pStyle w:val="LabStepNumberedLevel2"/>
        <w:numPr>
          <w:ilvl w:val="1"/>
          <w:numId w:val="10"/>
        </w:numPr>
        <w:rPr>
          <w:b/>
          <w:bCs/>
        </w:rPr>
      </w:pPr>
      <w:r w:rsidRPr="0083229A">
        <w:rPr>
          <w:b/>
          <w:bCs/>
        </w:rPr>
        <w:t>Sales By Category</w:t>
      </w:r>
    </w:p>
    <w:p w14:paraId="345301F9" w14:textId="77777777" w:rsidR="00B4733B" w:rsidRPr="0083229A" w:rsidRDefault="00B4733B">
      <w:pPr>
        <w:pStyle w:val="LabStepNumberedLevel2"/>
        <w:numPr>
          <w:ilvl w:val="1"/>
          <w:numId w:val="10"/>
        </w:numPr>
        <w:rPr>
          <w:b/>
          <w:bCs/>
        </w:rPr>
      </w:pPr>
      <w:r w:rsidRPr="0083229A">
        <w:rPr>
          <w:b/>
          <w:bCs/>
        </w:rPr>
        <w:t>Sales Over Time</w:t>
      </w:r>
    </w:p>
    <w:p w14:paraId="10BE7B3D" w14:textId="6F7F7ED4" w:rsidR="00B4733B" w:rsidRPr="0083229A" w:rsidRDefault="00B4733B">
      <w:pPr>
        <w:pStyle w:val="LabStepNumberedLevel2"/>
        <w:numPr>
          <w:ilvl w:val="1"/>
          <w:numId w:val="10"/>
        </w:numPr>
        <w:rPr>
          <w:b/>
          <w:bCs/>
        </w:rPr>
      </w:pPr>
      <w:r w:rsidRPr="0083229A">
        <w:rPr>
          <w:b/>
          <w:bCs/>
        </w:rPr>
        <w:t>Top Selling Products</w:t>
      </w:r>
    </w:p>
    <w:p w14:paraId="4FE1D04C" w14:textId="7CE8BD79" w:rsidR="00AC0A10" w:rsidRDefault="00655A78" w:rsidP="00AC0A10">
      <w:pPr>
        <w:pStyle w:val="LabStepNumbered"/>
        <w:rPr>
          <w:sz w:val="20"/>
          <w:szCs w:val="20"/>
        </w:rPr>
      </w:pPr>
      <w:r>
        <w:rPr>
          <w:sz w:val="20"/>
          <w:szCs w:val="20"/>
        </w:rPr>
        <w:t xml:space="preserve">Click the </w:t>
      </w:r>
      <w:r w:rsidRPr="00655A78">
        <w:rPr>
          <w:b/>
          <w:bCs/>
          <w:sz w:val="20"/>
          <w:szCs w:val="20"/>
        </w:rPr>
        <w:t>Add Labels</w:t>
      </w:r>
      <w:r>
        <w:rPr>
          <w:sz w:val="20"/>
          <w:szCs w:val="20"/>
        </w:rPr>
        <w:t xml:space="preserve"> button to add the </w:t>
      </w:r>
      <w:r w:rsidR="00EF4B4B">
        <w:rPr>
          <w:sz w:val="20"/>
          <w:szCs w:val="20"/>
        </w:rPr>
        <w:t>five</w:t>
      </w:r>
      <w:r>
        <w:rPr>
          <w:sz w:val="20"/>
          <w:szCs w:val="20"/>
        </w:rPr>
        <w:t xml:space="preserve"> new </w:t>
      </w:r>
      <w:r w:rsidR="00EF4B4B">
        <w:rPr>
          <w:sz w:val="20"/>
          <w:szCs w:val="20"/>
        </w:rPr>
        <w:t xml:space="preserve">report </w:t>
      </w:r>
      <w:r>
        <w:rPr>
          <w:sz w:val="20"/>
          <w:szCs w:val="20"/>
        </w:rPr>
        <w:t>labels to your project.</w:t>
      </w:r>
    </w:p>
    <w:p w14:paraId="2500CEA6" w14:textId="72201CEB" w:rsidR="00AC0A10" w:rsidRDefault="00B4733B" w:rsidP="00A404F1">
      <w:pPr>
        <w:pStyle w:val="ImageforStep"/>
      </w:pPr>
      <w:r>
        <w:rPr>
          <w:noProof/>
        </w:rPr>
        <w:drawing>
          <wp:inline distT="0" distB="0" distL="0" distR="0" wp14:anchorId="5C4270ED" wp14:editId="485D17CA">
            <wp:extent cx="3451760" cy="2133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75421" cy="2148225"/>
                    </a:xfrm>
                    <a:prstGeom prst="rect">
                      <a:avLst/>
                    </a:prstGeom>
                    <a:noFill/>
                    <a:ln>
                      <a:noFill/>
                    </a:ln>
                  </pic:spPr>
                </pic:pic>
              </a:graphicData>
            </a:graphic>
          </wp:inline>
        </w:drawing>
      </w:r>
    </w:p>
    <w:p w14:paraId="2B048462" w14:textId="41AD7B87" w:rsidR="00AC0A10" w:rsidRDefault="00655A78" w:rsidP="00AC0A10">
      <w:pPr>
        <w:pStyle w:val="LabStepNumbered"/>
        <w:rPr>
          <w:sz w:val="20"/>
          <w:szCs w:val="20"/>
        </w:rPr>
      </w:pPr>
      <w:r>
        <w:rPr>
          <w:sz w:val="20"/>
          <w:szCs w:val="20"/>
        </w:rPr>
        <w:lastRenderedPageBreak/>
        <w:t xml:space="preserve">You should now see </w:t>
      </w:r>
      <w:r w:rsidR="00405BD8">
        <w:rPr>
          <w:sz w:val="20"/>
          <w:szCs w:val="20"/>
        </w:rPr>
        <w:t>five</w:t>
      </w:r>
      <w:r>
        <w:rPr>
          <w:sz w:val="20"/>
          <w:szCs w:val="20"/>
        </w:rPr>
        <w:t xml:space="preserve"> new rows have been added to the translations g</w:t>
      </w:r>
      <w:r w:rsidR="00EF4B4B">
        <w:rPr>
          <w:sz w:val="20"/>
          <w:szCs w:val="20"/>
        </w:rPr>
        <w:t xml:space="preserve">rid for </w:t>
      </w:r>
      <w:r>
        <w:rPr>
          <w:sz w:val="20"/>
          <w:szCs w:val="20"/>
        </w:rPr>
        <w:t>the new report labels.</w:t>
      </w:r>
    </w:p>
    <w:p w14:paraId="6060AF42" w14:textId="7617E461" w:rsidR="00A404F1" w:rsidRDefault="00405BD8" w:rsidP="00A404F1">
      <w:pPr>
        <w:pStyle w:val="ImageforStep"/>
      </w:pPr>
      <w:r>
        <w:rPr>
          <w:noProof/>
        </w:rPr>
        <w:drawing>
          <wp:inline distT="0" distB="0" distL="0" distR="0" wp14:anchorId="716751C8" wp14:editId="023A0FB8">
            <wp:extent cx="5644679" cy="173103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8284" cy="1738273"/>
                    </a:xfrm>
                    <a:prstGeom prst="rect">
                      <a:avLst/>
                    </a:prstGeom>
                    <a:noFill/>
                    <a:ln>
                      <a:noFill/>
                    </a:ln>
                  </pic:spPr>
                </pic:pic>
              </a:graphicData>
            </a:graphic>
          </wp:inline>
        </w:drawing>
      </w:r>
    </w:p>
    <w:p w14:paraId="6757616A" w14:textId="4C386062" w:rsidR="00AC0A10" w:rsidRPr="00F7065D" w:rsidRDefault="00655A78" w:rsidP="00AC0A10">
      <w:pPr>
        <w:pStyle w:val="LabStepNumbered"/>
        <w:rPr>
          <w:sz w:val="20"/>
          <w:szCs w:val="20"/>
        </w:rPr>
      </w:pPr>
      <w:r>
        <w:rPr>
          <w:sz w:val="20"/>
          <w:szCs w:val="20"/>
        </w:rPr>
        <w:t xml:space="preserve">Click the </w:t>
      </w:r>
      <w:r w:rsidRPr="00655A78">
        <w:rPr>
          <w:b/>
          <w:bCs/>
          <w:sz w:val="20"/>
          <w:szCs w:val="20"/>
        </w:rPr>
        <w:t>Fill All Empty Translations</w:t>
      </w:r>
      <w:r>
        <w:rPr>
          <w:sz w:val="20"/>
          <w:szCs w:val="20"/>
        </w:rPr>
        <w:t xml:space="preserve"> button to </w:t>
      </w:r>
      <w:r w:rsidR="00EF4B4B">
        <w:rPr>
          <w:sz w:val="20"/>
          <w:szCs w:val="20"/>
        </w:rPr>
        <w:t xml:space="preserve">generate </w:t>
      </w:r>
      <w:r>
        <w:rPr>
          <w:sz w:val="20"/>
          <w:szCs w:val="20"/>
        </w:rPr>
        <w:t xml:space="preserve">translations </w:t>
      </w:r>
      <w:r w:rsidR="00201A01">
        <w:rPr>
          <w:sz w:val="20"/>
          <w:szCs w:val="20"/>
        </w:rPr>
        <w:t xml:space="preserve">for </w:t>
      </w:r>
      <w:r w:rsidR="00EF4B4B">
        <w:rPr>
          <w:sz w:val="20"/>
          <w:szCs w:val="20"/>
        </w:rPr>
        <w:t xml:space="preserve">all the new </w:t>
      </w:r>
      <w:r w:rsidR="00201A01">
        <w:rPr>
          <w:sz w:val="20"/>
          <w:szCs w:val="20"/>
        </w:rPr>
        <w:t>report labels.</w:t>
      </w:r>
    </w:p>
    <w:p w14:paraId="1E411A18" w14:textId="288370F2" w:rsidR="00AC0A10" w:rsidRDefault="00405BD8" w:rsidP="00AC0A10">
      <w:pPr>
        <w:pStyle w:val="ImageforStep"/>
      </w:pPr>
      <w:r>
        <w:rPr>
          <w:noProof/>
        </w:rPr>
        <w:drawing>
          <wp:inline distT="0" distB="0" distL="0" distR="0" wp14:anchorId="5590A943" wp14:editId="1E7800A4">
            <wp:extent cx="5043170" cy="1415529"/>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79203" cy="1425643"/>
                    </a:xfrm>
                    <a:prstGeom prst="rect">
                      <a:avLst/>
                    </a:prstGeom>
                    <a:noFill/>
                    <a:ln>
                      <a:noFill/>
                    </a:ln>
                  </pic:spPr>
                </pic:pic>
              </a:graphicData>
            </a:graphic>
          </wp:inline>
        </w:drawing>
      </w:r>
    </w:p>
    <w:p w14:paraId="1388CAFA" w14:textId="5F27CC32" w:rsidR="00AC0A10" w:rsidRPr="00F7065D" w:rsidRDefault="00201A01" w:rsidP="00AC0A10">
      <w:pPr>
        <w:pStyle w:val="LabStepNumbered"/>
        <w:rPr>
          <w:sz w:val="20"/>
          <w:szCs w:val="20"/>
        </w:rPr>
      </w:pPr>
      <w:r>
        <w:rPr>
          <w:sz w:val="20"/>
          <w:szCs w:val="20"/>
        </w:rPr>
        <w:t>At this point, the translations grid should be completely filled with machine-generated translations.</w:t>
      </w:r>
    </w:p>
    <w:p w14:paraId="01DF8AF4" w14:textId="3497F451" w:rsidR="00AC0A10" w:rsidRDefault="00405BD8" w:rsidP="00AC0A10">
      <w:pPr>
        <w:pStyle w:val="ImageforStep"/>
      </w:pPr>
      <w:r>
        <w:rPr>
          <w:noProof/>
        </w:rPr>
        <w:drawing>
          <wp:inline distT="0" distB="0" distL="0" distR="0" wp14:anchorId="289F92A3" wp14:editId="32442188">
            <wp:extent cx="5379051" cy="24093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3339" cy="2420250"/>
                    </a:xfrm>
                    <a:prstGeom prst="rect">
                      <a:avLst/>
                    </a:prstGeom>
                    <a:noFill/>
                    <a:ln>
                      <a:noFill/>
                    </a:ln>
                  </pic:spPr>
                </pic:pic>
              </a:graphicData>
            </a:graphic>
          </wp:inline>
        </w:drawing>
      </w:r>
    </w:p>
    <w:p w14:paraId="4261DBC7" w14:textId="795FD166" w:rsidR="00201A01" w:rsidRDefault="00201A01" w:rsidP="00201A01">
      <w:pPr>
        <w:pStyle w:val="LabExerciseCallout"/>
      </w:pPr>
      <w:r>
        <w:t xml:space="preserve">There is one critical step you must complete after modifying report labels in the </w:t>
      </w:r>
      <w:r w:rsidRPr="00201A01">
        <w:rPr>
          <w:b/>
          <w:bCs/>
        </w:rPr>
        <w:t>Localized Labels</w:t>
      </w:r>
      <w:r>
        <w:t xml:space="preserve"> table. More specifically, you must execute </w:t>
      </w:r>
      <w:r w:rsidRPr="00201A01">
        <w:rPr>
          <w:b/>
          <w:bCs/>
        </w:rPr>
        <w:t>Generate Translated Localized Labels Table</w:t>
      </w:r>
      <w:r>
        <w:t xml:space="preserve"> to create the measures that will be used to surface </w:t>
      </w:r>
      <w:r w:rsidR="00EC5B8C">
        <w:t xml:space="preserve">report </w:t>
      </w:r>
      <w:r>
        <w:t>labels on a report.</w:t>
      </w:r>
    </w:p>
    <w:p w14:paraId="77E2539B" w14:textId="0B638D87" w:rsidR="00AC0A10" w:rsidRDefault="00201A01" w:rsidP="00AC0A10">
      <w:pPr>
        <w:pStyle w:val="LabStepNumbered"/>
        <w:rPr>
          <w:sz w:val="20"/>
          <w:szCs w:val="20"/>
        </w:rPr>
      </w:pPr>
      <w:r>
        <w:rPr>
          <w:sz w:val="20"/>
          <w:szCs w:val="20"/>
        </w:rPr>
        <w:t xml:space="preserve">Drop down the </w:t>
      </w:r>
      <w:r w:rsidRPr="00157FCD">
        <w:rPr>
          <w:b/>
          <w:bCs/>
          <w:sz w:val="20"/>
          <w:szCs w:val="20"/>
        </w:rPr>
        <w:t>Generate Translated Tables</w:t>
      </w:r>
      <w:r>
        <w:rPr>
          <w:sz w:val="20"/>
          <w:szCs w:val="20"/>
        </w:rPr>
        <w:t xml:space="preserve"> menu and select click </w:t>
      </w:r>
      <w:r w:rsidRPr="00201A01">
        <w:rPr>
          <w:b/>
          <w:bCs/>
        </w:rPr>
        <w:t>Generate Translated Localized Labels Table</w:t>
      </w:r>
      <w:r>
        <w:rPr>
          <w:sz w:val="20"/>
          <w:szCs w:val="20"/>
        </w:rPr>
        <w:t>.</w:t>
      </w:r>
    </w:p>
    <w:p w14:paraId="3E4325CE" w14:textId="2D7B33E0" w:rsidR="00A404F1" w:rsidRDefault="000D15B6" w:rsidP="00A404F1">
      <w:pPr>
        <w:pStyle w:val="ImageforStep"/>
      </w:pPr>
      <w:r>
        <w:rPr>
          <w:noProof/>
        </w:rPr>
        <w:drawing>
          <wp:inline distT="0" distB="0" distL="0" distR="0" wp14:anchorId="59474017" wp14:editId="491B2993">
            <wp:extent cx="2806461" cy="9911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25907" cy="998057"/>
                    </a:xfrm>
                    <a:prstGeom prst="rect">
                      <a:avLst/>
                    </a:prstGeom>
                    <a:noFill/>
                    <a:ln>
                      <a:noFill/>
                    </a:ln>
                  </pic:spPr>
                </pic:pic>
              </a:graphicData>
            </a:graphic>
          </wp:inline>
        </w:drawing>
      </w:r>
    </w:p>
    <w:p w14:paraId="6A81E207" w14:textId="459E1D87" w:rsidR="00201A01" w:rsidRDefault="00201A01" w:rsidP="00201A01">
      <w:pPr>
        <w:pStyle w:val="LabExerciseCallout"/>
      </w:pPr>
      <w:r>
        <w:t xml:space="preserve">Note you can also execute the </w:t>
      </w:r>
      <w:r w:rsidRPr="00201A01">
        <w:rPr>
          <w:b/>
          <w:bCs/>
        </w:rPr>
        <w:t>Generate Translated Localized Labels Table</w:t>
      </w:r>
      <w:r>
        <w:t xml:space="preserve"> command using the shortcut key of </w:t>
      </w:r>
      <w:r w:rsidRPr="00157FCD">
        <w:rPr>
          <w:b/>
          <w:bCs/>
        </w:rPr>
        <w:t>Ctrl+</w:t>
      </w:r>
      <w:r>
        <w:rPr>
          <w:b/>
          <w:bCs/>
        </w:rPr>
        <w:t>L</w:t>
      </w:r>
      <w:r>
        <w:t>.</w:t>
      </w:r>
    </w:p>
    <w:p w14:paraId="40AE5E84" w14:textId="003E0481" w:rsidR="00AC0A10" w:rsidRDefault="00201A01" w:rsidP="00AC0A10">
      <w:pPr>
        <w:pStyle w:val="LabStepNumbered"/>
        <w:rPr>
          <w:sz w:val="20"/>
          <w:szCs w:val="20"/>
        </w:rPr>
      </w:pPr>
      <w:r>
        <w:rPr>
          <w:sz w:val="20"/>
          <w:szCs w:val="20"/>
        </w:rPr>
        <w:lastRenderedPageBreak/>
        <w:t xml:space="preserve">Return to </w:t>
      </w:r>
      <w:r w:rsidR="00405BD8">
        <w:rPr>
          <w:sz w:val="20"/>
          <w:szCs w:val="20"/>
        </w:rPr>
        <w:t xml:space="preserve">the </w:t>
      </w:r>
      <w:r w:rsidR="00405BD8" w:rsidRPr="00405BD8">
        <w:rPr>
          <w:b/>
          <w:bCs/>
          <w:sz w:val="20"/>
          <w:szCs w:val="20"/>
        </w:rPr>
        <w:t>Product Sales</w:t>
      </w:r>
      <w:r w:rsidR="00405BD8">
        <w:rPr>
          <w:sz w:val="20"/>
          <w:szCs w:val="20"/>
        </w:rPr>
        <w:t xml:space="preserve"> project in </w:t>
      </w:r>
      <w:r>
        <w:rPr>
          <w:sz w:val="20"/>
          <w:szCs w:val="20"/>
        </w:rPr>
        <w:t xml:space="preserve">Power BI Desktop and navigate to </w:t>
      </w:r>
      <w:r w:rsidRPr="00201A01">
        <w:rPr>
          <w:b/>
          <w:bCs/>
          <w:sz w:val="20"/>
          <w:szCs w:val="20"/>
        </w:rPr>
        <w:t xml:space="preserve">Report </w:t>
      </w:r>
      <w:r w:rsidRPr="0083229A">
        <w:rPr>
          <w:sz w:val="20"/>
          <w:szCs w:val="20"/>
        </w:rPr>
        <w:t>view</w:t>
      </w:r>
      <w:r>
        <w:rPr>
          <w:sz w:val="20"/>
          <w:szCs w:val="20"/>
        </w:rPr>
        <w:t>.</w:t>
      </w:r>
    </w:p>
    <w:p w14:paraId="0C5668FF" w14:textId="25B1AAE3" w:rsidR="00201A01" w:rsidRPr="00F7065D" w:rsidRDefault="00201A01" w:rsidP="00AC0A10">
      <w:pPr>
        <w:pStyle w:val="LabStepNumbered"/>
        <w:rPr>
          <w:sz w:val="20"/>
          <w:szCs w:val="20"/>
        </w:rPr>
      </w:pPr>
      <w:r>
        <w:rPr>
          <w:sz w:val="20"/>
          <w:szCs w:val="20"/>
        </w:rPr>
        <w:t xml:space="preserve">Locate the </w:t>
      </w:r>
      <w:r w:rsidRPr="00201A01">
        <w:rPr>
          <w:b/>
          <w:bCs/>
          <w:sz w:val="20"/>
          <w:szCs w:val="20"/>
        </w:rPr>
        <w:t>Translated Localized Labels</w:t>
      </w:r>
      <w:r>
        <w:rPr>
          <w:sz w:val="20"/>
          <w:szCs w:val="20"/>
        </w:rPr>
        <w:t xml:space="preserve"> table in the </w:t>
      </w:r>
      <w:r w:rsidR="00EC5B8C" w:rsidRPr="00EC5B8C">
        <w:rPr>
          <w:b/>
          <w:bCs/>
          <w:sz w:val="20"/>
          <w:szCs w:val="20"/>
        </w:rPr>
        <w:t>Fields</w:t>
      </w:r>
      <w:r>
        <w:rPr>
          <w:sz w:val="20"/>
          <w:szCs w:val="20"/>
        </w:rPr>
        <w:t xml:space="preserve"> list.</w:t>
      </w:r>
    </w:p>
    <w:p w14:paraId="7C6CCC6F" w14:textId="2CA2E6CF" w:rsidR="00AC0A10" w:rsidRDefault="00405BD8" w:rsidP="00AC0A10">
      <w:pPr>
        <w:pStyle w:val="ImageforStep"/>
      </w:pPr>
      <w:r>
        <w:rPr>
          <w:noProof/>
        </w:rPr>
        <w:drawing>
          <wp:inline distT="0" distB="0" distL="0" distR="0" wp14:anchorId="64BAA0A1" wp14:editId="1D131CA8">
            <wp:extent cx="3361926" cy="98790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5884" cy="1009636"/>
                    </a:xfrm>
                    <a:prstGeom prst="rect">
                      <a:avLst/>
                    </a:prstGeom>
                    <a:noFill/>
                    <a:ln>
                      <a:noFill/>
                    </a:ln>
                  </pic:spPr>
                </pic:pic>
              </a:graphicData>
            </a:graphic>
          </wp:inline>
        </w:drawing>
      </w:r>
    </w:p>
    <w:p w14:paraId="6B5C9FCC" w14:textId="098C1605" w:rsidR="000C2D03" w:rsidRDefault="000C2D03" w:rsidP="000C2D03">
      <w:pPr>
        <w:pStyle w:val="LabExerciseCallout"/>
      </w:pPr>
      <w:r>
        <w:t xml:space="preserve">The measures in the </w:t>
      </w:r>
      <w:r w:rsidRPr="00201A01">
        <w:rPr>
          <w:b/>
          <w:bCs/>
        </w:rPr>
        <w:t>Translated Localized Labels</w:t>
      </w:r>
      <w:r>
        <w:t xml:space="preserve"> table are use</w:t>
      </w:r>
      <w:r w:rsidR="00EF4B4B">
        <w:t>d</w:t>
      </w:r>
      <w:r>
        <w:t xml:space="preserve"> to display report labels on a Power BI report.</w:t>
      </w:r>
    </w:p>
    <w:p w14:paraId="74EBC066" w14:textId="3A63B5CC" w:rsidR="00AC0A10" w:rsidRDefault="00201A01" w:rsidP="00AC0A10">
      <w:pPr>
        <w:pStyle w:val="LabStepNumbered"/>
        <w:rPr>
          <w:sz w:val="20"/>
          <w:szCs w:val="20"/>
        </w:rPr>
      </w:pPr>
      <w:r>
        <w:rPr>
          <w:sz w:val="20"/>
          <w:szCs w:val="20"/>
        </w:rPr>
        <w:t xml:space="preserve">Select the measure named </w:t>
      </w:r>
      <w:r w:rsidRPr="00201A01">
        <w:rPr>
          <w:b/>
          <w:bCs/>
          <w:sz w:val="20"/>
          <w:szCs w:val="20"/>
        </w:rPr>
        <w:t>Product Sales Report Label</w:t>
      </w:r>
      <w:r>
        <w:rPr>
          <w:sz w:val="20"/>
          <w:szCs w:val="20"/>
        </w:rPr>
        <w:t xml:space="preserve"> and examine the DAX expression behind this measure.</w:t>
      </w:r>
    </w:p>
    <w:p w14:paraId="3FD3B23B" w14:textId="466FF023" w:rsidR="00B61762" w:rsidRDefault="00FB728C" w:rsidP="00B61762">
      <w:pPr>
        <w:pStyle w:val="ImageforStep"/>
      </w:pPr>
      <w:r>
        <w:rPr>
          <w:noProof/>
        </w:rPr>
        <w:drawing>
          <wp:inline distT="0" distB="0" distL="0" distR="0" wp14:anchorId="4F5C3EE3" wp14:editId="53200541">
            <wp:extent cx="3367401" cy="1432161"/>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01861" cy="1446817"/>
                    </a:xfrm>
                    <a:prstGeom prst="rect">
                      <a:avLst/>
                    </a:prstGeom>
                    <a:noFill/>
                    <a:ln>
                      <a:noFill/>
                    </a:ln>
                  </pic:spPr>
                </pic:pic>
              </a:graphicData>
            </a:graphic>
          </wp:inline>
        </w:drawing>
      </w:r>
    </w:p>
    <w:p w14:paraId="3CB53244" w14:textId="21DEC799" w:rsidR="000C2D03" w:rsidRDefault="000C2D03" w:rsidP="000C2D03">
      <w:pPr>
        <w:pStyle w:val="LabExerciseCallout"/>
      </w:pPr>
      <w:r w:rsidRPr="000C2D03">
        <w:t xml:space="preserve">You should not edit the DAX expressions </w:t>
      </w:r>
      <w:r>
        <w:t>of</w:t>
      </w:r>
      <w:r w:rsidRPr="000C2D03">
        <w:t xml:space="preserve"> </w:t>
      </w:r>
      <w:r w:rsidR="00EF4B4B">
        <w:t xml:space="preserve">any </w:t>
      </w:r>
      <w:r w:rsidRPr="000C2D03">
        <w:t xml:space="preserve">measures in the </w:t>
      </w:r>
      <w:r w:rsidRPr="000C2D03">
        <w:rPr>
          <w:b/>
          <w:bCs/>
        </w:rPr>
        <w:t>Translated Localized Labels</w:t>
      </w:r>
      <w:r w:rsidRPr="000C2D03">
        <w:t xml:space="preserve"> table. Any changes you make will be lost as all the measures in this table are deleted and recreated each time you execute </w:t>
      </w:r>
      <w:r w:rsidRPr="000C2D03">
        <w:rPr>
          <w:b/>
          <w:bCs/>
        </w:rPr>
        <w:t>Generate Translated Localized Labels Table</w:t>
      </w:r>
      <w:r>
        <w:t>.</w:t>
      </w:r>
    </w:p>
    <w:p w14:paraId="71F9C17B" w14:textId="4EB50C17" w:rsidR="00201A01" w:rsidRPr="00E77B26" w:rsidRDefault="00682501">
      <w:pPr>
        <w:pStyle w:val="LabStepNumbered"/>
        <w:rPr>
          <w:sz w:val="20"/>
          <w:szCs w:val="20"/>
        </w:rPr>
      </w:pPr>
      <w:r>
        <w:rPr>
          <w:sz w:val="20"/>
          <w:szCs w:val="20"/>
        </w:rPr>
        <w:t>Take time to e</w:t>
      </w:r>
      <w:r w:rsidR="00FB728C">
        <w:rPr>
          <w:sz w:val="20"/>
          <w:szCs w:val="20"/>
        </w:rPr>
        <w:t xml:space="preserve">xamine the DAX expression behind each of the measures in the </w:t>
      </w:r>
      <w:r w:rsidR="00FB728C" w:rsidRPr="000C2D03">
        <w:rPr>
          <w:b/>
          <w:bCs/>
        </w:rPr>
        <w:t xml:space="preserve">Translated Localized Labels </w:t>
      </w:r>
      <w:r w:rsidR="00FB728C">
        <w:rPr>
          <w:sz w:val="20"/>
          <w:szCs w:val="20"/>
        </w:rPr>
        <w:t>table</w:t>
      </w:r>
      <w:r w:rsidR="00E77B26" w:rsidRPr="00E77B26">
        <w:rPr>
          <w:sz w:val="20"/>
          <w:szCs w:val="20"/>
        </w:rPr>
        <w:t>.</w:t>
      </w:r>
    </w:p>
    <w:p w14:paraId="2A76E17F" w14:textId="6335DD62" w:rsidR="00E77B26" w:rsidRDefault="00E77B26" w:rsidP="00E77B26">
      <w:pPr>
        <w:pStyle w:val="LabExerciseCallout"/>
      </w:pPr>
      <w:r>
        <w:t xml:space="preserve">Now that you have created measures </w:t>
      </w:r>
      <w:r w:rsidR="00EC5B8C">
        <w:t xml:space="preserve">for </w:t>
      </w:r>
      <w:r w:rsidR="00682501">
        <w:t xml:space="preserve">report labels </w:t>
      </w:r>
      <w:r w:rsidR="00EC5B8C">
        <w:t xml:space="preserve">in the </w:t>
      </w:r>
      <w:r w:rsidR="00EC5B8C" w:rsidRPr="00EC5B8C">
        <w:rPr>
          <w:b/>
          <w:bCs/>
        </w:rPr>
        <w:t>Translated Localized Labels</w:t>
      </w:r>
      <w:r w:rsidR="00EC5B8C">
        <w:t xml:space="preserve"> table</w:t>
      </w:r>
      <w:r>
        <w:t xml:space="preserve">, it’s time to use </w:t>
      </w:r>
      <w:r w:rsidR="00EC5B8C">
        <w:t>them</w:t>
      </w:r>
      <w:r>
        <w:t xml:space="preserve"> in the report.</w:t>
      </w:r>
    </w:p>
    <w:p w14:paraId="1F20B9D1" w14:textId="2D1318F4" w:rsidR="00FB728C" w:rsidRDefault="0083229A" w:rsidP="00AC0A10">
      <w:pPr>
        <w:pStyle w:val="LabStepNumbered"/>
        <w:rPr>
          <w:sz w:val="20"/>
          <w:szCs w:val="20"/>
        </w:rPr>
      </w:pPr>
      <w:r>
        <w:rPr>
          <w:sz w:val="20"/>
          <w:szCs w:val="20"/>
        </w:rPr>
        <w:t xml:space="preserve">Ensure that </w:t>
      </w:r>
      <w:r w:rsidRPr="0029681E">
        <w:rPr>
          <w:b/>
          <w:bCs/>
          <w:sz w:val="20"/>
          <w:szCs w:val="20"/>
        </w:rPr>
        <w:t>Sales Summary</w:t>
      </w:r>
      <w:r>
        <w:rPr>
          <w:sz w:val="20"/>
          <w:szCs w:val="20"/>
        </w:rPr>
        <w:t xml:space="preserve"> is still the active page in </w:t>
      </w:r>
      <w:r w:rsidRPr="0083229A">
        <w:rPr>
          <w:b/>
          <w:bCs/>
          <w:sz w:val="20"/>
          <w:szCs w:val="20"/>
        </w:rPr>
        <w:t>Report</w:t>
      </w:r>
      <w:r>
        <w:rPr>
          <w:sz w:val="20"/>
          <w:szCs w:val="20"/>
        </w:rPr>
        <w:t xml:space="preserve"> view.</w:t>
      </w:r>
    </w:p>
    <w:p w14:paraId="1BB85213" w14:textId="192C1E1D" w:rsidR="00FB728C" w:rsidRDefault="00FB728C" w:rsidP="00FB728C">
      <w:pPr>
        <w:pStyle w:val="ImageforStep"/>
      </w:pPr>
      <w:r>
        <w:rPr>
          <w:noProof/>
        </w:rPr>
        <w:drawing>
          <wp:inline distT="0" distB="0" distL="0" distR="0" wp14:anchorId="1630D8E6" wp14:editId="787D660E">
            <wp:extent cx="3627120" cy="49627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4783" cy="498688"/>
                    </a:xfrm>
                    <a:prstGeom prst="rect">
                      <a:avLst/>
                    </a:prstGeom>
                    <a:noFill/>
                    <a:ln>
                      <a:noFill/>
                    </a:ln>
                  </pic:spPr>
                </pic:pic>
              </a:graphicData>
            </a:graphic>
          </wp:inline>
        </w:drawing>
      </w:r>
    </w:p>
    <w:p w14:paraId="7B5D212C" w14:textId="7FFA74BC" w:rsidR="00AC0A10" w:rsidRDefault="00E77B26" w:rsidP="00AC0A10">
      <w:pPr>
        <w:pStyle w:val="LabStepNumbered"/>
        <w:rPr>
          <w:sz w:val="20"/>
          <w:szCs w:val="20"/>
        </w:rPr>
      </w:pPr>
      <w:r>
        <w:rPr>
          <w:sz w:val="20"/>
          <w:szCs w:val="20"/>
        </w:rPr>
        <w:t xml:space="preserve">In the report layout, select the large </w:t>
      </w:r>
      <w:r w:rsidR="0029681E">
        <w:rPr>
          <w:sz w:val="20"/>
          <w:szCs w:val="20"/>
        </w:rPr>
        <w:t xml:space="preserve">black </w:t>
      </w:r>
      <w:r w:rsidR="00682501">
        <w:rPr>
          <w:sz w:val="20"/>
          <w:szCs w:val="20"/>
        </w:rPr>
        <w:t>R</w:t>
      </w:r>
      <w:r>
        <w:rPr>
          <w:sz w:val="20"/>
          <w:szCs w:val="20"/>
        </w:rPr>
        <w:t xml:space="preserve">ectangle shape that displays the report title </w:t>
      </w:r>
      <w:r w:rsidRPr="00E77B26">
        <w:rPr>
          <w:b/>
          <w:bCs/>
          <w:sz w:val="20"/>
          <w:szCs w:val="20"/>
        </w:rPr>
        <w:t>Product Sales Report</w:t>
      </w:r>
      <w:r>
        <w:rPr>
          <w:sz w:val="20"/>
          <w:szCs w:val="20"/>
        </w:rPr>
        <w:t>.</w:t>
      </w:r>
    </w:p>
    <w:p w14:paraId="76C76476" w14:textId="0EE0CA6B" w:rsidR="00E77B26" w:rsidRDefault="00E77B26" w:rsidP="00AC0A10">
      <w:pPr>
        <w:pStyle w:val="LabStepNumbered"/>
        <w:rPr>
          <w:sz w:val="20"/>
          <w:szCs w:val="20"/>
        </w:rPr>
      </w:pPr>
      <w:r>
        <w:rPr>
          <w:sz w:val="20"/>
          <w:szCs w:val="20"/>
        </w:rPr>
        <w:t xml:space="preserve">With the </w:t>
      </w:r>
      <w:r w:rsidR="00682501">
        <w:rPr>
          <w:sz w:val="20"/>
          <w:szCs w:val="20"/>
        </w:rPr>
        <w:t>R</w:t>
      </w:r>
      <w:r>
        <w:rPr>
          <w:sz w:val="20"/>
          <w:szCs w:val="20"/>
        </w:rPr>
        <w:t xml:space="preserve">ectangle shape selected, move to the </w:t>
      </w:r>
      <w:r w:rsidRPr="00E77B26">
        <w:rPr>
          <w:b/>
          <w:bCs/>
          <w:sz w:val="20"/>
          <w:szCs w:val="20"/>
        </w:rPr>
        <w:t>Format</w:t>
      </w:r>
      <w:r>
        <w:rPr>
          <w:sz w:val="20"/>
          <w:szCs w:val="20"/>
        </w:rPr>
        <w:t xml:space="preserve"> pane and locate the </w:t>
      </w:r>
      <w:r w:rsidRPr="00E77B26">
        <w:rPr>
          <w:b/>
          <w:bCs/>
          <w:sz w:val="20"/>
          <w:szCs w:val="20"/>
        </w:rPr>
        <w:t>Text</w:t>
      </w:r>
      <w:r>
        <w:rPr>
          <w:sz w:val="20"/>
          <w:szCs w:val="20"/>
        </w:rPr>
        <w:t xml:space="preserve"> section inside the </w:t>
      </w:r>
      <w:r w:rsidRPr="00E77B26">
        <w:rPr>
          <w:b/>
          <w:bCs/>
          <w:sz w:val="20"/>
          <w:szCs w:val="20"/>
        </w:rPr>
        <w:t>Style</w:t>
      </w:r>
      <w:r>
        <w:rPr>
          <w:sz w:val="20"/>
          <w:szCs w:val="20"/>
        </w:rPr>
        <w:t xml:space="preserve"> selection.</w:t>
      </w:r>
    </w:p>
    <w:p w14:paraId="2DAFA2D5" w14:textId="6809636D" w:rsidR="00B61762" w:rsidRDefault="00FB728C" w:rsidP="00B61762">
      <w:pPr>
        <w:pStyle w:val="ImageforStep"/>
      </w:pPr>
      <w:r>
        <w:rPr>
          <w:noProof/>
        </w:rPr>
        <w:drawing>
          <wp:inline distT="0" distB="0" distL="0" distR="0" wp14:anchorId="11CB0BDD" wp14:editId="0E19E131">
            <wp:extent cx="3361690" cy="166135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97957" cy="1679279"/>
                    </a:xfrm>
                    <a:prstGeom prst="rect">
                      <a:avLst/>
                    </a:prstGeom>
                    <a:noFill/>
                    <a:ln>
                      <a:noFill/>
                    </a:ln>
                  </pic:spPr>
                </pic:pic>
              </a:graphicData>
            </a:graphic>
          </wp:inline>
        </w:drawing>
      </w:r>
    </w:p>
    <w:p w14:paraId="3ECE9E07" w14:textId="5E0813DE" w:rsidR="00AC0A10" w:rsidRPr="00F7065D" w:rsidRDefault="00E77B26" w:rsidP="00AC0A10">
      <w:pPr>
        <w:pStyle w:val="LabStepNumbered"/>
        <w:rPr>
          <w:sz w:val="20"/>
          <w:szCs w:val="20"/>
        </w:rPr>
      </w:pPr>
      <w:r>
        <w:rPr>
          <w:sz w:val="20"/>
          <w:szCs w:val="20"/>
        </w:rPr>
        <w:t xml:space="preserve">Expand the </w:t>
      </w:r>
      <w:r w:rsidRPr="00E77B26">
        <w:rPr>
          <w:b/>
          <w:bCs/>
          <w:sz w:val="20"/>
          <w:szCs w:val="20"/>
        </w:rPr>
        <w:t>Text</w:t>
      </w:r>
      <w:r>
        <w:rPr>
          <w:sz w:val="20"/>
          <w:szCs w:val="20"/>
        </w:rPr>
        <w:t xml:space="preserve"> section to see the </w:t>
      </w:r>
      <w:r w:rsidRPr="00E77B26">
        <w:rPr>
          <w:b/>
          <w:bCs/>
          <w:sz w:val="20"/>
          <w:szCs w:val="20"/>
        </w:rPr>
        <w:t>Text</w:t>
      </w:r>
      <w:r>
        <w:rPr>
          <w:sz w:val="20"/>
          <w:szCs w:val="20"/>
        </w:rPr>
        <w:t xml:space="preserve"> property is configured with the literal string value of </w:t>
      </w:r>
      <w:r w:rsidRPr="00E77B26">
        <w:rPr>
          <w:b/>
          <w:bCs/>
          <w:sz w:val="20"/>
          <w:szCs w:val="20"/>
        </w:rPr>
        <w:t>Product Sales Report</w:t>
      </w:r>
      <w:r>
        <w:rPr>
          <w:sz w:val="20"/>
          <w:szCs w:val="20"/>
        </w:rPr>
        <w:t>.</w:t>
      </w:r>
    </w:p>
    <w:p w14:paraId="179154ED" w14:textId="76EF2208" w:rsidR="00AC0A10" w:rsidRDefault="00601C04" w:rsidP="00AC0A10">
      <w:pPr>
        <w:pStyle w:val="ImageforStep"/>
      </w:pPr>
      <w:r>
        <w:rPr>
          <w:noProof/>
        </w:rPr>
        <w:drawing>
          <wp:inline distT="0" distB="0" distL="0" distR="0" wp14:anchorId="274FE7D3" wp14:editId="42A57F2D">
            <wp:extent cx="1779521" cy="5724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21557" cy="585927"/>
                    </a:xfrm>
                    <a:prstGeom prst="rect">
                      <a:avLst/>
                    </a:prstGeom>
                    <a:noFill/>
                    <a:ln>
                      <a:noFill/>
                    </a:ln>
                  </pic:spPr>
                </pic:pic>
              </a:graphicData>
            </a:graphic>
          </wp:inline>
        </w:drawing>
      </w:r>
    </w:p>
    <w:p w14:paraId="4EF98CCF" w14:textId="35E36138" w:rsidR="00E77B26" w:rsidRDefault="00E77B26" w:rsidP="00E77B26">
      <w:pPr>
        <w:pStyle w:val="LabExerciseCallout"/>
      </w:pPr>
      <w:r>
        <w:t xml:space="preserve">Literal string values in a report layout cannot be localized. </w:t>
      </w:r>
      <w:r w:rsidR="00EF4B4B">
        <w:t>Y</w:t>
      </w:r>
      <w:r>
        <w:t xml:space="preserve">ou will replace this string </w:t>
      </w:r>
      <w:r w:rsidR="00EF4B4B">
        <w:t xml:space="preserve">using </w:t>
      </w:r>
      <w:r>
        <w:t xml:space="preserve">a measure with </w:t>
      </w:r>
      <w:r w:rsidR="00EF4B4B">
        <w:t xml:space="preserve">dynamic </w:t>
      </w:r>
      <w:r>
        <w:t>translations.</w:t>
      </w:r>
    </w:p>
    <w:p w14:paraId="3D73CE88" w14:textId="054CA699" w:rsidR="00AC0A10" w:rsidRDefault="00E77B26" w:rsidP="00AC0A10">
      <w:pPr>
        <w:pStyle w:val="LabStepNumbered"/>
        <w:rPr>
          <w:sz w:val="20"/>
          <w:szCs w:val="20"/>
        </w:rPr>
      </w:pPr>
      <w:r>
        <w:rPr>
          <w:sz w:val="20"/>
          <w:szCs w:val="20"/>
        </w:rPr>
        <w:lastRenderedPageBreak/>
        <w:t xml:space="preserve">Click on the </w:t>
      </w:r>
      <w:r w:rsidRPr="00E77B26">
        <w:rPr>
          <w:b/>
          <w:bCs/>
          <w:i/>
          <w:iCs/>
          <w:sz w:val="20"/>
          <w:szCs w:val="20"/>
        </w:rPr>
        <w:t>fx</w:t>
      </w:r>
      <w:r>
        <w:rPr>
          <w:sz w:val="20"/>
          <w:szCs w:val="20"/>
        </w:rPr>
        <w:t xml:space="preserve"> button to the right of the textbox to replace the literal string value.</w:t>
      </w:r>
    </w:p>
    <w:p w14:paraId="63E04000" w14:textId="1C1F7239" w:rsidR="00F7065D" w:rsidRPr="0092469E" w:rsidRDefault="00601C04" w:rsidP="00F7065D">
      <w:pPr>
        <w:pStyle w:val="ImageforStep"/>
      </w:pPr>
      <w:r>
        <w:rPr>
          <w:noProof/>
        </w:rPr>
        <w:drawing>
          <wp:inline distT="0" distB="0" distL="0" distR="0" wp14:anchorId="32A15914" wp14:editId="2986BE5C">
            <wp:extent cx="2533783" cy="8853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15932" cy="914076"/>
                    </a:xfrm>
                    <a:prstGeom prst="rect">
                      <a:avLst/>
                    </a:prstGeom>
                    <a:noFill/>
                    <a:ln>
                      <a:noFill/>
                    </a:ln>
                  </pic:spPr>
                </pic:pic>
              </a:graphicData>
            </a:graphic>
          </wp:inline>
        </w:drawing>
      </w:r>
    </w:p>
    <w:p w14:paraId="4C4E17B5" w14:textId="1BE11AF3" w:rsidR="00F7065D" w:rsidRDefault="00E77B26" w:rsidP="00F7065D">
      <w:pPr>
        <w:pStyle w:val="LabStepNumbered"/>
        <w:rPr>
          <w:sz w:val="20"/>
          <w:szCs w:val="20"/>
        </w:rPr>
      </w:pPr>
      <w:r>
        <w:rPr>
          <w:sz w:val="20"/>
          <w:szCs w:val="20"/>
        </w:rPr>
        <w:t xml:space="preserve">In the </w:t>
      </w:r>
      <w:r w:rsidRPr="00E77B26">
        <w:rPr>
          <w:b/>
          <w:bCs/>
          <w:sz w:val="20"/>
          <w:szCs w:val="20"/>
        </w:rPr>
        <w:t>Text – Style</w:t>
      </w:r>
      <w:r>
        <w:rPr>
          <w:sz w:val="20"/>
          <w:szCs w:val="20"/>
        </w:rPr>
        <w:t xml:space="preserve"> dialog, select </w:t>
      </w:r>
      <w:r w:rsidRPr="00E77B26">
        <w:rPr>
          <w:b/>
          <w:bCs/>
          <w:sz w:val="20"/>
          <w:szCs w:val="20"/>
        </w:rPr>
        <w:t>Field value</w:t>
      </w:r>
      <w:r>
        <w:rPr>
          <w:sz w:val="20"/>
          <w:szCs w:val="20"/>
        </w:rPr>
        <w:t xml:space="preserve"> as the </w:t>
      </w:r>
      <w:r w:rsidRPr="00E77B26">
        <w:rPr>
          <w:b/>
          <w:bCs/>
          <w:sz w:val="20"/>
          <w:szCs w:val="20"/>
        </w:rPr>
        <w:t>Format style</w:t>
      </w:r>
      <w:r>
        <w:rPr>
          <w:sz w:val="20"/>
          <w:szCs w:val="20"/>
        </w:rPr>
        <w:t>.</w:t>
      </w:r>
    </w:p>
    <w:p w14:paraId="25D3A2C9" w14:textId="39037A45" w:rsidR="00E77B26" w:rsidRDefault="00E77B26" w:rsidP="00F7065D">
      <w:pPr>
        <w:pStyle w:val="LabStepNumbered"/>
        <w:rPr>
          <w:sz w:val="20"/>
          <w:szCs w:val="20"/>
        </w:rPr>
      </w:pPr>
      <w:r>
        <w:rPr>
          <w:sz w:val="20"/>
          <w:szCs w:val="20"/>
        </w:rPr>
        <w:t xml:space="preserve">Drop down the select control with the caption of </w:t>
      </w:r>
      <w:r w:rsidRPr="00E77B26">
        <w:rPr>
          <w:b/>
          <w:bCs/>
          <w:sz w:val="20"/>
          <w:szCs w:val="20"/>
        </w:rPr>
        <w:t>What field should we base this on?</w:t>
      </w:r>
    </w:p>
    <w:p w14:paraId="53853057" w14:textId="4EC3EA3C" w:rsidR="00601C04" w:rsidRDefault="00601C04" w:rsidP="00601C04">
      <w:pPr>
        <w:pStyle w:val="ImageforStep"/>
      </w:pPr>
      <w:r>
        <w:rPr>
          <w:noProof/>
        </w:rPr>
        <w:drawing>
          <wp:inline distT="0" distB="0" distL="0" distR="0" wp14:anchorId="225D4EB5" wp14:editId="210B574A">
            <wp:extent cx="2014058" cy="101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64730" cy="1041562"/>
                    </a:xfrm>
                    <a:prstGeom prst="rect">
                      <a:avLst/>
                    </a:prstGeom>
                    <a:noFill/>
                    <a:ln>
                      <a:noFill/>
                    </a:ln>
                  </pic:spPr>
                </pic:pic>
              </a:graphicData>
            </a:graphic>
          </wp:inline>
        </w:drawing>
      </w:r>
    </w:p>
    <w:p w14:paraId="18143273" w14:textId="024CF878" w:rsidR="00601C04" w:rsidRDefault="00A63E58" w:rsidP="00F7065D">
      <w:pPr>
        <w:pStyle w:val="LabStepNumbered"/>
        <w:rPr>
          <w:sz w:val="20"/>
          <w:szCs w:val="20"/>
        </w:rPr>
      </w:pPr>
      <w:r>
        <w:rPr>
          <w:sz w:val="20"/>
          <w:szCs w:val="20"/>
        </w:rPr>
        <w:t xml:space="preserve">Select the </w:t>
      </w:r>
      <w:r w:rsidRPr="00A63E58">
        <w:rPr>
          <w:b/>
          <w:bCs/>
          <w:sz w:val="20"/>
          <w:szCs w:val="20"/>
        </w:rPr>
        <w:t>Product Sales Report Label</w:t>
      </w:r>
      <w:r>
        <w:rPr>
          <w:sz w:val="20"/>
          <w:szCs w:val="20"/>
        </w:rPr>
        <w:t xml:space="preserve"> measure from the </w:t>
      </w:r>
      <w:r w:rsidRPr="00A63E58">
        <w:rPr>
          <w:b/>
          <w:bCs/>
          <w:sz w:val="20"/>
          <w:szCs w:val="20"/>
        </w:rPr>
        <w:t>Translated Localized Labels</w:t>
      </w:r>
      <w:r>
        <w:rPr>
          <w:sz w:val="20"/>
          <w:szCs w:val="20"/>
        </w:rPr>
        <w:t xml:space="preserve"> table</w:t>
      </w:r>
      <w:r w:rsidR="007B3778">
        <w:rPr>
          <w:sz w:val="20"/>
          <w:szCs w:val="20"/>
        </w:rPr>
        <w:t xml:space="preserve"> and click </w:t>
      </w:r>
      <w:r w:rsidR="007B3778" w:rsidRPr="007B3778">
        <w:rPr>
          <w:b/>
          <w:bCs/>
          <w:sz w:val="20"/>
          <w:szCs w:val="20"/>
        </w:rPr>
        <w:t>OK</w:t>
      </w:r>
      <w:r>
        <w:rPr>
          <w:sz w:val="20"/>
          <w:szCs w:val="20"/>
        </w:rPr>
        <w:t>.</w:t>
      </w:r>
    </w:p>
    <w:p w14:paraId="19069970" w14:textId="5DE4CF29" w:rsidR="00601C04" w:rsidRDefault="00742DDE" w:rsidP="00356EE1">
      <w:pPr>
        <w:pStyle w:val="ImageforStep"/>
      </w:pPr>
      <w:r>
        <w:rPr>
          <w:noProof/>
        </w:rPr>
        <w:drawing>
          <wp:inline distT="0" distB="0" distL="0" distR="0" wp14:anchorId="54F17646" wp14:editId="43579650">
            <wp:extent cx="3048000" cy="224592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83176" cy="2271842"/>
                    </a:xfrm>
                    <a:prstGeom prst="rect">
                      <a:avLst/>
                    </a:prstGeom>
                    <a:noFill/>
                    <a:ln>
                      <a:noFill/>
                    </a:ln>
                  </pic:spPr>
                </pic:pic>
              </a:graphicData>
            </a:graphic>
          </wp:inline>
        </w:drawing>
      </w:r>
    </w:p>
    <w:p w14:paraId="2DEC413F" w14:textId="036DF663" w:rsidR="007B3778" w:rsidRDefault="007B3778" w:rsidP="007B3778">
      <w:pPr>
        <w:pStyle w:val="LabExerciseCallout"/>
      </w:pPr>
      <w:r>
        <w:t>Now that you've updated the Rectangle shape with the report title, it's time to make similar updates to the navigation buttons.</w:t>
      </w:r>
    </w:p>
    <w:p w14:paraId="623BAE26" w14:textId="306F2BBB" w:rsidR="0083229A"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first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Sales Summary</w:t>
      </w:r>
      <w:r w:rsidRPr="00157228">
        <w:rPr>
          <w:sz w:val="20"/>
          <w:szCs w:val="24"/>
        </w:rPr>
        <w:t>.</w:t>
      </w:r>
    </w:p>
    <w:p w14:paraId="1E67196F" w14:textId="35D4B9D6" w:rsidR="00157228" w:rsidRDefault="00157228" w:rsidP="00157228">
      <w:pPr>
        <w:pStyle w:val="LabStepNumbered"/>
        <w:rPr>
          <w:sz w:val="20"/>
          <w:szCs w:val="20"/>
        </w:rPr>
      </w:pPr>
      <w:r>
        <w:rPr>
          <w:sz w:val="20"/>
          <w:szCs w:val="20"/>
        </w:rPr>
        <w:t xml:space="preserve">With the </w:t>
      </w:r>
      <w:r w:rsidRPr="00157228">
        <w:rPr>
          <w:b/>
          <w:bCs/>
          <w:sz w:val="20"/>
          <w:szCs w:val="20"/>
        </w:rPr>
        <w:t>Sales Summary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74476BFF" w14:textId="68E33029"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Summary</w:t>
      </w:r>
      <w:r>
        <w:rPr>
          <w:sz w:val="20"/>
          <w:szCs w:val="20"/>
        </w:rPr>
        <w:t>.</w:t>
      </w:r>
    </w:p>
    <w:p w14:paraId="61F4F596" w14:textId="18CC2486" w:rsidR="00742DDE" w:rsidRDefault="00742DDE" w:rsidP="00356EE1">
      <w:pPr>
        <w:pStyle w:val="ImageforStep"/>
      </w:pPr>
      <w:r>
        <w:rPr>
          <w:noProof/>
        </w:rPr>
        <w:drawing>
          <wp:inline distT="0" distB="0" distL="0" distR="0" wp14:anchorId="53348350" wp14:editId="66F1DA56">
            <wp:extent cx="5312133" cy="2346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89752" cy="2380670"/>
                    </a:xfrm>
                    <a:prstGeom prst="rect">
                      <a:avLst/>
                    </a:prstGeom>
                    <a:noFill/>
                    <a:ln>
                      <a:noFill/>
                    </a:ln>
                  </pic:spPr>
                </pic:pic>
              </a:graphicData>
            </a:graphic>
          </wp:inline>
        </w:drawing>
      </w:r>
    </w:p>
    <w:p w14:paraId="6AA1E8C7" w14:textId="6A17CB76" w:rsidR="0083229A" w:rsidRPr="00157228" w:rsidRDefault="00157228" w:rsidP="0083229A">
      <w:pPr>
        <w:pStyle w:val="LabStepNumbered"/>
      </w:pPr>
      <w:r>
        <w:rPr>
          <w:sz w:val="20"/>
          <w:szCs w:val="20"/>
        </w:rPr>
        <w:lastRenderedPageBreak/>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54C82534" w14:textId="4FFA9BBE" w:rsidR="00157228" w:rsidRDefault="00157228" w:rsidP="00157228">
      <w:pPr>
        <w:pStyle w:val="LabStepNumbered"/>
        <w:rPr>
          <w:sz w:val="20"/>
          <w:szCs w:val="20"/>
        </w:rPr>
      </w:pPr>
      <w:r>
        <w:rPr>
          <w:sz w:val="20"/>
          <w:szCs w:val="20"/>
        </w:rPr>
        <w:t xml:space="preserve">Select the </w:t>
      </w:r>
      <w:r>
        <w:rPr>
          <w:b/>
          <w:bCs/>
          <w:sz w:val="20"/>
          <w:szCs w:val="20"/>
        </w:rPr>
        <w:t xml:space="preserve">Sales Summary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00805CB4" w14:textId="6B21F84D" w:rsidR="00742DDE" w:rsidRDefault="002E4ACE" w:rsidP="00356EE1">
      <w:pPr>
        <w:pStyle w:val="ImageforStep"/>
      </w:pPr>
      <w:r>
        <w:rPr>
          <w:noProof/>
        </w:rPr>
        <w:drawing>
          <wp:inline distT="0" distB="0" distL="0" distR="0" wp14:anchorId="257921F4" wp14:editId="34C0A495">
            <wp:extent cx="2846832" cy="17916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61886" cy="1801133"/>
                    </a:xfrm>
                    <a:prstGeom prst="rect">
                      <a:avLst/>
                    </a:prstGeom>
                    <a:noFill/>
                    <a:ln>
                      <a:noFill/>
                    </a:ln>
                  </pic:spPr>
                </pic:pic>
              </a:graphicData>
            </a:graphic>
          </wp:inline>
        </w:drawing>
      </w:r>
    </w:p>
    <w:p w14:paraId="64DC4ABF" w14:textId="2C7FD461"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second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By Category</w:t>
      </w:r>
      <w:r w:rsidRPr="00157228">
        <w:rPr>
          <w:sz w:val="20"/>
          <w:szCs w:val="24"/>
        </w:rPr>
        <w:t>.</w:t>
      </w:r>
    </w:p>
    <w:p w14:paraId="2BF42732" w14:textId="1853A91C" w:rsidR="002E4ACE" w:rsidRDefault="002E4ACE" w:rsidP="00356EE1">
      <w:pPr>
        <w:pStyle w:val="ImageforStep"/>
      </w:pPr>
      <w:r>
        <w:rPr>
          <w:noProof/>
        </w:rPr>
        <w:drawing>
          <wp:inline distT="0" distB="0" distL="0" distR="0" wp14:anchorId="4065C7D7" wp14:editId="52B44FB2">
            <wp:extent cx="3176016" cy="136603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86142" cy="1370386"/>
                    </a:xfrm>
                    <a:prstGeom prst="rect">
                      <a:avLst/>
                    </a:prstGeom>
                    <a:noFill/>
                    <a:ln>
                      <a:noFill/>
                    </a:ln>
                  </pic:spPr>
                </pic:pic>
              </a:graphicData>
            </a:graphic>
          </wp:inline>
        </w:drawing>
      </w:r>
    </w:p>
    <w:p w14:paraId="10DAD7CC" w14:textId="381F5D4C" w:rsidR="00157228" w:rsidRDefault="00157228" w:rsidP="00157228">
      <w:pPr>
        <w:pStyle w:val="LabStepNumbered"/>
        <w:rPr>
          <w:sz w:val="20"/>
          <w:szCs w:val="20"/>
        </w:rPr>
      </w:pPr>
      <w:r>
        <w:rPr>
          <w:sz w:val="20"/>
          <w:szCs w:val="20"/>
        </w:rPr>
        <w:t xml:space="preserve">With the </w:t>
      </w:r>
      <w:r w:rsidRPr="00157228">
        <w:rPr>
          <w:b/>
          <w:bCs/>
          <w:sz w:val="20"/>
          <w:szCs w:val="20"/>
        </w:rPr>
        <w:t>Sales By Category</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36955738" w14:textId="5DB30CB3"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Sales By Category</w:t>
      </w:r>
      <w:r>
        <w:rPr>
          <w:sz w:val="20"/>
          <w:szCs w:val="20"/>
        </w:rPr>
        <w:t>.</w:t>
      </w:r>
    </w:p>
    <w:p w14:paraId="7A99DC90"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BAF83A9" w14:textId="692004B8" w:rsidR="00157228" w:rsidRDefault="00157228" w:rsidP="00157228">
      <w:pPr>
        <w:pStyle w:val="LabStepNumbered"/>
        <w:rPr>
          <w:sz w:val="20"/>
          <w:szCs w:val="20"/>
        </w:rPr>
      </w:pPr>
      <w:r>
        <w:rPr>
          <w:sz w:val="20"/>
          <w:szCs w:val="20"/>
        </w:rPr>
        <w:t xml:space="preserve">Select the </w:t>
      </w:r>
      <w:r>
        <w:rPr>
          <w:b/>
          <w:bCs/>
          <w:sz w:val="20"/>
          <w:szCs w:val="20"/>
        </w:rPr>
        <w:t xml:space="preserve">Sales By Category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560852BD" w14:textId="3AE60A36" w:rsidR="002E4ACE" w:rsidRDefault="002E4ACE" w:rsidP="00356EE1">
      <w:pPr>
        <w:pStyle w:val="ImageforStep"/>
      </w:pPr>
      <w:r>
        <w:rPr>
          <w:noProof/>
        </w:rPr>
        <w:drawing>
          <wp:inline distT="0" distB="0" distL="0" distR="0" wp14:anchorId="09CD86B2" wp14:editId="154B7792">
            <wp:extent cx="1254269" cy="132892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59486" cy="1334455"/>
                    </a:xfrm>
                    <a:prstGeom prst="rect">
                      <a:avLst/>
                    </a:prstGeom>
                    <a:noFill/>
                    <a:ln>
                      <a:noFill/>
                    </a:ln>
                  </pic:spPr>
                </pic:pic>
              </a:graphicData>
            </a:graphic>
          </wp:inline>
        </w:drawing>
      </w:r>
    </w:p>
    <w:p w14:paraId="13DF31C7" w14:textId="326AAAA2" w:rsidR="00157228" w:rsidRPr="00157228" w:rsidRDefault="00157228" w:rsidP="00157228">
      <w:pPr>
        <w:pStyle w:val="LabStepNumbered"/>
        <w:rPr>
          <w:sz w:val="20"/>
          <w:szCs w:val="24"/>
        </w:rPr>
      </w:pPr>
      <w:r>
        <w:rPr>
          <w:sz w:val="20"/>
          <w:szCs w:val="24"/>
        </w:rPr>
        <w:t>S</w:t>
      </w:r>
      <w:r w:rsidRPr="00157228">
        <w:rPr>
          <w:sz w:val="20"/>
          <w:szCs w:val="24"/>
        </w:rPr>
        <w:t xml:space="preserve">elect the </w:t>
      </w:r>
      <w:r>
        <w:rPr>
          <w:sz w:val="20"/>
          <w:szCs w:val="24"/>
        </w:rPr>
        <w:t xml:space="preserve">third </w:t>
      </w:r>
      <w:r w:rsidRPr="00157228">
        <w:rPr>
          <w:sz w:val="20"/>
          <w:szCs w:val="24"/>
        </w:rPr>
        <w:t xml:space="preserve">button </w:t>
      </w:r>
      <w:r>
        <w:rPr>
          <w:sz w:val="20"/>
          <w:szCs w:val="24"/>
        </w:rPr>
        <w:t xml:space="preserve">in the navigation menu </w:t>
      </w:r>
      <w:r w:rsidRPr="00157228">
        <w:rPr>
          <w:sz w:val="20"/>
          <w:szCs w:val="24"/>
        </w:rPr>
        <w:t xml:space="preserve">with the caption of </w:t>
      </w:r>
      <w:r w:rsidRPr="00157228">
        <w:rPr>
          <w:b/>
          <w:bCs/>
          <w:sz w:val="20"/>
          <w:szCs w:val="24"/>
        </w:rPr>
        <w:t xml:space="preserve">Sales </w:t>
      </w:r>
      <w:r>
        <w:rPr>
          <w:b/>
          <w:bCs/>
          <w:sz w:val="20"/>
          <w:szCs w:val="24"/>
        </w:rPr>
        <w:t>Over Time</w:t>
      </w:r>
      <w:r w:rsidRPr="00157228">
        <w:rPr>
          <w:sz w:val="20"/>
          <w:szCs w:val="24"/>
        </w:rPr>
        <w:t>.</w:t>
      </w:r>
    </w:p>
    <w:p w14:paraId="52535AA6" w14:textId="0E5B34CC" w:rsidR="002E4ACE" w:rsidRDefault="002E4ACE" w:rsidP="00356EE1">
      <w:pPr>
        <w:pStyle w:val="ImageforStep"/>
      </w:pPr>
      <w:r>
        <w:rPr>
          <w:noProof/>
        </w:rPr>
        <w:drawing>
          <wp:inline distT="0" distB="0" distL="0" distR="0" wp14:anchorId="27163188" wp14:editId="04334912">
            <wp:extent cx="3243072" cy="140630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8555" cy="1408682"/>
                    </a:xfrm>
                    <a:prstGeom prst="rect">
                      <a:avLst/>
                    </a:prstGeom>
                    <a:noFill/>
                    <a:ln>
                      <a:noFill/>
                    </a:ln>
                  </pic:spPr>
                </pic:pic>
              </a:graphicData>
            </a:graphic>
          </wp:inline>
        </w:drawing>
      </w:r>
    </w:p>
    <w:p w14:paraId="10BBCD4C" w14:textId="3D453E01" w:rsidR="00157228" w:rsidRDefault="00157228" w:rsidP="00157228">
      <w:pPr>
        <w:pStyle w:val="LabStepNumbered"/>
        <w:rPr>
          <w:sz w:val="20"/>
          <w:szCs w:val="20"/>
        </w:rPr>
      </w:pPr>
      <w:r>
        <w:rPr>
          <w:sz w:val="20"/>
          <w:szCs w:val="20"/>
        </w:rPr>
        <w:t xml:space="preserve">With the </w:t>
      </w:r>
      <w:r w:rsidRPr="00157228">
        <w:rPr>
          <w:b/>
          <w:bCs/>
          <w:sz w:val="20"/>
          <w:szCs w:val="20"/>
        </w:rPr>
        <w:t>Sales Over Time</w:t>
      </w:r>
      <w:r>
        <w:rPr>
          <w:sz w:val="20"/>
          <w:szCs w:val="20"/>
        </w:rPr>
        <w:t xml:space="preserve"> button selected, move to the </w:t>
      </w:r>
      <w:r w:rsidRPr="00A63E58">
        <w:rPr>
          <w:b/>
          <w:bCs/>
          <w:sz w:val="20"/>
          <w:szCs w:val="20"/>
        </w:rPr>
        <w:t>Format</w:t>
      </w:r>
      <w:r>
        <w:rPr>
          <w:sz w:val="20"/>
          <w:szCs w:val="20"/>
        </w:rPr>
        <w:t xml:space="preserve"> pane and click the </w:t>
      </w:r>
      <w:r>
        <w:rPr>
          <w:b/>
          <w:bCs/>
          <w:sz w:val="20"/>
          <w:szCs w:val="20"/>
        </w:rPr>
        <w:t>Button</w:t>
      </w:r>
      <w:r>
        <w:rPr>
          <w:sz w:val="20"/>
          <w:szCs w:val="20"/>
        </w:rPr>
        <w:t xml:space="preserve"> tab.</w:t>
      </w:r>
    </w:p>
    <w:p w14:paraId="0FBF9482" w14:textId="4312EE46" w:rsidR="00157228" w:rsidRDefault="00157228" w:rsidP="00157228">
      <w:pPr>
        <w:pStyle w:val="LabStepNumbered"/>
        <w:rPr>
          <w:sz w:val="20"/>
          <w:szCs w:val="20"/>
        </w:rPr>
      </w:pPr>
      <w:r>
        <w:rPr>
          <w:sz w:val="20"/>
          <w:szCs w:val="20"/>
        </w:rPr>
        <w:t xml:space="preserve">Locate the </w:t>
      </w:r>
      <w:r>
        <w:rPr>
          <w:b/>
          <w:bCs/>
          <w:sz w:val="20"/>
          <w:szCs w:val="20"/>
        </w:rPr>
        <w:t>Text</w:t>
      </w:r>
      <w:r>
        <w:rPr>
          <w:sz w:val="20"/>
          <w:szCs w:val="20"/>
        </w:rPr>
        <w:t xml:space="preserve"> section and the </w:t>
      </w:r>
      <w:r w:rsidRPr="00A63E58">
        <w:rPr>
          <w:b/>
          <w:bCs/>
          <w:sz w:val="20"/>
          <w:szCs w:val="20"/>
        </w:rPr>
        <w:t>Text</w:t>
      </w:r>
      <w:r>
        <w:rPr>
          <w:sz w:val="20"/>
          <w:szCs w:val="20"/>
        </w:rPr>
        <w:t xml:space="preserve"> property inside with the literal text value of </w:t>
      </w:r>
      <w:r>
        <w:rPr>
          <w:b/>
          <w:bCs/>
          <w:sz w:val="20"/>
          <w:szCs w:val="20"/>
        </w:rPr>
        <w:t xml:space="preserve">Sales </w:t>
      </w:r>
      <w:r w:rsidR="0004229E">
        <w:rPr>
          <w:b/>
          <w:bCs/>
          <w:sz w:val="20"/>
          <w:szCs w:val="20"/>
        </w:rPr>
        <w:t>Over Time</w:t>
      </w:r>
      <w:r>
        <w:rPr>
          <w:sz w:val="20"/>
          <w:szCs w:val="20"/>
        </w:rPr>
        <w:t>.</w:t>
      </w:r>
    </w:p>
    <w:p w14:paraId="43B10609" w14:textId="77777777" w:rsidR="00157228" w:rsidRPr="00157228" w:rsidRDefault="00157228" w:rsidP="00157228">
      <w:pPr>
        <w:pStyle w:val="LabStepNumbered"/>
      </w:pPr>
      <w:r>
        <w:rPr>
          <w:sz w:val="20"/>
          <w:szCs w:val="20"/>
        </w:rPr>
        <w:t xml:space="preserve">Click on the </w:t>
      </w:r>
      <w:r w:rsidRPr="00E77B26">
        <w:rPr>
          <w:b/>
          <w:bCs/>
          <w:i/>
          <w:iCs/>
          <w:sz w:val="20"/>
          <w:szCs w:val="20"/>
        </w:rPr>
        <w:t>fx</w:t>
      </w:r>
      <w:r>
        <w:rPr>
          <w:sz w:val="20"/>
          <w:szCs w:val="20"/>
        </w:rPr>
        <w:t xml:space="preserve"> button to display the </w:t>
      </w:r>
      <w:r w:rsidRPr="00157228">
        <w:rPr>
          <w:b/>
          <w:bCs/>
          <w:sz w:val="20"/>
          <w:szCs w:val="20"/>
        </w:rPr>
        <w:t>Text - State</w:t>
      </w:r>
      <w:r>
        <w:rPr>
          <w:sz w:val="20"/>
          <w:szCs w:val="20"/>
        </w:rPr>
        <w:t xml:space="preserve"> dialog.</w:t>
      </w:r>
    </w:p>
    <w:p w14:paraId="794153B1" w14:textId="52D68216" w:rsidR="00157228" w:rsidRDefault="00157228" w:rsidP="00157228">
      <w:pPr>
        <w:pStyle w:val="LabStepNumbered"/>
        <w:rPr>
          <w:sz w:val="20"/>
          <w:szCs w:val="20"/>
        </w:rPr>
      </w:pPr>
      <w:r>
        <w:rPr>
          <w:sz w:val="20"/>
          <w:szCs w:val="20"/>
        </w:rPr>
        <w:lastRenderedPageBreak/>
        <w:t xml:space="preserve">Select the </w:t>
      </w:r>
      <w:r>
        <w:rPr>
          <w:b/>
          <w:bCs/>
          <w:sz w:val="20"/>
          <w:szCs w:val="20"/>
        </w:rPr>
        <w:t xml:space="preserve">Sales </w:t>
      </w:r>
      <w:r w:rsidR="0004229E">
        <w:rPr>
          <w:b/>
          <w:bCs/>
          <w:sz w:val="20"/>
          <w:szCs w:val="20"/>
        </w:rPr>
        <w:t xml:space="preserve">Over Time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6EA85B01" w14:textId="0A496FF2" w:rsidR="00247242" w:rsidRDefault="00247242" w:rsidP="00356EE1">
      <w:pPr>
        <w:pStyle w:val="ImageforStep"/>
      </w:pPr>
      <w:r>
        <w:rPr>
          <w:noProof/>
        </w:rPr>
        <w:drawing>
          <wp:inline distT="0" distB="0" distL="0" distR="0" wp14:anchorId="36E52A8F" wp14:editId="0A61316E">
            <wp:extent cx="1067805" cy="114443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6996" cy="1165006"/>
                    </a:xfrm>
                    <a:prstGeom prst="rect">
                      <a:avLst/>
                    </a:prstGeom>
                    <a:noFill/>
                    <a:ln>
                      <a:noFill/>
                    </a:ln>
                  </pic:spPr>
                </pic:pic>
              </a:graphicData>
            </a:graphic>
          </wp:inline>
        </w:drawing>
      </w:r>
    </w:p>
    <w:p w14:paraId="3E58443F" w14:textId="2463E7CF" w:rsidR="0004229E" w:rsidRDefault="0004229E" w:rsidP="0004229E">
      <w:pPr>
        <w:pStyle w:val="LabExerciseCallout"/>
      </w:pPr>
      <w:r>
        <w:t xml:space="preserve">You have just implemented report label translations for the report title and for </w:t>
      </w:r>
      <w:r w:rsidR="007B3778">
        <w:t xml:space="preserve">navigation </w:t>
      </w:r>
      <w:r>
        <w:t xml:space="preserve">button captions on the </w:t>
      </w:r>
      <w:r w:rsidRPr="0004229E">
        <w:rPr>
          <w:b/>
          <w:bCs/>
        </w:rPr>
        <w:t>Sales Summary</w:t>
      </w:r>
      <w:r>
        <w:t xml:space="preserve"> page. However, there is a separate Rectangle shape with the report title and a separate set of navigation buttons for each page in the report. </w:t>
      </w:r>
      <w:r w:rsidR="00682501">
        <w:t>Over the net few steps</w:t>
      </w:r>
      <w:r>
        <w:t xml:space="preserve">, you must repeat the work you did in the </w:t>
      </w:r>
      <w:r w:rsidRPr="0004229E">
        <w:rPr>
          <w:b/>
          <w:bCs/>
        </w:rPr>
        <w:t>Sales Summary</w:t>
      </w:r>
      <w:r>
        <w:t xml:space="preserve"> page on the other two pages.</w:t>
      </w:r>
    </w:p>
    <w:p w14:paraId="771ABEA3" w14:textId="257C0833" w:rsidR="0083229A" w:rsidRDefault="0004229E" w:rsidP="0083229A">
      <w:pPr>
        <w:pStyle w:val="LabStepNumbered"/>
      </w:pPr>
      <w:r>
        <w:t>Navigate to the second page name</w:t>
      </w:r>
      <w:r w:rsidR="007B3778">
        <w:t>d</w:t>
      </w:r>
      <w:r>
        <w:t xml:space="preserve"> </w:t>
      </w:r>
      <w:r w:rsidRPr="0004229E">
        <w:rPr>
          <w:b/>
          <w:bCs/>
        </w:rPr>
        <w:t>Sales By Category</w:t>
      </w:r>
      <w:r>
        <w:t>.</w:t>
      </w:r>
    </w:p>
    <w:p w14:paraId="1DE1B976" w14:textId="17CCCB49" w:rsidR="00247242" w:rsidRDefault="00247242" w:rsidP="00356EE1">
      <w:pPr>
        <w:pStyle w:val="ImageforStep"/>
      </w:pPr>
      <w:r>
        <w:rPr>
          <w:noProof/>
        </w:rPr>
        <w:drawing>
          <wp:inline distT="0" distB="0" distL="0" distR="0" wp14:anchorId="66A74C64" wp14:editId="5F39ADFC">
            <wp:extent cx="3499104" cy="443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31407" cy="447138"/>
                    </a:xfrm>
                    <a:prstGeom prst="rect">
                      <a:avLst/>
                    </a:prstGeom>
                    <a:noFill/>
                    <a:ln>
                      <a:noFill/>
                    </a:ln>
                  </pic:spPr>
                </pic:pic>
              </a:graphicData>
            </a:graphic>
          </wp:inline>
        </w:drawing>
      </w:r>
    </w:p>
    <w:p w14:paraId="269F6219" w14:textId="0B258569" w:rsidR="0083229A" w:rsidRDefault="0004229E" w:rsidP="0083229A">
      <w:pPr>
        <w:pStyle w:val="LabStepNumbered"/>
      </w:pPr>
      <w:r>
        <w:t xml:space="preserve">Repeat the same set of steps to display the report title and button captions using measures from </w:t>
      </w:r>
      <w:r w:rsidRPr="00A63E58">
        <w:rPr>
          <w:b/>
          <w:bCs/>
          <w:sz w:val="20"/>
          <w:szCs w:val="20"/>
        </w:rPr>
        <w:t>Translated Localized Labels</w:t>
      </w:r>
      <w:r w:rsidR="00505246">
        <w:rPr>
          <w:sz w:val="20"/>
          <w:szCs w:val="20"/>
        </w:rPr>
        <w:t>.</w:t>
      </w:r>
    </w:p>
    <w:p w14:paraId="6FDF16D1" w14:textId="397BCD6F" w:rsidR="00247242" w:rsidRDefault="00247242" w:rsidP="00356EE1">
      <w:pPr>
        <w:pStyle w:val="ImageforStep"/>
      </w:pPr>
      <w:r>
        <w:rPr>
          <w:noProof/>
        </w:rPr>
        <w:drawing>
          <wp:inline distT="0" distB="0" distL="0" distR="0" wp14:anchorId="2AE46728" wp14:editId="5326F70A">
            <wp:extent cx="4059936" cy="106559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85447" cy="1072288"/>
                    </a:xfrm>
                    <a:prstGeom prst="rect">
                      <a:avLst/>
                    </a:prstGeom>
                    <a:noFill/>
                    <a:ln>
                      <a:noFill/>
                    </a:ln>
                  </pic:spPr>
                </pic:pic>
              </a:graphicData>
            </a:graphic>
          </wp:inline>
        </w:drawing>
      </w:r>
    </w:p>
    <w:p w14:paraId="5D84EF51" w14:textId="7CDFA3CA" w:rsidR="00505246" w:rsidRDefault="00505246" w:rsidP="00505246">
      <w:pPr>
        <w:pStyle w:val="LabExerciseCallout"/>
      </w:pPr>
      <w:r>
        <w:t xml:space="preserve">Remember the </w:t>
      </w:r>
      <w:r w:rsidRPr="00505246">
        <w:rPr>
          <w:b/>
          <w:bCs/>
        </w:rPr>
        <w:t>Sales By Category</w:t>
      </w:r>
      <w:r>
        <w:t xml:space="preserve"> page has the visual with the hard-coded title.</w:t>
      </w:r>
      <w:r w:rsidR="00682501">
        <w:t xml:space="preserve"> Now you will configure </w:t>
      </w:r>
      <w:r w:rsidR="007B3778">
        <w:t>this</w:t>
      </w:r>
      <w:r w:rsidR="00682501">
        <w:t xml:space="preserve"> visual to use a measure.</w:t>
      </w:r>
    </w:p>
    <w:p w14:paraId="1E9561CA" w14:textId="49A944F0" w:rsidR="002B6144" w:rsidRDefault="002B6144" w:rsidP="002B6144">
      <w:pPr>
        <w:pStyle w:val="LabStepNumbered"/>
        <w:rPr>
          <w:sz w:val="20"/>
          <w:szCs w:val="20"/>
        </w:rPr>
      </w:pPr>
      <w:r>
        <w:rPr>
          <w:sz w:val="20"/>
          <w:szCs w:val="20"/>
        </w:rPr>
        <w:t xml:space="preserve">Select the </w:t>
      </w:r>
      <w:r w:rsidR="00505246">
        <w:rPr>
          <w:sz w:val="20"/>
          <w:szCs w:val="20"/>
        </w:rPr>
        <w:t xml:space="preserve">Bar Chart visual with the title </w:t>
      </w:r>
      <w:r w:rsidR="00505246" w:rsidRPr="00505246">
        <w:rPr>
          <w:b/>
          <w:bCs/>
          <w:sz w:val="20"/>
          <w:szCs w:val="20"/>
        </w:rPr>
        <w:t>Top Selling Products</w:t>
      </w:r>
      <w:r>
        <w:rPr>
          <w:sz w:val="20"/>
          <w:szCs w:val="20"/>
        </w:rPr>
        <w:t>.</w:t>
      </w:r>
    </w:p>
    <w:p w14:paraId="63D547EA" w14:textId="1A4A5526" w:rsidR="002B6144" w:rsidRDefault="002B6144" w:rsidP="002B6144">
      <w:pPr>
        <w:pStyle w:val="LabStepNumbered"/>
        <w:rPr>
          <w:sz w:val="20"/>
          <w:szCs w:val="20"/>
        </w:rPr>
      </w:pPr>
      <w:r>
        <w:rPr>
          <w:sz w:val="20"/>
          <w:szCs w:val="20"/>
        </w:rPr>
        <w:t xml:space="preserve">With the </w:t>
      </w:r>
      <w:r w:rsidR="0080785C">
        <w:rPr>
          <w:sz w:val="20"/>
          <w:szCs w:val="20"/>
        </w:rPr>
        <w:t>Table visual</w:t>
      </w:r>
      <w:r>
        <w:rPr>
          <w:sz w:val="20"/>
          <w:szCs w:val="20"/>
        </w:rPr>
        <w:t xml:space="preserve"> selected, move to the </w:t>
      </w:r>
      <w:r w:rsidRPr="00A63E58">
        <w:rPr>
          <w:b/>
          <w:bCs/>
          <w:sz w:val="20"/>
          <w:szCs w:val="20"/>
        </w:rPr>
        <w:t>Format</w:t>
      </w:r>
      <w:r>
        <w:rPr>
          <w:sz w:val="20"/>
          <w:szCs w:val="20"/>
        </w:rPr>
        <w:t xml:space="preserve"> pane and click the </w:t>
      </w:r>
      <w:r w:rsidRPr="00A63E58">
        <w:rPr>
          <w:b/>
          <w:bCs/>
          <w:sz w:val="20"/>
          <w:szCs w:val="20"/>
        </w:rPr>
        <w:t>General</w:t>
      </w:r>
      <w:r>
        <w:rPr>
          <w:sz w:val="20"/>
          <w:szCs w:val="20"/>
        </w:rPr>
        <w:t xml:space="preserve"> tab.</w:t>
      </w:r>
    </w:p>
    <w:p w14:paraId="0834CB6E" w14:textId="0D32981E" w:rsidR="002B6144" w:rsidRDefault="002B6144" w:rsidP="002B6144">
      <w:pPr>
        <w:pStyle w:val="LabStepNumbered"/>
        <w:rPr>
          <w:sz w:val="20"/>
          <w:szCs w:val="20"/>
        </w:rPr>
      </w:pPr>
      <w:r>
        <w:rPr>
          <w:sz w:val="20"/>
          <w:szCs w:val="20"/>
        </w:rPr>
        <w:t xml:space="preserve">Locate the </w:t>
      </w:r>
      <w:r w:rsidRPr="00A63E58">
        <w:rPr>
          <w:b/>
          <w:bCs/>
          <w:sz w:val="20"/>
          <w:szCs w:val="20"/>
        </w:rPr>
        <w:t>Title</w:t>
      </w:r>
      <w:r>
        <w:rPr>
          <w:sz w:val="20"/>
          <w:szCs w:val="20"/>
        </w:rPr>
        <w:t xml:space="preserve"> section and the </w:t>
      </w:r>
      <w:r w:rsidRPr="00A63E58">
        <w:rPr>
          <w:b/>
          <w:bCs/>
          <w:sz w:val="20"/>
          <w:szCs w:val="20"/>
        </w:rPr>
        <w:t>Text</w:t>
      </w:r>
      <w:r>
        <w:rPr>
          <w:sz w:val="20"/>
          <w:szCs w:val="20"/>
        </w:rPr>
        <w:t xml:space="preserve"> property inside with the literal text value of </w:t>
      </w:r>
      <w:r w:rsidR="00505246">
        <w:rPr>
          <w:b/>
          <w:bCs/>
          <w:sz w:val="20"/>
          <w:szCs w:val="20"/>
        </w:rPr>
        <w:t>Top Selling Products</w:t>
      </w:r>
      <w:r>
        <w:rPr>
          <w:sz w:val="20"/>
          <w:szCs w:val="20"/>
        </w:rPr>
        <w:t>.</w:t>
      </w:r>
    </w:p>
    <w:p w14:paraId="6678A365" w14:textId="7B3467BD" w:rsidR="00247242" w:rsidRDefault="00247242" w:rsidP="00356EE1">
      <w:pPr>
        <w:pStyle w:val="ImageforStep"/>
      </w:pPr>
      <w:r>
        <w:rPr>
          <w:noProof/>
        </w:rPr>
        <w:drawing>
          <wp:inline distT="0" distB="0" distL="0" distR="0" wp14:anchorId="62E1EB55" wp14:editId="14F89BBB">
            <wp:extent cx="4392806" cy="15047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26256" cy="1516167"/>
                    </a:xfrm>
                    <a:prstGeom prst="rect">
                      <a:avLst/>
                    </a:prstGeom>
                    <a:noFill/>
                    <a:ln>
                      <a:noFill/>
                    </a:ln>
                  </pic:spPr>
                </pic:pic>
              </a:graphicData>
            </a:graphic>
          </wp:inline>
        </w:drawing>
      </w:r>
    </w:p>
    <w:p w14:paraId="19B62FEC" w14:textId="3214BF5D" w:rsidR="00505246" w:rsidRDefault="00505246" w:rsidP="00505246">
      <w:pPr>
        <w:pStyle w:val="LabStepNumbered"/>
        <w:rPr>
          <w:sz w:val="20"/>
          <w:szCs w:val="20"/>
        </w:rPr>
      </w:pPr>
      <w:r>
        <w:rPr>
          <w:sz w:val="20"/>
          <w:szCs w:val="20"/>
        </w:rPr>
        <w:t xml:space="preserve">Select the </w:t>
      </w:r>
      <w:r>
        <w:rPr>
          <w:b/>
          <w:bCs/>
          <w:sz w:val="20"/>
          <w:szCs w:val="20"/>
        </w:rPr>
        <w:t xml:space="preserve">Top Selling Products </w:t>
      </w:r>
      <w:r w:rsidRPr="00A63E58">
        <w:rPr>
          <w:b/>
          <w:bCs/>
          <w:sz w:val="20"/>
          <w:szCs w:val="20"/>
        </w:rPr>
        <w:t>Label</w:t>
      </w:r>
      <w:r>
        <w:rPr>
          <w:sz w:val="20"/>
          <w:szCs w:val="20"/>
        </w:rPr>
        <w:t xml:space="preserve"> measure from the </w:t>
      </w:r>
      <w:r w:rsidRPr="00A63E58">
        <w:rPr>
          <w:b/>
          <w:bCs/>
          <w:sz w:val="20"/>
          <w:szCs w:val="20"/>
        </w:rPr>
        <w:t>Translated Localized Labels</w:t>
      </w:r>
      <w:r>
        <w:rPr>
          <w:sz w:val="20"/>
          <w:szCs w:val="20"/>
        </w:rPr>
        <w:t xml:space="preserve"> table.</w:t>
      </w:r>
    </w:p>
    <w:p w14:paraId="37327542" w14:textId="2A3EC6F0" w:rsidR="00247242" w:rsidRDefault="00065DD4" w:rsidP="00356EE1">
      <w:pPr>
        <w:pStyle w:val="ImageforStep"/>
      </w:pPr>
      <w:r>
        <w:rPr>
          <w:noProof/>
        </w:rPr>
        <w:drawing>
          <wp:inline distT="0" distB="0" distL="0" distR="0" wp14:anchorId="4E9C9CAD" wp14:editId="04F0D53C">
            <wp:extent cx="1411712" cy="151628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32929" cy="1539072"/>
                    </a:xfrm>
                    <a:prstGeom prst="rect">
                      <a:avLst/>
                    </a:prstGeom>
                    <a:noFill/>
                    <a:ln>
                      <a:noFill/>
                    </a:ln>
                  </pic:spPr>
                </pic:pic>
              </a:graphicData>
            </a:graphic>
          </wp:inline>
        </w:drawing>
      </w:r>
    </w:p>
    <w:p w14:paraId="12F43CF0" w14:textId="62596ADE" w:rsidR="00505246" w:rsidRDefault="00505246" w:rsidP="00505246">
      <w:pPr>
        <w:pStyle w:val="LabStepNumbered"/>
      </w:pPr>
      <w:r>
        <w:lastRenderedPageBreak/>
        <w:t xml:space="preserve">Navigate to the </w:t>
      </w:r>
      <w:r w:rsidR="007B3778">
        <w:t>third</w:t>
      </w:r>
      <w:r>
        <w:t xml:space="preserve"> page name</w:t>
      </w:r>
      <w:r w:rsidR="007B3778">
        <w:t>d</w:t>
      </w:r>
      <w:r>
        <w:t xml:space="preserve"> </w:t>
      </w:r>
      <w:r w:rsidRPr="0004229E">
        <w:rPr>
          <w:b/>
          <w:bCs/>
        </w:rPr>
        <w:t xml:space="preserve">Sales </w:t>
      </w:r>
      <w:r>
        <w:rPr>
          <w:b/>
          <w:bCs/>
        </w:rPr>
        <w:t>Over Time</w:t>
      </w:r>
      <w:r>
        <w:t>.</w:t>
      </w:r>
    </w:p>
    <w:p w14:paraId="2C2948AF" w14:textId="0F77CE88" w:rsidR="00247242" w:rsidRDefault="00247242" w:rsidP="00356EE1">
      <w:pPr>
        <w:pStyle w:val="ImageforStep"/>
      </w:pPr>
      <w:r>
        <w:rPr>
          <w:noProof/>
        </w:rPr>
        <w:drawing>
          <wp:inline distT="0" distB="0" distL="0" distR="0" wp14:anchorId="1F6D4160" wp14:editId="5D37B396">
            <wp:extent cx="3560245" cy="51070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87456" cy="514605"/>
                    </a:xfrm>
                    <a:prstGeom prst="rect">
                      <a:avLst/>
                    </a:prstGeom>
                    <a:noFill/>
                    <a:ln>
                      <a:noFill/>
                    </a:ln>
                  </pic:spPr>
                </pic:pic>
              </a:graphicData>
            </a:graphic>
          </wp:inline>
        </w:drawing>
      </w:r>
    </w:p>
    <w:p w14:paraId="6150DE2E" w14:textId="1B65BC10" w:rsidR="00505246" w:rsidRDefault="00505246" w:rsidP="00505246">
      <w:pPr>
        <w:pStyle w:val="LabStepNumbered"/>
      </w:pPr>
      <w:r>
        <w:t xml:space="preserve">Repeat the same steps to display the report title and button captions using measures from </w:t>
      </w:r>
      <w:r w:rsidRPr="00A63E58">
        <w:rPr>
          <w:b/>
          <w:bCs/>
          <w:sz w:val="20"/>
          <w:szCs w:val="20"/>
        </w:rPr>
        <w:t>Translated Localized Labels</w:t>
      </w:r>
      <w:r>
        <w:rPr>
          <w:sz w:val="20"/>
          <w:szCs w:val="20"/>
        </w:rPr>
        <w:t>.</w:t>
      </w:r>
    </w:p>
    <w:p w14:paraId="5210E9C6" w14:textId="57680C4B" w:rsidR="00065DD4" w:rsidRDefault="00065DD4" w:rsidP="00356EE1">
      <w:pPr>
        <w:pStyle w:val="ImageforStep"/>
      </w:pPr>
      <w:r>
        <w:rPr>
          <w:noProof/>
        </w:rPr>
        <w:drawing>
          <wp:inline distT="0" distB="0" distL="0" distR="0" wp14:anchorId="0B7E5446" wp14:editId="120E525F">
            <wp:extent cx="6560083" cy="1138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62319" cy="1155873"/>
                    </a:xfrm>
                    <a:prstGeom prst="rect">
                      <a:avLst/>
                    </a:prstGeom>
                    <a:noFill/>
                    <a:ln>
                      <a:noFill/>
                    </a:ln>
                  </pic:spPr>
                </pic:pic>
              </a:graphicData>
            </a:graphic>
          </wp:inline>
        </w:drawing>
      </w:r>
    </w:p>
    <w:p w14:paraId="13970FC9" w14:textId="7D342FA3" w:rsidR="007B3778" w:rsidRDefault="007B3778" w:rsidP="007B3778">
      <w:pPr>
        <w:pStyle w:val="LabExerciseCallout"/>
      </w:pPr>
      <w:r>
        <w:t>You've now completed the work of updating visuals to use report label translations. Now you need to prepare the report for deployment</w:t>
      </w:r>
    </w:p>
    <w:p w14:paraId="4DAC6C6A" w14:textId="28EC7D7E" w:rsidR="0083229A" w:rsidRDefault="00505246" w:rsidP="0083229A">
      <w:pPr>
        <w:pStyle w:val="LabStepNumbered"/>
      </w:pPr>
      <w:r>
        <w:t xml:space="preserve">Navigate back to the </w:t>
      </w:r>
      <w:r w:rsidRPr="00EB2012">
        <w:rPr>
          <w:b/>
          <w:bCs/>
        </w:rPr>
        <w:t>Sales Summary</w:t>
      </w:r>
      <w:r>
        <w:t xml:space="preserve"> </w:t>
      </w:r>
      <w:r w:rsidR="00EB2012">
        <w:t xml:space="preserve">page </w:t>
      </w:r>
      <w:r>
        <w:t xml:space="preserve">before saving to ensure this page is the </w:t>
      </w:r>
      <w:r w:rsidR="00EB2012">
        <w:t xml:space="preserve">startup </w:t>
      </w:r>
      <w:r>
        <w:t>page.</w:t>
      </w:r>
    </w:p>
    <w:p w14:paraId="56550842" w14:textId="6C6CF241" w:rsidR="002E4ACE" w:rsidRDefault="002B6144" w:rsidP="00356EE1">
      <w:pPr>
        <w:pStyle w:val="ImageforStep"/>
      </w:pPr>
      <w:r>
        <w:rPr>
          <w:noProof/>
        </w:rPr>
        <w:drawing>
          <wp:inline distT="0" distB="0" distL="0" distR="0" wp14:anchorId="62A952CC" wp14:editId="3A7BAC22">
            <wp:extent cx="3661490" cy="500974"/>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377FD36C" w14:textId="6D9E1E70" w:rsidR="00F71D1E" w:rsidRDefault="00F71D1E" w:rsidP="00F71D1E">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3DDEB0E6" w14:textId="3B852876" w:rsidR="00F71D1E" w:rsidRDefault="002B6144" w:rsidP="00F71D1E">
      <w:pPr>
        <w:pStyle w:val="ImageforStep"/>
      </w:pPr>
      <w:r>
        <w:rPr>
          <w:noProof/>
        </w:rPr>
        <w:drawing>
          <wp:inline distT="0" distB="0" distL="0" distR="0" wp14:anchorId="7E6E1A4B" wp14:editId="174CEF68">
            <wp:extent cx="3680292" cy="997086"/>
            <wp:effectExtent l="0" t="0" r="0"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23353927" w14:textId="460885A4" w:rsidR="00F71D1E" w:rsidRDefault="00505246" w:rsidP="00505246">
      <w:pPr>
        <w:pStyle w:val="LabExerciseCallout"/>
      </w:pPr>
      <w:r>
        <w:t xml:space="preserve">Now, it’s once again </w:t>
      </w:r>
      <w:r w:rsidR="007B3778">
        <w:t xml:space="preserve">time </w:t>
      </w:r>
      <w:r>
        <w:t>to test your work in the Power BI Service,</w:t>
      </w:r>
    </w:p>
    <w:p w14:paraId="4BDE5F97" w14:textId="5D0FAB99" w:rsidR="00F71D1E" w:rsidRDefault="00F71D1E" w:rsidP="00F71D1E">
      <w:pPr>
        <w:pStyle w:val="LabStepNumbered"/>
        <w:rPr>
          <w:sz w:val="20"/>
          <w:szCs w:val="20"/>
        </w:rPr>
      </w:pPr>
      <w:r>
        <w:rPr>
          <w:sz w:val="20"/>
          <w:szCs w:val="20"/>
        </w:rPr>
        <w:t xml:space="preserve">Publish the </w:t>
      </w:r>
      <w:r w:rsidR="00D64C1E">
        <w:rPr>
          <w:b/>
          <w:bCs/>
          <w:sz w:val="20"/>
          <w:szCs w:val="20"/>
        </w:rPr>
        <w:t>Product Sales</w:t>
      </w:r>
      <w:r>
        <w:rPr>
          <w:sz w:val="20"/>
          <w:szCs w:val="20"/>
        </w:rPr>
        <w:t xml:space="preserve"> project to push your changes to the project’s translations to the Power BI Service.</w:t>
      </w:r>
    </w:p>
    <w:p w14:paraId="2D05F634" w14:textId="197DBB9C" w:rsidR="00F71D1E" w:rsidRDefault="002B6144" w:rsidP="00F71D1E">
      <w:pPr>
        <w:pStyle w:val="ImageforStep"/>
      </w:pPr>
      <w:r>
        <w:rPr>
          <w:noProof/>
        </w:rPr>
        <w:drawing>
          <wp:inline distT="0" distB="0" distL="0" distR="0" wp14:anchorId="07930001" wp14:editId="1F9608F5">
            <wp:extent cx="5810543" cy="963038"/>
            <wp:effectExtent l="0" t="0" r="0"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58C2F444" w14:textId="7EC8082E" w:rsidR="00F71D1E" w:rsidRDefault="00F71D1E" w:rsidP="00F71D1E">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w:t>
      </w:r>
      <w:r w:rsidR="00505246">
        <w:rPr>
          <w:sz w:val="20"/>
          <w:szCs w:val="20"/>
        </w:rPr>
        <w:t>d</w:t>
      </w:r>
      <w:r>
        <w:rPr>
          <w:sz w:val="20"/>
          <w:szCs w:val="20"/>
        </w:rPr>
        <w:t xml:space="preserve">ialog, click the </w:t>
      </w:r>
      <w:r w:rsidRPr="0017236E">
        <w:rPr>
          <w:b/>
          <w:bCs/>
          <w:sz w:val="20"/>
          <w:szCs w:val="20"/>
        </w:rPr>
        <w:t>Replace</w:t>
      </w:r>
      <w:r>
        <w:rPr>
          <w:sz w:val="20"/>
          <w:szCs w:val="20"/>
        </w:rPr>
        <w:t xml:space="preserve"> button to continue.</w:t>
      </w:r>
    </w:p>
    <w:p w14:paraId="5ED8F8F8" w14:textId="0B489127" w:rsidR="00F71D1E" w:rsidRPr="0017236E" w:rsidRDefault="00F71D1E" w:rsidP="00F71D1E">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sidR="00D64C1E">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1D313898" w14:textId="75725419" w:rsidR="00F71D1E" w:rsidRDefault="00F71D1E" w:rsidP="00F71D1E">
      <w:pPr>
        <w:pStyle w:val="LabStepNumbered"/>
        <w:rPr>
          <w:sz w:val="20"/>
          <w:szCs w:val="20"/>
        </w:rPr>
      </w:pPr>
      <w:r>
        <w:rPr>
          <w:sz w:val="20"/>
          <w:szCs w:val="20"/>
        </w:rPr>
        <w:t>The report should load as normal showing all text in English at first.</w:t>
      </w:r>
    </w:p>
    <w:p w14:paraId="1B5C843B" w14:textId="17A2A3BB" w:rsidR="00EB2012" w:rsidRDefault="00A63E58" w:rsidP="00F71D1E">
      <w:pPr>
        <w:pStyle w:val="LabStepNumbered"/>
        <w:rPr>
          <w:sz w:val="20"/>
          <w:szCs w:val="20"/>
        </w:rPr>
      </w:pPr>
      <w:r>
        <w:rPr>
          <w:sz w:val="20"/>
          <w:szCs w:val="20"/>
        </w:rPr>
        <w:t xml:space="preserve">Use the </w:t>
      </w:r>
      <w:r w:rsidR="007B3778">
        <w:rPr>
          <w:sz w:val="20"/>
          <w:szCs w:val="20"/>
        </w:rPr>
        <w:t xml:space="preserve">browser </w:t>
      </w:r>
      <w:r>
        <w:rPr>
          <w:sz w:val="20"/>
          <w:szCs w:val="20"/>
        </w:rPr>
        <w:t xml:space="preserve">bookmark created earlier to load the report in </w:t>
      </w:r>
      <w:r w:rsidR="00F71D1E">
        <w:rPr>
          <w:sz w:val="20"/>
          <w:szCs w:val="20"/>
        </w:rPr>
        <w:t>Spanish</w:t>
      </w:r>
      <w:r>
        <w:rPr>
          <w:sz w:val="20"/>
          <w:szCs w:val="20"/>
        </w:rPr>
        <w:t xml:space="preserve">. </w:t>
      </w:r>
    </w:p>
    <w:p w14:paraId="3E11368C" w14:textId="4CC0C401" w:rsidR="00F71D1E" w:rsidRDefault="00A63E58" w:rsidP="00F71D1E">
      <w:pPr>
        <w:pStyle w:val="LabStepNumbered"/>
        <w:rPr>
          <w:sz w:val="20"/>
          <w:szCs w:val="20"/>
        </w:rPr>
      </w:pPr>
      <w:r>
        <w:rPr>
          <w:sz w:val="20"/>
          <w:szCs w:val="20"/>
        </w:rPr>
        <w:t xml:space="preserve">Verify the report </w:t>
      </w:r>
      <w:r w:rsidR="00EB2012">
        <w:rPr>
          <w:sz w:val="20"/>
          <w:szCs w:val="20"/>
        </w:rPr>
        <w:t xml:space="preserve">title and navigation button captions are displayed using </w:t>
      </w:r>
      <w:r>
        <w:rPr>
          <w:sz w:val="20"/>
          <w:szCs w:val="20"/>
        </w:rPr>
        <w:t>Spanish translations</w:t>
      </w:r>
      <w:r w:rsidR="00017240">
        <w:rPr>
          <w:sz w:val="20"/>
          <w:szCs w:val="20"/>
        </w:rPr>
        <w:t>.</w:t>
      </w:r>
    </w:p>
    <w:p w14:paraId="1C720EA1" w14:textId="49F82AD8" w:rsidR="00EE795C" w:rsidRDefault="001A7026" w:rsidP="00F246D5">
      <w:pPr>
        <w:pStyle w:val="ImageforStep"/>
      </w:pPr>
      <w:r>
        <w:rPr>
          <w:noProof/>
        </w:rPr>
        <w:drawing>
          <wp:inline distT="0" distB="0" distL="0" distR="0" wp14:anchorId="78921F5E" wp14:editId="78A916B8">
            <wp:extent cx="5066581" cy="12632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59652" cy="1286443"/>
                    </a:xfrm>
                    <a:prstGeom prst="rect">
                      <a:avLst/>
                    </a:prstGeom>
                    <a:noFill/>
                    <a:ln>
                      <a:noFill/>
                    </a:ln>
                  </pic:spPr>
                </pic:pic>
              </a:graphicData>
            </a:graphic>
          </wp:inline>
        </w:drawing>
      </w:r>
    </w:p>
    <w:p w14:paraId="509075F6" w14:textId="2D95782C" w:rsidR="0083229A" w:rsidRDefault="007B3778" w:rsidP="0083229A">
      <w:pPr>
        <w:pStyle w:val="LabStepNumbered"/>
      </w:pPr>
      <w:r>
        <w:lastRenderedPageBreak/>
        <w:t>Navigate</w:t>
      </w:r>
      <w:r w:rsidR="00EB2012">
        <w:t xml:space="preserve"> to the second page and verify the title for the </w:t>
      </w:r>
      <w:r w:rsidR="00EB2012" w:rsidRPr="00EB2012">
        <w:rPr>
          <w:b/>
          <w:bCs/>
        </w:rPr>
        <w:t>Top Selling Products</w:t>
      </w:r>
      <w:r w:rsidR="00EB2012">
        <w:t xml:space="preserve"> visual is </w:t>
      </w:r>
      <w:r w:rsidR="00EB2012">
        <w:rPr>
          <w:sz w:val="20"/>
          <w:szCs w:val="20"/>
        </w:rPr>
        <w:t>displayed using Spanish translations.</w:t>
      </w:r>
    </w:p>
    <w:p w14:paraId="58BBB1A2" w14:textId="737ED082" w:rsidR="001A7026" w:rsidRDefault="001A7026" w:rsidP="00F246D5">
      <w:pPr>
        <w:pStyle w:val="ImageforStep"/>
      </w:pPr>
      <w:r>
        <w:rPr>
          <w:noProof/>
        </w:rPr>
        <w:drawing>
          <wp:inline distT="0" distB="0" distL="0" distR="0" wp14:anchorId="72383D94" wp14:editId="1FA6C03F">
            <wp:extent cx="5635925" cy="9267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74808" cy="966078"/>
                    </a:xfrm>
                    <a:prstGeom prst="rect">
                      <a:avLst/>
                    </a:prstGeom>
                    <a:noFill/>
                    <a:ln>
                      <a:noFill/>
                    </a:ln>
                  </pic:spPr>
                </pic:pic>
              </a:graphicData>
            </a:graphic>
          </wp:inline>
        </w:drawing>
      </w:r>
    </w:p>
    <w:p w14:paraId="468FB532" w14:textId="7C74F4AC" w:rsidR="00EB2012" w:rsidRDefault="00A63E58" w:rsidP="00A63E58">
      <w:pPr>
        <w:pStyle w:val="LabStepNumbered"/>
        <w:rPr>
          <w:sz w:val="20"/>
          <w:szCs w:val="20"/>
        </w:rPr>
      </w:pPr>
      <w:r>
        <w:rPr>
          <w:sz w:val="20"/>
          <w:szCs w:val="20"/>
        </w:rPr>
        <w:t xml:space="preserve">Use the </w:t>
      </w:r>
      <w:r w:rsidR="007B3778">
        <w:rPr>
          <w:sz w:val="20"/>
          <w:szCs w:val="20"/>
        </w:rPr>
        <w:t xml:space="preserve">browser bookmark </w:t>
      </w:r>
      <w:r>
        <w:rPr>
          <w:sz w:val="20"/>
          <w:szCs w:val="20"/>
        </w:rPr>
        <w:t xml:space="preserve">created earlier to load the report in French. </w:t>
      </w:r>
    </w:p>
    <w:p w14:paraId="7086DE7B" w14:textId="60EACD07" w:rsidR="00A63E58" w:rsidRPr="00EB2012" w:rsidRDefault="00EB2012" w:rsidP="00213597">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French translations</w:t>
      </w:r>
      <w:r w:rsidR="00017240" w:rsidRPr="00EB2012">
        <w:rPr>
          <w:sz w:val="20"/>
          <w:szCs w:val="20"/>
        </w:rPr>
        <w:t>.</w:t>
      </w:r>
    </w:p>
    <w:p w14:paraId="45786FCC" w14:textId="0748C8F9" w:rsidR="00F246D5" w:rsidRDefault="001A7026" w:rsidP="00F246D5">
      <w:pPr>
        <w:pStyle w:val="ImageforStep"/>
      </w:pPr>
      <w:r>
        <w:rPr>
          <w:noProof/>
        </w:rPr>
        <w:drawing>
          <wp:inline distT="0" distB="0" distL="0" distR="0" wp14:anchorId="4B8F2922" wp14:editId="028CCCD4">
            <wp:extent cx="5664520" cy="13959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07954" cy="1406622"/>
                    </a:xfrm>
                    <a:prstGeom prst="rect">
                      <a:avLst/>
                    </a:prstGeom>
                    <a:noFill/>
                    <a:ln>
                      <a:noFill/>
                    </a:ln>
                  </pic:spPr>
                </pic:pic>
              </a:graphicData>
            </a:graphic>
          </wp:inline>
        </w:drawing>
      </w:r>
    </w:p>
    <w:p w14:paraId="647D4EC2" w14:textId="133D316D" w:rsidR="00EB2012" w:rsidRDefault="0076662F" w:rsidP="00EB2012">
      <w:pPr>
        <w:pStyle w:val="LabStepNumbered"/>
      </w:pPr>
      <w:r>
        <w:t xml:space="preserve">Navigate </w:t>
      </w:r>
      <w:r w:rsidR="00EB2012">
        <w:t xml:space="preserve">to the </w:t>
      </w:r>
      <w:r>
        <w:t xml:space="preserve">second </w:t>
      </w:r>
      <w:r w:rsidR="00EB2012">
        <w:t xml:space="preserve">page and verify the title for the </w:t>
      </w:r>
      <w:r w:rsidR="00EB2012" w:rsidRPr="00EB2012">
        <w:rPr>
          <w:b/>
          <w:bCs/>
        </w:rPr>
        <w:t>Top Selling Products</w:t>
      </w:r>
      <w:r w:rsidR="00EB2012">
        <w:t xml:space="preserve"> visual is </w:t>
      </w:r>
      <w:r w:rsidR="00EB2012">
        <w:rPr>
          <w:sz w:val="20"/>
          <w:szCs w:val="20"/>
        </w:rPr>
        <w:t>displayed using French translations.</w:t>
      </w:r>
    </w:p>
    <w:p w14:paraId="1B2256B3" w14:textId="034C27C3" w:rsidR="001A7026" w:rsidRPr="00EE795C" w:rsidRDefault="001A7026" w:rsidP="00F246D5">
      <w:pPr>
        <w:pStyle w:val="ImageforStep"/>
      </w:pPr>
      <w:r>
        <w:rPr>
          <w:noProof/>
        </w:rPr>
        <w:drawing>
          <wp:inline distT="0" distB="0" distL="0" distR="0" wp14:anchorId="2F66B700" wp14:editId="1E3CBC6D">
            <wp:extent cx="5705272" cy="8883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07310" cy="904197"/>
                    </a:xfrm>
                    <a:prstGeom prst="rect">
                      <a:avLst/>
                    </a:prstGeom>
                    <a:noFill/>
                    <a:ln>
                      <a:noFill/>
                    </a:ln>
                  </pic:spPr>
                </pic:pic>
              </a:graphicData>
            </a:graphic>
          </wp:inline>
        </w:drawing>
      </w:r>
    </w:p>
    <w:p w14:paraId="5E9DE8FF" w14:textId="60D02B97" w:rsidR="00EB2012" w:rsidRDefault="00A63E58" w:rsidP="00A63E58">
      <w:pPr>
        <w:pStyle w:val="LabStepNumbered"/>
        <w:rPr>
          <w:sz w:val="20"/>
          <w:szCs w:val="20"/>
        </w:rPr>
      </w:pPr>
      <w:r>
        <w:rPr>
          <w:sz w:val="20"/>
          <w:szCs w:val="20"/>
        </w:rPr>
        <w:t xml:space="preserve">Use the </w:t>
      </w:r>
      <w:r w:rsidR="0076662F">
        <w:t xml:space="preserve">browser bookmark </w:t>
      </w:r>
      <w:r>
        <w:rPr>
          <w:sz w:val="20"/>
          <w:szCs w:val="20"/>
        </w:rPr>
        <w:t>created earlier to load the report in German.</w:t>
      </w:r>
    </w:p>
    <w:p w14:paraId="64CDA807" w14:textId="1E6C9C4D" w:rsidR="00EE795C" w:rsidRPr="00EB2012" w:rsidRDefault="00EB2012" w:rsidP="00114112">
      <w:pPr>
        <w:pStyle w:val="LabStepNumbered"/>
        <w:rPr>
          <w:sz w:val="20"/>
          <w:szCs w:val="20"/>
        </w:rPr>
      </w:pPr>
      <w:r w:rsidRPr="00EB2012">
        <w:rPr>
          <w:sz w:val="20"/>
          <w:szCs w:val="20"/>
        </w:rPr>
        <w:t xml:space="preserve">Verify the report title and navigation button captions are displayed using </w:t>
      </w:r>
      <w:r w:rsidR="00A63E58" w:rsidRPr="00EB2012">
        <w:rPr>
          <w:sz w:val="20"/>
          <w:szCs w:val="20"/>
        </w:rPr>
        <w:t>German translations</w:t>
      </w:r>
      <w:r w:rsidR="00017240" w:rsidRPr="00EB2012">
        <w:rPr>
          <w:sz w:val="20"/>
          <w:szCs w:val="20"/>
        </w:rPr>
        <w:t>.</w:t>
      </w:r>
    </w:p>
    <w:p w14:paraId="79A7C7E7" w14:textId="1187FD62" w:rsidR="00F246D5" w:rsidRDefault="0047114A" w:rsidP="00F246D5">
      <w:pPr>
        <w:pStyle w:val="ImageforStep"/>
      </w:pPr>
      <w:r>
        <w:rPr>
          <w:noProof/>
        </w:rPr>
        <w:drawing>
          <wp:inline distT="0" distB="0" distL="0" distR="0" wp14:anchorId="06F90EE7" wp14:editId="3339B52F">
            <wp:extent cx="5582644" cy="136187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8052" cy="1370510"/>
                    </a:xfrm>
                    <a:prstGeom prst="rect">
                      <a:avLst/>
                    </a:prstGeom>
                    <a:noFill/>
                    <a:ln>
                      <a:noFill/>
                    </a:ln>
                  </pic:spPr>
                </pic:pic>
              </a:graphicData>
            </a:graphic>
          </wp:inline>
        </w:drawing>
      </w:r>
    </w:p>
    <w:p w14:paraId="17C00977" w14:textId="1F7BB931" w:rsidR="00EB2012" w:rsidRDefault="0076662F" w:rsidP="00EB2012">
      <w:pPr>
        <w:pStyle w:val="LabStepNumbered"/>
      </w:pPr>
      <w:r>
        <w:t>Navigate</w:t>
      </w:r>
      <w:r w:rsidR="00EB2012">
        <w:t xml:space="preserve"> to the second page and verify the title for the </w:t>
      </w:r>
      <w:r w:rsidR="00EB2012" w:rsidRPr="00EB2012">
        <w:rPr>
          <w:b/>
          <w:bCs/>
        </w:rPr>
        <w:t>Top Selling Products</w:t>
      </w:r>
      <w:r w:rsidR="00EB2012">
        <w:t xml:space="preserve"> visual is </w:t>
      </w:r>
      <w:r w:rsidR="00EB2012">
        <w:rPr>
          <w:sz w:val="20"/>
          <w:szCs w:val="20"/>
        </w:rPr>
        <w:t>displayed using German translations.</w:t>
      </w:r>
    </w:p>
    <w:p w14:paraId="13862A02" w14:textId="237EDC6D" w:rsidR="0047114A" w:rsidRPr="00EE795C" w:rsidRDefault="0047114A" w:rsidP="0083229A">
      <w:pPr>
        <w:pStyle w:val="ImageforStep"/>
      </w:pPr>
      <w:r>
        <w:rPr>
          <w:noProof/>
        </w:rPr>
        <w:drawing>
          <wp:inline distT="0" distB="0" distL="0" distR="0" wp14:anchorId="4EAB90C5" wp14:editId="605020EC">
            <wp:extent cx="5673905" cy="150778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05442" cy="1516168"/>
                    </a:xfrm>
                    <a:prstGeom prst="rect">
                      <a:avLst/>
                    </a:prstGeom>
                    <a:noFill/>
                    <a:ln>
                      <a:noFill/>
                    </a:ln>
                  </pic:spPr>
                </pic:pic>
              </a:graphicData>
            </a:graphic>
          </wp:inline>
        </w:drawing>
      </w:r>
    </w:p>
    <w:p w14:paraId="38A025FA" w14:textId="2F9FCA3C" w:rsidR="00F246D5" w:rsidRPr="00EC7244" w:rsidRDefault="00017240" w:rsidP="00017240">
      <w:pPr>
        <w:pStyle w:val="LabExerciseCallout"/>
      </w:pPr>
      <w:r>
        <w:t xml:space="preserve">You have now </w:t>
      </w:r>
      <w:r w:rsidR="00567967">
        <w:t xml:space="preserve">implemented </w:t>
      </w:r>
      <w:r>
        <w:t xml:space="preserve">report label translations using the Translations Builder </w:t>
      </w:r>
      <w:r w:rsidR="0076662F">
        <w:t>L</w:t>
      </w:r>
      <w:r>
        <w:t xml:space="preserve">ocalized </w:t>
      </w:r>
      <w:r w:rsidR="0076662F">
        <w:t>L</w:t>
      </w:r>
      <w:r>
        <w:t xml:space="preserve">abel </w:t>
      </w:r>
      <w:r w:rsidR="0076662F">
        <w:t xml:space="preserve">table </w:t>
      </w:r>
      <w:r>
        <w:t xml:space="preserve">strategy. You should be able to see that this will add a significant level of productivity to your future efforts to </w:t>
      </w:r>
      <w:r w:rsidR="00567967">
        <w:t xml:space="preserve">build Power BI </w:t>
      </w:r>
      <w:r>
        <w:t>reports</w:t>
      </w:r>
      <w:r w:rsidR="00567967">
        <w:t xml:space="preserve"> that support multiple languages</w:t>
      </w:r>
      <w:r>
        <w:t>.</w:t>
      </w:r>
    </w:p>
    <w:p w14:paraId="61499E93" w14:textId="08C9500C" w:rsidR="005C50D0" w:rsidRDefault="005C50D0" w:rsidP="005C50D0">
      <w:pPr>
        <w:pStyle w:val="Heading3"/>
      </w:pPr>
      <w:bookmarkStart w:id="4" w:name="_Toc124670335"/>
      <w:r>
        <w:lastRenderedPageBreak/>
        <w:t>Exercise 4: Creating a Workflow Process To Gather &amp; Integrate Human Translations</w:t>
      </w:r>
      <w:bookmarkEnd w:id="4"/>
    </w:p>
    <w:p w14:paraId="1B688C4B" w14:textId="6BD20555" w:rsidR="00FA1DC1" w:rsidRDefault="00017240" w:rsidP="005C50D0">
      <w:pPr>
        <w:pStyle w:val="LabExerciseLeadIn"/>
      </w:pPr>
      <w:r>
        <w:t xml:space="preserve">Up to this point, you have done the work required to get the report and its underlying dataset into a structure to support </w:t>
      </w:r>
      <w:r w:rsidR="00FA1DC1">
        <w:t xml:space="preserve">translations for secondary </w:t>
      </w:r>
      <w:r>
        <w:t>language</w:t>
      </w:r>
      <w:r w:rsidR="00FA1DC1">
        <w:t>s</w:t>
      </w:r>
      <w:r>
        <w:t xml:space="preserve">. You were able to </w:t>
      </w:r>
      <w:r w:rsidR="00FA1DC1">
        <w:t xml:space="preserve">complete this work </w:t>
      </w:r>
      <w:r>
        <w:t xml:space="preserve">in a quick and efficient manner using Translations Builder </w:t>
      </w:r>
      <w:r w:rsidR="00FA1DC1">
        <w:t xml:space="preserve">together with </w:t>
      </w:r>
      <w:r>
        <w:t xml:space="preserve">machine-generated translations. However. It’s import to </w:t>
      </w:r>
      <w:r w:rsidR="00FA1DC1">
        <w:t xml:space="preserve">acknowledge </w:t>
      </w:r>
      <w:r>
        <w:t xml:space="preserve">that </w:t>
      </w:r>
      <w:r w:rsidR="008A6C00">
        <w:t xml:space="preserve">machine-generated translations </w:t>
      </w:r>
      <w:r w:rsidR="00FA1DC1">
        <w:t xml:space="preserve">alone will not be adequate for many production scenarios. You will need a way to integrate other </w:t>
      </w:r>
      <w:r w:rsidR="00567967">
        <w:t>people</w:t>
      </w:r>
      <w:r w:rsidR="008A6C00">
        <w:t xml:space="preserve"> </w:t>
      </w:r>
      <w:r w:rsidR="00FA1DC1">
        <w:t xml:space="preserve">acting as translators into a </w:t>
      </w:r>
      <w:r w:rsidR="00567967">
        <w:t xml:space="preserve">human </w:t>
      </w:r>
      <w:r w:rsidR="00FA1DC1">
        <w:t>workflow process.</w:t>
      </w:r>
    </w:p>
    <w:p w14:paraId="605550D5" w14:textId="4882D6A6" w:rsidR="005C50D0" w:rsidRDefault="00FA1DC1" w:rsidP="005C50D0">
      <w:pPr>
        <w:pStyle w:val="LabExerciseLeadIn"/>
      </w:pPr>
      <w:r>
        <w:t xml:space="preserve">In this lab exercise, you will </w:t>
      </w:r>
      <w:r w:rsidR="00631103">
        <w:t xml:space="preserve">work </w:t>
      </w:r>
      <w:r>
        <w:t xml:space="preserve">with the Translations Builder features to export and import translations using a CSV </w:t>
      </w:r>
      <w:r w:rsidR="00567967">
        <w:t xml:space="preserve">file </w:t>
      </w:r>
      <w:r>
        <w:t xml:space="preserve">format. This will provide a quick </w:t>
      </w:r>
      <w:r w:rsidR="00FF09A6">
        <w:t xml:space="preserve">way </w:t>
      </w:r>
      <w:r>
        <w:t xml:space="preserve">to generate translations sheets that can be sent to human translators. </w:t>
      </w:r>
      <w:r w:rsidR="00FF09A6">
        <w:t xml:space="preserve">As you will see, translators can make their edits to a translation sheets using Microsoft Excel. Once you’ve received an updated translation sheet back from a translator, </w:t>
      </w:r>
      <w:r w:rsidR="0084637B">
        <w:t>Translations Builder</w:t>
      </w:r>
      <w:r w:rsidR="00FF09A6">
        <w:t xml:space="preserve"> provides an import operation to integrate those update</w:t>
      </w:r>
      <w:r w:rsidR="00567967">
        <w:t>d</w:t>
      </w:r>
      <w:r w:rsidR="00FF09A6">
        <w:t xml:space="preserve"> </w:t>
      </w:r>
      <w:r w:rsidR="00567967">
        <w:t xml:space="preserve">translations </w:t>
      </w:r>
      <w:r w:rsidR="00FF09A6">
        <w:t xml:space="preserve">back into the dataset </w:t>
      </w:r>
      <w:r w:rsidR="0076662F">
        <w:t>of</w:t>
      </w:r>
      <w:r w:rsidR="00FF09A6">
        <w:t xml:space="preserve"> the current project.</w:t>
      </w:r>
    </w:p>
    <w:p w14:paraId="72149EB1" w14:textId="63B41744" w:rsidR="009B585D" w:rsidRDefault="009B585D" w:rsidP="005C50D0">
      <w:pPr>
        <w:pStyle w:val="LabExerciseLeadIn"/>
      </w:pPr>
      <w:r>
        <w:rPr>
          <w:b/>
        </w:rPr>
        <w:t>Prerequisite</w:t>
      </w:r>
      <w:r>
        <w:t xml:space="preserve">: To complete this exercise, you will need Microsoft Excel </w:t>
      </w:r>
      <w:r w:rsidR="004930AA">
        <w:t xml:space="preserve">installed on the same PC </w:t>
      </w:r>
      <w:r w:rsidR="0076662F">
        <w:t xml:space="preserve">that's </w:t>
      </w:r>
      <w:r w:rsidR="004930AA">
        <w:t>running Translations Builder</w:t>
      </w:r>
      <w:r>
        <w:t>.</w:t>
      </w:r>
    </w:p>
    <w:p w14:paraId="440AD6A4" w14:textId="489CE541" w:rsidR="005C50D0" w:rsidRPr="005C50D0" w:rsidRDefault="00FF09A6">
      <w:pPr>
        <w:pStyle w:val="LabStepNumbered"/>
        <w:numPr>
          <w:ilvl w:val="0"/>
          <w:numId w:val="9"/>
        </w:numPr>
        <w:rPr>
          <w:sz w:val="20"/>
          <w:szCs w:val="20"/>
        </w:rPr>
      </w:pPr>
      <w:r>
        <w:rPr>
          <w:sz w:val="20"/>
          <w:szCs w:val="20"/>
        </w:rPr>
        <w:t xml:space="preserve">Launch Windows Explorer and navigate to the </w:t>
      </w:r>
      <w:r w:rsidR="00E2221C">
        <w:rPr>
          <w:sz w:val="20"/>
          <w:szCs w:val="20"/>
        </w:rPr>
        <w:t xml:space="preserve">folder where you </w:t>
      </w:r>
      <w:r>
        <w:rPr>
          <w:sz w:val="20"/>
          <w:szCs w:val="20"/>
        </w:rPr>
        <w:t xml:space="preserve">copied </w:t>
      </w:r>
      <w:r w:rsidR="00E2221C">
        <w:rPr>
          <w:sz w:val="20"/>
          <w:szCs w:val="20"/>
        </w:rPr>
        <w:t xml:space="preserve">the </w:t>
      </w:r>
      <w:r>
        <w:rPr>
          <w:sz w:val="20"/>
          <w:szCs w:val="20"/>
        </w:rPr>
        <w:t xml:space="preserve">project file </w:t>
      </w:r>
      <w:r w:rsidR="00D64C1E">
        <w:rPr>
          <w:b/>
          <w:bCs/>
          <w:sz w:val="20"/>
          <w:szCs w:val="20"/>
        </w:rPr>
        <w:t>Product Sales</w:t>
      </w:r>
      <w:r w:rsidR="00E2221C" w:rsidRPr="00FF09A6">
        <w:rPr>
          <w:b/>
          <w:bCs/>
          <w:sz w:val="20"/>
          <w:szCs w:val="20"/>
        </w:rPr>
        <w:t>.pbix</w:t>
      </w:r>
      <w:r w:rsidR="00E2221C">
        <w:rPr>
          <w:sz w:val="20"/>
          <w:szCs w:val="20"/>
        </w:rPr>
        <w:t>.</w:t>
      </w:r>
    </w:p>
    <w:p w14:paraId="689BF9E1" w14:textId="1132DF68" w:rsidR="00E2221C" w:rsidRDefault="00A766ED" w:rsidP="00E2221C">
      <w:pPr>
        <w:pStyle w:val="ImageforStep"/>
      </w:pPr>
      <w:r>
        <w:rPr>
          <w:noProof/>
        </w:rPr>
        <w:drawing>
          <wp:inline distT="0" distB="0" distL="0" distR="0" wp14:anchorId="1F3AB0CE" wp14:editId="01393303">
            <wp:extent cx="2601245" cy="99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44232" cy="1013562"/>
                    </a:xfrm>
                    <a:prstGeom prst="rect">
                      <a:avLst/>
                    </a:prstGeom>
                    <a:noFill/>
                    <a:ln>
                      <a:noFill/>
                    </a:ln>
                  </pic:spPr>
                </pic:pic>
              </a:graphicData>
            </a:graphic>
          </wp:inline>
        </w:drawing>
      </w:r>
    </w:p>
    <w:p w14:paraId="2BAC2207" w14:textId="43BFE29F" w:rsidR="00E2221C" w:rsidRDefault="00FF09A6" w:rsidP="00E2221C">
      <w:pPr>
        <w:pStyle w:val="LabStepNumbered"/>
        <w:rPr>
          <w:sz w:val="20"/>
          <w:szCs w:val="20"/>
        </w:rPr>
      </w:pPr>
      <w:r>
        <w:rPr>
          <w:sz w:val="20"/>
          <w:szCs w:val="20"/>
        </w:rPr>
        <w:t xml:space="preserve">Create two new folders inside the lab folder named </w:t>
      </w:r>
      <w:r w:rsidRPr="00FF09A6">
        <w:rPr>
          <w:b/>
          <w:bCs/>
          <w:sz w:val="20"/>
          <w:szCs w:val="20"/>
        </w:rPr>
        <w:t>Outbox</w:t>
      </w:r>
      <w:r>
        <w:rPr>
          <w:sz w:val="20"/>
          <w:szCs w:val="20"/>
        </w:rPr>
        <w:t xml:space="preserve"> and </w:t>
      </w:r>
      <w:r w:rsidRPr="00FF09A6">
        <w:rPr>
          <w:b/>
          <w:bCs/>
          <w:sz w:val="20"/>
          <w:szCs w:val="20"/>
        </w:rPr>
        <w:t>Inbox</w:t>
      </w:r>
      <w:r>
        <w:rPr>
          <w:sz w:val="20"/>
          <w:szCs w:val="20"/>
        </w:rPr>
        <w:t>.</w:t>
      </w:r>
    </w:p>
    <w:p w14:paraId="05A24136" w14:textId="7F607E20" w:rsidR="00E2221C" w:rsidRDefault="00A766ED" w:rsidP="00E2221C">
      <w:pPr>
        <w:pStyle w:val="ImageforStep"/>
      </w:pPr>
      <w:r>
        <w:rPr>
          <w:noProof/>
        </w:rPr>
        <w:drawing>
          <wp:inline distT="0" distB="0" distL="0" distR="0" wp14:anchorId="14B9C25D" wp14:editId="757C315E">
            <wp:extent cx="3062515" cy="1339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95294" cy="1354307"/>
                    </a:xfrm>
                    <a:prstGeom prst="rect">
                      <a:avLst/>
                    </a:prstGeom>
                    <a:noFill/>
                    <a:ln>
                      <a:noFill/>
                    </a:ln>
                  </pic:spPr>
                </pic:pic>
              </a:graphicData>
            </a:graphic>
          </wp:inline>
        </w:drawing>
      </w:r>
    </w:p>
    <w:p w14:paraId="640BA094" w14:textId="2B89E783" w:rsidR="00FF09A6" w:rsidRDefault="00FF09A6" w:rsidP="00FF09A6">
      <w:pPr>
        <w:pStyle w:val="LabExerciseCallout"/>
      </w:pPr>
      <w:r>
        <w:t xml:space="preserve">Next, you </w:t>
      </w:r>
      <w:r w:rsidR="0056307A">
        <w:t xml:space="preserve">need to </w:t>
      </w:r>
      <w:r>
        <w:t xml:space="preserve">configure settings in Translations Builder </w:t>
      </w:r>
      <w:r w:rsidR="0056307A">
        <w:t xml:space="preserve">so that these </w:t>
      </w:r>
      <w:r>
        <w:t xml:space="preserve">folders </w:t>
      </w:r>
      <w:r w:rsidR="0056307A">
        <w:t xml:space="preserve">are used </w:t>
      </w:r>
      <w:r>
        <w:t>as target</w:t>
      </w:r>
      <w:r w:rsidR="0056307A">
        <w:t>s</w:t>
      </w:r>
      <w:r>
        <w:t xml:space="preserve"> for export and import</w:t>
      </w:r>
      <w:r w:rsidR="0056307A">
        <w:t xml:space="preserve"> operations</w:t>
      </w:r>
      <w:r>
        <w:t>.</w:t>
      </w:r>
    </w:p>
    <w:p w14:paraId="3CAC5FDA" w14:textId="1BF49C39" w:rsidR="00E2221C" w:rsidRDefault="0056307A" w:rsidP="00E2221C">
      <w:pPr>
        <w:pStyle w:val="LabStepNumbered"/>
        <w:rPr>
          <w:sz w:val="20"/>
          <w:szCs w:val="20"/>
        </w:rPr>
      </w:pPr>
      <w:r>
        <w:rPr>
          <w:sz w:val="20"/>
          <w:szCs w:val="20"/>
        </w:rPr>
        <w:t xml:space="preserve">Return to Translations Builder and drop down the </w:t>
      </w:r>
      <w:r w:rsidRPr="0056307A">
        <w:rPr>
          <w:b/>
          <w:bCs/>
          <w:sz w:val="20"/>
          <w:szCs w:val="20"/>
        </w:rPr>
        <w:t>Dataset Connection</w:t>
      </w:r>
      <w:r>
        <w:rPr>
          <w:sz w:val="20"/>
          <w:szCs w:val="20"/>
        </w:rPr>
        <w:t xml:space="preserve"> menu.</w:t>
      </w:r>
    </w:p>
    <w:p w14:paraId="1219EF95" w14:textId="6D42CB38" w:rsidR="0056307A" w:rsidRDefault="0056307A" w:rsidP="00E2221C">
      <w:pPr>
        <w:pStyle w:val="LabStepNumbered"/>
        <w:rPr>
          <w:sz w:val="20"/>
          <w:szCs w:val="20"/>
        </w:rPr>
      </w:pPr>
      <w:r>
        <w:rPr>
          <w:sz w:val="20"/>
          <w:szCs w:val="20"/>
        </w:rPr>
        <w:t xml:space="preserve">Click </w:t>
      </w:r>
      <w:r w:rsidRPr="0056307A">
        <w:rPr>
          <w:b/>
          <w:bCs/>
          <w:sz w:val="20"/>
          <w:szCs w:val="20"/>
        </w:rPr>
        <w:t>Configure Settings…</w:t>
      </w:r>
      <w:r>
        <w:rPr>
          <w:sz w:val="20"/>
          <w:szCs w:val="20"/>
        </w:rPr>
        <w:t xml:space="preserve"> to display the </w:t>
      </w:r>
      <w:r w:rsidRPr="0056307A">
        <w:rPr>
          <w:b/>
          <w:bCs/>
          <w:sz w:val="20"/>
          <w:szCs w:val="20"/>
        </w:rPr>
        <w:t>Configuration Options</w:t>
      </w:r>
      <w:r>
        <w:rPr>
          <w:sz w:val="20"/>
          <w:szCs w:val="20"/>
        </w:rPr>
        <w:t xml:space="preserve"> dialog.</w:t>
      </w:r>
    </w:p>
    <w:p w14:paraId="453B9DFD" w14:textId="6713D61D" w:rsidR="00655E3B" w:rsidRDefault="00655E3B" w:rsidP="00655E3B">
      <w:pPr>
        <w:pStyle w:val="ImageforStep"/>
      </w:pPr>
      <w:r>
        <w:rPr>
          <w:noProof/>
        </w:rPr>
        <w:drawing>
          <wp:inline distT="0" distB="0" distL="0" distR="0" wp14:anchorId="365AD998" wp14:editId="569CD4A3">
            <wp:extent cx="2227926" cy="10754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60775" cy="1091282"/>
                    </a:xfrm>
                    <a:prstGeom prst="rect">
                      <a:avLst/>
                    </a:prstGeom>
                    <a:noFill/>
                    <a:ln>
                      <a:noFill/>
                    </a:ln>
                  </pic:spPr>
                </pic:pic>
              </a:graphicData>
            </a:graphic>
          </wp:inline>
        </w:drawing>
      </w:r>
    </w:p>
    <w:p w14:paraId="529DD075" w14:textId="537547D0" w:rsidR="00655E3B" w:rsidRDefault="0056307A" w:rsidP="00E2221C">
      <w:pPr>
        <w:pStyle w:val="LabStepNumbered"/>
        <w:rPr>
          <w:sz w:val="20"/>
          <w:szCs w:val="20"/>
        </w:rPr>
      </w:pPr>
      <w:r>
        <w:rPr>
          <w:sz w:val="20"/>
          <w:szCs w:val="20"/>
        </w:rPr>
        <w:t xml:space="preserve">By default, folder paths for the </w:t>
      </w:r>
      <w:r w:rsidR="00567967" w:rsidRPr="00567967">
        <w:rPr>
          <w:b/>
          <w:bCs/>
          <w:sz w:val="20"/>
          <w:szCs w:val="20"/>
        </w:rPr>
        <w:t>Outbox</w:t>
      </w:r>
      <w:r>
        <w:rPr>
          <w:sz w:val="20"/>
          <w:szCs w:val="20"/>
        </w:rPr>
        <w:t xml:space="preserve"> and </w:t>
      </w:r>
      <w:r w:rsidR="00567967" w:rsidRPr="00567967">
        <w:rPr>
          <w:b/>
          <w:bCs/>
          <w:sz w:val="20"/>
          <w:szCs w:val="20"/>
        </w:rPr>
        <w:t>Inbox</w:t>
      </w:r>
      <w:r w:rsidR="00567967">
        <w:rPr>
          <w:sz w:val="20"/>
          <w:szCs w:val="20"/>
        </w:rPr>
        <w:t xml:space="preserve"> </w:t>
      </w:r>
      <w:r>
        <w:rPr>
          <w:sz w:val="20"/>
          <w:szCs w:val="20"/>
        </w:rPr>
        <w:t xml:space="preserve">are configured to target the current user’s </w:t>
      </w:r>
      <w:r w:rsidRPr="0056307A">
        <w:rPr>
          <w:b/>
          <w:bCs/>
          <w:sz w:val="20"/>
          <w:szCs w:val="20"/>
        </w:rPr>
        <w:t>Documents</w:t>
      </w:r>
      <w:r>
        <w:rPr>
          <w:sz w:val="20"/>
          <w:szCs w:val="20"/>
        </w:rPr>
        <w:t xml:space="preserve"> folder.</w:t>
      </w:r>
    </w:p>
    <w:p w14:paraId="498B8550" w14:textId="5D05A294" w:rsidR="00655E3B" w:rsidRDefault="00655E3B" w:rsidP="00655E3B">
      <w:pPr>
        <w:pStyle w:val="ImageforStep"/>
      </w:pPr>
      <w:r>
        <w:rPr>
          <w:noProof/>
        </w:rPr>
        <w:drawing>
          <wp:inline distT="0" distB="0" distL="0" distR="0" wp14:anchorId="6809F5AF" wp14:editId="1B286A3F">
            <wp:extent cx="3099816" cy="121615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99816" cy="1216152"/>
                    </a:xfrm>
                    <a:prstGeom prst="rect">
                      <a:avLst/>
                    </a:prstGeom>
                    <a:noFill/>
                    <a:ln>
                      <a:noFill/>
                    </a:ln>
                  </pic:spPr>
                </pic:pic>
              </a:graphicData>
            </a:graphic>
          </wp:inline>
        </w:drawing>
      </w:r>
    </w:p>
    <w:p w14:paraId="3C3AFD41" w14:textId="6EBE99FD" w:rsidR="00655E3B" w:rsidRDefault="0056307A" w:rsidP="0056307A">
      <w:pPr>
        <w:pStyle w:val="LabExerciseCallout"/>
      </w:pPr>
      <w:r>
        <w:t xml:space="preserve">Why does </w:t>
      </w:r>
      <w:r w:rsidR="00655E3B" w:rsidRPr="00567967">
        <w:rPr>
          <w:b/>
          <w:bCs/>
        </w:rPr>
        <w:t>Outbox</w:t>
      </w:r>
      <w:r w:rsidR="00655E3B">
        <w:t xml:space="preserve"> </w:t>
      </w:r>
      <w:r>
        <w:t xml:space="preserve">come </w:t>
      </w:r>
      <w:r w:rsidR="00655E3B">
        <w:t xml:space="preserve">before </w:t>
      </w:r>
      <w:r w:rsidR="00655E3B" w:rsidRPr="00567967">
        <w:rPr>
          <w:b/>
          <w:bCs/>
        </w:rPr>
        <w:t>Inbox</w:t>
      </w:r>
      <w:r w:rsidR="00655E3B">
        <w:t xml:space="preserve">? </w:t>
      </w:r>
      <w:r>
        <w:t xml:space="preserve">That’s because you generally work with the </w:t>
      </w:r>
      <w:r w:rsidRPr="00567967">
        <w:rPr>
          <w:b/>
          <w:bCs/>
        </w:rPr>
        <w:t>Outbox</w:t>
      </w:r>
      <w:r>
        <w:t xml:space="preserve"> first </w:t>
      </w:r>
      <w:r w:rsidR="009B585D">
        <w:t xml:space="preserve">when you </w:t>
      </w:r>
      <w:r>
        <w:t xml:space="preserve">export translation sheets that you will </w:t>
      </w:r>
      <w:r w:rsidR="00655E3B">
        <w:t>send to translators</w:t>
      </w:r>
      <w:r>
        <w:t xml:space="preserve">. Once </w:t>
      </w:r>
      <w:r w:rsidR="009B585D">
        <w:t xml:space="preserve">you get updated translations sheets back from translators, you add them to the </w:t>
      </w:r>
      <w:r w:rsidR="009B585D" w:rsidRPr="00567967">
        <w:rPr>
          <w:b/>
          <w:bCs/>
        </w:rPr>
        <w:t>Inbox</w:t>
      </w:r>
      <w:r w:rsidR="009B585D">
        <w:t xml:space="preserve"> for import.</w:t>
      </w:r>
    </w:p>
    <w:p w14:paraId="340CF962" w14:textId="3E91A4F3" w:rsidR="00655E3B" w:rsidRDefault="009B585D" w:rsidP="00E2221C">
      <w:pPr>
        <w:pStyle w:val="LabStepNumbered"/>
        <w:rPr>
          <w:sz w:val="20"/>
          <w:szCs w:val="20"/>
        </w:rPr>
      </w:pPr>
      <w:r>
        <w:rPr>
          <w:sz w:val="20"/>
          <w:szCs w:val="20"/>
        </w:rPr>
        <w:lastRenderedPageBreak/>
        <w:t xml:space="preserve">Click the </w:t>
      </w:r>
      <w:r w:rsidRPr="009B585D">
        <w:rPr>
          <w:b/>
          <w:bCs/>
          <w:sz w:val="20"/>
          <w:szCs w:val="20"/>
        </w:rPr>
        <w:t>set</w:t>
      </w:r>
      <w:r>
        <w:rPr>
          <w:sz w:val="20"/>
          <w:szCs w:val="20"/>
        </w:rPr>
        <w:t xml:space="preserve"> button to update the setting for </w:t>
      </w:r>
      <w:r w:rsidRPr="009B585D">
        <w:rPr>
          <w:b/>
          <w:bCs/>
          <w:sz w:val="20"/>
          <w:szCs w:val="20"/>
        </w:rPr>
        <w:t>Translations Outbox Folder Path</w:t>
      </w:r>
      <w:r>
        <w:rPr>
          <w:sz w:val="20"/>
          <w:szCs w:val="20"/>
        </w:rPr>
        <w:t>.</w:t>
      </w:r>
    </w:p>
    <w:p w14:paraId="5020996A" w14:textId="2BBA9705" w:rsidR="001D03F6" w:rsidRDefault="001D03F6" w:rsidP="001D03F6">
      <w:pPr>
        <w:pStyle w:val="ImageforStep"/>
      </w:pPr>
      <w:r>
        <w:rPr>
          <w:noProof/>
        </w:rPr>
        <w:drawing>
          <wp:inline distT="0" distB="0" distL="0" distR="0" wp14:anchorId="67F65E08" wp14:editId="7880A0E4">
            <wp:extent cx="2990088" cy="117043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90088" cy="1170432"/>
                    </a:xfrm>
                    <a:prstGeom prst="rect">
                      <a:avLst/>
                    </a:prstGeom>
                    <a:noFill/>
                    <a:ln>
                      <a:noFill/>
                    </a:ln>
                  </pic:spPr>
                </pic:pic>
              </a:graphicData>
            </a:graphic>
          </wp:inline>
        </w:drawing>
      </w:r>
    </w:p>
    <w:p w14:paraId="12C572C2" w14:textId="43DDA036" w:rsidR="001D03F6" w:rsidRDefault="009B585D" w:rsidP="00E2221C">
      <w:pPr>
        <w:pStyle w:val="LabStepNumbered"/>
        <w:rPr>
          <w:sz w:val="20"/>
          <w:szCs w:val="20"/>
        </w:rPr>
      </w:pPr>
      <w:r>
        <w:rPr>
          <w:sz w:val="20"/>
          <w:szCs w:val="20"/>
        </w:rPr>
        <w:t xml:space="preserve">Select the </w:t>
      </w:r>
      <w:r w:rsidRPr="009B585D">
        <w:rPr>
          <w:b/>
          <w:bCs/>
          <w:sz w:val="20"/>
          <w:szCs w:val="20"/>
        </w:rPr>
        <w:t>Outbox</w:t>
      </w:r>
      <w:r>
        <w:rPr>
          <w:sz w:val="20"/>
          <w:szCs w:val="20"/>
        </w:rPr>
        <w:t xml:space="preserve"> folder you created earlier in this exercise.</w:t>
      </w:r>
    </w:p>
    <w:p w14:paraId="64411A83" w14:textId="5717B351" w:rsidR="001D03F6" w:rsidRDefault="001D03F6" w:rsidP="001D03F6">
      <w:pPr>
        <w:pStyle w:val="ImageforStep"/>
      </w:pPr>
      <w:r>
        <w:rPr>
          <w:noProof/>
        </w:rPr>
        <w:drawing>
          <wp:inline distT="0" distB="0" distL="0" distR="0" wp14:anchorId="412D680F" wp14:editId="1D377824">
            <wp:extent cx="2599427" cy="1456834"/>
            <wp:effectExtent l="19050" t="1905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22868" cy="1469972"/>
                    </a:xfrm>
                    <a:prstGeom prst="rect">
                      <a:avLst/>
                    </a:prstGeom>
                    <a:noFill/>
                    <a:ln>
                      <a:solidFill>
                        <a:schemeClr val="tx1"/>
                      </a:solidFill>
                    </a:ln>
                  </pic:spPr>
                </pic:pic>
              </a:graphicData>
            </a:graphic>
          </wp:inline>
        </w:drawing>
      </w:r>
    </w:p>
    <w:p w14:paraId="389E8D4D" w14:textId="4E42C5DE" w:rsidR="009B585D" w:rsidRDefault="009B585D" w:rsidP="009B585D">
      <w:pPr>
        <w:pStyle w:val="LabStepNumbered"/>
        <w:rPr>
          <w:sz w:val="20"/>
          <w:szCs w:val="20"/>
        </w:rPr>
      </w:pPr>
      <w:r>
        <w:rPr>
          <w:sz w:val="20"/>
          <w:szCs w:val="20"/>
        </w:rPr>
        <w:t xml:space="preserve">Click the </w:t>
      </w:r>
      <w:r w:rsidRPr="009B585D">
        <w:rPr>
          <w:b/>
          <w:bCs/>
          <w:sz w:val="20"/>
          <w:szCs w:val="20"/>
        </w:rPr>
        <w:t>set</w:t>
      </w:r>
      <w:r>
        <w:rPr>
          <w:sz w:val="20"/>
          <w:szCs w:val="20"/>
        </w:rPr>
        <w:t xml:space="preserve"> button for </w:t>
      </w:r>
      <w:r w:rsidRPr="009B585D">
        <w:rPr>
          <w:b/>
          <w:bCs/>
          <w:sz w:val="20"/>
          <w:szCs w:val="20"/>
        </w:rPr>
        <w:t xml:space="preserve">Translations </w:t>
      </w:r>
      <w:r>
        <w:rPr>
          <w:b/>
          <w:bCs/>
          <w:sz w:val="20"/>
          <w:szCs w:val="20"/>
        </w:rPr>
        <w:t xml:space="preserve">Inbox </w:t>
      </w:r>
      <w:r w:rsidRPr="009B585D">
        <w:rPr>
          <w:b/>
          <w:bCs/>
          <w:sz w:val="20"/>
          <w:szCs w:val="20"/>
        </w:rPr>
        <w:t>Folder Path</w:t>
      </w:r>
      <w:r w:rsidR="00403CCA">
        <w:rPr>
          <w:sz w:val="20"/>
          <w:szCs w:val="20"/>
        </w:rPr>
        <w:t xml:space="preserve"> and select the </w:t>
      </w:r>
      <w:r w:rsidR="00403CCA">
        <w:rPr>
          <w:b/>
          <w:bCs/>
          <w:sz w:val="20"/>
          <w:szCs w:val="20"/>
        </w:rPr>
        <w:t>Inbox</w:t>
      </w:r>
      <w:r w:rsidR="00403CCA">
        <w:rPr>
          <w:sz w:val="20"/>
          <w:szCs w:val="20"/>
        </w:rPr>
        <w:t xml:space="preserve"> folder you created earlier</w:t>
      </w:r>
    </w:p>
    <w:p w14:paraId="0B6BF6FC" w14:textId="00CDC3D0" w:rsidR="001D03F6" w:rsidRDefault="001D03F6" w:rsidP="001D03F6">
      <w:pPr>
        <w:pStyle w:val="ImageforStep"/>
      </w:pPr>
      <w:r>
        <w:rPr>
          <w:noProof/>
        </w:rPr>
        <w:drawing>
          <wp:inline distT="0" distB="0" distL="0" distR="0" wp14:anchorId="15A1C7D8" wp14:editId="2776FF2F">
            <wp:extent cx="3163824" cy="12710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63824" cy="1271016"/>
                    </a:xfrm>
                    <a:prstGeom prst="rect">
                      <a:avLst/>
                    </a:prstGeom>
                    <a:noFill/>
                    <a:ln>
                      <a:noFill/>
                    </a:ln>
                  </pic:spPr>
                </pic:pic>
              </a:graphicData>
            </a:graphic>
          </wp:inline>
        </w:drawing>
      </w:r>
    </w:p>
    <w:p w14:paraId="2E504A10" w14:textId="011E68F2" w:rsidR="001D03F6" w:rsidRDefault="009B585D" w:rsidP="00E2221C">
      <w:pPr>
        <w:pStyle w:val="LabStepNumbered"/>
        <w:rPr>
          <w:sz w:val="20"/>
          <w:szCs w:val="20"/>
        </w:rPr>
      </w:pPr>
      <w:r>
        <w:rPr>
          <w:sz w:val="20"/>
          <w:szCs w:val="20"/>
        </w:rPr>
        <w:t xml:space="preserve">Click </w:t>
      </w:r>
      <w:r w:rsidRPr="009B585D">
        <w:rPr>
          <w:b/>
          <w:bCs/>
          <w:sz w:val="20"/>
          <w:szCs w:val="20"/>
        </w:rPr>
        <w:t>Save Changes</w:t>
      </w:r>
      <w:r>
        <w:rPr>
          <w:sz w:val="20"/>
          <w:szCs w:val="20"/>
        </w:rPr>
        <w:t>.</w:t>
      </w:r>
    </w:p>
    <w:p w14:paraId="52809685" w14:textId="06ACAC10" w:rsidR="001D03F6" w:rsidRDefault="001D03F6" w:rsidP="001D03F6">
      <w:pPr>
        <w:pStyle w:val="ImageforStep"/>
      </w:pPr>
      <w:r>
        <w:rPr>
          <w:noProof/>
        </w:rPr>
        <w:drawing>
          <wp:inline distT="0" distB="0" distL="0" distR="0" wp14:anchorId="3BC92FD1" wp14:editId="7225994C">
            <wp:extent cx="3118104" cy="12527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18104" cy="1252728"/>
                    </a:xfrm>
                    <a:prstGeom prst="rect">
                      <a:avLst/>
                    </a:prstGeom>
                    <a:noFill/>
                    <a:ln>
                      <a:noFill/>
                    </a:ln>
                  </pic:spPr>
                </pic:pic>
              </a:graphicData>
            </a:graphic>
          </wp:inline>
        </w:drawing>
      </w:r>
    </w:p>
    <w:p w14:paraId="2951925E" w14:textId="5B02A68C" w:rsidR="009B585D" w:rsidRDefault="009B585D" w:rsidP="009B585D">
      <w:pPr>
        <w:pStyle w:val="LabExerciseCallout"/>
      </w:pPr>
      <w:r>
        <w:t xml:space="preserve">Now that you have configured the folder paths for the </w:t>
      </w:r>
      <w:r w:rsidRPr="0076662F">
        <w:rPr>
          <w:b/>
          <w:bCs/>
        </w:rPr>
        <w:t>Outbox</w:t>
      </w:r>
      <w:r>
        <w:t xml:space="preserve"> and </w:t>
      </w:r>
      <w:r w:rsidRPr="0076662F">
        <w:rPr>
          <w:b/>
          <w:bCs/>
        </w:rPr>
        <w:t>Inbox</w:t>
      </w:r>
      <w:r>
        <w:t>, it’s time to begin exporting translation sheets.</w:t>
      </w:r>
    </w:p>
    <w:p w14:paraId="57FA06CF" w14:textId="55A2795B" w:rsidR="001D03F6" w:rsidRPr="009B585D" w:rsidRDefault="009B585D" w:rsidP="005A511B">
      <w:pPr>
        <w:pStyle w:val="LabStepNumbered"/>
        <w:rPr>
          <w:sz w:val="20"/>
          <w:szCs w:val="20"/>
        </w:rPr>
      </w:pPr>
      <w:r w:rsidRPr="009B585D">
        <w:rPr>
          <w:sz w:val="20"/>
          <w:szCs w:val="20"/>
        </w:rPr>
        <w:t xml:space="preserve">Examine what’s inside the </w:t>
      </w:r>
      <w:r w:rsidRPr="00A766ED">
        <w:rPr>
          <w:b/>
          <w:bCs/>
          <w:sz w:val="20"/>
          <w:szCs w:val="20"/>
        </w:rPr>
        <w:t>Export/Import Translations</w:t>
      </w:r>
      <w:r w:rsidRPr="009B585D">
        <w:rPr>
          <w:sz w:val="20"/>
          <w:szCs w:val="20"/>
        </w:rPr>
        <w:t xml:space="preserve"> section.</w:t>
      </w:r>
    </w:p>
    <w:p w14:paraId="3BE6009E" w14:textId="01E34F3D" w:rsidR="00E2221C" w:rsidRDefault="00A766ED" w:rsidP="00E2221C">
      <w:pPr>
        <w:pStyle w:val="ImageforStep"/>
      </w:pPr>
      <w:r>
        <w:rPr>
          <w:noProof/>
        </w:rPr>
        <w:drawing>
          <wp:inline distT="0" distB="0" distL="0" distR="0" wp14:anchorId="24E5FCC6" wp14:editId="355AF828">
            <wp:extent cx="5526193"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146" cy="1614665"/>
                    </a:xfrm>
                    <a:prstGeom prst="rect">
                      <a:avLst/>
                    </a:prstGeom>
                    <a:noFill/>
                    <a:ln>
                      <a:noFill/>
                    </a:ln>
                  </pic:spPr>
                </pic:pic>
              </a:graphicData>
            </a:graphic>
          </wp:inline>
        </w:drawing>
      </w:r>
    </w:p>
    <w:p w14:paraId="5C2D12EB" w14:textId="4F7322A0" w:rsidR="009B585D" w:rsidRDefault="009B585D" w:rsidP="009B585D">
      <w:pPr>
        <w:pStyle w:val="LabExerciseCallout"/>
      </w:pPr>
      <w:r>
        <w:lastRenderedPageBreak/>
        <w:t>Let’s start by creating a translation sheet for a single language.</w:t>
      </w:r>
    </w:p>
    <w:p w14:paraId="01B27FC0" w14:textId="34D2B135" w:rsidR="00E2221C" w:rsidRDefault="009B585D" w:rsidP="00E2221C">
      <w:pPr>
        <w:pStyle w:val="LabStepNumbered"/>
        <w:rPr>
          <w:sz w:val="20"/>
          <w:szCs w:val="20"/>
        </w:rPr>
      </w:pPr>
      <w:r>
        <w:rPr>
          <w:sz w:val="20"/>
          <w:szCs w:val="20"/>
        </w:rPr>
        <w:t xml:space="preserve">Drop down the selection menu under the </w:t>
      </w:r>
      <w:r w:rsidRPr="009B585D">
        <w:rPr>
          <w:b/>
          <w:bCs/>
          <w:sz w:val="20"/>
          <w:szCs w:val="20"/>
        </w:rPr>
        <w:t>Export Translations Sheet</w:t>
      </w:r>
      <w:r>
        <w:rPr>
          <w:sz w:val="20"/>
          <w:szCs w:val="20"/>
        </w:rPr>
        <w:t xml:space="preserve"> button and select </w:t>
      </w:r>
      <w:r w:rsidRPr="009B585D">
        <w:rPr>
          <w:b/>
          <w:bCs/>
          <w:sz w:val="20"/>
          <w:szCs w:val="20"/>
        </w:rPr>
        <w:t>German [de-DE]</w:t>
      </w:r>
      <w:r>
        <w:rPr>
          <w:sz w:val="20"/>
          <w:szCs w:val="20"/>
        </w:rPr>
        <w:t>.</w:t>
      </w:r>
    </w:p>
    <w:p w14:paraId="37DB8DC4" w14:textId="37CCBF4A" w:rsidR="00E2221C" w:rsidRDefault="00437687" w:rsidP="00E2221C">
      <w:pPr>
        <w:pStyle w:val="ImageforStep"/>
      </w:pPr>
      <w:r>
        <w:rPr>
          <w:noProof/>
        </w:rPr>
        <w:drawing>
          <wp:inline distT="0" distB="0" distL="0" distR="0" wp14:anchorId="08AF5B1C" wp14:editId="35A9AE8B">
            <wp:extent cx="2592421" cy="92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20897" cy="930439"/>
                    </a:xfrm>
                    <a:prstGeom prst="rect">
                      <a:avLst/>
                    </a:prstGeom>
                    <a:noFill/>
                    <a:ln>
                      <a:noFill/>
                    </a:ln>
                  </pic:spPr>
                </pic:pic>
              </a:graphicData>
            </a:graphic>
          </wp:inline>
        </w:drawing>
      </w:r>
    </w:p>
    <w:p w14:paraId="7CDA67B3" w14:textId="315812C9" w:rsidR="00E2221C" w:rsidRDefault="00403CCA" w:rsidP="00E2221C">
      <w:pPr>
        <w:pStyle w:val="LabStepNumbered"/>
        <w:rPr>
          <w:sz w:val="20"/>
          <w:szCs w:val="20"/>
        </w:rPr>
      </w:pPr>
      <w:r>
        <w:rPr>
          <w:sz w:val="20"/>
          <w:szCs w:val="20"/>
        </w:rPr>
        <w:t xml:space="preserve">After selecting </w:t>
      </w:r>
      <w:r w:rsidRPr="00403CCA">
        <w:rPr>
          <w:b/>
          <w:bCs/>
          <w:sz w:val="20"/>
          <w:szCs w:val="20"/>
        </w:rPr>
        <w:t>German [de-DE]</w:t>
      </w:r>
      <w:r>
        <w:rPr>
          <w:sz w:val="20"/>
          <w:szCs w:val="20"/>
        </w:rPr>
        <w:t>, c</w:t>
      </w:r>
      <w:r w:rsidR="009B585D">
        <w:rPr>
          <w:sz w:val="20"/>
          <w:szCs w:val="20"/>
        </w:rPr>
        <w:t xml:space="preserve">lick </w:t>
      </w:r>
      <w:r w:rsidR="004930AA">
        <w:rPr>
          <w:sz w:val="20"/>
          <w:szCs w:val="20"/>
        </w:rPr>
        <w:t xml:space="preserve">the </w:t>
      </w:r>
      <w:r w:rsidR="004930AA" w:rsidRPr="009B585D">
        <w:rPr>
          <w:b/>
          <w:bCs/>
          <w:sz w:val="20"/>
          <w:szCs w:val="20"/>
        </w:rPr>
        <w:t>Export Translations Sheet</w:t>
      </w:r>
      <w:r w:rsidR="004930AA">
        <w:rPr>
          <w:sz w:val="20"/>
          <w:szCs w:val="20"/>
        </w:rPr>
        <w:t xml:space="preserve"> button.</w:t>
      </w:r>
    </w:p>
    <w:p w14:paraId="61C94A84" w14:textId="44A9A519" w:rsidR="00E2221C" w:rsidRDefault="00437687" w:rsidP="00E2221C">
      <w:pPr>
        <w:pStyle w:val="ImageforStep"/>
      </w:pPr>
      <w:r>
        <w:rPr>
          <w:noProof/>
        </w:rPr>
        <w:drawing>
          <wp:inline distT="0" distB="0" distL="0" distR="0" wp14:anchorId="2FBB3C1C" wp14:editId="74ECB5BF">
            <wp:extent cx="2631332" cy="966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48716" cy="973237"/>
                    </a:xfrm>
                    <a:prstGeom prst="rect">
                      <a:avLst/>
                    </a:prstGeom>
                    <a:noFill/>
                    <a:ln>
                      <a:noFill/>
                    </a:ln>
                  </pic:spPr>
                </pic:pic>
              </a:graphicData>
            </a:graphic>
          </wp:inline>
        </w:drawing>
      </w:r>
    </w:p>
    <w:p w14:paraId="4072C452" w14:textId="68681EEB" w:rsidR="004930AA" w:rsidRDefault="004930AA" w:rsidP="004930AA">
      <w:pPr>
        <w:pStyle w:val="LabExerciseCallout"/>
      </w:pPr>
      <w:r>
        <w:t xml:space="preserve">Translations Builder </w:t>
      </w:r>
      <w:r w:rsidR="00403CCA">
        <w:t xml:space="preserve">should </w:t>
      </w:r>
      <w:r>
        <w:t xml:space="preserve">create a translation sheet named </w:t>
      </w:r>
      <w:r w:rsidR="00D64C1E">
        <w:rPr>
          <w:b/>
          <w:bCs/>
        </w:rPr>
        <w:t>Product Sales</w:t>
      </w:r>
      <w:r>
        <w:rPr>
          <w:b/>
          <w:bCs/>
        </w:rPr>
        <w:t>-Translations-German</w:t>
      </w:r>
      <w:r w:rsidRPr="004930AA">
        <w:rPr>
          <w:b/>
          <w:bCs/>
        </w:rPr>
        <w:t>.</w:t>
      </w:r>
      <w:r>
        <w:rPr>
          <w:b/>
          <w:bCs/>
        </w:rPr>
        <w:t>csv</w:t>
      </w:r>
      <w:r>
        <w:t xml:space="preserve"> and open </w:t>
      </w:r>
      <w:r w:rsidR="00437687">
        <w:t xml:space="preserve">it </w:t>
      </w:r>
      <w:r>
        <w:t>in Excel</w:t>
      </w:r>
    </w:p>
    <w:p w14:paraId="023C99FA" w14:textId="7ADB67EE" w:rsidR="00E2221C" w:rsidRDefault="004930AA" w:rsidP="00E2221C">
      <w:pPr>
        <w:pStyle w:val="LabStepNumbered"/>
        <w:rPr>
          <w:sz w:val="20"/>
          <w:szCs w:val="20"/>
        </w:rPr>
      </w:pPr>
      <w:r>
        <w:rPr>
          <w:sz w:val="20"/>
          <w:szCs w:val="20"/>
        </w:rPr>
        <w:t xml:space="preserve">Examine the contents of </w:t>
      </w:r>
      <w:r w:rsidR="00D64C1E">
        <w:rPr>
          <w:b/>
          <w:bCs/>
        </w:rPr>
        <w:t>Product Sales</w:t>
      </w:r>
      <w:r>
        <w:rPr>
          <w:b/>
          <w:bCs/>
        </w:rPr>
        <w:t>-Translations-German</w:t>
      </w:r>
      <w:r w:rsidRPr="004930AA">
        <w:rPr>
          <w:b/>
          <w:bCs/>
        </w:rPr>
        <w:t>.</w:t>
      </w:r>
      <w:r>
        <w:rPr>
          <w:b/>
          <w:bCs/>
        </w:rPr>
        <w:t>csv</w:t>
      </w:r>
      <w:r>
        <w:rPr>
          <w:sz w:val="20"/>
          <w:szCs w:val="20"/>
        </w:rPr>
        <w:t>.</w:t>
      </w:r>
    </w:p>
    <w:p w14:paraId="2D5B8E9C" w14:textId="1DCE1CED" w:rsidR="004930AA" w:rsidRDefault="00437687" w:rsidP="004930AA">
      <w:pPr>
        <w:pStyle w:val="ImageforStep"/>
        <w:rPr>
          <w:szCs w:val="20"/>
        </w:rPr>
      </w:pPr>
      <w:r>
        <w:rPr>
          <w:noProof/>
          <w:szCs w:val="20"/>
        </w:rPr>
        <w:drawing>
          <wp:inline distT="0" distB="0" distL="0" distR="0" wp14:anchorId="6BD2275B" wp14:editId="0D662879">
            <wp:extent cx="1901372" cy="1618958"/>
            <wp:effectExtent l="19050" t="1905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16271" cy="1631644"/>
                    </a:xfrm>
                    <a:prstGeom prst="rect">
                      <a:avLst/>
                    </a:prstGeom>
                    <a:noFill/>
                    <a:ln>
                      <a:solidFill>
                        <a:schemeClr val="tx1"/>
                      </a:solidFill>
                    </a:ln>
                  </pic:spPr>
                </pic:pic>
              </a:graphicData>
            </a:graphic>
          </wp:inline>
        </w:drawing>
      </w:r>
    </w:p>
    <w:p w14:paraId="118455E7" w14:textId="6FB96363" w:rsidR="00E2221C" w:rsidRDefault="00FC3E25" w:rsidP="00FC3E25">
      <w:pPr>
        <w:pStyle w:val="LabExerciseCallout"/>
      </w:pPr>
      <w:r>
        <w:t>Over the next two steps you will use a trick in Excel to widen the columns so ou can see all their contents.</w:t>
      </w:r>
    </w:p>
    <w:p w14:paraId="39799EEE" w14:textId="4BCB9D0C" w:rsidR="00FC3E25" w:rsidRDefault="00560E3E" w:rsidP="004930AA">
      <w:pPr>
        <w:pStyle w:val="LabStepNumbered"/>
      </w:pPr>
      <w:r>
        <w:t>Click on the top left corner where the row headers and the column headers meet. This should select all columns and rows.</w:t>
      </w:r>
    </w:p>
    <w:p w14:paraId="1CE03997" w14:textId="436FF9A7" w:rsidR="00E2221C" w:rsidRDefault="00437687" w:rsidP="004930AA">
      <w:pPr>
        <w:pStyle w:val="ImageforStep"/>
      </w:pPr>
      <w:r>
        <w:rPr>
          <w:noProof/>
        </w:rPr>
        <w:drawing>
          <wp:inline distT="0" distB="0" distL="0" distR="0" wp14:anchorId="788CC003" wp14:editId="32DEF122">
            <wp:extent cx="2595317" cy="1371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28405" cy="1389087"/>
                    </a:xfrm>
                    <a:prstGeom prst="rect">
                      <a:avLst/>
                    </a:prstGeom>
                    <a:noFill/>
                    <a:ln>
                      <a:noFill/>
                    </a:ln>
                  </pic:spPr>
                </pic:pic>
              </a:graphicData>
            </a:graphic>
          </wp:inline>
        </w:drawing>
      </w:r>
    </w:p>
    <w:p w14:paraId="610E11F2" w14:textId="5CD6C3D2" w:rsidR="00E2221C" w:rsidRDefault="00560E3E" w:rsidP="00E2221C">
      <w:pPr>
        <w:pStyle w:val="LabStepNumbered"/>
        <w:rPr>
          <w:sz w:val="20"/>
          <w:szCs w:val="20"/>
        </w:rPr>
      </w:pPr>
      <w:r>
        <w:rPr>
          <w:sz w:val="20"/>
          <w:szCs w:val="20"/>
        </w:rPr>
        <w:t xml:space="preserve">Double-click on the column heading divider between the column headers showing </w:t>
      </w:r>
      <w:r w:rsidRPr="00560E3E">
        <w:rPr>
          <w:b/>
          <w:bCs/>
          <w:sz w:val="20"/>
          <w:szCs w:val="20"/>
        </w:rPr>
        <w:t>A</w:t>
      </w:r>
      <w:r>
        <w:rPr>
          <w:sz w:val="20"/>
          <w:szCs w:val="20"/>
        </w:rPr>
        <w:t xml:space="preserve"> and </w:t>
      </w:r>
      <w:r w:rsidRPr="00560E3E">
        <w:rPr>
          <w:b/>
          <w:bCs/>
          <w:sz w:val="20"/>
          <w:szCs w:val="20"/>
        </w:rPr>
        <w:t>B</w:t>
      </w:r>
      <w:r>
        <w:rPr>
          <w:sz w:val="20"/>
          <w:szCs w:val="20"/>
        </w:rPr>
        <w:t>.</w:t>
      </w:r>
    </w:p>
    <w:p w14:paraId="73D364AD" w14:textId="1E60257E" w:rsidR="00E2221C" w:rsidRDefault="00437687" w:rsidP="00E2221C">
      <w:pPr>
        <w:pStyle w:val="ImageforStep"/>
      </w:pPr>
      <w:r>
        <w:rPr>
          <w:noProof/>
        </w:rPr>
        <w:drawing>
          <wp:inline distT="0" distB="0" distL="0" distR="0" wp14:anchorId="195353FE" wp14:editId="32B9B8B3">
            <wp:extent cx="3167867" cy="13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12802" cy="1321996"/>
                    </a:xfrm>
                    <a:prstGeom prst="rect">
                      <a:avLst/>
                    </a:prstGeom>
                    <a:noFill/>
                    <a:ln>
                      <a:noFill/>
                    </a:ln>
                  </pic:spPr>
                </pic:pic>
              </a:graphicData>
            </a:graphic>
          </wp:inline>
        </w:drawing>
      </w:r>
    </w:p>
    <w:p w14:paraId="0FCA330B" w14:textId="5DF5D130" w:rsidR="00E2221C" w:rsidRDefault="00560E3E" w:rsidP="00E2221C">
      <w:pPr>
        <w:pStyle w:val="LabStepNumbered"/>
        <w:rPr>
          <w:sz w:val="20"/>
          <w:szCs w:val="20"/>
        </w:rPr>
      </w:pPr>
      <w:r>
        <w:rPr>
          <w:sz w:val="20"/>
          <w:szCs w:val="20"/>
        </w:rPr>
        <w:lastRenderedPageBreak/>
        <w:t>You should now be able to see all the text from each column.</w:t>
      </w:r>
    </w:p>
    <w:p w14:paraId="5B14D994" w14:textId="7124FD01" w:rsidR="00E2221C" w:rsidRDefault="00A52291" w:rsidP="00E2221C">
      <w:pPr>
        <w:pStyle w:val="ImageforStep"/>
      </w:pPr>
      <w:r>
        <w:rPr>
          <w:noProof/>
        </w:rPr>
        <w:drawing>
          <wp:inline distT="0" distB="0" distL="0" distR="0" wp14:anchorId="34FAA7D5" wp14:editId="4845BE2E">
            <wp:extent cx="2743200" cy="1682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57390" cy="1690920"/>
                    </a:xfrm>
                    <a:prstGeom prst="rect">
                      <a:avLst/>
                    </a:prstGeom>
                    <a:noFill/>
                    <a:ln>
                      <a:noFill/>
                    </a:ln>
                  </pic:spPr>
                </pic:pic>
              </a:graphicData>
            </a:graphic>
          </wp:inline>
        </w:drawing>
      </w:r>
    </w:p>
    <w:p w14:paraId="338FE9FA" w14:textId="38265C41" w:rsidR="00560E3E" w:rsidRDefault="00465142" w:rsidP="00465142">
      <w:pPr>
        <w:pStyle w:val="LabExerciseCallout"/>
      </w:pPr>
      <w:r>
        <w:t xml:space="preserve">This </w:t>
      </w:r>
      <w:r w:rsidR="00560E3E">
        <w:t xml:space="preserve">translation sheet </w:t>
      </w:r>
      <w:r>
        <w:t xml:space="preserve">is </w:t>
      </w:r>
      <w:r w:rsidR="00560E3E">
        <w:t>what you will send to translators. They can then use Excel to review the machine translations and make changes wherever they are required.</w:t>
      </w:r>
    </w:p>
    <w:p w14:paraId="49EBDF87" w14:textId="7E48191F" w:rsidR="00E2221C" w:rsidRPr="00560E3E" w:rsidRDefault="00560E3E" w:rsidP="00E2221C">
      <w:pPr>
        <w:pStyle w:val="LabStepNumbered"/>
        <w:rPr>
          <w:sz w:val="20"/>
          <w:szCs w:val="20"/>
        </w:rPr>
      </w:pPr>
      <w:r>
        <w:rPr>
          <w:sz w:val="20"/>
          <w:szCs w:val="20"/>
        </w:rPr>
        <w:t xml:space="preserve">Close </w:t>
      </w:r>
      <w:r w:rsidR="00D64C1E">
        <w:rPr>
          <w:b/>
          <w:bCs/>
        </w:rPr>
        <w:t>Product Sales</w:t>
      </w:r>
      <w:r>
        <w:rPr>
          <w:b/>
          <w:bCs/>
        </w:rPr>
        <w:t>-Translations-German</w:t>
      </w:r>
      <w:r w:rsidRPr="004930AA">
        <w:rPr>
          <w:b/>
          <w:bCs/>
        </w:rPr>
        <w:t>.</w:t>
      </w:r>
      <w:r>
        <w:rPr>
          <w:b/>
          <w:bCs/>
        </w:rPr>
        <w:t>csv</w:t>
      </w:r>
      <w:r>
        <w:t xml:space="preserve"> and return to </w:t>
      </w:r>
      <w:r w:rsidR="0084637B">
        <w:t>Translations Builder</w:t>
      </w:r>
      <w:r>
        <w:t>.</w:t>
      </w:r>
    </w:p>
    <w:p w14:paraId="0C903B05" w14:textId="09B15CB8" w:rsidR="00560E3E" w:rsidRDefault="00560E3E" w:rsidP="00E2221C">
      <w:pPr>
        <w:pStyle w:val="LabStepNumbered"/>
        <w:rPr>
          <w:sz w:val="20"/>
          <w:szCs w:val="20"/>
        </w:rPr>
      </w:pPr>
      <w:r>
        <w:rPr>
          <w:sz w:val="20"/>
          <w:szCs w:val="20"/>
        </w:rPr>
        <w:t xml:space="preserve">Click the </w:t>
      </w:r>
      <w:r w:rsidRPr="00560E3E">
        <w:rPr>
          <w:b/>
          <w:bCs/>
          <w:sz w:val="20"/>
          <w:szCs w:val="20"/>
        </w:rPr>
        <w:t>Export All Translations</w:t>
      </w:r>
      <w:r>
        <w:rPr>
          <w:sz w:val="20"/>
          <w:szCs w:val="20"/>
        </w:rPr>
        <w:t xml:space="preserve"> button to export a master translation sheet with the translations for all languages.</w:t>
      </w:r>
    </w:p>
    <w:p w14:paraId="78EB12EF" w14:textId="228E5414" w:rsidR="00E2221C" w:rsidRDefault="00A52291" w:rsidP="00E2221C">
      <w:pPr>
        <w:pStyle w:val="ImageforStep"/>
      </w:pPr>
      <w:r>
        <w:rPr>
          <w:noProof/>
        </w:rPr>
        <w:drawing>
          <wp:inline distT="0" distB="0" distL="0" distR="0" wp14:anchorId="690980B5" wp14:editId="0913FB2E">
            <wp:extent cx="3156626" cy="1161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8944" cy="1166184"/>
                    </a:xfrm>
                    <a:prstGeom prst="rect">
                      <a:avLst/>
                    </a:prstGeom>
                    <a:noFill/>
                    <a:ln>
                      <a:noFill/>
                    </a:ln>
                  </pic:spPr>
                </pic:pic>
              </a:graphicData>
            </a:graphic>
          </wp:inline>
        </w:drawing>
      </w:r>
    </w:p>
    <w:p w14:paraId="50A9C4F0" w14:textId="15C5E830" w:rsidR="00560E3E" w:rsidRDefault="00560E3E" w:rsidP="00560E3E">
      <w:pPr>
        <w:pStyle w:val="LabExerciseCallout"/>
      </w:pPr>
      <w:r>
        <w:t xml:space="preserve">Translations Builder creates a translation sheet named </w:t>
      </w:r>
      <w:r w:rsidR="00D64C1E">
        <w:rPr>
          <w:b/>
          <w:bCs/>
        </w:rPr>
        <w:t>Product Sales</w:t>
      </w:r>
      <w:r>
        <w:rPr>
          <w:b/>
          <w:bCs/>
        </w:rPr>
        <w:t>-Translations-Master</w:t>
      </w:r>
      <w:r w:rsidRPr="004930AA">
        <w:rPr>
          <w:b/>
          <w:bCs/>
        </w:rPr>
        <w:t>.</w:t>
      </w:r>
      <w:r>
        <w:rPr>
          <w:b/>
          <w:bCs/>
        </w:rPr>
        <w:t>csv</w:t>
      </w:r>
      <w:r>
        <w:t xml:space="preserve"> and opens this CSV file in Excel</w:t>
      </w:r>
    </w:p>
    <w:p w14:paraId="1BF51477" w14:textId="317703FC" w:rsidR="00560E3E" w:rsidRDefault="00560E3E" w:rsidP="00560E3E">
      <w:pPr>
        <w:pStyle w:val="LabStepNumbered"/>
        <w:rPr>
          <w:sz w:val="20"/>
          <w:szCs w:val="20"/>
        </w:rPr>
      </w:pPr>
      <w:r>
        <w:rPr>
          <w:sz w:val="20"/>
          <w:szCs w:val="20"/>
        </w:rPr>
        <w:t xml:space="preserve">When </w:t>
      </w:r>
      <w:r w:rsidR="00D64C1E">
        <w:rPr>
          <w:b/>
          <w:bCs/>
        </w:rPr>
        <w:t>Product Sales</w:t>
      </w:r>
      <w:r>
        <w:rPr>
          <w:b/>
          <w:bCs/>
        </w:rPr>
        <w:t>-Translations-Master</w:t>
      </w:r>
      <w:r w:rsidRPr="004930AA">
        <w:rPr>
          <w:b/>
          <w:bCs/>
        </w:rPr>
        <w:t>.</w:t>
      </w:r>
      <w:r>
        <w:rPr>
          <w:b/>
          <w:bCs/>
        </w:rPr>
        <w:t>csv</w:t>
      </w:r>
      <w:r w:rsidR="00812E13">
        <w:rPr>
          <w:b/>
          <w:bCs/>
        </w:rPr>
        <w:t xml:space="preserve"> </w:t>
      </w:r>
      <w:r>
        <w:t>open in Microsoft Excel, you cannot see the contents of all columns at first.</w:t>
      </w:r>
    </w:p>
    <w:p w14:paraId="2482DA8A" w14:textId="52672620" w:rsidR="00E2221C" w:rsidRDefault="00A52291" w:rsidP="00E2221C">
      <w:pPr>
        <w:pStyle w:val="ImageforStep"/>
      </w:pPr>
      <w:r>
        <w:rPr>
          <w:noProof/>
        </w:rPr>
        <w:drawing>
          <wp:inline distT="0" distB="0" distL="0" distR="0" wp14:anchorId="6FD9CF41" wp14:editId="2B13C496">
            <wp:extent cx="3414409" cy="1941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28094" cy="1948792"/>
                    </a:xfrm>
                    <a:prstGeom prst="rect">
                      <a:avLst/>
                    </a:prstGeom>
                    <a:noFill/>
                    <a:ln>
                      <a:noFill/>
                    </a:ln>
                  </pic:spPr>
                </pic:pic>
              </a:graphicData>
            </a:graphic>
          </wp:inline>
        </w:drawing>
      </w:r>
    </w:p>
    <w:p w14:paraId="4B0695B5" w14:textId="7BFA7ECC" w:rsidR="00E2221C" w:rsidRDefault="00560E3E" w:rsidP="00E2221C">
      <w:pPr>
        <w:pStyle w:val="LabStepNumbered"/>
        <w:rPr>
          <w:sz w:val="20"/>
          <w:szCs w:val="20"/>
        </w:rPr>
      </w:pPr>
      <w:r>
        <w:rPr>
          <w:sz w:val="20"/>
          <w:szCs w:val="20"/>
        </w:rPr>
        <w:t xml:space="preserve">Use the Excel trick you learned earlier to expand all columns so you can see </w:t>
      </w:r>
      <w:r w:rsidR="00403CCA">
        <w:rPr>
          <w:sz w:val="20"/>
          <w:szCs w:val="20"/>
        </w:rPr>
        <w:t xml:space="preserve">the entire </w:t>
      </w:r>
      <w:r>
        <w:rPr>
          <w:sz w:val="20"/>
          <w:szCs w:val="20"/>
        </w:rPr>
        <w:t>content</w:t>
      </w:r>
      <w:r w:rsidR="00403CCA">
        <w:rPr>
          <w:sz w:val="20"/>
          <w:szCs w:val="20"/>
        </w:rPr>
        <w:t>s of all cells</w:t>
      </w:r>
      <w:r>
        <w:rPr>
          <w:sz w:val="20"/>
          <w:szCs w:val="20"/>
        </w:rPr>
        <w:t>.</w:t>
      </w:r>
    </w:p>
    <w:p w14:paraId="56AA15B9" w14:textId="3A2E3E5F" w:rsidR="00E2221C" w:rsidRDefault="00A52291" w:rsidP="00E2221C">
      <w:pPr>
        <w:pStyle w:val="ImageforStep"/>
      </w:pPr>
      <w:r>
        <w:rPr>
          <w:noProof/>
        </w:rPr>
        <w:drawing>
          <wp:inline distT="0" distB="0" distL="0" distR="0" wp14:anchorId="2984E0E2" wp14:editId="4E8E3A5E">
            <wp:extent cx="3433864" cy="1316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7480" cy="1321236"/>
                    </a:xfrm>
                    <a:prstGeom prst="rect">
                      <a:avLst/>
                    </a:prstGeom>
                    <a:noFill/>
                    <a:ln>
                      <a:noFill/>
                    </a:ln>
                  </pic:spPr>
                </pic:pic>
              </a:graphicData>
            </a:graphic>
          </wp:inline>
        </w:drawing>
      </w:r>
    </w:p>
    <w:p w14:paraId="29557392" w14:textId="7DBB99FE" w:rsidR="00560E3E" w:rsidRDefault="005754AE" w:rsidP="005754AE">
      <w:pPr>
        <w:pStyle w:val="LabExerciseCallout"/>
      </w:pPr>
      <w:r>
        <w:t>Now that you have learned to export translations sheets, it’s time to examine how to manage translation sheet</w:t>
      </w:r>
      <w:r w:rsidR="00403CCA">
        <w:t xml:space="preserve"> files</w:t>
      </w:r>
      <w:r>
        <w:t>.</w:t>
      </w:r>
    </w:p>
    <w:p w14:paraId="2943BFEC" w14:textId="48AE1B2B" w:rsidR="005754AE" w:rsidRPr="005C50D0" w:rsidRDefault="005754AE" w:rsidP="005754AE">
      <w:pPr>
        <w:pStyle w:val="LabStepNumbered"/>
      </w:pPr>
      <w:r>
        <w:lastRenderedPageBreak/>
        <w:t xml:space="preserve">In Windows Explorer, navigate to the </w:t>
      </w:r>
      <w:r w:rsidRPr="005754AE">
        <w:rPr>
          <w:b/>
          <w:bCs/>
        </w:rPr>
        <w:t>Outbox</w:t>
      </w:r>
      <w:r>
        <w:t xml:space="preserve"> folder. You should see the two files you generated using export operations.</w:t>
      </w:r>
    </w:p>
    <w:p w14:paraId="468CC353" w14:textId="28B0369C" w:rsidR="00E2221C" w:rsidRDefault="00A52291" w:rsidP="00E2221C">
      <w:pPr>
        <w:pStyle w:val="ImageforStep"/>
      </w:pPr>
      <w:r>
        <w:rPr>
          <w:noProof/>
        </w:rPr>
        <w:drawing>
          <wp:inline distT="0" distB="0" distL="0" distR="0" wp14:anchorId="63271D41" wp14:editId="530C49CA">
            <wp:extent cx="3351179" cy="1081375"/>
            <wp:effectExtent l="19050" t="1905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389113" cy="1093616"/>
                    </a:xfrm>
                    <a:prstGeom prst="rect">
                      <a:avLst/>
                    </a:prstGeom>
                    <a:noFill/>
                    <a:ln>
                      <a:solidFill>
                        <a:schemeClr val="tx1"/>
                      </a:solidFill>
                    </a:ln>
                  </pic:spPr>
                </pic:pic>
              </a:graphicData>
            </a:graphic>
          </wp:inline>
        </w:drawing>
      </w:r>
    </w:p>
    <w:p w14:paraId="212E2364" w14:textId="33E14474" w:rsidR="00E2221C" w:rsidRDefault="005754AE" w:rsidP="00E2221C">
      <w:pPr>
        <w:pStyle w:val="LabStepNumbered"/>
        <w:rPr>
          <w:sz w:val="20"/>
          <w:szCs w:val="20"/>
        </w:rPr>
      </w:pPr>
      <w:r>
        <w:rPr>
          <w:sz w:val="20"/>
          <w:szCs w:val="20"/>
        </w:rPr>
        <w:t xml:space="preserve">Return to Translations Builder and uncheck the checkbox with the caption </w:t>
      </w:r>
      <w:r w:rsidRPr="00403CCA">
        <w:rPr>
          <w:b/>
          <w:bCs/>
          <w:sz w:val="20"/>
          <w:szCs w:val="20"/>
        </w:rPr>
        <w:t>Open Export in Excel</w:t>
      </w:r>
      <w:r>
        <w:rPr>
          <w:sz w:val="20"/>
          <w:szCs w:val="20"/>
        </w:rPr>
        <w:t>.</w:t>
      </w:r>
    </w:p>
    <w:p w14:paraId="02107DD0" w14:textId="7A53E118" w:rsidR="00E2221C" w:rsidRDefault="00A52291" w:rsidP="00E2221C">
      <w:pPr>
        <w:pStyle w:val="ImageforStep"/>
      </w:pPr>
      <w:r>
        <w:rPr>
          <w:noProof/>
        </w:rPr>
        <w:drawing>
          <wp:inline distT="0" distB="0" distL="0" distR="0" wp14:anchorId="52408089" wp14:editId="2F5EFA90">
            <wp:extent cx="3176081" cy="1178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86783" cy="1182527"/>
                    </a:xfrm>
                    <a:prstGeom prst="rect">
                      <a:avLst/>
                    </a:prstGeom>
                    <a:noFill/>
                    <a:ln>
                      <a:noFill/>
                    </a:ln>
                  </pic:spPr>
                </pic:pic>
              </a:graphicData>
            </a:graphic>
          </wp:inline>
        </w:drawing>
      </w:r>
    </w:p>
    <w:p w14:paraId="3A32F426" w14:textId="32CCDD36" w:rsidR="005754AE" w:rsidRDefault="005754AE" w:rsidP="005754AE">
      <w:pPr>
        <w:pStyle w:val="LabExerciseCallout"/>
      </w:pPr>
      <w:r>
        <w:t>All three export commands use this checkbox to decide whether to open a translation sheet in Excel after it’s generated. In some cases, it’s handy to have the translation sheet open in Excel. In other scenarios like the one ahead, it’s unnecessary and distracting.</w:t>
      </w:r>
    </w:p>
    <w:p w14:paraId="4DB736CE" w14:textId="530CFB96" w:rsidR="00E2221C" w:rsidRDefault="005754AE" w:rsidP="00E2221C">
      <w:pPr>
        <w:pStyle w:val="LabStepNumbered"/>
        <w:rPr>
          <w:sz w:val="20"/>
          <w:szCs w:val="20"/>
        </w:rPr>
      </w:pPr>
      <w:r>
        <w:rPr>
          <w:sz w:val="20"/>
          <w:szCs w:val="20"/>
        </w:rPr>
        <w:t xml:space="preserve">Click the </w:t>
      </w:r>
      <w:r w:rsidRPr="00375AD8">
        <w:rPr>
          <w:b/>
          <w:bCs/>
          <w:sz w:val="20"/>
          <w:szCs w:val="20"/>
        </w:rPr>
        <w:t>Export All Translation Sheets</w:t>
      </w:r>
      <w:r>
        <w:rPr>
          <w:sz w:val="20"/>
          <w:szCs w:val="20"/>
        </w:rPr>
        <w:t xml:space="preserve"> button.</w:t>
      </w:r>
    </w:p>
    <w:p w14:paraId="08BE570E" w14:textId="338878AB" w:rsidR="00E2221C" w:rsidRDefault="0077683A" w:rsidP="00E2221C">
      <w:pPr>
        <w:pStyle w:val="ImageforStep"/>
      </w:pPr>
      <w:r>
        <w:rPr>
          <w:noProof/>
        </w:rPr>
        <w:drawing>
          <wp:inline distT="0" distB="0" distL="0" distR="0" wp14:anchorId="2EFE4685" wp14:editId="3D53B6A0">
            <wp:extent cx="3178815" cy="11575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96657" cy="1164089"/>
                    </a:xfrm>
                    <a:prstGeom prst="rect">
                      <a:avLst/>
                    </a:prstGeom>
                    <a:noFill/>
                    <a:ln>
                      <a:noFill/>
                    </a:ln>
                  </pic:spPr>
                </pic:pic>
              </a:graphicData>
            </a:graphic>
          </wp:inline>
        </w:drawing>
      </w:r>
    </w:p>
    <w:p w14:paraId="43E381C5" w14:textId="6AB6C5A3" w:rsidR="00375AD8" w:rsidRDefault="00375AD8" w:rsidP="00375AD8">
      <w:pPr>
        <w:pStyle w:val="LabExerciseCallout"/>
      </w:pPr>
      <w:r>
        <w:t xml:space="preserve">The </w:t>
      </w:r>
      <w:r w:rsidRPr="00375AD8">
        <w:rPr>
          <w:b/>
          <w:bCs/>
          <w:sz w:val="20"/>
          <w:szCs w:val="20"/>
        </w:rPr>
        <w:t>Export All Translation Sheets</w:t>
      </w:r>
      <w:r>
        <w:rPr>
          <w:b/>
          <w:bCs/>
          <w:sz w:val="20"/>
          <w:szCs w:val="20"/>
        </w:rPr>
        <w:t xml:space="preserve"> </w:t>
      </w:r>
      <w:r w:rsidRPr="00375AD8">
        <w:rPr>
          <w:sz w:val="20"/>
          <w:szCs w:val="20"/>
        </w:rPr>
        <w:t xml:space="preserve">command </w:t>
      </w:r>
      <w:r>
        <w:rPr>
          <w:sz w:val="20"/>
          <w:szCs w:val="20"/>
        </w:rPr>
        <w:t xml:space="preserve">generates the complete set of </w:t>
      </w:r>
      <w:r w:rsidR="00403CCA">
        <w:rPr>
          <w:sz w:val="20"/>
          <w:szCs w:val="20"/>
        </w:rPr>
        <w:t xml:space="preserve">translation sheets to be </w:t>
      </w:r>
      <w:r>
        <w:rPr>
          <w:sz w:val="20"/>
          <w:szCs w:val="20"/>
        </w:rPr>
        <w:t>sent to translators.</w:t>
      </w:r>
    </w:p>
    <w:p w14:paraId="35029C85" w14:textId="77777777" w:rsidR="00375AD8" w:rsidRDefault="00375AD8" w:rsidP="00375AD8">
      <w:pPr>
        <w:pStyle w:val="LabStepNumbered"/>
      </w:pPr>
      <w:r>
        <w:t xml:space="preserve">Return to the </w:t>
      </w:r>
      <w:r w:rsidRPr="005754AE">
        <w:rPr>
          <w:b/>
          <w:bCs/>
        </w:rPr>
        <w:t>Outbox</w:t>
      </w:r>
      <w:r>
        <w:t xml:space="preserve"> folder in Windows Explorer. </w:t>
      </w:r>
    </w:p>
    <w:p w14:paraId="06998C26" w14:textId="42B219D6" w:rsidR="00375AD8" w:rsidRPr="005C50D0" w:rsidRDefault="00375AD8" w:rsidP="00375AD8">
      <w:pPr>
        <w:pStyle w:val="LabStepNumbered"/>
      </w:pPr>
      <w:r>
        <w:t xml:space="preserve">You should see that </w:t>
      </w:r>
      <w:r>
        <w:rPr>
          <w:sz w:val="20"/>
          <w:szCs w:val="20"/>
        </w:rPr>
        <w:t>a sperate translation sheet has been generated for each secondary language</w:t>
      </w:r>
      <w:r>
        <w:t>.</w:t>
      </w:r>
    </w:p>
    <w:p w14:paraId="7029DD74" w14:textId="61F80889" w:rsidR="00E2221C" w:rsidRDefault="00F136C2" w:rsidP="00E2221C">
      <w:pPr>
        <w:pStyle w:val="ImageforStep"/>
      </w:pPr>
      <w:r>
        <w:rPr>
          <w:noProof/>
        </w:rPr>
        <w:drawing>
          <wp:inline distT="0" distB="0" distL="0" distR="0" wp14:anchorId="036C6C87" wp14:editId="6E913D3F">
            <wp:extent cx="3331845" cy="1032564"/>
            <wp:effectExtent l="19050" t="19050" r="1905"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37"/>
                    <a:stretch>
                      <a:fillRect/>
                    </a:stretch>
                  </pic:blipFill>
                  <pic:spPr>
                    <a:xfrm>
                      <a:off x="0" y="0"/>
                      <a:ext cx="3372734" cy="1045236"/>
                    </a:xfrm>
                    <a:prstGeom prst="rect">
                      <a:avLst/>
                    </a:prstGeom>
                    <a:ln>
                      <a:solidFill>
                        <a:schemeClr val="tx1"/>
                      </a:solidFill>
                    </a:ln>
                  </pic:spPr>
                </pic:pic>
              </a:graphicData>
            </a:graphic>
          </wp:inline>
        </w:drawing>
      </w:r>
    </w:p>
    <w:p w14:paraId="2595D1D4" w14:textId="5171C429" w:rsidR="00375AD8" w:rsidRDefault="00375AD8" w:rsidP="00375AD8">
      <w:pPr>
        <w:pStyle w:val="LabExerciseCallout"/>
      </w:pPr>
      <w:r>
        <w:t xml:space="preserve">Now that you have experienced how to export translation sheets, </w:t>
      </w:r>
      <w:r w:rsidR="00812E13">
        <w:t xml:space="preserve">you will now learn how </w:t>
      </w:r>
      <w:r>
        <w:t>to import translation sheets</w:t>
      </w:r>
      <w:r>
        <w:rPr>
          <w:sz w:val="20"/>
          <w:szCs w:val="20"/>
        </w:rPr>
        <w:t>.</w:t>
      </w:r>
    </w:p>
    <w:p w14:paraId="3B9B0EB6" w14:textId="6BB10DD3" w:rsidR="00812E13" w:rsidRDefault="00812E13" w:rsidP="00812E13">
      <w:pPr>
        <w:pStyle w:val="LabStepNumbered"/>
      </w:pPr>
      <w:r>
        <w:t xml:space="preserve">In the </w:t>
      </w:r>
      <w:r w:rsidRPr="005754AE">
        <w:rPr>
          <w:b/>
          <w:bCs/>
        </w:rPr>
        <w:t>Outbox</w:t>
      </w:r>
      <w:r>
        <w:t xml:space="preserve"> folder, select </w:t>
      </w:r>
      <w:r w:rsidR="00D64C1E">
        <w:rPr>
          <w:b/>
          <w:bCs/>
        </w:rPr>
        <w:t>Product Sales</w:t>
      </w:r>
      <w:r>
        <w:rPr>
          <w:b/>
          <w:bCs/>
        </w:rPr>
        <w:t>-Translations-Master</w:t>
      </w:r>
      <w:r w:rsidRPr="004930AA">
        <w:rPr>
          <w:b/>
          <w:bCs/>
        </w:rPr>
        <w:t>.</w:t>
      </w:r>
      <w:r>
        <w:rPr>
          <w:b/>
          <w:bCs/>
        </w:rPr>
        <w:t>csv</w:t>
      </w:r>
      <w:r>
        <w:t xml:space="preserve"> and </w:t>
      </w:r>
      <w:r w:rsidR="00D64C1E">
        <w:rPr>
          <w:b/>
          <w:bCs/>
        </w:rPr>
        <w:t>Product Sales</w:t>
      </w:r>
      <w:r>
        <w:rPr>
          <w:b/>
          <w:bCs/>
        </w:rPr>
        <w:t>-Translations-Spanish</w:t>
      </w:r>
      <w:r w:rsidRPr="004930AA">
        <w:rPr>
          <w:b/>
          <w:bCs/>
        </w:rPr>
        <w:t>.</w:t>
      </w:r>
      <w:r>
        <w:rPr>
          <w:b/>
          <w:bCs/>
        </w:rPr>
        <w:t>csv</w:t>
      </w:r>
      <w:r w:rsidRPr="00812E13">
        <w:t>.</w:t>
      </w:r>
    </w:p>
    <w:p w14:paraId="52611008" w14:textId="4EEF7015" w:rsidR="00E2221C" w:rsidRDefault="00F136C2" w:rsidP="00E2221C">
      <w:pPr>
        <w:pStyle w:val="ImageforStep"/>
      </w:pPr>
      <w:r>
        <w:rPr>
          <w:noProof/>
        </w:rPr>
        <w:drawing>
          <wp:inline distT="0" distB="0" distL="0" distR="0" wp14:anchorId="52ABAD25" wp14:editId="78E9468E">
            <wp:extent cx="3429405" cy="1082168"/>
            <wp:effectExtent l="19050" t="19050" r="0" b="381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138"/>
                    <a:stretch>
                      <a:fillRect/>
                    </a:stretch>
                  </pic:blipFill>
                  <pic:spPr>
                    <a:xfrm>
                      <a:off x="0" y="0"/>
                      <a:ext cx="3500742" cy="1104679"/>
                    </a:xfrm>
                    <a:prstGeom prst="rect">
                      <a:avLst/>
                    </a:prstGeom>
                    <a:ln>
                      <a:solidFill>
                        <a:schemeClr val="tx1"/>
                      </a:solidFill>
                    </a:ln>
                  </pic:spPr>
                </pic:pic>
              </a:graphicData>
            </a:graphic>
          </wp:inline>
        </w:drawing>
      </w:r>
    </w:p>
    <w:p w14:paraId="70B0D3FA" w14:textId="1E2C8261" w:rsidR="00E2221C" w:rsidRDefault="00812E13" w:rsidP="00E2221C">
      <w:pPr>
        <w:pStyle w:val="LabStepNumbered"/>
        <w:rPr>
          <w:sz w:val="20"/>
          <w:szCs w:val="20"/>
        </w:rPr>
      </w:pPr>
      <w:r>
        <w:rPr>
          <w:sz w:val="20"/>
          <w:szCs w:val="20"/>
        </w:rPr>
        <w:t>Copy the two selected translation sheet files to the Windows clipboard.</w:t>
      </w:r>
    </w:p>
    <w:p w14:paraId="5A73BB23" w14:textId="77777777" w:rsidR="00812E13" w:rsidRDefault="00812E13" w:rsidP="00E2221C">
      <w:pPr>
        <w:pStyle w:val="LabStepNumbered"/>
        <w:rPr>
          <w:sz w:val="20"/>
          <w:szCs w:val="20"/>
        </w:rPr>
      </w:pPr>
      <w:r>
        <w:rPr>
          <w:sz w:val="20"/>
          <w:szCs w:val="20"/>
        </w:rPr>
        <w:lastRenderedPageBreak/>
        <w:t xml:space="preserve">Navigate from the </w:t>
      </w:r>
      <w:r w:rsidRPr="00812E13">
        <w:rPr>
          <w:b/>
          <w:bCs/>
          <w:sz w:val="20"/>
          <w:szCs w:val="20"/>
        </w:rPr>
        <w:t>Outbox</w:t>
      </w:r>
      <w:r>
        <w:rPr>
          <w:sz w:val="20"/>
          <w:szCs w:val="20"/>
        </w:rPr>
        <w:t xml:space="preserve"> folder to the </w:t>
      </w:r>
      <w:r w:rsidRPr="00812E13">
        <w:rPr>
          <w:b/>
          <w:bCs/>
          <w:sz w:val="20"/>
          <w:szCs w:val="20"/>
        </w:rPr>
        <w:t>Inbox</w:t>
      </w:r>
      <w:r>
        <w:rPr>
          <w:sz w:val="20"/>
          <w:szCs w:val="20"/>
        </w:rPr>
        <w:t xml:space="preserve"> folder.</w:t>
      </w:r>
    </w:p>
    <w:p w14:paraId="2C928C25" w14:textId="0EF7B4BC" w:rsidR="00812E13" w:rsidRDefault="00812E13" w:rsidP="00E2221C">
      <w:pPr>
        <w:pStyle w:val="LabStepNumbered"/>
        <w:rPr>
          <w:sz w:val="20"/>
          <w:szCs w:val="20"/>
        </w:rPr>
      </w:pPr>
      <w:r>
        <w:rPr>
          <w:sz w:val="20"/>
          <w:szCs w:val="20"/>
        </w:rPr>
        <w:t xml:space="preserve">Paste the two translation sheet files from the Windows clipboard into the </w:t>
      </w:r>
      <w:r w:rsidRPr="00812E13">
        <w:rPr>
          <w:b/>
          <w:bCs/>
          <w:sz w:val="20"/>
          <w:szCs w:val="20"/>
        </w:rPr>
        <w:t>Inbox</w:t>
      </w:r>
      <w:r>
        <w:rPr>
          <w:sz w:val="20"/>
          <w:szCs w:val="20"/>
        </w:rPr>
        <w:t xml:space="preserve"> folder.</w:t>
      </w:r>
    </w:p>
    <w:p w14:paraId="4AC10C30" w14:textId="749D6CE3" w:rsidR="00E2221C" w:rsidRDefault="00F136C2" w:rsidP="00E2221C">
      <w:pPr>
        <w:pStyle w:val="ImageforStep"/>
      </w:pPr>
      <w:r>
        <w:rPr>
          <w:noProof/>
        </w:rPr>
        <w:drawing>
          <wp:inline distT="0" distB="0" distL="0" distR="0" wp14:anchorId="56672F48" wp14:editId="3435817B">
            <wp:extent cx="5087566" cy="1427816"/>
            <wp:effectExtent l="19050" t="19050" r="0" b="127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9"/>
                    <a:stretch>
                      <a:fillRect/>
                    </a:stretch>
                  </pic:blipFill>
                  <pic:spPr>
                    <a:xfrm>
                      <a:off x="0" y="0"/>
                      <a:ext cx="5111773" cy="1434610"/>
                    </a:xfrm>
                    <a:prstGeom prst="rect">
                      <a:avLst/>
                    </a:prstGeom>
                    <a:ln>
                      <a:solidFill>
                        <a:schemeClr val="tx1"/>
                      </a:solidFill>
                    </a:ln>
                  </pic:spPr>
                </pic:pic>
              </a:graphicData>
            </a:graphic>
          </wp:inline>
        </w:drawing>
      </w:r>
    </w:p>
    <w:p w14:paraId="6AFD7CB4" w14:textId="51773489" w:rsidR="00E2221C" w:rsidRDefault="00812E13" w:rsidP="00E2221C">
      <w:pPr>
        <w:pStyle w:val="LabStepNumbered"/>
        <w:rPr>
          <w:sz w:val="20"/>
          <w:szCs w:val="20"/>
        </w:rPr>
      </w:pPr>
      <w:r>
        <w:rPr>
          <w:sz w:val="20"/>
          <w:szCs w:val="20"/>
        </w:rPr>
        <w:t xml:space="preserve">Open the translation sheet named </w:t>
      </w:r>
      <w:r w:rsidRPr="00812E13">
        <w:rPr>
          <w:b/>
          <w:bCs/>
          <w:sz w:val="20"/>
          <w:szCs w:val="20"/>
        </w:rPr>
        <w:t>Inbox\</w:t>
      </w:r>
      <w:r w:rsidR="00D64C1E">
        <w:rPr>
          <w:b/>
          <w:bCs/>
        </w:rPr>
        <w:t>Product Sales</w:t>
      </w:r>
      <w:r w:rsidRPr="00812E13">
        <w:rPr>
          <w:b/>
          <w:bCs/>
        </w:rPr>
        <w:t>-Translations-Spanish.csv</w:t>
      </w:r>
      <w:r>
        <w:t xml:space="preserve"> in Microsoft Excel.</w:t>
      </w:r>
    </w:p>
    <w:p w14:paraId="19A5FB7B" w14:textId="0F1829A9" w:rsidR="00E2221C" w:rsidRDefault="00584B15" w:rsidP="00E2221C">
      <w:pPr>
        <w:pStyle w:val="ImageforStep"/>
      </w:pPr>
      <w:r>
        <w:rPr>
          <w:noProof/>
        </w:rPr>
        <w:drawing>
          <wp:inline distT="0" distB="0" distL="0" distR="0" wp14:anchorId="33F7649A" wp14:editId="1D0F4B18">
            <wp:extent cx="4853980" cy="172665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97044" cy="1741978"/>
                    </a:xfrm>
                    <a:prstGeom prst="rect">
                      <a:avLst/>
                    </a:prstGeom>
                    <a:noFill/>
                    <a:ln>
                      <a:noFill/>
                    </a:ln>
                  </pic:spPr>
                </pic:pic>
              </a:graphicData>
            </a:graphic>
          </wp:inline>
        </w:drawing>
      </w:r>
    </w:p>
    <w:p w14:paraId="2D02F83C" w14:textId="3B709812" w:rsidR="00812E13" w:rsidRDefault="00812E13" w:rsidP="00812E13">
      <w:pPr>
        <w:pStyle w:val="LabExerciseCallout"/>
      </w:pPr>
      <w:r>
        <w:t xml:space="preserve">The job of the translator is to review </w:t>
      </w:r>
      <w:r w:rsidR="00234A72">
        <w:t xml:space="preserve">all </w:t>
      </w:r>
      <w:r>
        <w:t>translations in the fifth column</w:t>
      </w:r>
      <w:r w:rsidR="00234A72">
        <w:t xml:space="preserve"> and to make updates where appropriate</w:t>
      </w:r>
      <w:r>
        <w:t>.</w:t>
      </w:r>
      <w:r w:rsidR="00234A72">
        <w:t xml:space="preserve"> </w:t>
      </w:r>
      <w:r w:rsidR="008E3502">
        <w:t>From the perspective of the translator, the top row with column headers and the first four columns should be treated as read-only values.</w:t>
      </w:r>
    </w:p>
    <w:p w14:paraId="0FAD5B5A" w14:textId="6E4E087E" w:rsidR="00E2221C" w:rsidRDefault="008E3502" w:rsidP="00E2221C">
      <w:pPr>
        <w:pStyle w:val="LabStepNumbered"/>
        <w:rPr>
          <w:sz w:val="20"/>
          <w:szCs w:val="20"/>
        </w:rPr>
      </w:pPr>
      <w:r>
        <w:rPr>
          <w:sz w:val="20"/>
          <w:szCs w:val="20"/>
        </w:rPr>
        <w:t xml:space="preserve">Enter new values for </w:t>
      </w:r>
      <w:r w:rsidR="00F136C2">
        <w:rPr>
          <w:sz w:val="20"/>
          <w:szCs w:val="20"/>
        </w:rPr>
        <w:t xml:space="preserve">a few </w:t>
      </w:r>
      <w:r>
        <w:rPr>
          <w:sz w:val="20"/>
          <w:szCs w:val="20"/>
        </w:rPr>
        <w:t>Spanish translations in the fifth column</w:t>
      </w:r>
      <w:r w:rsidR="00F136C2">
        <w:rPr>
          <w:sz w:val="20"/>
          <w:szCs w:val="20"/>
        </w:rPr>
        <w:t xml:space="preserve"> as shown in the following screenshot</w:t>
      </w:r>
      <w:r>
        <w:rPr>
          <w:sz w:val="20"/>
          <w:szCs w:val="20"/>
        </w:rPr>
        <w:t>.</w:t>
      </w:r>
    </w:p>
    <w:p w14:paraId="089651FB" w14:textId="5FC13D1B" w:rsidR="00E2221C" w:rsidRDefault="00F136C2" w:rsidP="00E2221C">
      <w:pPr>
        <w:pStyle w:val="ImageforStep"/>
      </w:pPr>
      <w:r>
        <w:rPr>
          <w:noProof/>
        </w:rPr>
        <w:drawing>
          <wp:inline distT="0" distB="0" distL="0" distR="0" wp14:anchorId="0EF6B3E4" wp14:editId="3C1F0A9C">
            <wp:extent cx="4970834" cy="16076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13541" cy="1621509"/>
                    </a:xfrm>
                    <a:prstGeom prst="rect">
                      <a:avLst/>
                    </a:prstGeom>
                    <a:noFill/>
                    <a:ln>
                      <a:noFill/>
                    </a:ln>
                  </pic:spPr>
                </pic:pic>
              </a:graphicData>
            </a:graphic>
          </wp:inline>
        </w:drawing>
      </w:r>
    </w:p>
    <w:p w14:paraId="3809353C" w14:textId="2365B245" w:rsidR="00403CCA" w:rsidRDefault="00403CCA" w:rsidP="00403CCA">
      <w:pPr>
        <w:pStyle w:val="LabExerciseCallout"/>
      </w:pPr>
      <w:r>
        <w:t xml:space="preserve">Don’t worry whether the </w:t>
      </w:r>
      <w:r w:rsidR="0076662F">
        <w:t xml:space="preserve">text </w:t>
      </w:r>
      <w:r>
        <w:t xml:space="preserve">values you </w:t>
      </w:r>
      <w:r w:rsidR="0076662F">
        <w:t xml:space="preserve">add </w:t>
      </w:r>
      <w:r>
        <w:t xml:space="preserve">are valid translations. You just need to add text </w:t>
      </w:r>
      <w:r w:rsidR="0076662F">
        <w:t>that is different for testing purposes</w:t>
      </w:r>
      <w:r>
        <w:t>.</w:t>
      </w:r>
    </w:p>
    <w:p w14:paraId="09D3CC33" w14:textId="2EC0222E" w:rsidR="00E2221C" w:rsidRDefault="00F1664E" w:rsidP="00E2221C">
      <w:pPr>
        <w:pStyle w:val="LabStepNumbered"/>
        <w:rPr>
          <w:sz w:val="20"/>
          <w:szCs w:val="20"/>
        </w:rPr>
      </w:pPr>
      <w:r>
        <w:rPr>
          <w:sz w:val="20"/>
          <w:szCs w:val="20"/>
        </w:rPr>
        <w:t xml:space="preserve">Save your </w:t>
      </w:r>
      <w:r w:rsidR="008E3502">
        <w:rPr>
          <w:sz w:val="20"/>
          <w:szCs w:val="20"/>
        </w:rPr>
        <w:t>changes to</w:t>
      </w:r>
      <w:bookmarkStart w:id="5" w:name="_Hlk122277525"/>
      <w:r w:rsidR="008E3502">
        <w:rPr>
          <w:sz w:val="20"/>
          <w:szCs w:val="20"/>
        </w:rPr>
        <w:t xml:space="preserve"> </w:t>
      </w:r>
      <w:r w:rsidR="00D64C1E">
        <w:rPr>
          <w:b/>
          <w:bCs/>
        </w:rPr>
        <w:t>Product Sales</w:t>
      </w:r>
      <w:r w:rsidR="008E3502" w:rsidRPr="00812E13">
        <w:rPr>
          <w:b/>
          <w:bCs/>
        </w:rPr>
        <w:t>-Translations-Spanish.csv</w:t>
      </w:r>
      <w:r w:rsidR="008E3502">
        <w:rPr>
          <w:sz w:val="20"/>
          <w:szCs w:val="20"/>
        </w:rPr>
        <w:t xml:space="preserve"> </w:t>
      </w:r>
      <w:bookmarkEnd w:id="5"/>
      <w:r w:rsidR="008E3502">
        <w:rPr>
          <w:sz w:val="20"/>
          <w:szCs w:val="20"/>
        </w:rPr>
        <w:t>and then close the file in Microsoft Excel.</w:t>
      </w:r>
    </w:p>
    <w:p w14:paraId="2183AE2B" w14:textId="06904970" w:rsidR="008E3502" w:rsidRDefault="008E3502" w:rsidP="00E2221C">
      <w:pPr>
        <w:pStyle w:val="LabStepNumbered"/>
        <w:rPr>
          <w:sz w:val="20"/>
          <w:szCs w:val="20"/>
        </w:rPr>
      </w:pPr>
      <w:r>
        <w:rPr>
          <w:sz w:val="20"/>
          <w:szCs w:val="20"/>
        </w:rPr>
        <w:t xml:space="preserve">Return to Translations Builder and click the </w:t>
      </w:r>
      <w:r w:rsidRPr="008E3502">
        <w:rPr>
          <w:b/>
          <w:bCs/>
          <w:sz w:val="20"/>
          <w:szCs w:val="20"/>
        </w:rPr>
        <w:t>Import Translations</w:t>
      </w:r>
      <w:r>
        <w:rPr>
          <w:sz w:val="20"/>
          <w:szCs w:val="20"/>
        </w:rPr>
        <w:t xml:space="preserve"> button.</w:t>
      </w:r>
    </w:p>
    <w:p w14:paraId="1D4D74FB" w14:textId="3ECA7613" w:rsidR="00E2221C" w:rsidRDefault="00F136C2" w:rsidP="00E2221C">
      <w:pPr>
        <w:pStyle w:val="ImageforStep"/>
      </w:pPr>
      <w:r>
        <w:rPr>
          <w:noProof/>
        </w:rPr>
        <w:drawing>
          <wp:inline distT="0" distB="0" distL="0" distR="0" wp14:anchorId="76C62A37" wp14:editId="0F916837">
            <wp:extent cx="3122579" cy="1178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47071" cy="1187930"/>
                    </a:xfrm>
                    <a:prstGeom prst="rect">
                      <a:avLst/>
                    </a:prstGeom>
                    <a:noFill/>
                    <a:ln>
                      <a:noFill/>
                    </a:ln>
                  </pic:spPr>
                </pic:pic>
              </a:graphicData>
            </a:graphic>
          </wp:inline>
        </w:drawing>
      </w:r>
    </w:p>
    <w:p w14:paraId="206C29FF" w14:textId="390ED1F6" w:rsidR="00403CCA" w:rsidRDefault="00403CCA" w:rsidP="00403CCA">
      <w:pPr>
        <w:pStyle w:val="LabExerciseCallout"/>
      </w:pPr>
      <w:r>
        <w:t>Remember to close translation sheet file</w:t>
      </w:r>
      <w:r w:rsidR="00635F7E">
        <w:t>s</w:t>
      </w:r>
      <w:r>
        <w:t xml:space="preserve"> </w:t>
      </w:r>
      <w:r w:rsidR="00635F7E">
        <w:t xml:space="preserve">in Microsoft Excel </w:t>
      </w:r>
      <w:r>
        <w:t xml:space="preserve">before importing </w:t>
      </w:r>
      <w:r w:rsidR="00635F7E">
        <w:t xml:space="preserve">them </w:t>
      </w:r>
      <w:r>
        <w:t>with Translations Builder to prevent errors.</w:t>
      </w:r>
    </w:p>
    <w:p w14:paraId="3F8D7A5B" w14:textId="4B964979" w:rsidR="00E2221C" w:rsidRDefault="008E3502" w:rsidP="00E2221C">
      <w:pPr>
        <w:pStyle w:val="LabStepNumbered"/>
        <w:rPr>
          <w:sz w:val="20"/>
          <w:szCs w:val="20"/>
        </w:rPr>
      </w:pPr>
      <w:r>
        <w:rPr>
          <w:sz w:val="20"/>
          <w:szCs w:val="20"/>
        </w:rPr>
        <w:lastRenderedPageBreak/>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-Translations-Spanish.csv</w:t>
      </w:r>
      <w:r>
        <w:rPr>
          <w:sz w:val="20"/>
          <w:szCs w:val="20"/>
        </w:rPr>
        <w:t xml:space="preserve"> and click </w:t>
      </w:r>
      <w:r w:rsidRPr="008E3502">
        <w:rPr>
          <w:b/>
          <w:bCs/>
          <w:sz w:val="20"/>
          <w:szCs w:val="20"/>
        </w:rPr>
        <w:t>Open</w:t>
      </w:r>
      <w:r>
        <w:rPr>
          <w:sz w:val="20"/>
          <w:szCs w:val="20"/>
        </w:rPr>
        <w:t>.</w:t>
      </w:r>
    </w:p>
    <w:p w14:paraId="319BBF3D" w14:textId="51EC503A" w:rsidR="00E2221C" w:rsidRPr="008E3502" w:rsidRDefault="00384ACF" w:rsidP="00E2221C">
      <w:pPr>
        <w:pStyle w:val="ImageforStep"/>
        <w:rPr>
          <w:b/>
          <w:bCs/>
        </w:rPr>
      </w:pPr>
      <w:r>
        <w:rPr>
          <w:b/>
          <w:bCs/>
          <w:noProof/>
        </w:rPr>
        <w:drawing>
          <wp:inline distT="0" distB="0" distL="0" distR="0" wp14:anchorId="630D54CA" wp14:editId="092DE0DE">
            <wp:extent cx="2816165" cy="1128033"/>
            <wp:effectExtent l="19050" t="1905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0795" cy="1149915"/>
                    </a:xfrm>
                    <a:prstGeom prst="rect">
                      <a:avLst/>
                    </a:prstGeom>
                    <a:noFill/>
                    <a:ln>
                      <a:solidFill>
                        <a:schemeClr val="tx1"/>
                      </a:solidFill>
                    </a:ln>
                  </pic:spPr>
                </pic:pic>
              </a:graphicData>
            </a:graphic>
          </wp:inline>
        </w:drawing>
      </w:r>
    </w:p>
    <w:p w14:paraId="3F045A42" w14:textId="0899ABC7" w:rsidR="00E2221C" w:rsidRDefault="008E3502" w:rsidP="00E2221C">
      <w:pPr>
        <w:pStyle w:val="LabStepNumbered"/>
        <w:rPr>
          <w:sz w:val="20"/>
          <w:szCs w:val="20"/>
        </w:rPr>
      </w:pPr>
      <w:r>
        <w:rPr>
          <w:sz w:val="20"/>
          <w:szCs w:val="20"/>
        </w:rPr>
        <w:t>You should see that your updates to the Spanish translation sheet now appear in the translation grid.</w:t>
      </w:r>
    </w:p>
    <w:p w14:paraId="25075A50" w14:textId="727FBE9F" w:rsidR="00E2221C" w:rsidRDefault="00384ACF" w:rsidP="00E2221C">
      <w:pPr>
        <w:pStyle w:val="ImageforStep"/>
      </w:pPr>
      <w:r>
        <w:rPr>
          <w:noProof/>
        </w:rPr>
        <w:drawing>
          <wp:inline distT="0" distB="0" distL="0" distR="0" wp14:anchorId="1485E353" wp14:editId="12609003">
            <wp:extent cx="3701143" cy="1506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22890" cy="1515699"/>
                    </a:xfrm>
                    <a:prstGeom prst="rect">
                      <a:avLst/>
                    </a:prstGeom>
                    <a:noFill/>
                    <a:ln>
                      <a:noFill/>
                    </a:ln>
                  </pic:spPr>
                </pic:pic>
              </a:graphicData>
            </a:graphic>
          </wp:inline>
        </w:drawing>
      </w:r>
    </w:p>
    <w:p w14:paraId="59AFED34" w14:textId="714BA03A" w:rsidR="008E3502" w:rsidRDefault="00955898" w:rsidP="00955898">
      <w:pPr>
        <w:pStyle w:val="LabExerciseCallout"/>
      </w:pPr>
      <w:r>
        <w:t xml:space="preserve">Now that you have seen how to import translations </w:t>
      </w:r>
      <w:r w:rsidR="0076662F">
        <w:t xml:space="preserve">for a single language using </w:t>
      </w:r>
      <w:r>
        <w:t xml:space="preserve">an updated translations sheet, it’s time to move ahead and </w:t>
      </w:r>
      <w:r w:rsidR="002F797C">
        <w:t xml:space="preserve">learn how to </w:t>
      </w:r>
      <w:r>
        <w:t xml:space="preserve">import translations </w:t>
      </w:r>
      <w:r w:rsidR="002F797C">
        <w:t xml:space="preserve">for </w:t>
      </w:r>
      <w:r>
        <w:t xml:space="preserve">all languages at once by importing </w:t>
      </w:r>
      <w:r w:rsidR="002F797C">
        <w:t xml:space="preserve">a </w:t>
      </w:r>
      <w:r>
        <w:t>master translation sheet.</w:t>
      </w:r>
    </w:p>
    <w:p w14:paraId="26207BB7" w14:textId="11145D6A" w:rsidR="00E2221C" w:rsidRDefault="00955898" w:rsidP="00E2221C">
      <w:pPr>
        <w:pStyle w:val="LabStepNumbered"/>
        <w:rPr>
          <w:sz w:val="20"/>
          <w:szCs w:val="20"/>
        </w:rPr>
      </w:pPr>
      <w:r>
        <w:rPr>
          <w:sz w:val="20"/>
          <w:szCs w:val="20"/>
        </w:rPr>
        <w:t xml:space="preserve">click the </w:t>
      </w:r>
      <w:r w:rsidRPr="008E3502">
        <w:rPr>
          <w:b/>
          <w:bCs/>
          <w:sz w:val="20"/>
          <w:szCs w:val="20"/>
        </w:rPr>
        <w:t>Import Translations</w:t>
      </w:r>
      <w:r>
        <w:rPr>
          <w:sz w:val="20"/>
          <w:szCs w:val="20"/>
        </w:rPr>
        <w:t xml:space="preserve"> button.</w:t>
      </w:r>
    </w:p>
    <w:p w14:paraId="4736EE5A" w14:textId="48EC2D54" w:rsidR="00E2221C" w:rsidRDefault="00384ACF" w:rsidP="00E2221C">
      <w:pPr>
        <w:pStyle w:val="ImageforStep"/>
      </w:pPr>
      <w:r>
        <w:rPr>
          <w:noProof/>
        </w:rPr>
        <w:drawing>
          <wp:inline distT="0" distB="0" distL="0" distR="0" wp14:anchorId="2793CB3B" wp14:editId="63B87229">
            <wp:extent cx="2519464" cy="95102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36148" cy="957324"/>
                    </a:xfrm>
                    <a:prstGeom prst="rect">
                      <a:avLst/>
                    </a:prstGeom>
                    <a:noFill/>
                    <a:ln>
                      <a:noFill/>
                    </a:ln>
                  </pic:spPr>
                </pic:pic>
              </a:graphicData>
            </a:graphic>
          </wp:inline>
        </w:drawing>
      </w:r>
    </w:p>
    <w:p w14:paraId="3336DC1E" w14:textId="51765095" w:rsidR="00955898" w:rsidRDefault="00955898" w:rsidP="00955898">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5B23C6C" w14:textId="74A228F1" w:rsidR="00E2221C" w:rsidRDefault="00384ACF" w:rsidP="00E2221C">
      <w:pPr>
        <w:pStyle w:val="ImageforStep"/>
      </w:pPr>
      <w:r>
        <w:rPr>
          <w:noProof/>
        </w:rPr>
        <w:drawing>
          <wp:inline distT="0" distB="0" distL="0" distR="0" wp14:anchorId="2BCF98DC" wp14:editId="007654F1">
            <wp:extent cx="3230233" cy="1375662"/>
            <wp:effectExtent l="19050" t="1905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96914" cy="1404059"/>
                    </a:xfrm>
                    <a:prstGeom prst="rect">
                      <a:avLst/>
                    </a:prstGeom>
                    <a:noFill/>
                    <a:ln>
                      <a:solidFill>
                        <a:schemeClr val="tx1"/>
                      </a:solidFill>
                    </a:ln>
                  </pic:spPr>
                </pic:pic>
              </a:graphicData>
            </a:graphic>
          </wp:inline>
        </w:drawing>
      </w:r>
    </w:p>
    <w:p w14:paraId="154C5564" w14:textId="287D24FB" w:rsidR="00955898" w:rsidRDefault="00955898" w:rsidP="00955898">
      <w:pPr>
        <w:pStyle w:val="LabStepNumbered"/>
        <w:rPr>
          <w:sz w:val="20"/>
          <w:szCs w:val="20"/>
        </w:rPr>
      </w:pPr>
      <w:r>
        <w:rPr>
          <w:sz w:val="20"/>
          <w:szCs w:val="20"/>
        </w:rPr>
        <w:t xml:space="preserve">You should see that the original, machine-generated Spanish translations </w:t>
      </w:r>
      <w:r w:rsidR="002F797C">
        <w:rPr>
          <w:sz w:val="20"/>
          <w:szCs w:val="20"/>
        </w:rPr>
        <w:t xml:space="preserve">are now back </w:t>
      </w:r>
      <w:r>
        <w:rPr>
          <w:sz w:val="20"/>
          <w:szCs w:val="20"/>
        </w:rPr>
        <w:t>in the translation grid.</w:t>
      </w:r>
    </w:p>
    <w:p w14:paraId="7BB85753" w14:textId="2D4C873F" w:rsidR="00E2221C" w:rsidRDefault="00384ACF" w:rsidP="00E2221C">
      <w:pPr>
        <w:pStyle w:val="ImageforStep"/>
      </w:pPr>
      <w:r>
        <w:rPr>
          <w:noProof/>
        </w:rPr>
        <w:drawing>
          <wp:inline distT="0" distB="0" distL="0" distR="0" wp14:anchorId="26028C42" wp14:editId="182E66C9">
            <wp:extent cx="5244860" cy="963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42832" cy="981498"/>
                    </a:xfrm>
                    <a:prstGeom prst="rect">
                      <a:avLst/>
                    </a:prstGeom>
                    <a:noFill/>
                    <a:ln>
                      <a:noFill/>
                    </a:ln>
                  </pic:spPr>
                </pic:pic>
              </a:graphicData>
            </a:graphic>
          </wp:inline>
        </w:drawing>
      </w:r>
    </w:p>
    <w:p w14:paraId="29ECDE0F" w14:textId="05D3CE85" w:rsidR="00955898" w:rsidRDefault="00955898" w:rsidP="00955898">
      <w:pPr>
        <w:pStyle w:val="LabExerciseCallout"/>
      </w:pPr>
      <w:r>
        <w:t xml:space="preserve">You can see that the master translation sheet can </w:t>
      </w:r>
      <w:r w:rsidR="002F797C">
        <w:t xml:space="preserve">provide </w:t>
      </w:r>
      <w:r>
        <w:t xml:space="preserve">a great way to backup and restore your </w:t>
      </w:r>
      <w:r w:rsidR="00EE3AC9">
        <w:t xml:space="preserve">translations </w:t>
      </w:r>
      <w:r>
        <w:t xml:space="preserve">work. To make this point, you are </w:t>
      </w:r>
      <w:r w:rsidR="00EE3AC9">
        <w:t xml:space="preserve">now </w:t>
      </w:r>
      <w:r>
        <w:t xml:space="preserve">going to delete </w:t>
      </w:r>
      <w:r w:rsidR="002F797C">
        <w:t xml:space="preserve">the French column from the translations grid which will remove all the </w:t>
      </w:r>
      <w:r>
        <w:t>French</w:t>
      </w:r>
      <w:r w:rsidR="002F797C">
        <w:t xml:space="preserve"> translations from the current project</w:t>
      </w:r>
      <w:r>
        <w:t xml:space="preserve">. </w:t>
      </w:r>
      <w:r w:rsidR="00EE3AC9">
        <w:t xml:space="preserve">As you will see, Translations Builder will </w:t>
      </w:r>
      <w:r w:rsidR="00635F7E">
        <w:t xml:space="preserve">automatically </w:t>
      </w:r>
      <w:r w:rsidR="00EE3AC9">
        <w:t xml:space="preserve">add </w:t>
      </w:r>
      <w:r w:rsidR="002F797C">
        <w:t xml:space="preserve">this </w:t>
      </w:r>
      <w:r w:rsidR="00EE3AC9">
        <w:t xml:space="preserve">column </w:t>
      </w:r>
      <w:r w:rsidR="002F797C">
        <w:t xml:space="preserve">and all its translations </w:t>
      </w:r>
      <w:r w:rsidR="00EE3AC9">
        <w:t xml:space="preserve">back </w:t>
      </w:r>
      <w:r w:rsidR="002F797C">
        <w:t xml:space="preserve">into the project </w:t>
      </w:r>
      <w:r w:rsidR="00EE3AC9">
        <w:t>when importing a translation sheet</w:t>
      </w:r>
      <w:r w:rsidR="002F797C">
        <w:t xml:space="preserve"> that contains translations for a secondary language that do not exist in the current project</w:t>
      </w:r>
      <w:r w:rsidR="00EE3AC9">
        <w:t>.</w:t>
      </w:r>
    </w:p>
    <w:p w14:paraId="69FAFB9F" w14:textId="517D32ED" w:rsidR="00E2221C" w:rsidRDefault="00EE3AC9" w:rsidP="00E2221C">
      <w:pPr>
        <w:pStyle w:val="LabStepNumbered"/>
        <w:rPr>
          <w:sz w:val="20"/>
          <w:szCs w:val="20"/>
        </w:rPr>
      </w:pPr>
      <w:r>
        <w:rPr>
          <w:sz w:val="20"/>
          <w:szCs w:val="20"/>
        </w:rPr>
        <w:lastRenderedPageBreak/>
        <w:t xml:space="preserve">Right-click on the </w:t>
      </w:r>
      <w:r w:rsidRPr="00EE3AC9">
        <w:rPr>
          <w:b/>
          <w:bCs/>
          <w:sz w:val="20"/>
          <w:szCs w:val="20"/>
        </w:rPr>
        <w:t>French [fr-FR]</w:t>
      </w:r>
      <w:r>
        <w:rPr>
          <w:sz w:val="20"/>
          <w:szCs w:val="20"/>
        </w:rPr>
        <w:t xml:space="preserve"> column header and click </w:t>
      </w:r>
      <w:r w:rsidRPr="00EE3AC9">
        <w:rPr>
          <w:b/>
          <w:bCs/>
          <w:sz w:val="20"/>
          <w:szCs w:val="20"/>
        </w:rPr>
        <w:t>Delete Secondary Language</w:t>
      </w:r>
      <w:r>
        <w:rPr>
          <w:sz w:val="20"/>
          <w:szCs w:val="20"/>
        </w:rPr>
        <w:t>.</w:t>
      </w:r>
    </w:p>
    <w:p w14:paraId="5C93E5E4" w14:textId="73937965" w:rsidR="00E2221C" w:rsidRDefault="00384ACF" w:rsidP="00E2221C">
      <w:pPr>
        <w:pStyle w:val="ImageforStep"/>
      </w:pPr>
      <w:r>
        <w:rPr>
          <w:noProof/>
        </w:rPr>
        <w:drawing>
          <wp:inline distT="0" distB="0" distL="0" distR="0" wp14:anchorId="302742CB" wp14:editId="32FC62D4">
            <wp:extent cx="6237098" cy="9824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94653" cy="991559"/>
                    </a:xfrm>
                    <a:prstGeom prst="rect">
                      <a:avLst/>
                    </a:prstGeom>
                    <a:noFill/>
                    <a:ln>
                      <a:noFill/>
                    </a:ln>
                  </pic:spPr>
                </pic:pic>
              </a:graphicData>
            </a:graphic>
          </wp:inline>
        </w:drawing>
      </w:r>
    </w:p>
    <w:p w14:paraId="30E74195" w14:textId="00D81C3F" w:rsidR="00E2221C" w:rsidRDefault="00EE3AC9" w:rsidP="00E2221C">
      <w:pPr>
        <w:pStyle w:val="LabStepNumbered"/>
        <w:rPr>
          <w:sz w:val="20"/>
          <w:szCs w:val="20"/>
        </w:rPr>
      </w:pPr>
      <w:r>
        <w:rPr>
          <w:sz w:val="20"/>
          <w:szCs w:val="20"/>
        </w:rPr>
        <w:t xml:space="preserve">When prompted by the </w:t>
      </w:r>
      <w:r>
        <w:rPr>
          <w:b/>
          <w:bCs/>
          <w:sz w:val="20"/>
          <w:szCs w:val="20"/>
        </w:rPr>
        <w:t>Confirm Delete Secondary Language Operation</w:t>
      </w:r>
      <w:r>
        <w:rPr>
          <w:sz w:val="20"/>
          <w:szCs w:val="20"/>
        </w:rPr>
        <w:t xml:space="preserve"> dialog, click </w:t>
      </w:r>
      <w:r w:rsidRPr="00EE3AC9">
        <w:rPr>
          <w:b/>
          <w:bCs/>
          <w:sz w:val="20"/>
          <w:szCs w:val="20"/>
        </w:rPr>
        <w:t>OK</w:t>
      </w:r>
      <w:r>
        <w:rPr>
          <w:sz w:val="20"/>
          <w:szCs w:val="20"/>
        </w:rPr>
        <w:t xml:space="preserve"> to continue.</w:t>
      </w:r>
    </w:p>
    <w:p w14:paraId="32CBBE3B" w14:textId="08EE144D" w:rsidR="00E2221C" w:rsidRDefault="00CA74E5" w:rsidP="00E2221C">
      <w:pPr>
        <w:pStyle w:val="ImageforStep"/>
      </w:pPr>
      <w:r>
        <w:rPr>
          <w:noProof/>
        </w:rPr>
        <w:drawing>
          <wp:inline distT="0" distB="0" distL="0" distR="0" wp14:anchorId="1D545471" wp14:editId="404747FE">
            <wp:extent cx="2210465" cy="908649"/>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8"/>
                    <a:stretch>
                      <a:fillRect/>
                    </a:stretch>
                  </pic:blipFill>
                  <pic:spPr>
                    <a:xfrm>
                      <a:off x="0" y="0"/>
                      <a:ext cx="2237257" cy="919662"/>
                    </a:xfrm>
                    <a:prstGeom prst="rect">
                      <a:avLst/>
                    </a:prstGeom>
                  </pic:spPr>
                </pic:pic>
              </a:graphicData>
            </a:graphic>
          </wp:inline>
        </w:drawing>
      </w:r>
    </w:p>
    <w:p w14:paraId="308D8306" w14:textId="33C05B32" w:rsidR="005F788E" w:rsidRDefault="002375F9" w:rsidP="005F788E">
      <w:pPr>
        <w:pStyle w:val="LabExerciseCallout"/>
      </w:pPr>
      <w:r>
        <w:t xml:space="preserve">The </w:t>
      </w:r>
      <w:r w:rsidRPr="002375F9">
        <w:rPr>
          <w:b/>
          <w:bCs/>
        </w:rPr>
        <w:t>Delete Secondary Language</w:t>
      </w:r>
      <w:r>
        <w:t xml:space="preserve"> command is useful when you'd like to remove a secondary language and all its translations from the current PBIX project.</w:t>
      </w:r>
    </w:p>
    <w:p w14:paraId="4D4DB3C0" w14:textId="0CAEB058" w:rsidR="00E2221C" w:rsidRDefault="00EE3AC9" w:rsidP="00E2221C">
      <w:pPr>
        <w:pStyle w:val="LabStepNumbered"/>
        <w:rPr>
          <w:sz w:val="20"/>
          <w:szCs w:val="20"/>
        </w:rPr>
      </w:pPr>
      <w:r>
        <w:rPr>
          <w:sz w:val="20"/>
          <w:szCs w:val="20"/>
        </w:rPr>
        <w:t>You should see that the column for French has been removed from the translations grid.</w:t>
      </w:r>
    </w:p>
    <w:p w14:paraId="38F5B02E" w14:textId="1895D680" w:rsidR="00E2221C" w:rsidRDefault="005F788E" w:rsidP="00E2221C">
      <w:pPr>
        <w:pStyle w:val="ImageforStep"/>
      </w:pPr>
      <w:r>
        <w:rPr>
          <w:noProof/>
        </w:rPr>
        <w:drawing>
          <wp:inline distT="0" distB="0" distL="0" distR="0" wp14:anchorId="787B84DB" wp14:editId="37BE1B7A">
            <wp:extent cx="6089919" cy="116245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48892" cy="1173713"/>
                    </a:xfrm>
                    <a:prstGeom prst="rect">
                      <a:avLst/>
                    </a:prstGeom>
                    <a:noFill/>
                    <a:ln>
                      <a:noFill/>
                    </a:ln>
                  </pic:spPr>
                </pic:pic>
              </a:graphicData>
            </a:graphic>
          </wp:inline>
        </w:drawing>
      </w:r>
    </w:p>
    <w:p w14:paraId="4752B3AF" w14:textId="533F4840" w:rsidR="002375F9" w:rsidRDefault="002375F9" w:rsidP="002375F9">
      <w:pPr>
        <w:pStyle w:val="LabExerciseCallout"/>
      </w:pPr>
      <w:r>
        <w:t>Now that you have removed all French translations, you will restore them by importing the master translation sheet.</w:t>
      </w:r>
    </w:p>
    <w:p w14:paraId="46BF60F6" w14:textId="7FC8CDC4" w:rsidR="00EE3AC9" w:rsidRDefault="002F797C" w:rsidP="00EE3AC9">
      <w:pPr>
        <w:pStyle w:val="LabStepNumbered"/>
        <w:rPr>
          <w:sz w:val="20"/>
          <w:szCs w:val="20"/>
        </w:rPr>
      </w:pPr>
      <w:r>
        <w:rPr>
          <w:sz w:val="20"/>
          <w:szCs w:val="20"/>
        </w:rPr>
        <w:t>C</w:t>
      </w:r>
      <w:r w:rsidR="00EE3AC9">
        <w:rPr>
          <w:sz w:val="20"/>
          <w:szCs w:val="20"/>
        </w:rPr>
        <w:t xml:space="preserve">lick the </w:t>
      </w:r>
      <w:r w:rsidR="00EE3AC9" w:rsidRPr="008E3502">
        <w:rPr>
          <w:b/>
          <w:bCs/>
          <w:sz w:val="20"/>
          <w:szCs w:val="20"/>
        </w:rPr>
        <w:t>Import Translations</w:t>
      </w:r>
      <w:r w:rsidR="00EE3AC9">
        <w:rPr>
          <w:sz w:val="20"/>
          <w:szCs w:val="20"/>
        </w:rPr>
        <w:t xml:space="preserve"> button.</w:t>
      </w:r>
    </w:p>
    <w:p w14:paraId="526B09B2" w14:textId="32311B83" w:rsidR="00EE3AC9" w:rsidRDefault="00EE3AC9" w:rsidP="00EE3AC9">
      <w:pPr>
        <w:pStyle w:val="LabStepNumbered"/>
        <w:rPr>
          <w:sz w:val="20"/>
          <w:szCs w:val="20"/>
        </w:rPr>
      </w:pPr>
      <w:r>
        <w:rPr>
          <w:sz w:val="20"/>
          <w:szCs w:val="20"/>
        </w:rPr>
        <w:t xml:space="preserve">In the </w:t>
      </w:r>
      <w:r w:rsidRPr="008E3502">
        <w:rPr>
          <w:b/>
          <w:bCs/>
          <w:sz w:val="20"/>
          <w:szCs w:val="20"/>
        </w:rPr>
        <w:t>Open</w:t>
      </w:r>
      <w:r>
        <w:rPr>
          <w:sz w:val="20"/>
          <w:szCs w:val="20"/>
        </w:rPr>
        <w:t xml:space="preserve"> file dialog, select </w:t>
      </w:r>
      <w:r w:rsidR="00D64C1E">
        <w:rPr>
          <w:b/>
          <w:bCs/>
        </w:rPr>
        <w:t>Product Sales</w:t>
      </w:r>
      <w:r w:rsidRPr="00812E13">
        <w:rPr>
          <w:b/>
          <w:bCs/>
        </w:rPr>
        <w:t>-Translations-</w:t>
      </w:r>
      <w:r>
        <w:rPr>
          <w:b/>
          <w:bCs/>
        </w:rPr>
        <w:t>Master</w:t>
      </w:r>
      <w:r w:rsidRPr="00812E13">
        <w:rPr>
          <w:b/>
          <w:bCs/>
        </w:rPr>
        <w:t>.csv</w:t>
      </w:r>
      <w:r>
        <w:rPr>
          <w:sz w:val="20"/>
          <w:szCs w:val="20"/>
        </w:rPr>
        <w:t xml:space="preserve"> and click </w:t>
      </w:r>
      <w:r w:rsidRPr="008E3502">
        <w:rPr>
          <w:b/>
          <w:bCs/>
          <w:sz w:val="20"/>
          <w:szCs w:val="20"/>
        </w:rPr>
        <w:t>Open</w:t>
      </w:r>
      <w:r>
        <w:rPr>
          <w:sz w:val="20"/>
          <w:szCs w:val="20"/>
        </w:rPr>
        <w:t>.</w:t>
      </w:r>
    </w:p>
    <w:p w14:paraId="61BE420A" w14:textId="307C07BA" w:rsidR="00CA74E5" w:rsidRPr="005F788E" w:rsidRDefault="00EE3AC9" w:rsidP="00CA74E5">
      <w:pPr>
        <w:pStyle w:val="LabStepNumbered"/>
        <w:rPr>
          <w:sz w:val="20"/>
          <w:szCs w:val="20"/>
        </w:rPr>
      </w:pPr>
      <w:r>
        <w:rPr>
          <w:sz w:val="20"/>
          <w:szCs w:val="20"/>
        </w:rPr>
        <w:t xml:space="preserve">After the import operation competes, the </w:t>
      </w:r>
      <w:r w:rsidRPr="00EE3AC9">
        <w:rPr>
          <w:b/>
          <w:bCs/>
          <w:sz w:val="20"/>
          <w:szCs w:val="20"/>
        </w:rPr>
        <w:t>French [fr-FR]</w:t>
      </w:r>
      <w:r>
        <w:rPr>
          <w:sz w:val="20"/>
          <w:szCs w:val="20"/>
        </w:rPr>
        <w:t xml:space="preserve"> column should reappear as the last column on the right.</w:t>
      </w:r>
    </w:p>
    <w:p w14:paraId="197C8079" w14:textId="77777777" w:rsidR="005F788E" w:rsidRDefault="005F788E" w:rsidP="00E2221C">
      <w:pPr>
        <w:pStyle w:val="ImageforStep"/>
      </w:pPr>
      <w:r>
        <w:rPr>
          <w:noProof/>
        </w:rPr>
        <w:drawing>
          <wp:inline distT="0" distB="0" distL="0" distR="0" wp14:anchorId="449F4FB7" wp14:editId="55DDC623">
            <wp:extent cx="6562925" cy="279495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14606" cy="2816969"/>
                    </a:xfrm>
                    <a:prstGeom prst="rect">
                      <a:avLst/>
                    </a:prstGeom>
                    <a:noFill/>
                    <a:ln>
                      <a:noFill/>
                    </a:ln>
                  </pic:spPr>
                </pic:pic>
              </a:graphicData>
            </a:graphic>
          </wp:inline>
        </w:drawing>
      </w:r>
    </w:p>
    <w:p w14:paraId="0DB3C036" w14:textId="0054A567" w:rsidR="00E2221C" w:rsidRDefault="002375F9" w:rsidP="005F788E">
      <w:pPr>
        <w:pStyle w:val="LabExerciseCallout"/>
      </w:pPr>
      <w:r>
        <w:t xml:space="preserve">The key takeaway with this last step is </w:t>
      </w:r>
      <w:r w:rsidR="00E477F6">
        <w:t xml:space="preserve">that </w:t>
      </w:r>
      <w:r>
        <w:t xml:space="preserve">master translation sheets make it possible to backup and restore </w:t>
      </w:r>
      <w:r w:rsidR="00E477F6">
        <w:t>all</w:t>
      </w:r>
      <w:r>
        <w:t xml:space="preserve"> localization work</w:t>
      </w:r>
      <w:r w:rsidR="005F788E">
        <w:t>.</w:t>
      </w:r>
    </w:p>
    <w:p w14:paraId="1D4D3FCB" w14:textId="02B0E55D" w:rsidR="00C605A0" w:rsidRDefault="00C605A0" w:rsidP="00C605A0">
      <w:pPr>
        <w:pStyle w:val="Heading3"/>
      </w:pPr>
      <w:bookmarkStart w:id="6" w:name="_Toc124670336"/>
      <w:r>
        <w:lastRenderedPageBreak/>
        <w:t>Exercise 5: Implementing Data Translations using Field Parameters</w:t>
      </w:r>
      <w:bookmarkEnd w:id="6"/>
    </w:p>
    <w:p w14:paraId="6A4F58B4" w14:textId="1E28B36D" w:rsidR="00C605A0" w:rsidRDefault="00F008BB" w:rsidP="00C605A0">
      <w:pPr>
        <w:pStyle w:val="LabExerciseLeadIn"/>
      </w:pPr>
      <w:r>
        <w:t xml:space="preserve">In this exercise you will implement </w:t>
      </w:r>
      <w:r w:rsidR="001815DC">
        <w:t xml:space="preserve">data translations </w:t>
      </w:r>
      <w:r w:rsidR="00E477F6">
        <w:t>for product names and category names</w:t>
      </w:r>
      <w:r w:rsidR="001815DC">
        <w:t xml:space="preserve">. </w:t>
      </w:r>
      <w:r>
        <w:t xml:space="preserve">You will begin by extending the </w:t>
      </w:r>
      <w:r w:rsidRPr="00F008BB">
        <w:rPr>
          <w:b/>
          <w:bCs/>
        </w:rPr>
        <w:t>Products</w:t>
      </w:r>
      <w:r>
        <w:t xml:space="preserve"> table by adding new columns that contain translations for product and category names. After that, you will implement data translations by adding Field Parameters and a new table named </w:t>
      </w:r>
      <w:r w:rsidRPr="00F008BB">
        <w:rPr>
          <w:b/>
          <w:bCs/>
        </w:rPr>
        <w:t>Languages</w:t>
      </w:r>
      <w:r>
        <w:t xml:space="preserve">. </w:t>
      </w:r>
      <w:r w:rsidR="001815DC">
        <w:t>This will provide a design which makes it possible to filter to select the language for data translations.</w:t>
      </w:r>
    </w:p>
    <w:p w14:paraId="241EBC89" w14:textId="77777777" w:rsidR="001815DC" w:rsidRPr="001815DC" w:rsidRDefault="001815DC">
      <w:pPr>
        <w:pStyle w:val="LabStepNumbered"/>
        <w:numPr>
          <w:ilvl w:val="0"/>
          <w:numId w:val="11"/>
        </w:numPr>
        <w:rPr>
          <w:sz w:val="20"/>
          <w:szCs w:val="20"/>
        </w:rPr>
      </w:pPr>
      <w:r w:rsidRPr="001815DC">
        <w:rPr>
          <w:sz w:val="20"/>
          <w:szCs w:val="20"/>
        </w:rPr>
        <w:t xml:space="preserve">Return to the </w:t>
      </w:r>
      <w:r w:rsidRPr="001815DC">
        <w:rPr>
          <w:b/>
          <w:bCs/>
          <w:sz w:val="20"/>
          <w:szCs w:val="20"/>
        </w:rPr>
        <w:t>Product Sales</w:t>
      </w:r>
      <w:r w:rsidRPr="001815DC">
        <w:rPr>
          <w:sz w:val="20"/>
          <w:szCs w:val="20"/>
        </w:rPr>
        <w:t xml:space="preserve"> project in Power BI Desktop and move to </w:t>
      </w:r>
      <w:r w:rsidRPr="001815DC">
        <w:rPr>
          <w:b/>
          <w:bCs/>
          <w:sz w:val="20"/>
          <w:szCs w:val="20"/>
        </w:rPr>
        <w:t xml:space="preserve">Report </w:t>
      </w:r>
      <w:r w:rsidRPr="00E477F6">
        <w:rPr>
          <w:sz w:val="20"/>
          <w:szCs w:val="20"/>
        </w:rPr>
        <w:t>view</w:t>
      </w:r>
      <w:r w:rsidRPr="001815DC">
        <w:rPr>
          <w:sz w:val="20"/>
          <w:szCs w:val="20"/>
        </w:rPr>
        <w:t>.</w:t>
      </w:r>
    </w:p>
    <w:p w14:paraId="4A3398B4" w14:textId="77777777" w:rsidR="001815DC" w:rsidRDefault="001815DC">
      <w:pPr>
        <w:pStyle w:val="LabStepNumbered"/>
        <w:numPr>
          <w:ilvl w:val="0"/>
          <w:numId w:val="7"/>
        </w:numPr>
        <w:rPr>
          <w:sz w:val="20"/>
          <w:szCs w:val="20"/>
        </w:rPr>
      </w:pPr>
      <w:r>
        <w:rPr>
          <w:sz w:val="20"/>
          <w:szCs w:val="20"/>
        </w:rPr>
        <w:t xml:space="preserve">Make sure the current page is </w:t>
      </w:r>
      <w:r w:rsidRPr="00CA0AF3">
        <w:rPr>
          <w:b/>
          <w:bCs/>
          <w:sz w:val="20"/>
          <w:szCs w:val="20"/>
        </w:rPr>
        <w:t>Sales Summary</w:t>
      </w:r>
      <w:r>
        <w:rPr>
          <w:sz w:val="20"/>
          <w:szCs w:val="20"/>
        </w:rPr>
        <w:t>.</w:t>
      </w:r>
    </w:p>
    <w:p w14:paraId="38760F6D" w14:textId="77777777" w:rsidR="001815DC" w:rsidRPr="0092469E" w:rsidRDefault="001815DC" w:rsidP="001815DC">
      <w:pPr>
        <w:pStyle w:val="ImageforStep"/>
      </w:pPr>
      <w:r>
        <w:rPr>
          <w:noProof/>
        </w:rPr>
        <w:drawing>
          <wp:inline distT="0" distB="0" distL="0" distR="0" wp14:anchorId="243AA0DD" wp14:editId="783A1712">
            <wp:extent cx="3881887" cy="531128"/>
            <wp:effectExtent l="0" t="0" r="0"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7AB3EB73" w14:textId="7209B10E" w:rsidR="00C605A0" w:rsidRDefault="002E3F14">
      <w:pPr>
        <w:pStyle w:val="LabStepNumbered"/>
        <w:numPr>
          <w:ilvl w:val="0"/>
          <w:numId w:val="7"/>
        </w:numPr>
      </w:pPr>
      <w:r>
        <w:t xml:space="preserve">From the </w:t>
      </w:r>
      <w:r w:rsidRPr="002E3F14">
        <w:rPr>
          <w:b/>
          <w:bCs/>
        </w:rPr>
        <w:t>Home</w:t>
      </w:r>
      <w:r>
        <w:t xml:space="preserve"> tab on the ribbon, click </w:t>
      </w:r>
      <w:r w:rsidRPr="002E3F14">
        <w:rPr>
          <w:b/>
          <w:bCs/>
        </w:rPr>
        <w:t>Transform Data</w:t>
      </w:r>
      <w:r>
        <w:t xml:space="preserve"> to display the Power Query window with queries for the current project.</w:t>
      </w:r>
    </w:p>
    <w:p w14:paraId="7D5234A1" w14:textId="23DB161E" w:rsidR="001815DC" w:rsidRDefault="001815DC" w:rsidP="001815DC">
      <w:pPr>
        <w:pStyle w:val="ImageforStep"/>
      </w:pPr>
      <w:r>
        <w:rPr>
          <w:noProof/>
        </w:rPr>
        <w:drawing>
          <wp:inline distT="0" distB="0" distL="0" distR="0" wp14:anchorId="08CEF762" wp14:editId="4940F8F7">
            <wp:extent cx="4161183" cy="7251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82678" cy="728924"/>
                    </a:xfrm>
                    <a:prstGeom prst="rect">
                      <a:avLst/>
                    </a:prstGeom>
                    <a:noFill/>
                    <a:ln>
                      <a:noFill/>
                    </a:ln>
                  </pic:spPr>
                </pic:pic>
              </a:graphicData>
            </a:graphic>
          </wp:inline>
        </w:drawing>
      </w:r>
    </w:p>
    <w:p w14:paraId="26EC4EA6" w14:textId="59D74D8F" w:rsidR="0061025D" w:rsidRDefault="002E3F14" w:rsidP="0061025D">
      <w:pPr>
        <w:pStyle w:val="LabStepNumbered"/>
      </w:pPr>
      <w:r>
        <w:t xml:space="preserve">In the left navigation of the Power Query window, select the </w:t>
      </w:r>
      <w:r w:rsidRPr="002E3F14">
        <w:rPr>
          <w:b/>
          <w:bCs/>
        </w:rPr>
        <w:t>Products</w:t>
      </w:r>
      <w:r>
        <w:t xml:space="preserve"> query and examine the columns in its output</w:t>
      </w:r>
      <w:r w:rsidR="00E477F6">
        <w:t xml:space="preserve"> table</w:t>
      </w:r>
      <w:r>
        <w:t>.</w:t>
      </w:r>
    </w:p>
    <w:p w14:paraId="58042ED0" w14:textId="46DB78EE" w:rsidR="001815DC" w:rsidRDefault="001815DC" w:rsidP="001815DC">
      <w:pPr>
        <w:pStyle w:val="ImageforStep"/>
      </w:pPr>
      <w:r>
        <w:rPr>
          <w:noProof/>
        </w:rPr>
        <w:drawing>
          <wp:inline distT="0" distB="0" distL="0" distR="0" wp14:anchorId="7F5CA739" wp14:editId="7F2B1B77">
            <wp:extent cx="4207565" cy="1347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21211" cy="1352352"/>
                    </a:xfrm>
                    <a:prstGeom prst="rect">
                      <a:avLst/>
                    </a:prstGeom>
                    <a:noFill/>
                    <a:ln>
                      <a:noFill/>
                    </a:ln>
                  </pic:spPr>
                </pic:pic>
              </a:graphicData>
            </a:graphic>
          </wp:inline>
        </w:drawing>
      </w:r>
    </w:p>
    <w:p w14:paraId="6CBB0BBD" w14:textId="2FCB4D04" w:rsidR="0061025D" w:rsidRDefault="002E3F14" w:rsidP="0061025D">
      <w:pPr>
        <w:pStyle w:val="LabStepNumbered"/>
      </w:pPr>
      <w:r>
        <w:t xml:space="preserve">Examine the query steps in the </w:t>
      </w:r>
      <w:r w:rsidRPr="002E3F14">
        <w:rPr>
          <w:b/>
          <w:bCs/>
        </w:rPr>
        <w:t>APPLIED STEPS</w:t>
      </w:r>
      <w:r>
        <w:t xml:space="preserve"> list on the right and locate the step named </w:t>
      </w:r>
      <w:r w:rsidRPr="002E3F14">
        <w:rPr>
          <w:b/>
          <w:bCs/>
        </w:rPr>
        <w:t>RemoveTranslatedColumns</w:t>
      </w:r>
      <w:r>
        <w:t>.</w:t>
      </w:r>
    </w:p>
    <w:p w14:paraId="3FB2320C" w14:textId="2E2B6A55" w:rsidR="001815DC" w:rsidRDefault="000C49E6" w:rsidP="001815DC">
      <w:pPr>
        <w:pStyle w:val="ImageforStep"/>
      </w:pPr>
      <w:r>
        <w:rPr>
          <w:noProof/>
        </w:rPr>
        <w:drawing>
          <wp:inline distT="0" distB="0" distL="0" distR="0" wp14:anchorId="1D7C84E1" wp14:editId="18834BCE">
            <wp:extent cx="1402505" cy="18622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10379" cy="1872710"/>
                    </a:xfrm>
                    <a:prstGeom prst="rect">
                      <a:avLst/>
                    </a:prstGeom>
                    <a:noFill/>
                    <a:ln>
                      <a:noFill/>
                    </a:ln>
                  </pic:spPr>
                </pic:pic>
              </a:graphicData>
            </a:graphic>
          </wp:inline>
        </w:drawing>
      </w:r>
    </w:p>
    <w:p w14:paraId="529B1891" w14:textId="58798833" w:rsidR="0061025D" w:rsidRDefault="002E3F14" w:rsidP="0061025D">
      <w:pPr>
        <w:pStyle w:val="LabStepNumbered"/>
      </w:pPr>
      <w:r>
        <w:t xml:space="preserve">Right-click the </w:t>
      </w:r>
      <w:r w:rsidRPr="002E3F14">
        <w:rPr>
          <w:b/>
          <w:bCs/>
        </w:rPr>
        <w:t>RemoveTranslatedColumns</w:t>
      </w:r>
      <w:r>
        <w:t xml:space="preserve"> step and select the </w:t>
      </w:r>
      <w:r w:rsidRPr="002E3F14">
        <w:rPr>
          <w:b/>
          <w:bCs/>
        </w:rPr>
        <w:t>Delete</w:t>
      </w:r>
      <w:r>
        <w:t xml:space="preserve"> menu command to delete this step from the query.</w:t>
      </w:r>
    </w:p>
    <w:p w14:paraId="13A64065" w14:textId="731DA0BB" w:rsidR="000C49E6" w:rsidRDefault="000C49E6" w:rsidP="001815DC">
      <w:pPr>
        <w:pStyle w:val="ImageforStep"/>
      </w:pPr>
      <w:r>
        <w:rPr>
          <w:noProof/>
        </w:rPr>
        <w:drawing>
          <wp:inline distT="0" distB="0" distL="0" distR="0" wp14:anchorId="491BFC41" wp14:editId="2D77A85D">
            <wp:extent cx="1777014" cy="1460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84674" cy="1467107"/>
                    </a:xfrm>
                    <a:prstGeom prst="rect">
                      <a:avLst/>
                    </a:prstGeom>
                    <a:noFill/>
                    <a:ln>
                      <a:noFill/>
                    </a:ln>
                  </pic:spPr>
                </pic:pic>
              </a:graphicData>
            </a:graphic>
          </wp:inline>
        </w:drawing>
      </w:r>
    </w:p>
    <w:p w14:paraId="52AC1A4C" w14:textId="2AAF3E7F" w:rsidR="0061025D" w:rsidRDefault="00E02A5A" w:rsidP="0061025D">
      <w:pPr>
        <w:pStyle w:val="LabStepNumbered"/>
      </w:pPr>
      <w:r>
        <w:lastRenderedPageBreak/>
        <w:t>You should see the query</w:t>
      </w:r>
      <w:r w:rsidR="00E477F6">
        <w:t>'s</w:t>
      </w:r>
      <w:r>
        <w:t xml:space="preserve"> output </w:t>
      </w:r>
      <w:r w:rsidR="00E477F6">
        <w:t xml:space="preserve">table </w:t>
      </w:r>
      <w:r>
        <w:t>now contains four columns with translations</w:t>
      </w:r>
      <w:r w:rsidR="00E477F6">
        <w:t xml:space="preserve"> for product names</w:t>
      </w:r>
      <w:r>
        <w:t>.</w:t>
      </w:r>
    </w:p>
    <w:p w14:paraId="4CB13B54" w14:textId="241F7109" w:rsidR="000C49E6" w:rsidRDefault="000C49E6" w:rsidP="001815DC">
      <w:pPr>
        <w:pStyle w:val="ImageforStep"/>
      </w:pPr>
      <w:r>
        <w:rPr>
          <w:noProof/>
        </w:rPr>
        <w:drawing>
          <wp:inline distT="0" distB="0" distL="0" distR="0" wp14:anchorId="210B3DE3" wp14:editId="73A165A8">
            <wp:extent cx="5205509" cy="175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34291" cy="1764670"/>
                    </a:xfrm>
                    <a:prstGeom prst="rect">
                      <a:avLst/>
                    </a:prstGeom>
                    <a:noFill/>
                    <a:ln>
                      <a:noFill/>
                    </a:ln>
                  </pic:spPr>
                </pic:pic>
              </a:graphicData>
            </a:graphic>
          </wp:inline>
        </w:drawing>
      </w:r>
    </w:p>
    <w:p w14:paraId="654037CA" w14:textId="6600015E" w:rsidR="0061025D" w:rsidRDefault="00E02A5A" w:rsidP="0061025D">
      <w:pPr>
        <w:pStyle w:val="LabStepNumbered"/>
      </w:pPr>
      <w:r>
        <w:t>If you scroll to the right, you will see there is also four columns with translations</w:t>
      </w:r>
      <w:r w:rsidR="00E477F6">
        <w:t xml:space="preserve"> for category names as well</w:t>
      </w:r>
      <w:r>
        <w:t>.</w:t>
      </w:r>
    </w:p>
    <w:p w14:paraId="34635D9E" w14:textId="64AF8D87" w:rsidR="000C49E6" w:rsidRDefault="000C49E6" w:rsidP="001815DC">
      <w:pPr>
        <w:pStyle w:val="ImageforStep"/>
      </w:pPr>
      <w:r>
        <w:rPr>
          <w:noProof/>
        </w:rPr>
        <w:drawing>
          <wp:inline distT="0" distB="0" distL="0" distR="0" wp14:anchorId="71723BB5" wp14:editId="2A7359D2">
            <wp:extent cx="5113374" cy="11699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93594" cy="1188333"/>
                    </a:xfrm>
                    <a:prstGeom prst="rect">
                      <a:avLst/>
                    </a:prstGeom>
                    <a:noFill/>
                    <a:ln>
                      <a:noFill/>
                    </a:ln>
                  </pic:spPr>
                </pic:pic>
              </a:graphicData>
            </a:graphic>
          </wp:inline>
        </w:drawing>
      </w:r>
    </w:p>
    <w:p w14:paraId="3DD5633D" w14:textId="1E83AD03" w:rsidR="0061025D" w:rsidRDefault="00E02A5A" w:rsidP="0061025D">
      <w:pPr>
        <w:pStyle w:val="LabStepNumbered"/>
      </w:pPr>
      <w:r>
        <w:t xml:space="preserve">Click </w:t>
      </w:r>
      <w:r w:rsidRPr="00E02A5A">
        <w:rPr>
          <w:b/>
          <w:bCs/>
        </w:rPr>
        <w:t>Close and Apply</w:t>
      </w:r>
      <w:r>
        <w:t xml:space="preserve"> to close the Power Query windows and to execute the </w:t>
      </w:r>
      <w:r w:rsidRPr="00E02A5A">
        <w:rPr>
          <w:b/>
          <w:bCs/>
        </w:rPr>
        <w:t>Products</w:t>
      </w:r>
      <w:r>
        <w:t xml:space="preserve"> query with the </w:t>
      </w:r>
      <w:r w:rsidR="00E477F6">
        <w:t xml:space="preserve">update </w:t>
      </w:r>
      <w:r>
        <w:t>you made.</w:t>
      </w:r>
    </w:p>
    <w:p w14:paraId="2B56EFA7" w14:textId="6868FDE8" w:rsidR="000C49E6" w:rsidRDefault="000C49E6" w:rsidP="001815DC">
      <w:pPr>
        <w:pStyle w:val="ImageforStep"/>
      </w:pPr>
      <w:r>
        <w:rPr>
          <w:noProof/>
        </w:rPr>
        <w:drawing>
          <wp:inline distT="0" distB="0" distL="0" distR="0" wp14:anchorId="0583C46E" wp14:editId="59172E49">
            <wp:extent cx="3958614" cy="840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90453" cy="846862"/>
                    </a:xfrm>
                    <a:prstGeom prst="rect">
                      <a:avLst/>
                    </a:prstGeom>
                    <a:noFill/>
                    <a:ln>
                      <a:noFill/>
                    </a:ln>
                  </pic:spPr>
                </pic:pic>
              </a:graphicData>
            </a:graphic>
          </wp:inline>
        </w:drawing>
      </w:r>
    </w:p>
    <w:p w14:paraId="1EE18E9E" w14:textId="3E04F92D" w:rsidR="008825A0" w:rsidRDefault="00E477F6" w:rsidP="008825A0">
      <w:pPr>
        <w:pStyle w:val="LabStepNumbered"/>
      </w:pPr>
      <w:r>
        <w:t>Switch</w:t>
      </w:r>
      <w:r w:rsidR="00E02A5A">
        <w:t xml:space="preserve"> to </w:t>
      </w:r>
      <w:r w:rsidR="00E02A5A" w:rsidRPr="00E477F6">
        <w:rPr>
          <w:b/>
          <w:bCs/>
        </w:rPr>
        <w:t>Model</w:t>
      </w:r>
      <w:r w:rsidR="00E02A5A">
        <w:t xml:space="preserve"> view to see the changes </w:t>
      </w:r>
      <w:r>
        <w:t xml:space="preserve">that have been made </w:t>
      </w:r>
      <w:r w:rsidR="00E02A5A">
        <w:t xml:space="preserve">to the </w:t>
      </w:r>
      <w:r w:rsidR="00E02A5A" w:rsidRPr="00E02A5A">
        <w:rPr>
          <w:b/>
          <w:bCs/>
        </w:rPr>
        <w:t>Products</w:t>
      </w:r>
      <w:r w:rsidR="00E02A5A">
        <w:t xml:space="preserve"> table.</w:t>
      </w:r>
    </w:p>
    <w:p w14:paraId="4AD3F455" w14:textId="33C98E41" w:rsidR="0061025D" w:rsidRDefault="0061025D" w:rsidP="0061025D">
      <w:pPr>
        <w:pStyle w:val="ImageforStep"/>
      </w:pPr>
      <w:r>
        <w:rPr>
          <w:noProof/>
        </w:rPr>
        <w:drawing>
          <wp:inline distT="0" distB="0" distL="0" distR="0" wp14:anchorId="5DA0CE4E" wp14:editId="495FAEC6">
            <wp:extent cx="4713168" cy="3282752"/>
            <wp:effectExtent l="19050" t="1905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64251" cy="3318332"/>
                    </a:xfrm>
                    <a:prstGeom prst="rect">
                      <a:avLst/>
                    </a:prstGeom>
                    <a:noFill/>
                    <a:ln w="3175">
                      <a:solidFill>
                        <a:schemeClr val="tx1"/>
                      </a:solidFill>
                    </a:ln>
                  </pic:spPr>
                </pic:pic>
              </a:graphicData>
            </a:graphic>
          </wp:inline>
        </w:drawing>
      </w:r>
    </w:p>
    <w:p w14:paraId="2025CEC7" w14:textId="2C232158" w:rsidR="008825A0" w:rsidRDefault="002E3F14" w:rsidP="008825A0">
      <w:pPr>
        <w:pStyle w:val="LabExerciseCallout"/>
      </w:pPr>
      <w:r>
        <w:t>Now</w:t>
      </w:r>
      <w:r w:rsidR="00E02A5A">
        <w:t xml:space="preserve"> that the dataset has been extended with extra translation columns, it's time to create a new Field Parameter.</w:t>
      </w:r>
    </w:p>
    <w:p w14:paraId="6FE38C0D" w14:textId="57F84980" w:rsidR="009B0699" w:rsidRDefault="00E477F6" w:rsidP="00567FAE">
      <w:pPr>
        <w:pStyle w:val="LabStepNumbered"/>
      </w:pPr>
      <w:r>
        <w:lastRenderedPageBreak/>
        <w:t>Switch</w:t>
      </w:r>
      <w:r w:rsidR="00E02A5A">
        <w:t xml:space="preserve"> to </w:t>
      </w:r>
      <w:r w:rsidR="00E02A5A" w:rsidRPr="005455B2">
        <w:rPr>
          <w:b/>
          <w:bCs/>
        </w:rPr>
        <w:t>Report</w:t>
      </w:r>
      <w:r w:rsidR="00E02A5A">
        <w:t xml:space="preserve"> view</w:t>
      </w:r>
      <w:r w:rsidR="005455B2">
        <w:t xml:space="preserve"> and c</w:t>
      </w:r>
      <w:r w:rsidR="009B0699">
        <w:t>reate a new page in the report</w:t>
      </w:r>
      <w:r>
        <w:t xml:space="preserve">. Rename the new page </w:t>
      </w:r>
      <w:r w:rsidR="009B0699" w:rsidRPr="005455B2">
        <w:rPr>
          <w:b/>
          <w:bCs/>
        </w:rPr>
        <w:t>Test Page</w:t>
      </w:r>
      <w:r w:rsidR="009B0699">
        <w:t>.</w:t>
      </w:r>
    </w:p>
    <w:p w14:paraId="3BF27E0F" w14:textId="6193E249" w:rsidR="009B0699" w:rsidRDefault="009B0699" w:rsidP="009B0699">
      <w:pPr>
        <w:pStyle w:val="ImageforStep"/>
      </w:pPr>
      <w:r>
        <w:rPr>
          <w:noProof/>
        </w:rPr>
        <w:drawing>
          <wp:inline distT="0" distB="0" distL="0" distR="0" wp14:anchorId="57DDFC50" wp14:editId="57C37F63">
            <wp:extent cx="4204167" cy="4827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78389" cy="491281"/>
                    </a:xfrm>
                    <a:prstGeom prst="rect">
                      <a:avLst/>
                    </a:prstGeom>
                    <a:noFill/>
                    <a:ln>
                      <a:noFill/>
                    </a:ln>
                  </pic:spPr>
                </pic:pic>
              </a:graphicData>
            </a:graphic>
          </wp:inline>
        </w:drawing>
      </w:r>
    </w:p>
    <w:p w14:paraId="015CE2F0" w14:textId="0673CE42" w:rsidR="009B0699" w:rsidRDefault="009B0699" w:rsidP="009B0699">
      <w:pPr>
        <w:pStyle w:val="LabExerciseCallout"/>
      </w:pPr>
      <w:r>
        <w:t xml:space="preserve">This test page will be used </w:t>
      </w:r>
      <w:r w:rsidR="00E477F6">
        <w:t xml:space="preserve">temporarily </w:t>
      </w:r>
      <w:r>
        <w:t>to test out the Field Parameter</w:t>
      </w:r>
      <w:r w:rsidR="00E477F6">
        <w:t xml:space="preserve">. You </w:t>
      </w:r>
      <w:r>
        <w:t xml:space="preserve">will delete this page </w:t>
      </w:r>
      <w:r w:rsidR="00E477F6">
        <w:t>later in this exercise</w:t>
      </w:r>
      <w:r>
        <w:t>.</w:t>
      </w:r>
    </w:p>
    <w:p w14:paraId="780DE395" w14:textId="5D9D4E38" w:rsidR="0061025D" w:rsidRDefault="009B0699" w:rsidP="00836505">
      <w:pPr>
        <w:pStyle w:val="LabStepNumbered"/>
      </w:pPr>
      <w:bookmarkStart w:id="7" w:name="_Hlk124573118"/>
      <w:r>
        <w:t>N</w:t>
      </w:r>
      <w:r w:rsidR="0061025D">
        <w:t xml:space="preserve">avigate to the </w:t>
      </w:r>
      <w:r w:rsidR="0061025D" w:rsidRPr="009B0699">
        <w:rPr>
          <w:b/>
          <w:bCs/>
        </w:rPr>
        <w:t>Modeling</w:t>
      </w:r>
      <w:r w:rsidR="0061025D">
        <w:t xml:space="preserve"> tab </w:t>
      </w:r>
      <w:r>
        <w:t>and s</w:t>
      </w:r>
      <w:r w:rsidR="0061025D">
        <w:t xml:space="preserve">elect </w:t>
      </w:r>
      <w:r w:rsidR="0061025D" w:rsidRPr="009B0699">
        <w:rPr>
          <w:b/>
          <w:bCs/>
        </w:rPr>
        <w:t>New parameter &gt; Fields</w:t>
      </w:r>
      <w:r w:rsidR="00E02A5A">
        <w:t xml:space="preserve"> to create a Field Parameter.</w:t>
      </w:r>
    </w:p>
    <w:p w14:paraId="47E0D0BA" w14:textId="77777777" w:rsidR="0061025D" w:rsidRDefault="0061025D" w:rsidP="008825A0">
      <w:pPr>
        <w:pStyle w:val="ImageforStep"/>
        <w:rPr>
          <w:noProof/>
        </w:rPr>
      </w:pPr>
      <w:r>
        <w:rPr>
          <w:noProof/>
        </w:rPr>
        <w:t xml:space="preserve"> </w:t>
      </w:r>
      <w:r>
        <w:rPr>
          <w:noProof/>
        </w:rPr>
        <w:drawing>
          <wp:inline distT="0" distB="0" distL="0" distR="0" wp14:anchorId="15B6360F" wp14:editId="3589F83A">
            <wp:extent cx="4460509" cy="1045029"/>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587512" cy="1074784"/>
                    </a:xfrm>
                    <a:prstGeom prst="rect">
                      <a:avLst/>
                    </a:prstGeom>
                    <a:noFill/>
                    <a:ln>
                      <a:noFill/>
                    </a:ln>
                  </pic:spPr>
                </pic:pic>
              </a:graphicData>
            </a:graphic>
          </wp:inline>
        </w:drawing>
      </w:r>
    </w:p>
    <w:p w14:paraId="6379832C" w14:textId="6DFB8D6E" w:rsidR="0090195E" w:rsidRDefault="00E477F6" w:rsidP="0061025D">
      <w:pPr>
        <w:pStyle w:val="LabStepNumbered"/>
      </w:pPr>
      <w:r>
        <w:t xml:space="preserve">Enter the </w:t>
      </w:r>
      <w:r w:rsidRPr="00E477F6">
        <w:rPr>
          <w:b/>
          <w:bCs/>
        </w:rPr>
        <w:t>Name</w:t>
      </w:r>
      <w:r>
        <w:t xml:space="preserve"> for </w:t>
      </w:r>
      <w:r w:rsidR="0061025D">
        <w:t xml:space="preserve">a new Field Parameter </w:t>
      </w:r>
      <w:r>
        <w:t xml:space="preserve">as </w:t>
      </w:r>
      <w:r w:rsidR="0061025D" w:rsidRPr="00CD5036">
        <w:rPr>
          <w:b/>
          <w:bCs/>
        </w:rPr>
        <w:t>Translated Product Names</w:t>
      </w:r>
      <w:r w:rsidR="0061025D" w:rsidRPr="00820ABB">
        <w:t>.</w:t>
      </w:r>
    </w:p>
    <w:p w14:paraId="12D0D22F" w14:textId="6B45A7C6" w:rsidR="009B0699" w:rsidRDefault="009B0699" w:rsidP="009B0699">
      <w:pPr>
        <w:pStyle w:val="ImageforStep"/>
      </w:pPr>
      <w:r>
        <w:rPr>
          <w:noProof/>
        </w:rPr>
        <w:drawing>
          <wp:inline distT="0" distB="0" distL="0" distR="0" wp14:anchorId="60D092EE" wp14:editId="67F5421F">
            <wp:extent cx="2764646" cy="1113183"/>
            <wp:effectExtent l="19050" t="1905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23582" cy="1136914"/>
                    </a:xfrm>
                    <a:prstGeom prst="rect">
                      <a:avLst/>
                    </a:prstGeom>
                    <a:noFill/>
                    <a:ln>
                      <a:solidFill>
                        <a:schemeClr val="tx1"/>
                      </a:solidFill>
                    </a:ln>
                  </pic:spPr>
                </pic:pic>
              </a:graphicData>
            </a:graphic>
          </wp:inline>
        </w:drawing>
      </w:r>
    </w:p>
    <w:p w14:paraId="4B3794C0" w14:textId="184A1615" w:rsidR="0061025D" w:rsidRDefault="009B0699" w:rsidP="0090195E">
      <w:pPr>
        <w:pStyle w:val="LabStepNumbered"/>
      </w:pPr>
      <w:r>
        <w:t>P</w:t>
      </w:r>
      <w:r w:rsidR="0061025D">
        <w:t xml:space="preserve">opulate the fields </w:t>
      </w:r>
      <w:r w:rsidR="00E477F6">
        <w:t>collection</w:t>
      </w:r>
      <w:r w:rsidR="0061025D">
        <w:t xml:space="preserve"> with the four columns from the </w:t>
      </w:r>
      <w:r w:rsidR="0061025D" w:rsidRPr="00CD5036">
        <w:rPr>
          <w:b/>
          <w:bCs/>
        </w:rPr>
        <w:t>Products</w:t>
      </w:r>
      <w:r w:rsidR="0061025D">
        <w:t xml:space="preserve"> table</w:t>
      </w:r>
      <w:r>
        <w:t xml:space="preserve"> with product name translations.</w:t>
      </w:r>
    </w:p>
    <w:p w14:paraId="4D0AD709" w14:textId="4355BF19" w:rsidR="009B0699" w:rsidRDefault="009B0699" w:rsidP="0090195E">
      <w:pPr>
        <w:pStyle w:val="LabStepNumbered"/>
      </w:pPr>
      <w:r>
        <w:t xml:space="preserve">Leave the </w:t>
      </w:r>
      <w:r w:rsidRPr="009B0699">
        <w:rPr>
          <w:b/>
          <w:bCs/>
        </w:rPr>
        <w:t>Add slicer to this page</w:t>
      </w:r>
      <w:r>
        <w:t xml:space="preserve"> checkbox enabled</w:t>
      </w:r>
      <w:r w:rsidR="005455B2">
        <w:t>.</w:t>
      </w:r>
    </w:p>
    <w:p w14:paraId="2E5264DD" w14:textId="1D0DE53B" w:rsidR="0061025D" w:rsidRDefault="005455B2" w:rsidP="0061025D">
      <w:pPr>
        <w:pStyle w:val="ImageforStep"/>
      </w:pPr>
      <w:r>
        <w:rPr>
          <w:noProof/>
        </w:rPr>
        <w:drawing>
          <wp:inline distT="0" distB="0" distL="0" distR="0" wp14:anchorId="7D182EBA" wp14:editId="7A8B8A04">
            <wp:extent cx="2827667" cy="2748074"/>
            <wp:effectExtent l="19050" t="1905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83493" cy="2802328"/>
                    </a:xfrm>
                    <a:prstGeom prst="rect">
                      <a:avLst/>
                    </a:prstGeom>
                    <a:noFill/>
                    <a:ln>
                      <a:solidFill>
                        <a:schemeClr val="tx1"/>
                      </a:solidFill>
                    </a:ln>
                  </pic:spPr>
                </pic:pic>
              </a:graphicData>
            </a:graphic>
          </wp:inline>
        </w:drawing>
      </w:r>
    </w:p>
    <w:p w14:paraId="1B463C50" w14:textId="3EC8A6DF" w:rsidR="005455B2" w:rsidRDefault="005455B2" w:rsidP="0061025D">
      <w:pPr>
        <w:pStyle w:val="LabStepNumbered"/>
      </w:pPr>
      <w:r>
        <w:t>Make sure the translation columns are order</w:t>
      </w:r>
      <w:r w:rsidR="00793473">
        <w:t>ed</w:t>
      </w:r>
      <w:r>
        <w:t xml:space="preserve"> </w:t>
      </w:r>
      <w:r w:rsidR="00793473">
        <w:t xml:space="preserve">starting with </w:t>
      </w:r>
      <w:r>
        <w:t>English</w:t>
      </w:r>
      <w:r w:rsidR="00793473">
        <w:t xml:space="preserve"> and then </w:t>
      </w:r>
      <w:r>
        <w:t>Spanish, French and German,</w:t>
      </w:r>
    </w:p>
    <w:p w14:paraId="20A2FA2E" w14:textId="4B90FEEB" w:rsidR="005455B2" w:rsidRDefault="005455B2" w:rsidP="005455B2">
      <w:pPr>
        <w:pStyle w:val="ImageforStep"/>
      </w:pPr>
      <w:r>
        <w:rPr>
          <w:noProof/>
        </w:rPr>
        <w:drawing>
          <wp:inline distT="0" distB="0" distL="0" distR="0" wp14:anchorId="6D56CEF4" wp14:editId="62FB18B4">
            <wp:extent cx="1892060" cy="10204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22313" cy="1036751"/>
                    </a:xfrm>
                    <a:prstGeom prst="rect">
                      <a:avLst/>
                    </a:prstGeom>
                    <a:noFill/>
                    <a:ln>
                      <a:noFill/>
                    </a:ln>
                  </pic:spPr>
                </pic:pic>
              </a:graphicData>
            </a:graphic>
          </wp:inline>
        </w:drawing>
      </w:r>
    </w:p>
    <w:p w14:paraId="1490593C" w14:textId="13543316" w:rsidR="005455B2" w:rsidRDefault="005455B2" w:rsidP="005455B2">
      <w:pPr>
        <w:pStyle w:val="LabStepNumbered"/>
      </w:pPr>
      <w:r>
        <w:t xml:space="preserve">Click the </w:t>
      </w:r>
      <w:r w:rsidRPr="009B0699">
        <w:rPr>
          <w:b/>
          <w:bCs/>
        </w:rPr>
        <w:t>Create</w:t>
      </w:r>
      <w:r>
        <w:t xml:space="preserve"> button in the </w:t>
      </w:r>
      <w:r w:rsidRPr="005455B2">
        <w:rPr>
          <w:b/>
          <w:bCs/>
        </w:rPr>
        <w:t>Parameters</w:t>
      </w:r>
      <w:r>
        <w:t xml:space="preserve"> dialog to create the new Field Parameter.</w:t>
      </w:r>
    </w:p>
    <w:p w14:paraId="35D8C0C1" w14:textId="77777777" w:rsidR="005455B2" w:rsidRDefault="0061025D" w:rsidP="005455B2">
      <w:pPr>
        <w:pStyle w:val="LabExerciseCallout"/>
      </w:pPr>
      <w:r>
        <w:lastRenderedPageBreak/>
        <w:t xml:space="preserve">After you have created a new Field Parameter, it appears in the </w:t>
      </w:r>
      <w:r w:rsidRPr="00CD5036">
        <w:rPr>
          <w:b/>
          <w:bCs/>
        </w:rPr>
        <w:t>Fields</w:t>
      </w:r>
      <w:r>
        <w:t xml:space="preserve"> list on the right</w:t>
      </w:r>
      <w:r w:rsidRPr="009C5DDA">
        <w:t xml:space="preserve"> </w:t>
      </w:r>
      <w:r>
        <w:t xml:space="preserve">as a new table. </w:t>
      </w:r>
    </w:p>
    <w:p w14:paraId="4DA1B7F2" w14:textId="31FB6E8B" w:rsidR="005455B2" w:rsidRDefault="005455B2" w:rsidP="0061025D">
      <w:pPr>
        <w:pStyle w:val="LabStepNumbered"/>
      </w:pPr>
      <w:r>
        <w:t xml:space="preserve">Examine the new Field Parameter </w:t>
      </w:r>
      <w:r w:rsidR="00DE0BE5">
        <w:t xml:space="preserve">named </w:t>
      </w:r>
      <w:r w:rsidR="00DE0BE5" w:rsidRPr="00DE0BE5">
        <w:rPr>
          <w:b/>
          <w:bCs/>
        </w:rPr>
        <w:t>Translated Product Names</w:t>
      </w:r>
      <w:r w:rsidR="00DE0BE5">
        <w:t xml:space="preserve"> in the </w:t>
      </w:r>
      <w:r w:rsidR="00DE0BE5" w:rsidRPr="00DE0BE5">
        <w:rPr>
          <w:b/>
        </w:rPr>
        <w:t>Fields</w:t>
      </w:r>
      <w:r w:rsidR="00DE0BE5">
        <w:t xml:space="preserve"> list.</w:t>
      </w:r>
    </w:p>
    <w:p w14:paraId="71E9D975" w14:textId="1F0B408F" w:rsidR="005455B2" w:rsidRDefault="00DE0BE5" w:rsidP="005455B2">
      <w:pPr>
        <w:pStyle w:val="ImageforStep"/>
      </w:pPr>
      <w:r>
        <w:rPr>
          <w:noProof/>
        </w:rPr>
        <w:drawing>
          <wp:inline distT="0" distB="0" distL="0" distR="0" wp14:anchorId="6B11D19D" wp14:editId="050D14B1">
            <wp:extent cx="1248469" cy="10677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57721" cy="1075659"/>
                    </a:xfrm>
                    <a:prstGeom prst="rect">
                      <a:avLst/>
                    </a:prstGeom>
                    <a:noFill/>
                    <a:ln>
                      <a:noFill/>
                    </a:ln>
                  </pic:spPr>
                </pic:pic>
              </a:graphicData>
            </a:graphic>
          </wp:inline>
        </w:drawing>
      </w:r>
    </w:p>
    <w:p w14:paraId="70B124CE" w14:textId="25395813" w:rsidR="00DE0BE5" w:rsidRDefault="000A7ACB" w:rsidP="00DE0BE5">
      <w:pPr>
        <w:pStyle w:val="LabStepNumbered"/>
      </w:pPr>
      <w:r>
        <w:t>If you e</w:t>
      </w:r>
      <w:r w:rsidR="00DE0BE5">
        <w:t xml:space="preserve">xpand the node for </w:t>
      </w:r>
      <w:r w:rsidR="00DE0BE5" w:rsidRPr="00DE0BE5">
        <w:rPr>
          <w:b/>
          <w:bCs/>
        </w:rPr>
        <w:t>Translated Product Names</w:t>
      </w:r>
      <w:r w:rsidRPr="000A7ACB">
        <w:t>, you will</w:t>
      </w:r>
      <w:r>
        <w:rPr>
          <w:b/>
          <w:bCs/>
        </w:rPr>
        <w:t xml:space="preserve"> </w:t>
      </w:r>
      <w:r w:rsidR="00DE0BE5">
        <w:t xml:space="preserve">see </w:t>
      </w:r>
      <w:r>
        <w:t xml:space="preserve">a </w:t>
      </w:r>
      <w:r w:rsidR="00DE0BE5">
        <w:t xml:space="preserve">single </w:t>
      </w:r>
      <w:r w:rsidR="00E477F6">
        <w:t xml:space="preserve">child </w:t>
      </w:r>
      <w:r w:rsidR="00DE0BE5">
        <w:t>field with the same name as the parent table.</w:t>
      </w:r>
    </w:p>
    <w:p w14:paraId="53AD06B3" w14:textId="0AB0BD43" w:rsidR="00DE0BE5" w:rsidRDefault="00DE0BE5" w:rsidP="00DE0BE5">
      <w:pPr>
        <w:pStyle w:val="ImageforStep"/>
      </w:pPr>
      <w:r>
        <w:rPr>
          <w:noProof/>
        </w:rPr>
        <w:drawing>
          <wp:inline distT="0" distB="0" distL="0" distR="0" wp14:anchorId="5C82539E" wp14:editId="73C082AF">
            <wp:extent cx="1232452" cy="85045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41267" cy="856537"/>
                    </a:xfrm>
                    <a:prstGeom prst="rect">
                      <a:avLst/>
                    </a:prstGeom>
                    <a:noFill/>
                    <a:ln>
                      <a:noFill/>
                    </a:ln>
                  </pic:spPr>
                </pic:pic>
              </a:graphicData>
            </a:graphic>
          </wp:inline>
        </w:drawing>
      </w:r>
    </w:p>
    <w:p w14:paraId="29F44755" w14:textId="351B65F7" w:rsidR="0061025D" w:rsidRDefault="00DE0BE5" w:rsidP="0061025D">
      <w:pPr>
        <w:pStyle w:val="LabStepNumbered"/>
      </w:pPr>
      <w:r>
        <w:t xml:space="preserve">Select the top node for </w:t>
      </w:r>
      <w:r w:rsidR="0061025D" w:rsidRPr="00CD5036">
        <w:rPr>
          <w:b/>
          <w:bCs/>
        </w:rPr>
        <w:t>Translated Product Names</w:t>
      </w:r>
      <w:r>
        <w:t xml:space="preserve"> </w:t>
      </w:r>
      <w:r w:rsidR="00793473">
        <w:t xml:space="preserve">in the </w:t>
      </w:r>
      <w:r w:rsidR="00793473" w:rsidRPr="00793473">
        <w:rPr>
          <w:b/>
          <w:bCs/>
        </w:rPr>
        <w:t>Fields</w:t>
      </w:r>
      <w:r w:rsidR="00793473">
        <w:t xml:space="preserve"> list </w:t>
      </w:r>
      <w:r>
        <w:t xml:space="preserve">to </w:t>
      </w:r>
      <w:r w:rsidR="000A7ACB">
        <w:t>view</w:t>
      </w:r>
      <w:r>
        <w:t xml:space="preserve"> the </w:t>
      </w:r>
      <w:r w:rsidR="0061025D">
        <w:t xml:space="preserve">DAX expression </w:t>
      </w:r>
      <w:r>
        <w:t xml:space="preserve">that defines </w:t>
      </w:r>
      <w:r w:rsidR="00793473">
        <w:t xml:space="preserve">the </w:t>
      </w:r>
      <w:r>
        <w:t>fields collection</w:t>
      </w:r>
      <w:r w:rsidR="0061025D">
        <w:t>.</w:t>
      </w:r>
    </w:p>
    <w:p w14:paraId="7D1D78FE" w14:textId="2F09D8FC" w:rsidR="0061025D" w:rsidRDefault="005455B2" w:rsidP="00EB289A">
      <w:pPr>
        <w:pStyle w:val="ImageforStep"/>
      </w:pPr>
      <w:r>
        <w:rPr>
          <w:noProof/>
        </w:rPr>
        <w:drawing>
          <wp:inline distT="0" distB="0" distL="0" distR="0" wp14:anchorId="53F737B4" wp14:editId="20CFBBA1">
            <wp:extent cx="5730619" cy="27488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5351" cy="2751138"/>
                    </a:xfrm>
                    <a:prstGeom prst="rect">
                      <a:avLst/>
                    </a:prstGeom>
                    <a:noFill/>
                    <a:ln>
                      <a:noFill/>
                    </a:ln>
                  </pic:spPr>
                </pic:pic>
              </a:graphicData>
            </a:graphic>
          </wp:inline>
        </w:drawing>
      </w:r>
    </w:p>
    <w:p w14:paraId="4D154DA2" w14:textId="77777777" w:rsidR="00DE0BE5" w:rsidRDefault="00DE0BE5" w:rsidP="00DE0BE5">
      <w:pPr>
        <w:pStyle w:val="LabExerciseCallout"/>
      </w:pPr>
      <w:r>
        <w:t xml:space="preserve">Now you will </w:t>
      </w:r>
      <w:r w:rsidR="0061025D">
        <w:t xml:space="preserve">conduct a quick experiment so you can better understand how Field Parameters work. </w:t>
      </w:r>
    </w:p>
    <w:p w14:paraId="3118B816" w14:textId="77777777" w:rsidR="00DE0BE5" w:rsidRDefault="00DE0BE5" w:rsidP="0061025D">
      <w:pPr>
        <w:pStyle w:val="LabStepNumbered"/>
      </w:pPr>
      <w:r>
        <w:t xml:space="preserve">Add </w:t>
      </w:r>
      <w:r w:rsidR="0061025D">
        <w:t xml:space="preserve">a </w:t>
      </w:r>
      <w:r w:rsidR="0061025D" w:rsidRPr="00BF49E0">
        <w:rPr>
          <w:b/>
          <w:bCs/>
        </w:rPr>
        <w:t>Table</w:t>
      </w:r>
      <w:r w:rsidR="0061025D">
        <w:t xml:space="preserve"> visual to the report page to the right of the slicer. </w:t>
      </w:r>
    </w:p>
    <w:p w14:paraId="6BE52954" w14:textId="2961B1AD" w:rsidR="00DE0BE5" w:rsidRDefault="00DE0BE5" w:rsidP="0061025D">
      <w:pPr>
        <w:pStyle w:val="LabStepNumbered"/>
      </w:pPr>
      <w:r>
        <w:t>A</w:t>
      </w:r>
      <w:r w:rsidR="0061025D">
        <w:t xml:space="preserve">dd the </w:t>
      </w:r>
      <w:r>
        <w:t xml:space="preserve">child field </w:t>
      </w:r>
      <w:r w:rsidR="000A7ACB">
        <w:t xml:space="preserve">from </w:t>
      </w:r>
      <w:r w:rsidR="0061025D">
        <w:t xml:space="preserve">inside the Field Parameter into the </w:t>
      </w:r>
      <w:r w:rsidR="0061025D" w:rsidRPr="009C5DDA">
        <w:rPr>
          <w:b/>
          <w:bCs/>
        </w:rPr>
        <w:t>Columns</w:t>
      </w:r>
      <w:r w:rsidR="0061025D">
        <w:t xml:space="preserve"> data role of the </w:t>
      </w:r>
      <w:r w:rsidR="0061025D" w:rsidRPr="000A7ACB">
        <w:t>Table</w:t>
      </w:r>
      <w:r w:rsidR="0061025D">
        <w:t xml:space="preserve"> visual. </w:t>
      </w:r>
    </w:p>
    <w:p w14:paraId="09FB4D5C" w14:textId="76D5F828" w:rsidR="0061025D" w:rsidRDefault="0061025D" w:rsidP="000C218B">
      <w:pPr>
        <w:pStyle w:val="ImageforStep"/>
      </w:pPr>
      <w:r>
        <w:rPr>
          <w:noProof/>
        </w:rPr>
        <w:drawing>
          <wp:inline distT="0" distB="0" distL="0" distR="0" wp14:anchorId="695B2D22" wp14:editId="712FD40E">
            <wp:extent cx="4820586" cy="1573222"/>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906452" cy="1601245"/>
                    </a:xfrm>
                    <a:prstGeom prst="rect">
                      <a:avLst/>
                    </a:prstGeom>
                    <a:noFill/>
                    <a:ln>
                      <a:noFill/>
                    </a:ln>
                  </pic:spPr>
                </pic:pic>
              </a:graphicData>
            </a:graphic>
          </wp:inline>
        </w:drawing>
      </w:r>
    </w:p>
    <w:p w14:paraId="5D18DD35" w14:textId="1F8B1FAC" w:rsidR="00DE0BE5" w:rsidRDefault="00DE0BE5" w:rsidP="00DE0BE5">
      <w:pPr>
        <w:pStyle w:val="LabExerciseCallout"/>
      </w:pPr>
      <w:r>
        <w:t xml:space="preserve">As long as nothing is selected in the slicer, the </w:t>
      </w:r>
      <w:r w:rsidR="0080785C">
        <w:t>Table visual</w:t>
      </w:r>
      <w:r>
        <w:t xml:space="preserve"> displays all four source columns.</w:t>
      </w:r>
    </w:p>
    <w:bookmarkEnd w:id="7"/>
    <w:p w14:paraId="08D37AD9" w14:textId="4911FD1C" w:rsidR="0061025D" w:rsidRDefault="00DE0BE5" w:rsidP="0061025D">
      <w:pPr>
        <w:pStyle w:val="LabStepNumbered"/>
      </w:pPr>
      <w:r>
        <w:lastRenderedPageBreak/>
        <w:t>S</w:t>
      </w:r>
      <w:r w:rsidR="0061025D">
        <w:t xml:space="preserve">elect a specific </w:t>
      </w:r>
      <w:r w:rsidR="009A572A">
        <w:t xml:space="preserve">field </w:t>
      </w:r>
      <w:r w:rsidR="0061025D">
        <w:t xml:space="preserve">in the slicer. When you </w:t>
      </w:r>
      <w:r w:rsidR="009A572A">
        <w:t xml:space="preserve">select a single slicer </w:t>
      </w:r>
      <w:r w:rsidR="00793473">
        <w:t xml:space="preserve">value </w:t>
      </w:r>
      <w:r w:rsidR="009A572A">
        <w:t xml:space="preserve">such as the </w:t>
      </w:r>
      <w:r w:rsidR="009A572A" w:rsidRPr="009A572A">
        <w:rPr>
          <w:b/>
          <w:bCs/>
        </w:rPr>
        <w:t>ProductTranslationSpanish</w:t>
      </w:r>
      <w:r w:rsidR="0061025D">
        <w:t xml:space="preserve"> </w:t>
      </w:r>
      <w:r w:rsidR="00793473">
        <w:t xml:space="preserve">field, </w:t>
      </w:r>
      <w:r w:rsidR="0061025D">
        <w:t xml:space="preserve">the slicer applies filtering that reduces the number of columns displayed in the </w:t>
      </w:r>
      <w:r w:rsidR="0080785C">
        <w:t>Table visual</w:t>
      </w:r>
      <w:r w:rsidR="0061025D">
        <w:t xml:space="preserve"> from four columns to a single column. </w:t>
      </w:r>
    </w:p>
    <w:p w14:paraId="341C81B1" w14:textId="77777777" w:rsidR="0061025D" w:rsidRDefault="0061025D" w:rsidP="000C218B">
      <w:pPr>
        <w:pStyle w:val="ImageforStep"/>
      </w:pPr>
      <w:r>
        <w:rPr>
          <w:noProof/>
        </w:rPr>
        <w:drawing>
          <wp:inline distT="0" distB="0" distL="0" distR="0" wp14:anchorId="39202845" wp14:editId="3EF2C9A3">
            <wp:extent cx="3255034" cy="1067426"/>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07530" cy="1084641"/>
                    </a:xfrm>
                    <a:prstGeom prst="rect">
                      <a:avLst/>
                    </a:prstGeom>
                    <a:noFill/>
                    <a:ln>
                      <a:noFill/>
                    </a:ln>
                  </pic:spPr>
                </pic:pic>
              </a:graphicData>
            </a:graphic>
          </wp:inline>
        </w:drawing>
      </w:r>
    </w:p>
    <w:p w14:paraId="44A8393E" w14:textId="2EE4BB48" w:rsidR="0061025D" w:rsidRDefault="0061025D" w:rsidP="00EB289A">
      <w:pPr>
        <w:pStyle w:val="LabExerciseCallout"/>
      </w:pPr>
      <w:r>
        <w:t xml:space="preserve">In the previous screenshot, you can see that the column values for product names have been translated into Spanish. However, there is still an issue with the column header. The column header still displays the column name from the underlying datasource which is </w:t>
      </w:r>
      <w:r w:rsidRPr="00E71A7D">
        <w:rPr>
          <w:b/>
          <w:bCs/>
        </w:rPr>
        <w:t>ProductTranslationSpanish</w:t>
      </w:r>
      <w:r>
        <w:t>. The reason for this is that those column header values were hard-coded into the DAX expression when Power BI Desktop created the new Field Parameter.</w:t>
      </w:r>
    </w:p>
    <w:p w14:paraId="79B2ABD3" w14:textId="0D45E4AE" w:rsidR="00EB289A" w:rsidRDefault="000A7ACB" w:rsidP="00EB289A">
      <w:pPr>
        <w:pStyle w:val="LabStepNumbered"/>
      </w:pPr>
      <w:r>
        <w:t>Switch</w:t>
      </w:r>
      <w:r w:rsidR="00EB289A">
        <w:t xml:space="preserve"> to </w:t>
      </w:r>
      <w:r w:rsidR="00EB289A" w:rsidRPr="00EB289A">
        <w:rPr>
          <w:b/>
          <w:bCs/>
        </w:rPr>
        <w:t>Data</w:t>
      </w:r>
      <w:r w:rsidR="00EB289A">
        <w:t xml:space="preserve"> view.</w:t>
      </w:r>
    </w:p>
    <w:p w14:paraId="27C3E7C7" w14:textId="53F5044C" w:rsidR="00EB289A" w:rsidRDefault="00EB289A" w:rsidP="00EB289A">
      <w:pPr>
        <w:pStyle w:val="LabStepNumbered"/>
      </w:pPr>
      <w:r>
        <w:t xml:space="preserve">Select the top node for </w:t>
      </w:r>
      <w:r w:rsidRPr="00CD5036">
        <w:rPr>
          <w:b/>
          <w:bCs/>
        </w:rPr>
        <w:t>Translated Product Names</w:t>
      </w:r>
      <w:r>
        <w:t xml:space="preserve"> to see the DAX expression that defines the Field Parameter's fields collection.</w:t>
      </w:r>
    </w:p>
    <w:p w14:paraId="04A8E67B" w14:textId="1C4AA880" w:rsidR="0061025D" w:rsidRDefault="00EB289A" w:rsidP="000C218B">
      <w:pPr>
        <w:pStyle w:val="ImageforStep"/>
      </w:pPr>
      <w:r>
        <w:rPr>
          <w:noProof/>
        </w:rPr>
        <w:drawing>
          <wp:inline distT="0" distB="0" distL="0" distR="0" wp14:anchorId="326B0394" wp14:editId="3D8A30ED">
            <wp:extent cx="3806839" cy="1480457"/>
            <wp:effectExtent l="19050" t="19050" r="3175"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865874" cy="1503415"/>
                    </a:xfrm>
                    <a:prstGeom prst="rect">
                      <a:avLst/>
                    </a:prstGeom>
                    <a:noFill/>
                    <a:ln w="3175">
                      <a:solidFill>
                        <a:schemeClr val="tx1"/>
                      </a:solidFill>
                    </a:ln>
                  </pic:spPr>
                </pic:pic>
              </a:graphicData>
            </a:graphic>
          </wp:inline>
        </w:drawing>
      </w:r>
    </w:p>
    <w:p w14:paraId="5E9E9FD3" w14:textId="1535A70B" w:rsidR="0061025D" w:rsidRDefault="00B83CBE" w:rsidP="0061025D">
      <w:pPr>
        <w:pStyle w:val="LabStepNumbered"/>
      </w:pPr>
      <w:r>
        <w:t xml:space="preserve">Currently, the </w:t>
      </w:r>
      <w:r w:rsidR="0061025D">
        <w:t xml:space="preserve">DAX expression </w:t>
      </w:r>
      <w:r>
        <w:t xml:space="preserve">has </w:t>
      </w:r>
      <w:r w:rsidR="0061025D">
        <w:t>hard-coded column names</w:t>
      </w:r>
      <w:r>
        <w:t xml:space="preserve"> like</w:t>
      </w:r>
      <w:r w:rsidR="0061025D">
        <w:t xml:space="preserve"> </w:t>
      </w:r>
      <w:r w:rsidR="0061025D" w:rsidRPr="00157472">
        <w:rPr>
          <w:b/>
          <w:bCs/>
        </w:rPr>
        <w:t>ProductTranslationEnglish</w:t>
      </w:r>
      <w:r w:rsidR="0061025D">
        <w:t xml:space="preserve"> and </w:t>
      </w:r>
      <w:r w:rsidR="0061025D" w:rsidRPr="00157472">
        <w:rPr>
          <w:b/>
          <w:bCs/>
        </w:rPr>
        <w:t>ProductTranslationSpanish</w:t>
      </w:r>
      <w:r w:rsidR="0061025D">
        <w:t>.</w:t>
      </w:r>
    </w:p>
    <w:p w14:paraId="066642C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Translated Product Names = {</w:t>
      </w:r>
    </w:p>
    <w:p w14:paraId="1C1BF5E7"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ProductTranslationEnglish</w:t>
      </w:r>
      <w:r w:rsidRPr="00793473">
        <w:rPr>
          <w:color w:val="808080" w:themeColor="background1" w:themeShade="80"/>
        </w:rPr>
        <w:t>", NAMEOF('Products'[ProductTranslationEnglish]), 0),</w:t>
      </w:r>
    </w:p>
    <w:p w14:paraId="77B56832"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ProductTranslationSpanish</w:t>
      </w:r>
      <w:r w:rsidRPr="00793473">
        <w:rPr>
          <w:color w:val="808080" w:themeColor="background1" w:themeShade="80"/>
        </w:rPr>
        <w:t>", NAMEOF('Products'[ProductTranslationSpanish]), 1),</w:t>
      </w:r>
    </w:p>
    <w:p w14:paraId="056B38BC"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ProductTranslationFrench</w:t>
      </w:r>
      <w:r w:rsidRPr="00793473">
        <w:rPr>
          <w:color w:val="808080" w:themeColor="background1" w:themeShade="80"/>
        </w:rPr>
        <w:t>", NAMEOF('Products'[ProductTranslationFrench]), 2),</w:t>
      </w:r>
    </w:p>
    <w:p w14:paraId="7D6C2D6E" w14:textId="77777777" w:rsidR="0061025D" w:rsidRPr="00793473" w:rsidRDefault="0061025D" w:rsidP="00B83CBE">
      <w:pPr>
        <w:pStyle w:val="LabStepCodeBlock"/>
        <w:rPr>
          <w:color w:val="808080" w:themeColor="background1" w:themeShade="80"/>
        </w:rPr>
      </w:pPr>
      <w:r w:rsidRPr="00793473">
        <w:rPr>
          <w:color w:val="808080" w:themeColor="background1" w:themeShade="80"/>
        </w:rPr>
        <w:t xml:space="preserve">    ("</w:t>
      </w:r>
      <w:r w:rsidRPr="00793473">
        <w:rPr>
          <w:color w:val="auto"/>
        </w:rPr>
        <w:t>ProductTranslationGerman</w:t>
      </w:r>
      <w:r w:rsidRPr="00793473">
        <w:rPr>
          <w:color w:val="808080" w:themeColor="background1" w:themeShade="80"/>
        </w:rPr>
        <w:t>", NAMEOF('Products'[ProductTranslationGerman]), 3)</w:t>
      </w:r>
    </w:p>
    <w:p w14:paraId="3A17CA73" w14:textId="77777777" w:rsidR="0061025D" w:rsidRPr="00793473" w:rsidRDefault="0061025D" w:rsidP="00B83CBE">
      <w:pPr>
        <w:pStyle w:val="LabStepCodeBlock"/>
        <w:rPr>
          <w:color w:val="808080" w:themeColor="background1" w:themeShade="80"/>
        </w:rPr>
      </w:pPr>
      <w:r w:rsidRPr="00793473">
        <w:rPr>
          <w:color w:val="808080" w:themeColor="background1" w:themeShade="80"/>
        </w:rPr>
        <w:t>}</w:t>
      </w:r>
    </w:p>
    <w:p w14:paraId="6FBF478E" w14:textId="47BB6149" w:rsidR="00B83CBE" w:rsidRDefault="0061025D" w:rsidP="00B83CBE">
      <w:pPr>
        <w:pStyle w:val="LabExerciseCallout"/>
      </w:pPr>
      <w:r>
        <w:t xml:space="preserve">The way to resolve this issue is to update the DAX expression to </w:t>
      </w:r>
      <w:r w:rsidR="00B83CBE">
        <w:t>replace the column names with localized translations.</w:t>
      </w:r>
    </w:p>
    <w:p w14:paraId="3DBE706C" w14:textId="5ACA9257" w:rsidR="0061025D" w:rsidRDefault="00B83CBE" w:rsidP="0061025D">
      <w:pPr>
        <w:pStyle w:val="LabStepNumbered"/>
      </w:pPr>
      <w:r>
        <w:t>Replace the existing DAX expression with the follow DAX expression</w:t>
      </w:r>
      <w:r w:rsidR="0061025D">
        <w:t>.</w:t>
      </w:r>
    </w:p>
    <w:p w14:paraId="4DEBC67C" w14:textId="77777777" w:rsidR="0061025D" w:rsidRPr="002520C1" w:rsidRDefault="0061025D" w:rsidP="000C218B">
      <w:pPr>
        <w:pStyle w:val="LabStepCodeBlock"/>
      </w:pPr>
      <w:r w:rsidRPr="002520C1">
        <w:t>Translated Product Names = {</w:t>
      </w:r>
    </w:p>
    <w:p w14:paraId="692A686C"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w:t>
      </w:r>
      <w:r w:rsidRPr="00793473">
        <w:rPr>
          <w:color w:val="808080" w:themeColor="background1" w:themeShade="80"/>
        </w:rPr>
        <w:t>", NAMEOF('Products'[ProductTranslationEnglish]), 0),</w:t>
      </w:r>
    </w:p>
    <w:p w14:paraId="1AF4EE3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Producto</w:t>
      </w:r>
      <w:r w:rsidRPr="00793473">
        <w:rPr>
          <w:color w:val="808080" w:themeColor="background1" w:themeShade="80"/>
        </w:rPr>
        <w:t>", NAMEOF('Products'[ProductTranslationSpanish]), 1),</w:t>
      </w:r>
    </w:p>
    <w:p w14:paraId="4163C544"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Produit</w:t>
      </w:r>
      <w:r w:rsidRPr="00793473">
        <w:rPr>
          <w:color w:val="808080" w:themeColor="background1" w:themeShade="80"/>
        </w:rPr>
        <w:t>", NAMEOF('Products'[ProductTranslationFrench]), 2),</w:t>
      </w:r>
    </w:p>
    <w:p w14:paraId="2B93A34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w:t>
      </w:r>
      <w:r w:rsidRPr="00793473">
        <w:rPr>
          <w:color w:val="auto"/>
        </w:rPr>
        <w:t>Produkt</w:t>
      </w:r>
      <w:r w:rsidRPr="00793473">
        <w:rPr>
          <w:color w:val="808080" w:themeColor="background1" w:themeShade="80"/>
        </w:rPr>
        <w:t>", NAMEOF('Products'[ProductTranslationGerman]), 3)</w:t>
      </w:r>
    </w:p>
    <w:p w14:paraId="59EB07D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2898E6C0" w14:textId="457B2DFE" w:rsidR="0061025D" w:rsidRDefault="00B83CBE" w:rsidP="0061025D">
      <w:pPr>
        <w:pStyle w:val="LabStepNumbered"/>
      </w:pPr>
      <w:r>
        <w:t xml:space="preserve">After </w:t>
      </w:r>
      <w:r w:rsidR="0061025D">
        <w:t xml:space="preserve">you </w:t>
      </w:r>
      <w:r>
        <w:t>have replaced the DAX expression</w:t>
      </w:r>
      <w:r w:rsidR="0061025D">
        <w:t xml:space="preserve">, </w:t>
      </w:r>
      <w:r>
        <w:t xml:space="preserve">verify </w:t>
      </w:r>
      <w:r w:rsidR="0061025D">
        <w:t>that the column header is now translated properly along with product names.</w:t>
      </w:r>
    </w:p>
    <w:p w14:paraId="0CD92234" w14:textId="77777777" w:rsidR="0061025D" w:rsidRDefault="0061025D" w:rsidP="000C218B">
      <w:pPr>
        <w:pStyle w:val="ImageforStep"/>
      </w:pPr>
      <w:r>
        <w:rPr>
          <w:noProof/>
        </w:rPr>
        <w:drawing>
          <wp:inline distT="0" distB="0" distL="0" distR="0" wp14:anchorId="5411A112" wp14:editId="70A4F956">
            <wp:extent cx="3782291" cy="1168490"/>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07222" cy="1207086"/>
                    </a:xfrm>
                    <a:prstGeom prst="rect">
                      <a:avLst/>
                    </a:prstGeom>
                    <a:noFill/>
                    <a:ln>
                      <a:noFill/>
                    </a:ln>
                  </pic:spPr>
                </pic:pic>
              </a:graphicData>
            </a:graphic>
          </wp:inline>
        </w:drawing>
      </w:r>
    </w:p>
    <w:p w14:paraId="53635938" w14:textId="0A594836" w:rsidR="002E3F14" w:rsidRDefault="0061025D" w:rsidP="00B83CBE">
      <w:pPr>
        <w:pStyle w:val="LabExerciseCallout"/>
      </w:pPr>
      <w:r>
        <w:t xml:space="preserve">Up to this point we have only examined the Field Parameter in </w:t>
      </w:r>
      <w:r w:rsidRPr="00157472">
        <w:rPr>
          <w:b/>
          <w:bCs/>
        </w:rPr>
        <w:t>Report</w:t>
      </w:r>
      <w:r>
        <w:t xml:space="preserve"> view. Now it's time to </w:t>
      </w:r>
      <w:r w:rsidR="000A7ACB">
        <w:t>switch over</w:t>
      </w:r>
      <w:r>
        <w:t xml:space="preserve"> to </w:t>
      </w:r>
      <w:r w:rsidRPr="00E71A7D">
        <w:rPr>
          <w:b/>
          <w:bCs/>
        </w:rPr>
        <w:t>Data</w:t>
      </w:r>
      <w:r>
        <w:t xml:space="preserve"> view where you </w:t>
      </w:r>
      <w:r w:rsidR="000A7ACB">
        <w:t xml:space="preserve">will be able to </w:t>
      </w:r>
      <w:r>
        <w:t xml:space="preserve">see two addition fields inside the Field Parameter that are hidden from </w:t>
      </w:r>
      <w:r w:rsidRPr="00E71A7D">
        <w:rPr>
          <w:b/>
          <w:bCs/>
        </w:rPr>
        <w:t>Report</w:t>
      </w:r>
      <w:r>
        <w:t xml:space="preserve"> view. </w:t>
      </w:r>
    </w:p>
    <w:p w14:paraId="15C962E8" w14:textId="56424DC3" w:rsidR="00B83CBE" w:rsidRDefault="000A7ACB" w:rsidP="0061025D">
      <w:pPr>
        <w:pStyle w:val="LabStepNumbered"/>
      </w:pPr>
      <w:r>
        <w:lastRenderedPageBreak/>
        <w:t xml:space="preserve">Switch </w:t>
      </w:r>
      <w:r w:rsidR="00B83CBE">
        <w:t xml:space="preserve">to </w:t>
      </w:r>
      <w:r w:rsidR="00B83CBE" w:rsidRPr="00B83CBE">
        <w:rPr>
          <w:b/>
          <w:bCs/>
        </w:rPr>
        <w:t>Data</w:t>
      </w:r>
      <w:r w:rsidR="00B83CBE">
        <w:t xml:space="preserve"> view</w:t>
      </w:r>
      <w:r w:rsidR="00137CAB">
        <w:t xml:space="preserve"> and select the top-level node for </w:t>
      </w:r>
      <w:r w:rsidR="00137CAB" w:rsidRPr="00157472">
        <w:rPr>
          <w:b/>
          <w:bCs/>
        </w:rPr>
        <w:t>Translated Product Names</w:t>
      </w:r>
      <w:r w:rsidR="00B83CBE">
        <w:t>.</w:t>
      </w:r>
    </w:p>
    <w:p w14:paraId="3FDBF40D" w14:textId="59ADFD0C" w:rsidR="0061025D" w:rsidRDefault="00137CAB" w:rsidP="000C218B">
      <w:pPr>
        <w:pStyle w:val="ImageforStep"/>
      </w:pPr>
      <w:r>
        <w:rPr>
          <w:noProof/>
        </w:rPr>
        <w:drawing>
          <wp:inline distT="0" distB="0" distL="0" distR="0" wp14:anchorId="5008C52B" wp14:editId="6D599E5B">
            <wp:extent cx="4782141" cy="188723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96585" cy="1892933"/>
                    </a:xfrm>
                    <a:prstGeom prst="rect">
                      <a:avLst/>
                    </a:prstGeom>
                    <a:noFill/>
                    <a:ln>
                      <a:noFill/>
                    </a:ln>
                  </pic:spPr>
                </pic:pic>
              </a:graphicData>
            </a:graphic>
          </wp:inline>
        </w:drawing>
      </w:r>
    </w:p>
    <w:p w14:paraId="5F709FDA" w14:textId="2CE0E96F" w:rsidR="00137CAB" w:rsidRDefault="00137CAB" w:rsidP="00137CAB">
      <w:pPr>
        <w:pStyle w:val="LabStepNumbered"/>
      </w:pPr>
      <w:r>
        <w:t xml:space="preserve">Expand the top-level node for </w:t>
      </w:r>
      <w:r w:rsidRPr="00157472">
        <w:rPr>
          <w:b/>
          <w:bCs/>
        </w:rPr>
        <w:t>Translated Product Names</w:t>
      </w:r>
      <w:r>
        <w:t xml:space="preserve"> and examine the fields inside.</w:t>
      </w:r>
    </w:p>
    <w:p w14:paraId="4B681DA4" w14:textId="74A3B796" w:rsidR="00137CAB" w:rsidRDefault="006757E6" w:rsidP="000C218B">
      <w:pPr>
        <w:pStyle w:val="ImageforStep"/>
      </w:pPr>
      <w:r>
        <w:rPr>
          <w:noProof/>
        </w:rPr>
        <w:drawing>
          <wp:inline distT="0" distB="0" distL="0" distR="0" wp14:anchorId="25A14299" wp14:editId="788B02CE">
            <wp:extent cx="1824526" cy="687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43569" cy="694393"/>
                    </a:xfrm>
                    <a:prstGeom prst="rect">
                      <a:avLst/>
                    </a:prstGeom>
                    <a:noFill/>
                    <a:ln>
                      <a:noFill/>
                    </a:ln>
                  </pic:spPr>
                </pic:pic>
              </a:graphicData>
            </a:graphic>
          </wp:inline>
        </w:drawing>
      </w:r>
    </w:p>
    <w:p w14:paraId="2F14E14C" w14:textId="5ED6B0B0" w:rsidR="00137CAB" w:rsidRDefault="00137CAB" w:rsidP="00137CAB">
      <w:pPr>
        <w:pStyle w:val="LabExerciseCallout"/>
      </w:pPr>
      <w:r>
        <w:t xml:space="preserve">The </w:t>
      </w:r>
      <w:r w:rsidR="0061025D">
        <w:t xml:space="preserve">names of the </w:t>
      </w:r>
      <w:r w:rsidR="00793473">
        <w:t>fields</w:t>
      </w:r>
      <w:r w:rsidR="0061025D">
        <w:t xml:space="preserve"> inside a Field Parameter are automatically generated based on the name you gave to the top-level Field Parameter. The </w:t>
      </w:r>
      <w:r w:rsidR="000A7ACB">
        <w:t>fields</w:t>
      </w:r>
      <w:r w:rsidR="0061025D">
        <w:t xml:space="preserve"> inside a Field Parameter can (and should) be renamed to simplify the data model and to improve readability. </w:t>
      </w:r>
    </w:p>
    <w:p w14:paraId="742E78BA" w14:textId="65A104EB" w:rsidR="0061025D" w:rsidRDefault="006757E6" w:rsidP="0061025D">
      <w:pPr>
        <w:pStyle w:val="LabStepNumbered"/>
      </w:pPr>
      <w:r>
        <w:t xml:space="preserve">In the </w:t>
      </w:r>
      <w:r w:rsidRPr="006757E6">
        <w:rPr>
          <w:b/>
          <w:bCs/>
        </w:rPr>
        <w:t>Fields</w:t>
      </w:r>
      <w:r>
        <w:t xml:space="preserve"> list, d</w:t>
      </w:r>
      <w:r w:rsidR="0061025D">
        <w:t xml:space="preserve">ouble-click on </w:t>
      </w:r>
      <w:r>
        <w:t xml:space="preserve">the </w:t>
      </w:r>
      <w:r w:rsidR="0061025D">
        <w:t xml:space="preserve">field </w:t>
      </w:r>
      <w:r>
        <w:t xml:space="preserve">named </w:t>
      </w:r>
      <w:r w:rsidRPr="00157472">
        <w:rPr>
          <w:b/>
          <w:bCs/>
        </w:rPr>
        <w:t>Translated Product Names</w:t>
      </w:r>
      <w:r>
        <w:t xml:space="preserve"> and </w:t>
      </w:r>
      <w:r w:rsidR="0061025D">
        <w:t>rename it</w:t>
      </w:r>
      <w:r>
        <w:t xml:space="preserve"> to </w:t>
      </w:r>
      <w:r w:rsidRPr="006757E6">
        <w:rPr>
          <w:b/>
          <w:bCs/>
        </w:rPr>
        <w:t>Product</w:t>
      </w:r>
      <w:r w:rsidR="0061025D">
        <w:t>.</w:t>
      </w:r>
    </w:p>
    <w:p w14:paraId="35DA735A" w14:textId="7193096A" w:rsidR="0061025D" w:rsidRDefault="006757E6" w:rsidP="000C218B">
      <w:pPr>
        <w:pStyle w:val="ImageforStep"/>
      </w:pPr>
      <w:r>
        <w:rPr>
          <w:noProof/>
        </w:rPr>
        <w:drawing>
          <wp:inline distT="0" distB="0" distL="0" distR="0" wp14:anchorId="21D65161" wp14:editId="3EC20319">
            <wp:extent cx="4157396" cy="19027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76152" cy="1911343"/>
                    </a:xfrm>
                    <a:prstGeom prst="rect">
                      <a:avLst/>
                    </a:prstGeom>
                    <a:noFill/>
                    <a:ln>
                      <a:noFill/>
                    </a:ln>
                  </pic:spPr>
                </pic:pic>
              </a:graphicData>
            </a:graphic>
          </wp:inline>
        </w:drawing>
      </w:r>
    </w:p>
    <w:p w14:paraId="1888203C" w14:textId="6E995098" w:rsidR="0061025D" w:rsidRDefault="006757E6" w:rsidP="0061025D">
      <w:pPr>
        <w:pStyle w:val="LabStepNumbered"/>
      </w:pPr>
      <w:r>
        <w:t>Using the same technique, r</w:t>
      </w:r>
      <w:r w:rsidR="0061025D">
        <w:t xml:space="preserve">ename the two other hidden fields with </w:t>
      </w:r>
      <w:r w:rsidR="00793473">
        <w:t xml:space="preserve">the </w:t>
      </w:r>
      <w:r w:rsidR="0061025D">
        <w:t xml:space="preserve">shorter names </w:t>
      </w:r>
      <w:r w:rsidR="0061025D" w:rsidRPr="00F5434E">
        <w:rPr>
          <w:b/>
          <w:bCs/>
        </w:rPr>
        <w:t>Fields</w:t>
      </w:r>
      <w:r w:rsidR="0061025D">
        <w:t xml:space="preserve"> and </w:t>
      </w:r>
      <w:r w:rsidR="0061025D" w:rsidRPr="00F5434E">
        <w:rPr>
          <w:b/>
          <w:bCs/>
        </w:rPr>
        <w:t>SortOrder</w:t>
      </w:r>
      <w:r w:rsidR="0061025D">
        <w:t>.</w:t>
      </w:r>
    </w:p>
    <w:p w14:paraId="39495DC9" w14:textId="2AF1615E" w:rsidR="0061025D" w:rsidRDefault="006757E6" w:rsidP="000C218B">
      <w:pPr>
        <w:pStyle w:val="ImageforStep"/>
      </w:pPr>
      <w:r>
        <w:rPr>
          <w:noProof/>
        </w:rPr>
        <w:drawing>
          <wp:inline distT="0" distB="0" distL="0" distR="0" wp14:anchorId="616492E8" wp14:editId="396A8E9E">
            <wp:extent cx="4198189" cy="204854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11547" cy="2055060"/>
                    </a:xfrm>
                    <a:prstGeom prst="rect">
                      <a:avLst/>
                    </a:prstGeom>
                    <a:noFill/>
                    <a:ln>
                      <a:noFill/>
                    </a:ln>
                  </pic:spPr>
                </pic:pic>
              </a:graphicData>
            </a:graphic>
          </wp:inline>
        </w:drawing>
      </w:r>
    </w:p>
    <w:p w14:paraId="4AE2D029" w14:textId="3DAD5F4F" w:rsidR="006757E6" w:rsidRDefault="006757E6" w:rsidP="006757E6">
      <w:pPr>
        <w:pStyle w:val="LabExerciseCallout"/>
      </w:pPr>
      <w:r>
        <w:t xml:space="preserve">Currently, </w:t>
      </w:r>
      <w:r w:rsidRPr="00C37683">
        <w:rPr>
          <w:b/>
          <w:bCs/>
        </w:rPr>
        <w:t>Translated Product Names</w:t>
      </w:r>
      <w:r>
        <w:t xml:space="preserve"> </w:t>
      </w:r>
      <w:r w:rsidR="000A7ACB">
        <w:t xml:space="preserve">contains </w:t>
      </w:r>
      <w:r w:rsidR="0061025D">
        <w:t xml:space="preserve">three </w:t>
      </w:r>
      <w:r w:rsidR="000A7ACB">
        <w:t xml:space="preserve">columns </w:t>
      </w:r>
      <w:r w:rsidR="0061025D">
        <w:t xml:space="preserve">named </w:t>
      </w:r>
      <w:r w:rsidR="0061025D" w:rsidRPr="00F5434E">
        <w:rPr>
          <w:b/>
          <w:bCs/>
        </w:rPr>
        <w:t>Product</w:t>
      </w:r>
      <w:r w:rsidR="0061025D">
        <w:t xml:space="preserve">, </w:t>
      </w:r>
      <w:r w:rsidR="0061025D" w:rsidRPr="00F5434E">
        <w:rPr>
          <w:b/>
          <w:bCs/>
        </w:rPr>
        <w:t>Fields</w:t>
      </w:r>
      <w:r w:rsidR="0061025D">
        <w:t xml:space="preserve"> and </w:t>
      </w:r>
      <w:r w:rsidR="0061025D" w:rsidRPr="00F5434E">
        <w:rPr>
          <w:b/>
          <w:bCs/>
        </w:rPr>
        <w:t>SortOrder</w:t>
      </w:r>
      <w:r w:rsidR="0061025D">
        <w:t xml:space="preserve">. </w:t>
      </w:r>
      <w:r w:rsidR="000A7ACB">
        <w:t xml:space="preserve">In the following steps, you will </w:t>
      </w:r>
      <w:r w:rsidR="0061025D">
        <w:t>configur</w:t>
      </w:r>
      <w:r w:rsidR="000A7ACB">
        <w:t>e</w:t>
      </w:r>
      <w:r w:rsidR="0061025D">
        <w:t xml:space="preserve"> support data translations </w:t>
      </w:r>
      <w:r w:rsidR="000A7ACB">
        <w:t xml:space="preserve">by </w:t>
      </w:r>
      <w:r w:rsidR="0061025D">
        <w:t>add</w:t>
      </w:r>
      <w:r w:rsidR="000A7ACB">
        <w:t>ing</w:t>
      </w:r>
      <w:r w:rsidR="0061025D">
        <w:t xml:space="preserve"> a fourth </w:t>
      </w:r>
      <w:r w:rsidR="000A7ACB">
        <w:t xml:space="preserve">column named </w:t>
      </w:r>
      <w:r w:rsidR="000A7ACB" w:rsidRPr="000A7ACB">
        <w:rPr>
          <w:b/>
          <w:bCs/>
        </w:rPr>
        <w:t>LanguageId</w:t>
      </w:r>
      <w:r w:rsidR="000A7ACB">
        <w:t xml:space="preserve"> </w:t>
      </w:r>
      <w:r w:rsidR="0061025D">
        <w:t>to enable filtering</w:t>
      </w:r>
      <w:r w:rsidR="000A7ACB">
        <w:t xml:space="preserve"> to switch between languages</w:t>
      </w:r>
      <w:r w:rsidR="0061025D">
        <w:t>.</w:t>
      </w:r>
    </w:p>
    <w:p w14:paraId="4E9FC681" w14:textId="314DF500" w:rsidR="0061025D" w:rsidRDefault="00C37683" w:rsidP="0061025D">
      <w:pPr>
        <w:pStyle w:val="LabStepNumbered"/>
      </w:pPr>
      <w:r>
        <w:lastRenderedPageBreak/>
        <w:t xml:space="preserve">Replace </w:t>
      </w:r>
      <w:r w:rsidR="0061025D">
        <w:t xml:space="preserve">the DAX expression for </w:t>
      </w:r>
      <w:r w:rsidRPr="00C37683">
        <w:rPr>
          <w:b/>
          <w:bCs/>
        </w:rPr>
        <w:t>Translated Product Names</w:t>
      </w:r>
      <w:r>
        <w:t xml:space="preserve"> with the follow</w:t>
      </w:r>
      <w:r w:rsidR="000A7ACB">
        <w:t>ing</w:t>
      </w:r>
      <w:r>
        <w:t xml:space="preserve"> DAX code which </w:t>
      </w:r>
      <w:r w:rsidR="0061025D">
        <w:t>add</w:t>
      </w:r>
      <w:r>
        <w:t>s</w:t>
      </w:r>
      <w:r w:rsidR="0061025D">
        <w:t xml:space="preserve"> a fourth string parameter to the row for each language with the lower-case</w:t>
      </w:r>
      <w:r w:rsidR="000A7ACB">
        <w:t>,</w:t>
      </w:r>
      <w:r w:rsidR="0061025D">
        <w:t xml:space="preserve"> two character language identifier.</w:t>
      </w:r>
    </w:p>
    <w:p w14:paraId="628F1E93" w14:textId="77777777" w:rsidR="0061025D" w:rsidRPr="00793473" w:rsidRDefault="0061025D" w:rsidP="000C218B">
      <w:pPr>
        <w:pStyle w:val="LabStepCodeBlock"/>
        <w:rPr>
          <w:color w:val="808080" w:themeColor="background1" w:themeShade="80"/>
        </w:rPr>
      </w:pPr>
      <w:r w:rsidRPr="00793473">
        <w:rPr>
          <w:color w:val="808080" w:themeColor="background1" w:themeShade="80"/>
        </w:rPr>
        <w:t>Translated Product Names = {</w:t>
      </w:r>
    </w:p>
    <w:p w14:paraId="2794D3D5"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 NAMEOF('Products'[ProductTranslationEnglish]), 0</w:t>
      </w:r>
      <w:r w:rsidRPr="00793473">
        <w:rPr>
          <w:color w:val="auto"/>
        </w:rPr>
        <w:t>, "en"</w:t>
      </w:r>
      <w:r w:rsidRPr="00793473">
        <w:rPr>
          <w:color w:val="808080" w:themeColor="background1" w:themeShade="80"/>
        </w:rPr>
        <w:t xml:space="preserve"> ),</w:t>
      </w:r>
    </w:p>
    <w:p w14:paraId="138F5179"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("Producto", NAMEOF('Products'[ProductTranslationSpanish]), 1</w:t>
      </w:r>
      <w:r w:rsidRPr="00793473">
        <w:rPr>
          <w:color w:val="auto"/>
        </w:rPr>
        <w:t>, "es"</w:t>
      </w:r>
      <w:r w:rsidRPr="00793473">
        <w:rPr>
          <w:color w:val="808080" w:themeColor="background1" w:themeShade="80"/>
        </w:rPr>
        <w:t xml:space="preserve"> ),</w:t>
      </w:r>
    </w:p>
    <w:p w14:paraId="7C35402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("Produit", NAMEOF('Products'[ProductTranslationFrench]), 2</w:t>
      </w:r>
      <w:r w:rsidRPr="00793473">
        <w:rPr>
          <w:color w:val="auto"/>
        </w:rPr>
        <w:t>, "fr"</w:t>
      </w:r>
      <w:r w:rsidRPr="00793473">
        <w:rPr>
          <w:color w:val="808080" w:themeColor="background1" w:themeShade="80"/>
        </w:rPr>
        <w:t xml:space="preserve"> ),</w:t>
      </w:r>
    </w:p>
    <w:p w14:paraId="21EC31E1" w14:textId="77777777" w:rsidR="0061025D" w:rsidRPr="00793473" w:rsidRDefault="0061025D" w:rsidP="000C218B">
      <w:pPr>
        <w:pStyle w:val="LabStepCodeBlock"/>
        <w:rPr>
          <w:color w:val="808080" w:themeColor="background1" w:themeShade="80"/>
        </w:rPr>
      </w:pPr>
      <w:r w:rsidRPr="00793473">
        <w:rPr>
          <w:color w:val="808080" w:themeColor="background1" w:themeShade="80"/>
        </w:rPr>
        <w:t xml:space="preserve">    ("Produkt", NAMEOF('Products'[ProductTranslationGerman]), 3</w:t>
      </w:r>
      <w:r w:rsidRPr="00793473">
        <w:rPr>
          <w:color w:val="auto"/>
        </w:rPr>
        <w:t>, "de"</w:t>
      </w:r>
      <w:r w:rsidRPr="00793473">
        <w:rPr>
          <w:color w:val="808080" w:themeColor="background1" w:themeShade="80"/>
        </w:rPr>
        <w:t xml:space="preserve"> )</w:t>
      </w:r>
    </w:p>
    <w:p w14:paraId="7D42404E" w14:textId="77777777" w:rsidR="0061025D" w:rsidRPr="00793473" w:rsidRDefault="0061025D" w:rsidP="000C218B">
      <w:pPr>
        <w:pStyle w:val="LabStepCodeBlock"/>
        <w:rPr>
          <w:color w:val="808080" w:themeColor="background1" w:themeShade="80"/>
        </w:rPr>
      </w:pPr>
      <w:r w:rsidRPr="00793473">
        <w:rPr>
          <w:color w:val="808080" w:themeColor="background1" w:themeShade="80"/>
        </w:rPr>
        <w:t>}</w:t>
      </w:r>
    </w:p>
    <w:p w14:paraId="71A9D9AF" w14:textId="0FD8F7B4" w:rsidR="0061025D" w:rsidRDefault="0061025D" w:rsidP="0061025D">
      <w:pPr>
        <w:pStyle w:val="LabStepNumbered"/>
      </w:pPr>
      <w:r>
        <w:t>Once you</w:t>
      </w:r>
      <w:r w:rsidR="00C37683">
        <w:t>'</w:t>
      </w:r>
      <w:r>
        <w:t xml:space="preserve">ve updated the DAX expression with a language identifier for each language, a new column will appear named </w:t>
      </w:r>
      <w:r w:rsidRPr="00F5434E">
        <w:rPr>
          <w:b/>
          <w:bCs/>
        </w:rPr>
        <w:t>Value4</w:t>
      </w:r>
      <w:r>
        <w:t>.</w:t>
      </w:r>
    </w:p>
    <w:p w14:paraId="1C10F767" w14:textId="2806A1F6" w:rsidR="0061025D" w:rsidRDefault="00C37683" w:rsidP="000C218B">
      <w:pPr>
        <w:pStyle w:val="ImageforStep"/>
      </w:pPr>
      <w:r>
        <w:rPr>
          <w:noProof/>
        </w:rPr>
        <w:drawing>
          <wp:inline distT="0" distB="0" distL="0" distR="0" wp14:anchorId="0CA6F5FA" wp14:editId="710AE735">
            <wp:extent cx="4861303" cy="2436507"/>
            <wp:effectExtent l="19050" t="1905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97618" cy="2454708"/>
                    </a:xfrm>
                    <a:prstGeom prst="rect">
                      <a:avLst/>
                    </a:prstGeom>
                    <a:noFill/>
                    <a:ln w="3175">
                      <a:solidFill>
                        <a:schemeClr val="tx1"/>
                      </a:solidFill>
                    </a:ln>
                  </pic:spPr>
                </pic:pic>
              </a:graphicData>
            </a:graphic>
          </wp:inline>
        </w:drawing>
      </w:r>
    </w:p>
    <w:p w14:paraId="51EFE263" w14:textId="0612DBCC" w:rsidR="0061025D" w:rsidRDefault="00C37683" w:rsidP="0061025D">
      <w:pPr>
        <w:pStyle w:val="LabStepNumbered"/>
      </w:pPr>
      <w:r>
        <w:t>R</w:t>
      </w:r>
      <w:r w:rsidR="0061025D">
        <w:t xml:space="preserve">ename the </w:t>
      </w:r>
      <w:r w:rsidR="009A572A" w:rsidRPr="009A572A">
        <w:rPr>
          <w:b/>
          <w:bCs/>
        </w:rPr>
        <w:t>Value4</w:t>
      </w:r>
      <w:r w:rsidR="009A572A">
        <w:t xml:space="preserve"> </w:t>
      </w:r>
      <w:r w:rsidR="0061025D">
        <w:t xml:space="preserve">column to </w:t>
      </w:r>
      <w:r w:rsidR="0061025D" w:rsidRPr="005D0FAE">
        <w:rPr>
          <w:b/>
          <w:bCs/>
        </w:rPr>
        <w:t>LanguageId</w:t>
      </w:r>
      <w:r w:rsidR="0061025D">
        <w:t>.</w:t>
      </w:r>
    </w:p>
    <w:p w14:paraId="7ACCE41A" w14:textId="3F2345A8" w:rsidR="0061025D" w:rsidRDefault="00C37683" w:rsidP="000C218B">
      <w:pPr>
        <w:pStyle w:val="ImageforStep"/>
      </w:pPr>
      <w:r>
        <w:rPr>
          <w:noProof/>
        </w:rPr>
        <w:drawing>
          <wp:inline distT="0" distB="0" distL="0" distR="0" wp14:anchorId="227C9FF5" wp14:editId="0E734797">
            <wp:extent cx="4628795" cy="1576088"/>
            <wp:effectExtent l="19050" t="19050" r="635"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54584" cy="1584869"/>
                    </a:xfrm>
                    <a:prstGeom prst="rect">
                      <a:avLst/>
                    </a:prstGeom>
                    <a:noFill/>
                    <a:ln w="3175">
                      <a:solidFill>
                        <a:schemeClr val="tx1"/>
                      </a:solidFill>
                    </a:ln>
                  </pic:spPr>
                </pic:pic>
              </a:graphicData>
            </a:graphic>
          </wp:inline>
        </w:drawing>
      </w:r>
    </w:p>
    <w:p w14:paraId="2157A81E" w14:textId="741D8593" w:rsidR="0061025D" w:rsidRDefault="0061025D" w:rsidP="0061025D">
      <w:pPr>
        <w:pStyle w:val="LabStepNumbered"/>
      </w:pPr>
      <w:r>
        <w:t xml:space="preserve">Finally, </w:t>
      </w:r>
      <w:r w:rsidR="00C37683">
        <w:t xml:space="preserve">don't </w:t>
      </w:r>
      <w:r>
        <w:t xml:space="preserve">forget to configure the sort column for the new column named </w:t>
      </w:r>
      <w:r w:rsidRPr="001B7061">
        <w:rPr>
          <w:b/>
          <w:bCs/>
        </w:rPr>
        <w:t>LanguageId</w:t>
      </w:r>
      <w:r>
        <w:t>.</w:t>
      </w:r>
    </w:p>
    <w:p w14:paraId="3AD94550" w14:textId="2EECA452" w:rsidR="0061025D" w:rsidRDefault="0072030F" w:rsidP="000C218B">
      <w:pPr>
        <w:pStyle w:val="ImageforStep"/>
      </w:pPr>
      <w:r>
        <w:rPr>
          <w:noProof/>
        </w:rPr>
        <w:drawing>
          <wp:inline distT="0" distB="0" distL="0" distR="0" wp14:anchorId="0EFD764B" wp14:editId="2D3496BE">
            <wp:extent cx="4495441" cy="1873378"/>
            <wp:effectExtent l="19050" t="1905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10728" cy="1879748"/>
                    </a:xfrm>
                    <a:prstGeom prst="rect">
                      <a:avLst/>
                    </a:prstGeom>
                    <a:noFill/>
                    <a:ln w="3175">
                      <a:solidFill>
                        <a:schemeClr val="tx1"/>
                      </a:solidFill>
                    </a:ln>
                  </pic:spPr>
                </pic:pic>
              </a:graphicData>
            </a:graphic>
          </wp:inline>
        </w:drawing>
      </w:r>
    </w:p>
    <w:p w14:paraId="3C44F3AA" w14:textId="271B0E06" w:rsidR="0061025D" w:rsidRDefault="0061025D" w:rsidP="0072030F">
      <w:pPr>
        <w:pStyle w:val="LabExerciseCallout"/>
      </w:pPr>
      <w:r>
        <w:t xml:space="preserve">You do not have to worry about configuring the sort column for the two pre-existing fields named </w:t>
      </w:r>
      <w:r w:rsidRPr="001B7061">
        <w:rPr>
          <w:b/>
          <w:bCs/>
        </w:rPr>
        <w:t>Fields</w:t>
      </w:r>
      <w:r>
        <w:t xml:space="preserve"> and </w:t>
      </w:r>
      <w:r w:rsidRPr="001B7061">
        <w:rPr>
          <w:b/>
          <w:bCs/>
        </w:rPr>
        <w:t>Product</w:t>
      </w:r>
      <w:r>
        <w:t xml:space="preserve">. That is done automatically by Power BI Desktop when you create a new Field Parameter. However, you need to explicitly configure the sort column when you add additional columns such as </w:t>
      </w:r>
      <w:r w:rsidRPr="00516DEA">
        <w:rPr>
          <w:b/>
          <w:bCs/>
        </w:rPr>
        <w:t>LanguageId</w:t>
      </w:r>
      <w:r>
        <w:t>.</w:t>
      </w:r>
    </w:p>
    <w:p w14:paraId="2FE240E6" w14:textId="14D3CC61" w:rsidR="0072030F" w:rsidRDefault="000A7ACB" w:rsidP="0061025D">
      <w:pPr>
        <w:pStyle w:val="LabStepNumbered"/>
      </w:pPr>
      <w:r>
        <w:lastRenderedPageBreak/>
        <w:t xml:space="preserve">Switch </w:t>
      </w:r>
      <w:r w:rsidR="0061025D">
        <w:t xml:space="preserve">to </w:t>
      </w:r>
      <w:r w:rsidR="0061025D" w:rsidRPr="005D0FAE">
        <w:rPr>
          <w:b/>
          <w:bCs/>
        </w:rPr>
        <w:t>Model</w:t>
      </w:r>
      <w:r w:rsidR="0061025D">
        <w:t xml:space="preserve"> view to inspect the Field Parameter named </w:t>
      </w:r>
      <w:r w:rsidR="0061025D" w:rsidRPr="005D0FAE">
        <w:rPr>
          <w:b/>
          <w:bCs/>
        </w:rPr>
        <w:t>Translated Product Names</w:t>
      </w:r>
      <w:r w:rsidR="0061025D">
        <w:t xml:space="preserve">. </w:t>
      </w:r>
    </w:p>
    <w:p w14:paraId="30AC1D15" w14:textId="7AB2FC9A" w:rsidR="0061025D" w:rsidRDefault="0072030F" w:rsidP="0061025D">
      <w:pPr>
        <w:pStyle w:val="LabStepNumbered"/>
      </w:pPr>
      <w:r>
        <w:t xml:space="preserve">Hide </w:t>
      </w:r>
      <w:r w:rsidR="0061025D">
        <w:t xml:space="preserve">the </w:t>
      </w:r>
      <w:r w:rsidR="0061025D" w:rsidRPr="005D0FAE">
        <w:rPr>
          <w:b/>
          <w:bCs/>
        </w:rPr>
        <w:t>LanguageId</w:t>
      </w:r>
      <w:r w:rsidR="0061025D">
        <w:t xml:space="preserve"> column from </w:t>
      </w:r>
      <w:r w:rsidR="0061025D" w:rsidRPr="001B7061">
        <w:rPr>
          <w:b/>
          <w:bCs/>
        </w:rPr>
        <w:t>Report</w:t>
      </w:r>
      <w:r w:rsidR="0061025D">
        <w:t xml:space="preserve"> view</w:t>
      </w:r>
      <w:r w:rsidR="000A7ACB">
        <w:t>. R</w:t>
      </w:r>
      <w:r w:rsidR="0061025D">
        <w:t xml:space="preserve">eport authors will never need to see </w:t>
      </w:r>
      <w:r>
        <w:t xml:space="preserve">or use </w:t>
      </w:r>
      <w:r w:rsidR="000A7ACB">
        <w:t xml:space="preserve">this column </w:t>
      </w:r>
      <w:r>
        <w:t>in a report</w:t>
      </w:r>
      <w:r w:rsidR="0061025D">
        <w:t>.</w:t>
      </w:r>
    </w:p>
    <w:p w14:paraId="55E46AF2" w14:textId="1CC17127" w:rsidR="0061025D" w:rsidRDefault="0072030F" w:rsidP="008825A0">
      <w:pPr>
        <w:pStyle w:val="ImageforStep"/>
      </w:pPr>
      <w:r>
        <w:rPr>
          <w:noProof/>
        </w:rPr>
        <w:drawing>
          <wp:inline distT="0" distB="0" distL="0" distR="0" wp14:anchorId="1948071D" wp14:editId="4783C217">
            <wp:extent cx="2612309" cy="150674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21340" cy="1511957"/>
                    </a:xfrm>
                    <a:prstGeom prst="rect">
                      <a:avLst/>
                    </a:prstGeom>
                    <a:noFill/>
                    <a:ln>
                      <a:noFill/>
                    </a:ln>
                  </pic:spPr>
                </pic:pic>
              </a:graphicData>
            </a:graphic>
          </wp:inline>
        </w:drawing>
      </w:r>
    </w:p>
    <w:p w14:paraId="36E7A839" w14:textId="41E1DFB7" w:rsidR="0061025D" w:rsidRDefault="0061025D" w:rsidP="0072030F">
      <w:pPr>
        <w:pStyle w:val="LabExerciseCallout"/>
      </w:pPr>
      <w:r>
        <w:t xml:space="preserve">At this point, </w:t>
      </w:r>
      <w:r w:rsidR="0072030F">
        <w:t xml:space="preserve">you </w:t>
      </w:r>
      <w:r>
        <w:t xml:space="preserve">no longer need the slicer that </w:t>
      </w:r>
      <w:r w:rsidR="00732D99">
        <w:t xml:space="preserve">was </w:t>
      </w:r>
      <w:r>
        <w:t xml:space="preserve">automatically added by Power BI Desktop when creating the Field Parameter. While the slicer added by Power BI Desktop is great for simple demos, it can only control a single Field Parameter at a time. You need a more scalable, report-wide strategy </w:t>
      </w:r>
      <w:r w:rsidR="00732D99">
        <w:t xml:space="preserve">to enable </w:t>
      </w:r>
      <w:r>
        <w:t>switching between languages that works across multiple Field Parameters.</w:t>
      </w:r>
    </w:p>
    <w:p w14:paraId="4CD27722" w14:textId="29EE017D" w:rsidR="0072030F" w:rsidRDefault="0072030F" w:rsidP="0072030F">
      <w:pPr>
        <w:pStyle w:val="LabStepNumbered"/>
      </w:pPr>
      <w:r>
        <w:t>Delete the page you create</w:t>
      </w:r>
      <w:r w:rsidR="001C26EA">
        <w:t>d</w:t>
      </w:r>
      <w:r>
        <w:t xml:space="preserve"> </w:t>
      </w:r>
      <w:r w:rsidR="001C26EA">
        <w:t xml:space="preserve">earlier </w:t>
      </w:r>
      <w:r>
        <w:t xml:space="preserve">in this exercise named </w:t>
      </w:r>
      <w:r w:rsidRPr="001C26EA">
        <w:rPr>
          <w:b/>
          <w:bCs/>
        </w:rPr>
        <w:t>Test Page</w:t>
      </w:r>
      <w:r>
        <w:t>.</w:t>
      </w:r>
    </w:p>
    <w:p w14:paraId="254CA640" w14:textId="4ACB4C1D" w:rsidR="0072030F" w:rsidRDefault="001C26EA" w:rsidP="0072030F">
      <w:pPr>
        <w:pStyle w:val="ImageforStep"/>
      </w:pPr>
      <w:r>
        <w:rPr>
          <w:noProof/>
        </w:rPr>
        <w:drawing>
          <wp:inline distT="0" distB="0" distL="0" distR="0" wp14:anchorId="6998D9C6" wp14:editId="4EF702E1">
            <wp:extent cx="3663279" cy="725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74175" cy="727499"/>
                    </a:xfrm>
                    <a:prstGeom prst="rect">
                      <a:avLst/>
                    </a:prstGeom>
                    <a:noFill/>
                    <a:ln>
                      <a:noFill/>
                    </a:ln>
                  </pic:spPr>
                </pic:pic>
              </a:graphicData>
            </a:graphic>
          </wp:inline>
        </w:drawing>
      </w:r>
    </w:p>
    <w:p w14:paraId="702D522B" w14:textId="2984BDF0" w:rsidR="0061025D" w:rsidRDefault="0061025D" w:rsidP="008825A0">
      <w:pPr>
        <w:pStyle w:val="LabExerciseCallout"/>
      </w:pPr>
      <w:r>
        <w:t xml:space="preserve">Let's summarize </w:t>
      </w:r>
      <w:r w:rsidR="00732D99">
        <w:t>where you are at</w:t>
      </w:r>
      <w:r>
        <w:t xml:space="preserve">. </w:t>
      </w:r>
      <w:r w:rsidR="00732D99">
        <w:t xml:space="preserve">You have </w:t>
      </w:r>
      <w:r>
        <w:t xml:space="preserve">created a Field Parameter named </w:t>
      </w:r>
      <w:r w:rsidRPr="0092402B">
        <w:rPr>
          <w:b/>
          <w:bCs/>
        </w:rPr>
        <w:t>Translated Product Names</w:t>
      </w:r>
      <w:r>
        <w:t xml:space="preserve"> and extended it with an extra column named </w:t>
      </w:r>
      <w:r w:rsidRPr="0092402B">
        <w:rPr>
          <w:b/>
          <w:bCs/>
        </w:rPr>
        <w:t>LanguageId</w:t>
      </w:r>
      <w:r>
        <w:t xml:space="preserve">. The </w:t>
      </w:r>
      <w:r w:rsidRPr="00932F8C">
        <w:rPr>
          <w:b/>
          <w:bCs/>
        </w:rPr>
        <w:t>LanguageId</w:t>
      </w:r>
      <w:r>
        <w:t xml:space="preserve"> column will be used to filter</w:t>
      </w:r>
      <w:r w:rsidR="00732D99">
        <w:t xml:space="preserve"> and effectively select </w:t>
      </w:r>
      <w:r>
        <w:t xml:space="preserve">which </w:t>
      </w:r>
      <w:r w:rsidR="00732D99">
        <w:t xml:space="preserve">language is </w:t>
      </w:r>
      <w:r>
        <w:t>used</w:t>
      </w:r>
      <w:r w:rsidR="00732D99">
        <w:t xml:space="preserve"> for data translations</w:t>
      </w:r>
      <w:r>
        <w:t xml:space="preserve">. </w:t>
      </w:r>
      <w:r w:rsidR="009A572A">
        <w:t>Over the next few steps</w:t>
      </w:r>
      <w:r>
        <w:t xml:space="preserve">, </w:t>
      </w:r>
      <w:r w:rsidR="001C26EA">
        <w:t xml:space="preserve">you </w:t>
      </w:r>
      <w:r>
        <w:t xml:space="preserve">will continue building out the </w:t>
      </w:r>
      <w:r w:rsidR="001C26EA">
        <w:t xml:space="preserve">data translations </w:t>
      </w:r>
      <w:r>
        <w:t xml:space="preserve">strategy by </w:t>
      </w:r>
      <w:r w:rsidR="00732D99">
        <w:t xml:space="preserve">adding the </w:t>
      </w:r>
      <w:r w:rsidRPr="0092402B">
        <w:rPr>
          <w:b/>
          <w:bCs/>
        </w:rPr>
        <w:t>Languages</w:t>
      </w:r>
      <w:r w:rsidR="00732D99">
        <w:t xml:space="preserve"> table</w:t>
      </w:r>
      <w:r w:rsidR="001C26EA">
        <w:t>.</w:t>
      </w:r>
    </w:p>
    <w:p w14:paraId="7B9AADE3" w14:textId="2B6CCF6D" w:rsidR="0061025D" w:rsidRDefault="009A572A" w:rsidP="002375F9">
      <w:pPr>
        <w:pStyle w:val="LabStepNumbered"/>
      </w:pPr>
      <w:r>
        <w:t xml:space="preserve">Create a new query by dropping down the </w:t>
      </w:r>
      <w:r w:rsidRPr="009A572A">
        <w:rPr>
          <w:b/>
          <w:bCs/>
        </w:rPr>
        <w:t>Get data</w:t>
      </w:r>
      <w:r>
        <w:t xml:space="preserve"> menu and selecting </w:t>
      </w:r>
      <w:r w:rsidRPr="009A572A">
        <w:rPr>
          <w:b/>
          <w:bCs/>
        </w:rPr>
        <w:t>Blank query</w:t>
      </w:r>
      <w:r>
        <w:t>.</w:t>
      </w:r>
    </w:p>
    <w:p w14:paraId="48F1FAA3" w14:textId="2A802D12" w:rsidR="001C26EA" w:rsidRDefault="001C26EA" w:rsidP="001C26EA">
      <w:pPr>
        <w:pStyle w:val="ImageforStep"/>
      </w:pPr>
      <w:r>
        <w:rPr>
          <w:noProof/>
        </w:rPr>
        <w:drawing>
          <wp:inline distT="0" distB="0" distL="0" distR="0" wp14:anchorId="72A995F6" wp14:editId="6A1A00DE">
            <wp:extent cx="1449238" cy="210085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61839" cy="2119126"/>
                    </a:xfrm>
                    <a:prstGeom prst="rect">
                      <a:avLst/>
                    </a:prstGeom>
                    <a:noFill/>
                    <a:ln>
                      <a:noFill/>
                    </a:ln>
                  </pic:spPr>
                </pic:pic>
              </a:graphicData>
            </a:graphic>
          </wp:inline>
        </w:drawing>
      </w:r>
    </w:p>
    <w:p w14:paraId="124DCF5A" w14:textId="641B6348" w:rsidR="00E44A39" w:rsidRDefault="009A572A" w:rsidP="00E44A39">
      <w:pPr>
        <w:pStyle w:val="LabStepNumbered"/>
      </w:pPr>
      <w:r>
        <w:t xml:space="preserve">You should see </w:t>
      </w:r>
      <w:r w:rsidR="00732D99">
        <w:t xml:space="preserve">the Power Query window open with </w:t>
      </w:r>
      <w:r>
        <w:t xml:space="preserve">a new query named </w:t>
      </w:r>
      <w:r w:rsidRPr="009A572A">
        <w:rPr>
          <w:b/>
          <w:bCs/>
        </w:rPr>
        <w:t>Query1</w:t>
      </w:r>
      <w:r>
        <w:t>.</w:t>
      </w:r>
    </w:p>
    <w:p w14:paraId="64B0C65B" w14:textId="1F03520F" w:rsidR="001C26EA" w:rsidRDefault="009534DD" w:rsidP="001C26EA">
      <w:pPr>
        <w:pStyle w:val="ImageforStep"/>
      </w:pPr>
      <w:r>
        <w:rPr>
          <w:noProof/>
        </w:rPr>
        <w:drawing>
          <wp:inline distT="0" distB="0" distL="0" distR="0" wp14:anchorId="4D4380A0" wp14:editId="3BCA6F55">
            <wp:extent cx="5927425" cy="1722532"/>
            <wp:effectExtent l="19050" t="1905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018199" cy="1748911"/>
                    </a:xfrm>
                    <a:prstGeom prst="rect">
                      <a:avLst/>
                    </a:prstGeom>
                    <a:noFill/>
                    <a:ln>
                      <a:solidFill>
                        <a:schemeClr val="tx1"/>
                      </a:solidFill>
                    </a:ln>
                  </pic:spPr>
                </pic:pic>
              </a:graphicData>
            </a:graphic>
          </wp:inline>
        </w:drawing>
      </w:r>
    </w:p>
    <w:p w14:paraId="5D6FC457" w14:textId="36E8B9E3" w:rsidR="00E44A39" w:rsidRDefault="009A572A" w:rsidP="00E44A39">
      <w:pPr>
        <w:pStyle w:val="LabStepNumbered"/>
      </w:pPr>
      <w:r>
        <w:lastRenderedPageBreak/>
        <w:t xml:space="preserve">Rename the new query from </w:t>
      </w:r>
      <w:r w:rsidRPr="009A572A">
        <w:rPr>
          <w:b/>
          <w:bCs/>
        </w:rPr>
        <w:t>Query1</w:t>
      </w:r>
      <w:r>
        <w:t xml:space="preserve"> to </w:t>
      </w:r>
      <w:r w:rsidRPr="009A572A">
        <w:rPr>
          <w:b/>
          <w:bCs/>
        </w:rPr>
        <w:t>Languages</w:t>
      </w:r>
      <w:r>
        <w:t>.</w:t>
      </w:r>
    </w:p>
    <w:p w14:paraId="44F41390" w14:textId="6001137C" w:rsidR="009534DD" w:rsidRDefault="009534DD" w:rsidP="001C26EA">
      <w:pPr>
        <w:pStyle w:val="ImageforStep"/>
      </w:pPr>
      <w:r w:rsidRPr="009A572A">
        <w:rPr>
          <w:b/>
          <w:bCs/>
          <w:noProof/>
        </w:rPr>
        <w:drawing>
          <wp:inline distT="0" distB="0" distL="0" distR="0" wp14:anchorId="2B7ACDAC" wp14:editId="0C7A63D8">
            <wp:extent cx="5472467" cy="98697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33880" cy="998047"/>
                    </a:xfrm>
                    <a:prstGeom prst="rect">
                      <a:avLst/>
                    </a:prstGeom>
                    <a:noFill/>
                    <a:ln>
                      <a:noFill/>
                    </a:ln>
                  </pic:spPr>
                </pic:pic>
              </a:graphicData>
            </a:graphic>
          </wp:inline>
        </w:drawing>
      </w:r>
    </w:p>
    <w:p w14:paraId="245571D6" w14:textId="5DD352E9" w:rsidR="00E44A39" w:rsidRDefault="009A572A" w:rsidP="00E44A39">
      <w:pPr>
        <w:pStyle w:val="LabStepNumbered"/>
      </w:pPr>
      <w:r>
        <w:t xml:space="preserve">From the </w:t>
      </w:r>
      <w:r w:rsidRPr="009A572A">
        <w:rPr>
          <w:b/>
          <w:bCs/>
        </w:rPr>
        <w:t>Home</w:t>
      </w:r>
      <w:r>
        <w:t xml:space="preserve"> tab, click the </w:t>
      </w:r>
      <w:r w:rsidRPr="009A572A">
        <w:rPr>
          <w:b/>
          <w:bCs/>
        </w:rPr>
        <w:t>Advanced Editor</w:t>
      </w:r>
      <w:r>
        <w:t xml:space="preserve"> button to display the Advanced Editor window for the </w:t>
      </w:r>
      <w:r w:rsidRPr="009A572A">
        <w:rPr>
          <w:b/>
          <w:bCs/>
        </w:rPr>
        <w:t>Languages</w:t>
      </w:r>
      <w:r>
        <w:t xml:space="preserve"> query.</w:t>
      </w:r>
    </w:p>
    <w:p w14:paraId="245D9E75" w14:textId="216BEC33" w:rsidR="009534DD" w:rsidRDefault="009534DD" w:rsidP="001C26EA">
      <w:pPr>
        <w:pStyle w:val="ImageforStep"/>
      </w:pPr>
      <w:r>
        <w:rPr>
          <w:noProof/>
        </w:rPr>
        <w:drawing>
          <wp:inline distT="0" distB="0" distL="0" distR="0" wp14:anchorId="0F6BC53B" wp14:editId="53DC45C2">
            <wp:extent cx="5377810" cy="149497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03782" cy="1502192"/>
                    </a:xfrm>
                    <a:prstGeom prst="rect">
                      <a:avLst/>
                    </a:prstGeom>
                    <a:noFill/>
                    <a:ln>
                      <a:noFill/>
                    </a:ln>
                  </pic:spPr>
                </pic:pic>
              </a:graphicData>
            </a:graphic>
          </wp:inline>
        </w:drawing>
      </w:r>
    </w:p>
    <w:p w14:paraId="445122EA" w14:textId="3CDEE738" w:rsidR="00E44A39" w:rsidRDefault="009A572A" w:rsidP="00E44A39">
      <w:pPr>
        <w:pStyle w:val="LabStepNumbered"/>
      </w:pPr>
      <w:r>
        <w:t>The Advanced Editor window will initially contain a minimal amount of M code.</w:t>
      </w:r>
    </w:p>
    <w:p w14:paraId="63E09848" w14:textId="62F97EE7" w:rsidR="009534DD" w:rsidRDefault="009534DD" w:rsidP="001C26EA">
      <w:pPr>
        <w:pStyle w:val="ImageforStep"/>
      </w:pPr>
      <w:r>
        <w:rPr>
          <w:noProof/>
        </w:rPr>
        <w:drawing>
          <wp:inline distT="0" distB="0" distL="0" distR="0" wp14:anchorId="46731317" wp14:editId="1DBAFD5B">
            <wp:extent cx="2171536" cy="1163782"/>
            <wp:effectExtent l="19050" t="19050" r="635" b="0"/>
            <wp:docPr id="217" name="Picture 2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 Teams&#10;&#10;Description automatically generated"/>
                    <pic:cNvPicPr/>
                  </pic:nvPicPr>
                  <pic:blipFill>
                    <a:blip r:embed="rId184"/>
                    <a:stretch>
                      <a:fillRect/>
                    </a:stretch>
                  </pic:blipFill>
                  <pic:spPr>
                    <a:xfrm>
                      <a:off x="0" y="0"/>
                      <a:ext cx="2190361" cy="1173871"/>
                    </a:xfrm>
                    <a:prstGeom prst="rect">
                      <a:avLst/>
                    </a:prstGeom>
                    <a:ln>
                      <a:solidFill>
                        <a:schemeClr val="tx1"/>
                      </a:solidFill>
                    </a:ln>
                  </pic:spPr>
                </pic:pic>
              </a:graphicData>
            </a:graphic>
          </wp:inline>
        </w:drawing>
      </w:r>
    </w:p>
    <w:p w14:paraId="2AB11FD3" w14:textId="714C98DA" w:rsidR="009534DD" w:rsidRDefault="009A572A" w:rsidP="009534DD">
      <w:pPr>
        <w:pStyle w:val="LabStepNumbered"/>
      </w:pPr>
      <w:r>
        <w:t xml:space="preserve">Copy and paste the following M code into the Advanced Editor window </w:t>
      </w:r>
    </w:p>
    <w:p w14:paraId="095F6D3B" w14:textId="77777777" w:rsidR="009534DD" w:rsidRDefault="009534DD" w:rsidP="009534DD">
      <w:pPr>
        <w:pStyle w:val="LabStepCodeBlock"/>
      </w:pPr>
      <w:r>
        <w:t>let</w:t>
      </w:r>
    </w:p>
    <w:p w14:paraId="2CEE1EE4" w14:textId="77777777" w:rsidR="009534DD" w:rsidRDefault="009534DD" w:rsidP="009534DD">
      <w:pPr>
        <w:pStyle w:val="LabStepCodeBlock"/>
      </w:pPr>
      <w:r>
        <w:t xml:space="preserve">  LanguagesTable = #table(type table [</w:t>
      </w:r>
    </w:p>
    <w:p w14:paraId="4623DBFB" w14:textId="77777777" w:rsidR="009534DD" w:rsidRDefault="009534DD" w:rsidP="009534DD">
      <w:pPr>
        <w:pStyle w:val="LabStepCodeBlock"/>
      </w:pPr>
      <w:r>
        <w:t xml:space="preserve">    Language = text, </w:t>
      </w:r>
    </w:p>
    <w:p w14:paraId="68BB0D23" w14:textId="77777777" w:rsidR="009534DD" w:rsidRDefault="009534DD" w:rsidP="009534DD">
      <w:pPr>
        <w:pStyle w:val="LabStepCodeBlock"/>
      </w:pPr>
      <w:r>
        <w:t xml:space="preserve">    LanguageId = text, </w:t>
      </w:r>
    </w:p>
    <w:p w14:paraId="6AF3F990" w14:textId="77777777" w:rsidR="009534DD" w:rsidRDefault="009534DD" w:rsidP="009534DD">
      <w:pPr>
        <w:pStyle w:val="LabStepCodeBlock"/>
      </w:pPr>
      <w:r>
        <w:t xml:space="preserve">    DefaultCulture = text, </w:t>
      </w:r>
    </w:p>
    <w:p w14:paraId="2CBA0133" w14:textId="77777777" w:rsidR="009534DD" w:rsidRDefault="009534DD" w:rsidP="009534DD">
      <w:pPr>
        <w:pStyle w:val="LabStepCodeBlock"/>
      </w:pPr>
      <w:r>
        <w:t xml:space="preserve">    SortOrder = number</w:t>
      </w:r>
    </w:p>
    <w:p w14:paraId="76CCCCFA" w14:textId="77777777" w:rsidR="009534DD" w:rsidRDefault="009534DD" w:rsidP="009534DD">
      <w:pPr>
        <w:pStyle w:val="LabStepCodeBlock"/>
      </w:pPr>
      <w:r>
        <w:t xml:space="preserve">  ], {</w:t>
      </w:r>
    </w:p>
    <w:p w14:paraId="29E08FA7" w14:textId="77777777" w:rsidR="009534DD" w:rsidRDefault="009534DD" w:rsidP="009534DD">
      <w:pPr>
        <w:pStyle w:val="LabStepCodeBlock"/>
      </w:pPr>
      <w:r>
        <w:t xml:space="preserve">    {"English", "en", "en-US", 1 },</w:t>
      </w:r>
    </w:p>
    <w:p w14:paraId="26F3C4D3" w14:textId="77777777" w:rsidR="009534DD" w:rsidRPr="00793473" w:rsidRDefault="009534DD" w:rsidP="009534DD">
      <w:pPr>
        <w:pStyle w:val="LabStepCodeBlock"/>
        <w:rPr>
          <w:lang w:val="es-PR"/>
        </w:rPr>
      </w:pPr>
      <w:r>
        <w:t xml:space="preserve">    </w:t>
      </w:r>
      <w:r w:rsidRPr="00793473">
        <w:rPr>
          <w:lang w:val="es-PR"/>
        </w:rPr>
        <w:t>{"Spanish", "es", "es-ES", 2 },</w:t>
      </w:r>
    </w:p>
    <w:p w14:paraId="70D28D3E" w14:textId="77777777" w:rsidR="009534DD" w:rsidRPr="00793473" w:rsidRDefault="009534DD" w:rsidP="009534DD">
      <w:pPr>
        <w:pStyle w:val="LabStepCodeBlock"/>
        <w:rPr>
          <w:lang w:val="es-PR"/>
        </w:rPr>
      </w:pPr>
      <w:r w:rsidRPr="00793473">
        <w:rPr>
          <w:lang w:val="es-PR"/>
        </w:rPr>
        <w:t xml:space="preserve">    {"French", "fr", "fr-FR", 3 },</w:t>
      </w:r>
    </w:p>
    <w:p w14:paraId="5881855F" w14:textId="77777777" w:rsidR="009534DD" w:rsidRDefault="009534DD" w:rsidP="009534DD">
      <w:pPr>
        <w:pStyle w:val="LabStepCodeBlock"/>
      </w:pPr>
      <w:r w:rsidRPr="00793473">
        <w:rPr>
          <w:lang w:val="es-PR"/>
        </w:rPr>
        <w:t xml:space="preserve">    </w:t>
      </w:r>
      <w:r>
        <w:t>{"German", "de", "de-DE", 4 }</w:t>
      </w:r>
    </w:p>
    <w:p w14:paraId="7BE68578" w14:textId="77777777" w:rsidR="009534DD" w:rsidRDefault="009534DD" w:rsidP="009534DD">
      <w:pPr>
        <w:pStyle w:val="LabStepCodeBlock"/>
      </w:pPr>
      <w:r>
        <w:t xml:space="preserve">  }),</w:t>
      </w:r>
    </w:p>
    <w:p w14:paraId="559B4561" w14:textId="77777777" w:rsidR="009534DD" w:rsidRDefault="009534DD" w:rsidP="009534DD">
      <w:pPr>
        <w:pStyle w:val="LabStepCodeBlock"/>
      </w:pPr>
      <w:r>
        <w:t xml:space="preserve">  SortedRows = Table.Sort(LanguagesTable,{{"SortOrder", Order.Ascending}}),</w:t>
      </w:r>
    </w:p>
    <w:p w14:paraId="40C16C96" w14:textId="77777777" w:rsidR="009534DD" w:rsidRDefault="009534DD" w:rsidP="009534DD">
      <w:pPr>
        <w:pStyle w:val="LabStepCodeBlock"/>
      </w:pPr>
      <w:r>
        <w:t xml:space="preserve">  QueryOutput = Table.TransformColumnTypes(SortedRows,{{"SortOrder", Int64.Type}})</w:t>
      </w:r>
    </w:p>
    <w:p w14:paraId="576F81DE" w14:textId="77777777" w:rsidR="009534DD" w:rsidRDefault="009534DD" w:rsidP="009534DD">
      <w:pPr>
        <w:pStyle w:val="LabStepCodeBlock"/>
      </w:pPr>
      <w:r>
        <w:t>in</w:t>
      </w:r>
    </w:p>
    <w:p w14:paraId="33CFC09C" w14:textId="3773A499" w:rsidR="009534DD" w:rsidRDefault="009534DD" w:rsidP="009534DD">
      <w:pPr>
        <w:pStyle w:val="LabStepCodeBlock"/>
      </w:pPr>
      <w:r>
        <w:t xml:space="preserve">  QueryOutput</w:t>
      </w:r>
    </w:p>
    <w:p w14:paraId="6A7E654F" w14:textId="6BEBA70E" w:rsidR="009534DD" w:rsidRDefault="002E13A9" w:rsidP="009534DD">
      <w:pPr>
        <w:pStyle w:val="LabStepNumbered"/>
      </w:pPr>
      <w:r>
        <w:t xml:space="preserve">Once you have copied the M code from above into the </w:t>
      </w:r>
      <w:r w:rsidRPr="002E13A9">
        <w:rPr>
          <w:b/>
          <w:bCs/>
        </w:rPr>
        <w:t>Advanced Editor</w:t>
      </w:r>
      <w:r>
        <w:t xml:space="preserve"> window, click </w:t>
      </w:r>
      <w:r w:rsidRPr="002E13A9">
        <w:rPr>
          <w:b/>
          <w:bCs/>
        </w:rPr>
        <w:t>Done</w:t>
      </w:r>
      <w:r>
        <w:t xml:space="preserve"> to save your changes.</w:t>
      </w:r>
    </w:p>
    <w:p w14:paraId="5DDF620C" w14:textId="532AD866" w:rsidR="009534DD" w:rsidRDefault="009534DD" w:rsidP="009534DD">
      <w:pPr>
        <w:pStyle w:val="ImageforStep"/>
      </w:pPr>
      <w:r>
        <w:rPr>
          <w:noProof/>
        </w:rPr>
        <w:drawing>
          <wp:inline distT="0" distB="0" distL="0" distR="0" wp14:anchorId="17435A23" wp14:editId="30277B51">
            <wp:extent cx="2677612" cy="1516452"/>
            <wp:effectExtent l="19050" t="19050" r="889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91288" cy="1524198"/>
                    </a:xfrm>
                    <a:prstGeom prst="rect">
                      <a:avLst/>
                    </a:prstGeom>
                    <a:noFill/>
                    <a:ln>
                      <a:solidFill>
                        <a:schemeClr val="tx1"/>
                      </a:solidFill>
                    </a:ln>
                  </pic:spPr>
                </pic:pic>
              </a:graphicData>
            </a:graphic>
          </wp:inline>
        </w:drawing>
      </w:r>
    </w:p>
    <w:p w14:paraId="2DBCAD2D" w14:textId="4775C26D" w:rsidR="00E96800" w:rsidRDefault="00FB6065" w:rsidP="00E96800">
      <w:pPr>
        <w:pStyle w:val="LabStepNumbered"/>
      </w:pPr>
      <w:r>
        <w:lastRenderedPageBreak/>
        <w:t xml:space="preserve">When the </w:t>
      </w:r>
      <w:r w:rsidRPr="00FB6065">
        <w:rPr>
          <w:b/>
          <w:bCs/>
        </w:rPr>
        <w:t>Advanced Editor</w:t>
      </w:r>
      <w:r>
        <w:t xml:space="preserve"> window closes, the </w:t>
      </w:r>
      <w:r w:rsidRPr="00FB6065">
        <w:rPr>
          <w:b/>
          <w:bCs/>
        </w:rPr>
        <w:t>Languages</w:t>
      </w:r>
      <w:r>
        <w:t xml:space="preserve"> query should run and </w:t>
      </w:r>
      <w:r w:rsidR="00732D99">
        <w:t xml:space="preserve">generate an </w:t>
      </w:r>
      <w:r>
        <w:t xml:space="preserve">output </w:t>
      </w:r>
      <w:r w:rsidR="00732D99">
        <w:t>ta</w:t>
      </w:r>
      <w:r>
        <w:t>ble</w:t>
      </w:r>
      <w:r w:rsidR="007955DD">
        <w:t xml:space="preserve"> with four rows</w:t>
      </w:r>
      <w:r>
        <w:t>.</w:t>
      </w:r>
    </w:p>
    <w:p w14:paraId="52853A84" w14:textId="257BE467" w:rsidR="009534DD" w:rsidRDefault="009534DD" w:rsidP="009534DD">
      <w:pPr>
        <w:pStyle w:val="ImageforStep"/>
      </w:pPr>
      <w:r>
        <w:rPr>
          <w:noProof/>
        </w:rPr>
        <w:drawing>
          <wp:inline distT="0" distB="0" distL="0" distR="0" wp14:anchorId="162BF8FC" wp14:editId="601FC6E2">
            <wp:extent cx="4878625" cy="1511922"/>
            <wp:effectExtent l="19050" t="1905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902558" cy="1519339"/>
                    </a:xfrm>
                    <a:prstGeom prst="rect">
                      <a:avLst/>
                    </a:prstGeom>
                    <a:noFill/>
                    <a:ln>
                      <a:solidFill>
                        <a:schemeClr val="tx1"/>
                      </a:solidFill>
                    </a:ln>
                  </pic:spPr>
                </pic:pic>
              </a:graphicData>
            </a:graphic>
          </wp:inline>
        </w:drawing>
      </w:r>
    </w:p>
    <w:p w14:paraId="1CF5F6E5" w14:textId="0CB18810" w:rsidR="00E96800" w:rsidRDefault="007955DD" w:rsidP="00E96800">
      <w:pPr>
        <w:pStyle w:val="LabStepNumbered"/>
      </w:pPr>
      <w:r>
        <w:t xml:space="preserve">Click </w:t>
      </w:r>
      <w:r w:rsidRPr="007955DD">
        <w:rPr>
          <w:b/>
          <w:bCs/>
        </w:rPr>
        <w:t>Close &amp; Apply</w:t>
      </w:r>
      <w:r>
        <w:t xml:space="preserve"> to close the Power Query window and to add the </w:t>
      </w:r>
      <w:r w:rsidRPr="007955DD">
        <w:rPr>
          <w:b/>
          <w:bCs/>
        </w:rPr>
        <w:t>Languages</w:t>
      </w:r>
      <w:r>
        <w:t xml:space="preserve"> table to the project's data model.</w:t>
      </w:r>
    </w:p>
    <w:p w14:paraId="6CBBE543" w14:textId="1E33C7DD" w:rsidR="00DB45A1" w:rsidRDefault="00DB45A1" w:rsidP="009534DD">
      <w:pPr>
        <w:pStyle w:val="ImageforStep"/>
      </w:pPr>
      <w:r>
        <w:rPr>
          <w:noProof/>
        </w:rPr>
        <w:drawing>
          <wp:inline distT="0" distB="0" distL="0" distR="0" wp14:anchorId="51298E84" wp14:editId="7B0B496A">
            <wp:extent cx="3810913" cy="808760"/>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48185" cy="816670"/>
                    </a:xfrm>
                    <a:prstGeom prst="rect">
                      <a:avLst/>
                    </a:prstGeom>
                    <a:noFill/>
                    <a:ln>
                      <a:noFill/>
                    </a:ln>
                  </pic:spPr>
                </pic:pic>
              </a:graphicData>
            </a:graphic>
          </wp:inline>
        </w:drawing>
      </w:r>
    </w:p>
    <w:p w14:paraId="43873A35" w14:textId="517EF759" w:rsidR="00E96800" w:rsidRDefault="00732D99" w:rsidP="00E96800">
      <w:pPr>
        <w:pStyle w:val="LabStepNumbered"/>
      </w:pPr>
      <w:r>
        <w:t xml:space="preserve">In </w:t>
      </w:r>
      <w:r w:rsidR="007955DD">
        <w:t>the main Power BI Desktop window</w:t>
      </w:r>
      <w:r>
        <w:t>, switch</w:t>
      </w:r>
      <w:r w:rsidR="007955DD">
        <w:t xml:space="preserve"> to </w:t>
      </w:r>
      <w:r w:rsidR="007955DD" w:rsidRPr="00732D99">
        <w:rPr>
          <w:b/>
          <w:bCs/>
        </w:rPr>
        <w:t>Data</w:t>
      </w:r>
      <w:r w:rsidR="007955DD">
        <w:t xml:space="preserve"> view and </w:t>
      </w:r>
      <w:r>
        <w:t xml:space="preserve">select </w:t>
      </w:r>
      <w:r w:rsidR="007955DD">
        <w:t xml:space="preserve">the </w:t>
      </w:r>
      <w:r w:rsidR="007955DD" w:rsidRPr="007955DD">
        <w:rPr>
          <w:b/>
          <w:bCs/>
        </w:rPr>
        <w:t>Languages</w:t>
      </w:r>
      <w:r w:rsidR="007955DD">
        <w:t xml:space="preserve"> table</w:t>
      </w:r>
      <w:r>
        <w:t xml:space="preserve"> in the </w:t>
      </w:r>
      <w:r w:rsidRPr="00732D99">
        <w:rPr>
          <w:b/>
          <w:bCs/>
        </w:rPr>
        <w:t>Data</w:t>
      </w:r>
      <w:r>
        <w:t xml:space="preserve"> pane</w:t>
      </w:r>
      <w:r w:rsidR="007955DD">
        <w:t>.</w:t>
      </w:r>
    </w:p>
    <w:p w14:paraId="20AAD411" w14:textId="56591901" w:rsidR="009534DD" w:rsidRDefault="00DB45A1" w:rsidP="001C26EA">
      <w:pPr>
        <w:pStyle w:val="ImageforStep"/>
      </w:pPr>
      <w:r>
        <w:rPr>
          <w:noProof/>
        </w:rPr>
        <w:drawing>
          <wp:inline distT="0" distB="0" distL="0" distR="0" wp14:anchorId="697F3E85" wp14:editId="03A76CD3">
            <wp:extent cx="4008029" cy="17239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022962" cy="1730358"/>
                    </a:xfrm>
                    <a:prstGeom prst="rect">
                      <a:avLst/>
                    </a:prstGeom>
                    <a:noFill/>
                    <a:ln>
                      <a:noFill/>
                    </a:ln>
                  </pic:spPr>
                </pic:pic>
              </a:graphicData>
            </a:graphic>
          </wp:inline>
        </w:drawing>
      </w:r>
    </w:p>
    <w:p w14:paraId="33211ECB" w14:textId="59EAE467" w:rsidR="00E96800" w:rsidRDefault="007955DD" w:rsidP="00E96800">
      <w:pPr>
        <w:pStyle w:val="LabStepNumbered"/>
      </w:pPr>
      <w:r>
        <w:t xml:space="preserve">Configure the columns named </w:t>
      </w:r>
      <w:r w:rsidRPr="007955DD">
        <w:rPr>
          <w:b/>
          <w:bCs/>
        </w:rPr>
        <w:t>Language</w:t>
      </w:r>
      <w:r>
        <w:t xml:space="preserve">, </w:t>
      </w:r>
      <w:r w:rsidRPr="007955DD">
        <w:rPr>
          <w:b/>
          <w:bCs/>
        </w:rPr>
        <w:t>LanguageId</w:t>
      </w:r>
      <w:r>
        <w:t xml:space="preserve"> and </w:t>
      </w:r>
      <w:r w:rsidRPr="007955DD">
        <w:rPr>
          <w:b/>
          <w:bCs/>
        </w:rPr>
        <w:t>DefaultCulture</w:t>
      </w:r>
      <w:r>
        <w:t xml:space="preserve"> to use </w:t>
      </w:r>
      <w:r w:rsidRPr="007955DD">
        <w:rPr>
          <w:b/>
          <w:bCs/>
        </w:rPr>
        <w:t>SortOrder</w:t>
      </w:r>
      <w:r>
        <w:t xml:space="preserve"> as their sort column.</w:t>
      </w:r>
    </w:p>
    <w:p w14:paraId="405542B3" w14:textId="6C8071A4" w:rsidR="00131832" w:rsidRDefault="00131832" w:rsidP="001C26EA">
      <w:pPr>
        <w:pStyle w:val="ImageforStep"/>
      </w:pPr>
      <w:r>
        <w:rPr>
          <w:noProof/>
        </w:rPr>
        <w:drawing>
          <wp:inline distT="0" distB="0" distL="0" distR="0" wp14:anchorId="537E3B67" wp14:editId="07F36BD4">
            <wp:extent cx="4079210" cy="168839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93496" cy="1694305"/>
                    </a:xfrm>
                    <a:prstGeom prst="rect">
                      <a:avLst/>
                    </a:prstGeom>
                    <a:noFill/>
                    <a:ln>
                      <a:noFill/>
                    </a:ln>
                  </pic:spPr>
                </pic:pic>
              </a:graphicData>
            </a:graphic>
          </wp:inline>
        </w:drawing>
      </w:r>
    </w:p>
    <w:p w14:paraId="14960F8C" w14:textId="22D3DDE3" w:rsidR="009534DD" w:rsidRDefault="007955DD" w:rsidP="00131832">
      <w:pPr>
        <w:pStyle w:val="LabStepNumbered"/>
      </w:pPr>
      <w:r>
        <w:t xml:space="preserve">Switch to </w:t>
      </w:r>
      <w:r w:rsidRPr="007955DD">
        <w:rPr>
          <w:b/>
          <w:bCs/>
        </w:rPr>
        <w:t>Model</w:t>
      </w:r>
      <w:r>
        <w:t xml:space="preserve"> view and reposition </w:t>
      </w:r>
      <w:r w:rsidRPr="007955DD">
        <w:rPr>
          <w:b/>
          <w:bCs/>
        </w:rPr>
        <w:t>Translated Product Names</w:t>
      </w:r>
      <w:r>
        <w:t xml:space="preserve"> and the </w:t>
      </w:r>
      <w:r w:rsidRPr="007955DD">
        <w:rPr>
          <w:b/>
          <w:bCs/>
        </w:rPr>
        <w:t>Languages</w:t>
      </w:r>
      <w:r>
        <w:t xml:space="preserve"> table so they are next to each other</w:t>
      </w:r>
      <w:r w:rsidR="00131832">
        <w:t>.</w:t>
      </w:r>
    </w:p>
    <w:p w14:paraId="6A649681" w14:textId="6766BBFC" w:rsidR="00131832" w:rsidRDefault="00131832" w:rsidP="001C26EA">
      <w:pPr>
        <w:pStyle w:val="ImageforStep"/>
      </w:pPr>
      <w:r>
        <w:rPr>
          <w:noProof/>
        </w:rPr>
        <w:drawing>
          <wp:inline distT="0" distB="0" distL="0" distR="0" wp14:anchorId="0344FD24" wp14:editId="067576BC">
            <wp:extent cx="3958340" cy="1300477"/>
            <wp:effectExtent l="19050" t="1905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977912" cy="1306907"/>
                    </a:xfrm>
                    <a:prstGeom prst="rect">
                      <a:avLst/>
                    </a:prstGeom>
                    <a:noFill/>
                    <a:ln>
                      <a:solidFill>
                        <a:schemeClr val="tx1"/>
                      </a:solidFill>
                    </a:ln>
                  </pic:spPr>
                </pic:pic>
              </a:graphicData>
            </a:graphic>
          </wp:inline>
        </w:drawing>
      </w:r>
    </w:p>
    <w:p w14:paraId="6B46A436" w14:textId="7D6B107E" w:rsidR="00E96800" w:rsidRDefault="007955DD" w:rsidP="00E96800">
      <w:pPr>
        <w:pStyle w:val="LabStepNumbered"/>
      </w:pPr>
      <w:r>
        <w:lastRenderedPageBreak/>
        <w:t xml:space="preserve">Create a one-to-one relationship between </w:t>
      </w:r>
      <w:r w:rsidRPr="007955DD">
        <w:rPr>
          <w:b/>
          <w:bCs/>
        </w:rPr>
        <w:t>Translated Product Names</w:t>
      </w:r>
      <w:r>
        <w:t xml:space="preserve"> and </w:t>
      </w:r>
      <w:r w:rsidRPr="007955DD">
        <w:rPr>
          <w:b/>
          <w:bCs/>
        </w:rPr>
        <w:t>Languages</w:t>
      </w:r>
      <w:r>
        <w:t xml:space="preserve"> based on the </w:t>
      </w:r>
      <w:r w:rsidRPr="007955DD">
        <w:rPr>
          <w:b/>
          <w:bCs/>
        </w:rPr>
        <w:t>LanguageId</w:t>
      </w:r>
      <w:r>
        <w:t xml:space="preserve"> column.</w:t>
      </w:r>
    </w:p>
    <w:p w14:paraId="7FAAA1AF" w14:textId="5CD11D50" w:rsidR="007B004F" w:rsidRDefault="007B004F" w:rsidP="001C26EA">
      <w:pPr>
        <w:pStyle w:val="ImageforStep"/>
      </w:pPr>
      <w:r>
        <w:rPr>
          <w:noProof/>
        </w:rPr>
        <w:drawing>
          <wp:inline distT="0" distB="0" distL="0" distR="0" wp14:anchorId="674492D9" wp14:editId="36902058">
            <wp:extent cx="2854065" cy="1193511"/>
            <wp:effectExtent l="19050" t="1905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1061" cy="1204800"/>
                    </a:xfrm>
                    <a:prstGeom prst="rect">
                      <a:avLst/>
                    </a:prstGeom>
                    <a:noFill/>
                    <a:ln>
                      <a:solidFill>
                        <a:schemeClr val="tx1"/>
                      </a:solidFill>
                    </a:ln>
                  </pic:spPr>
                </pic:pic>
              </a:graphicData>
            </a:graphic>
          </wp:inline>
        </w:drawing>
      </w:r>
    </w:p>
    <w:p w14:paraId="5D5E69B7" w14:textId="3F4FC40C" w:rsidR="00E96800" w:rsidRDefault="007955DD" w:rsidP="00E96800">
      <w:pPr>
        <w:pStyle w:val="LabStepNumbered"/>
      </w:pPr>
      <w:r>
        <w:t xml:space="preserve">Hide the columns </w:t>
      </w:r>
      <w:r w:rsidRPr="007955DD">
        <w:rPr>
          <w:b/>
          <w:bCs/>
        </w:rPr>
        <w:t>DefaultCulture</w:t>
      </w:r>
      <w:r>
        <w:t xml:space="preserve">, </w:t>
      </w:r>
      <w:r w:rsidRPr="007955DD">
        <w:rPr>
          <w:b/>
          <w:bCs/>
        </w:rPr>
        <w:t>Language</w:t>
      </w:r>
      <w:r>
        <w:t xml:space="preserve"> and </w:t>
      </w:r>
      <w:r w:rsidRPr="007955DD">
        <w:rPr>
          <w:b/>
          <w:bCs/>
        </w:rPr>
        <w:t>SortOrder</w:t>
      </w:r>
      <w:r>
        <w:t xml:space="preserve"> so that </w:t>
      </w:r>
      <w:r>
        <w:rPr>
          <w:b/>
          <w:bCs/>
        </w:rPr>
        <w:t>Language</w:t>
      </w:r>
      <w:r w:rsidRPr="007955DD">
        <w:t xml:space="preserve"> is the only </w:t>
      </w:r>
      <w:r>
        <w:t>non-hidden column.</w:t>
      </w:r>
    </w:p>
    <w:p w14:paraId="12C2C3EA" w14:textId="545E7397" w:rsidR="007B004F" w:rsidRDefault="007B004F" w:rsidP="001C26EA">
      <w:pPr>
        <w:pStyle w:val="ImageforStep"/>
      </w:pPr>
      <w:r>
        <w:rPr>
          <w:noProof/>
        </w:rPr>
        <w:drawing>
          <wp:inline distT="0" distB="0" distL="0" distR="0" wp14:anchorId="0DF55CCA" wp14:editId="17A738AA">
            <wp:extent cx="2899035" cy="1178039"/>
            <wp:effectExtent l="19050" t="1905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23120" cy="1187826"/>
                    </a:xfrm>
                    <a:prstGeom prst="rect">
                      <a:avLst/>
                    </a:prstGeom>
                    <a:noFill/>
                    <a:ln>
                      <a:solidFill>
                        <a:schemeClr val="tx1"/>
                      </a:solidFill>
                    </a:ln>
                  </pic:spPr>
                </pic:pic>
              </a:graphicData>
            </a:graphic>
          </wp:inline>
        </w:drawing>
      </w:r>
    </w:p>
    <w:p w14:paraId="7FBEA00E" w14:textId="49F6EFEF" w:rsidR="007B004F" w:rsidRDefault="00F56DD7" w:rsidP="007B004F">
      <w:pPr>
        <w:pStyle w:val="LabStepNumbered"/>
      </w:pPr>
      <w:r>
        <w:t xml:space="preserve">Switch </w:t>
      </w:r>
      <w:r w:rsidR="007B004F">
        <w:t xml:space="preserve">to </w:t>
      </w:r>
      <w:r w:rsidR="007B004F" w:rsidRPr="007B004F">
        <w:rPr>
          <w:b/>
          <w:bCs/>
        </w:rPr>
        <w:t>Report</w:t>
      </w:r>
      <w:r w:rsidR="007B004F">
        <w:t xml:space="preserve"> view and </w:t>
      </w:r>
      <w:r>
        <w:t xml:space="preserve">expand the nodes for </w:t>
      </w:r>
      <w:r w:rsidR="00251208" w:rsidRPr="00251208">
        <w:rPr>
          <w:b/>
          <w:bCs/>
        </w:rPr>
        <w:t>Translated Product Names</w:t>
      </w:r>
      <w:r w:rsidR="00251208">
        <w:t xml:space="preserve"> and </w:t>
      </w:r>
      <w:r w:rsidR="00251208" w:rsidRPr="00251208">
        <w:rPr>
          <w:b/>
          <w:bCs/>
        </w:rPr>
        <w:t>Languages</w:t>
      </w:r>
      <w:r w:rsidR="00251208">
        <w:t xml:space="preserve"> in </w:t>
      </w:r>
      <w:r w:rsidR="00251208" w:rsidRPr="00251208">
        <w:rPr>
          <w:b/>
          <w:bCs/>
        </w:rPr>
        <w:t>Fields</w:t>
      </w:r>
      <w:r w:rsidR="00251208">
        <w:t xml:space="preserve"> pane. Each of these tables should </w:t>
      </w:r>
      <w:r>
        <w:t xml:space="preserve">now </w:t>
      </w:r>
      <w:r w:rsidR="00251208">
        <w:t xml:space="preserve">only </w:t>
      </w:r>
      <w:r>
        <w:t xml:space="preserve">display </w:t>
      </w:r>
      <w:r w:rsidR="00251208">
        <w:t xml:space="preserve">a single child field when in </w:t>
      </w:r>
      <w:r w:rsidR="00251208" w:rsidRPr="00251208">
        <w:rPr>
          <w:b/>
          <w:bCs/>
        </w:rPr>
        <w:t>Report</w:t>
      </w:r>
      <w:r w:rsidR="00251208">
        <w:t xml:space="preserve"> view.</w:t>
      </w:r>
    </w:p>
    <w:p w14:paraId="54079546" w14:textId="107AB1D9" w:rsidR="007B004F" w:rsidRDefault="007B004F" w:rsidP="007B004F">
      <w:pPr>
        <w:pStyle w:val="ImageforStep"/>
      </w:pPr>
      <w:r>
        <w:rPr>
          <w:noProof/>
        </w:rPr>
        <w:drawing>
          <wp:inline distT="0" distB="0" distL="0" distR="0" wp14:anchorId="54BF6D47" wp14:editId="441AB0EA">
            <wp:extent cx="1105930" cy="126686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117234" cy="1279810"/>
                    </a:xfrm>
                    <a:prstGeom prst="rect">
                      <a:avLst/>
                    </a:prstGeom>
                    <a:noFill/>
                    <a:ln>
                      <a:noFill/>
                    </a:ln>
                  </pic:spPr>
                </pic:pic>
              </a:graphicData>
            </a:graphic>
          </wp:inline>
        </w:drawing>
      </w:r>
    </w:p>
    <w:p w14:paraId="4E057FD6" w14:textId="10A24566" w:rsidR="00E96800" w:rsidRDefault="00251208" w:rsidP="00E96800">
      <w:pPr>
        <w:pStyle w:val="LabStepNumbered"/>
      </w:pPr>
      <w:r>
        <w:t xml:space="preserve">Open the </w:t>
      </w:r>
      <w:r w:rsidRPr="00251208">
        <w:rPr>
          <w:b/>
          <w:bCs/>
        </w:rPr>
        <w:t>Filters</w:t>
      </w:r>
      <w:r>
        <w:t xml:space="preserve"> pane and create a report-level filter based on the </w:t>
      </w:r>
      <w:r w:rsidRPr="00251208">
        <w:rPr>
          <w:b/>
          <w:bCs/>
        </w:rPr>
        <w:t>Language</w:t>
      </w:r>
      <w:r>
        <w:t xml:space="preserve"> column from the </w:t>
      </w:r>
      <w:r w:rsidRPr="00251208">
        <w:rPr>
          <w:b/>
          <w:bCs/>
        </w:rPr>
        <w:t>Languages</w:t>
      </w:r>
      <w:r>
        <w:t xml:space="preserve"> table.</w:t>
      </w:r>
    </w:p>
    <w:p w14:paraId="60445796" w14:textId="27831462" w:rsidR="005D2EF8" w:rsidRDefault="005D2EF8" w:rsidP="007B004F">
      <w:pPr>
        <w:pStyle w:val="ImageforStep"/>
      </w:pPr>
      <w:r>
        <w:rPr>
          <w:noProof/>
        </w:rPr>
        <w:drawing>
          <wp:inline distT="0" distB="0" distL="0" distR="0" wp14:anchorId="65CCB863" wp14:editId="4CF49957">
            <wp:extent cx="1896762" cy="169888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02697" cy="1704198"/>
                    </a:xfrm>
                    <a:prstGeom prst="rect">
                      <a:avLst/>
                    </a:prstGeom>
                    <a:noFill/>
                    <a:ln>
                      <a:noFill/>
                    </a:ln>
                  </pic:spPr>
                </pic:pic>
              </a:graphicData>
            </a:graphic>
          </wp:inline>
        </w:drawing>
      </w:r>
    </w:p>
    <w:p w14:paraId="6AB1BF21" w14:textId="2D157E2B" w:rsidR="00E96800" w:rsidRDefault="00F56DD7" w:rsidP="00E96800">
      <w:pPr>
        <w:pStyle w:val="LabStepNumbered"/>
      </w:pPr>
      <w:r>
        <w:t>Enable</w:t>
      </w:r>
      <w:r w:rsidR="00251208">
        <w:t xml:space="preserve"> the </w:t>
      </w:r>
      <w:r w:rsidR="00251208" w:rsidRPr="00251208">
        <w:rPr>
          <w:b/>
          <w:bCs/>
        </w:rPr>
        <w:t>Require single selection</w:t>
      </w:r>
      <w:r w:rsidR="00251208">
        <w:t xml:space="preserve"> </w:t>
      </w:r>
      <w:r w:rsidR="0080785C">
        <w:t xml:space="preserve">filter option </w:t>
      </w:r>
      <w:r w:rsidR="00251208">
        <w:t xml:space="preserve">and set the filter to </w:t>
      </w:r>
      <w:r w:rsidR="00251208" w:rsidRPr="00251208">
        <w:rPr>
          <w:b/>
          <w:bCs/>
        </w:rPr>
        <w:t>Spanish</w:t>
      </w:r>
      <w:r w:rsidR="00251208">
        <w:t>.</w:t>
      </w:r>
    </w:p>
    <w:p w14:paraId="731040E5" w14:textId="283FB97B" w:rsidR="005D2EF8" w:rsidRDefault="005D2EF8" w:rsidP="007B004F">
      <w:pPr>
        <w:pStyle w:val="ImageforStep"/>
      </w:pPr>
      <w:r>
        <w:rPr>
          <w:noProof/>
        </w:rPr>
        <w:drawing>
          <wp:inline distT="0" distB="0" distL="0" distR="0" wp14:anchorId="6BAA74EF" wp14:editId="742A5680">
            <wp:extent cx="1400534" cy="15461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403508" cy="1549451"/>
                    </a:xfrm>
                    <a:prstGeom prst="rect">
                      <a:avLst/>
                    </a:prstGeom>
                    <a:noFill/>
                    <a:ln>
                      <a:noFill/>
                    </a:ln>
                  </pic:spPr>
                </pic:pic>
              </a:graphicData>
            </a:graphic>
          </wp:inline>
        </w:drawing>
      </w:r>
    </w:p>
    <w:p w14:paraId="04AC40E3" w14:textId="77777777" w:rsidR="00251208" w:rsidRDefault="00251208" w:rsidP="00251208">
      <w:pPr>
        <w:pStyle w:val="LabStepNumbered"/>
      </w:pPr>
      <w:r>
        <w:lastRenderedPageBreak/>
        <w:t xml:space="preserve">Make sure the current page is </w:t>
      </w:r>
      <w:r w:rsidRPr="00CA0AF3">
        <w:rPr>
          <w:b/>
          <w:bCs/>
        </w:rPr>
        <w:t>Sales Summary</w:t>
      </w:r>
      <w:r>
        <w:t>.</w:t>
      </w:r>
    </w:p>
    <w:p w14:paraId="5F41E5E2" w14:textId="77777777" w:rsidR="00251208" w:rsidRPr="0092469E" w:rsidRDefault="00251208" w:rsidP="00251208">
      <w:pPr>
        <w:pStyle w:val="ImageforStep"/>
      </w:pPr>
      <w:r>
        <w:rPr>
          <w:noProof/>
        </w:rPr>
        <w:drawing>
          <wp:inline distT="0" distB="0" distL="0" distR="0" wp14:anchorId="7E1CE963" wp14:editId="36327673">
            <wp:extent cx="3881887" cy="531128"/>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126" cy="537044"/>
                    </a:xfrm>
                    <a:prstGeom prst="rect">
                      <a:avLst/>
                    </a:prstGeom>
                    <a:noFill/>
                    <a:ln>
                      <a:noFill/>
                    </a:ln>
                  </pic:spPr>
                </pic:pic>
              </a:graphicData>
            </a:graphic>
          </wp:inline>
        </w:drawing>
      </w:r>
    </w:p>
    <w:p w14:paraId="6D383791" w14:textId="578034C5" w:rsidR="00251208" w:rsidRDefault="00251208" w:rsidP="00E96800">
      <w:pPr>
        <w:pStyle w:val="LabStepNumbered"/>
      </w:pPr>
      <w:r>
        <w:t xml:space="preserve">Select the </w:t>
      </w:r>
      <w:r w:rsidR="0080785C">
        <w:t>Column chart</w:t>
      </w:r>
      <w:r>
        <w:t xml:space="preserve"> on the left and verify it's using the </w:t>
      </w:r>
      <w:r w:rsidRPr="00251208">
        <w:rPr>
          <w:b/>
          <w:bCs/>
        </w:rPr>
        <w:t>Product</w:t>
      </w:r>
      <w:r>
        <w:t xml:space="preserve"> column from the </w:t>
      </w:r>
      <w:r w:rsidRPr="00251208">
        <w:rPr>
          <w:b/>
          <w:bCs/>
        </w:rPr>
        <w:t>Products</w:t>
      </w:r>
      <w:r>
        <w:t xml:space="preserve"> table for the </w:t>
      </w:r>
      <w:r w:rsidRPr="00251208">
        <w:rPr>
          <w:b/>
          <w:bCs/>
        </w:rPr>
        <w:t>X-axis</w:t>
      </w:r>
      <w:r>
        <w:t xml:space="preserve"> data role. </w:t>
      </w:r>
    </w:p>
    <w:p w14:paraId="14A81C4B" w14:textId="3CBFBBDD" w:rsidR="005D2EF8" w:rsidRDefault="0060656E" w:rsidP="007B004F">
      <w:pPr>
        <w:pStyle w:val="ImageforStep"/>
      </w:pPr>
      <w:r>
        <w:rPr>
          <w:noProof/>
        </w:rPr>
        <w:drawing>
          <wp:inline distT="0" distB="0" distL="0" distR="0" wp14:anchorId="0BAF3DB1" wp14:editId="4BBEDCB2">
            <wp:extent cx="4621967" cy="15339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656657" cy="1545458"/>
                    </a:xfrm>
                    <a:prstGeom prst="rect">
                      <a:avLst/>
                    </a:prstGeom>
                    <a:noFill/>
                    <a:ln>
                      <a:noFill/>
                    </a:ln>
                  </pic:spPr>
                </pic:pic>
              </a:graphicData>
            </a:graphic>
          </wp:inline>
        </w:drawing>
      </w:r>
    </w:p>
    <w:p w14:paraId="2296EA6C" w14:textId="6BD159CB" w:rsidR="00E96800" w:rsidRDefault="00251208" w:rsidP="00E96800">
      <w:pPr>
        <w:pStyle w:val="LabStepNumbered"/>
      </w:pPr>
      <w:r>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w:t>
      </w:r>
    </w:p>
    <w:p w14:paraId="621F9D17" w14:textId="73C8ED3A" w:rsidR="005D2EF8" w:rsidRDefault="005D2EF8" w:rsidP="007B004F">
      <w:pPr>
        <w:pStyle w:val="ImageforStep"/>
      </w:pPr>
      <w:r>
        <w:rPr>
          <w:noProof/>
        </w:rPr>
        <w:drawing>
          <wp:inline distT="0" distB="0" distL="0" distR="0" wp14:anchorId="4DE72256" wp14:editId="6CFD2CD2">
            <wp:extent cx="1758846" cy="18122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764475" cy="1818088"/>
                    </a:xfrm>
                    <a:prstGeom prst="rect">
                      <a:avLst/>
                    </a:prstGeom>
                    <a:noFill/>
                    <a:ln>
                      <a:noFill/>
                    </a:ln>
                  </pic:spPr>
                </pic:pic>
              </a:graphicData>
            </a:graphic>
          </wp:inline>
        </w:drawing>
      </w:r>
    </w:p>
    <w:p w14:paraId="7E41B2F8" w14:textId="6DA4308A" w:rsidR="00E96800" w:rsidRPr="007B004F" w:rsidRDefault="00265E49" w:rsidP="00E96800">
      <w:pPr>
        <w:pStyle w:val="LabStepNumbered"/>
      </w:pPr>
      <w:r>
        <w:t xml:space="preserve">You should now see the data translations in the </w:t>
      </w:r>
      <w:r w:rsidR="0080785C">
        <w:t>Column chart</w:t>
      </w:r>
      <w:r>
        <w:t xml:space="preserve"> display in Spanish.</w:t>
      </w:r>
    </w:p>
    <w:p w14:paraId="5CE59408" w14:textId="17455ACC" w:rsidR="00131832" w:rsidRDefault="0060656E" w:rsidP="001C26EA">
      <w:pPr>
        <w:pStyle w:val="ImageforStep"/>
      </w:pPr>
      <w:r>
        <w:rPr>
          <w:noProof/>
        </w:rPr>
        <w:drawing>
          <wp:inline distT="0" distB="0" distL="0" distR="0" wp14:anchorId="1D0CC480" wp14:editId="613162A4">
            <wp:extent cx="1943724" cy="158625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59241" cy="1598914"/>
                    </a:xfrm>
                    <a:prstGeom prst="rect">
                      <a:avLst/>
                    </a:prstGeom>
                    <a:noFill/>
                    <a:ln>
                      <a:noFill/>
                    </a:ln>
                  </pic:spPr>
                </pic:pic>
              </a:graphicData>
            </a:graphic>
          </wp:inline>
        </w:drawing>
      </w:r>
    </w:p>
    <w:p w14:paraId="5AB905F8" w14:textId="6C037AD0" w:rsidR="00E96800" w:rsidRDefault="00265E49" w:rsidP="00E96800">
      <w:pPr>
        <w:pStyle w:val="LabStepNumbered"/>
      </w:pPr>
      <w:r>
        <w:t xml:space="preserve">Select the </w:t>
      </w:r>
      <w:r w:rsidR="0080785C">
        <w:t>Table visual</w:t>
      </w:r>
      <w:r>
        <w:t xml:space="preserve"> on the right. </w:t>
      </w:r>
      <w:r w:rsidR="001C3292">
        <w:t xml:space="preserve">You can see </w:t>
      </w:r>
      <w:r>
        <w:t xml:space="preserve">that it is also using the </w:t>
      </w:r>
      <w:r w:rsidRPr="00265E49">
        <w:rPr>
          <w:b/>
          <w:bCs/>
        </w:rPr>
        <w:t>Product</w:t>
      </w:r>
      <w:r>
        <w:t xml:space="preserve"> column from the </w:t>
      </w:r>
      <w:r w:rsidRPr="00265E49">
        <w:rPr>
          <w:b/>
          <w:bCs/>
        </w:rPr>
        <w:t>Products</w:t>
      </w:r>
      <w:r>
        <w:t xml:space="preserve"> table.</w:t>
      </w:r>
    </w:p>
    <w:p w14:paraId="000C195A" w14:textId="3385CBA6" w:rsidR="0060656E" w:rsidRDefault="0060656E" w:rsidP="001C26EA">
      <w:pPr>
        <w:pStyle w:val="ImageforStep"/>
      </w:pPr>
      <w:r>
        <w:rPr>
          <w:noProof/>
        </w:rPr>
        <w:drawing>
          <wp:inline distT="0" distB="0" distL="0" distR="0" wp14:anchorId="59637BED" wp14:editId="0E3C6282">
            <wp:extent cx="4806778" cy="1668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812527" cy="1670842"/>
                    </a:xfrm>
                    <a:prstGeom prst="rect">
                      <a:avLst/>
                    </a:prstGeom>
                    <a:noFill/>
                    <a:ln>
                      <a:noFill/>
                    </a:ln>
                  </pic:spPr>
                </pic:pic>
              </a:graphicData>
            </a:graphic>
          </wp:inline>
        </w:drawing>
      </w:r>
    </w:p>
    <w:p w14:paraId="2EE26943" w14:textId="1B756BFD" w:rsidR="00E96800" w:rsidRDefault="00265E49" w:rsidP="00E96800">
      <w:pPr>
        <w:pStyle w:val="LabStepNumbered"/>
      </w:pPr>
      <w:r>
        <w:lastRenderedPageBreak/>
        <w:t xml:space="preserve">Remove the </w:t>
      </w:r>
      <w:r w:rsidRPr="00251208">
        <w:rPr>
          <w:b/>
          <w:bCs/>
        </w:rPr>
        <w:t>Product</w:t>
      </w:r>
      <w:r>
        <w:t xml:space="preserve"> column from the </w:t>
      </w:r>
      <w:r w:rsidRPr="00251208">
        <w:rPr>
          <w:b/>
          <w:bCs/>
        </w:rPr>
        <w:t>Products</w:t>
      </w:r>
      <w:r>
        <w:t xml:space="preserve"> table and replace it with the </w:t>
      </w:r>
      <w:r w:rsidRPr="00251208">
        <w:rPr>
          <w:b/>
          <w:bCs/>
        </w:rPr>
        <w:t>Product</w:t>
      </w:r>
      <w:r>
        <w:t xml:space="preserve"> field from </w:t>
      </w:r>
      <w:r w:rsidRPr="00251208">
        <w:rPr>
          <w:b/>
          <w:bCs/>
        </w:rPr>
        <w:t>Translated Product Names</w:t>
      </w:r>
      <w:r>
        <w:t>. The table should now update and display product names in Spanish.</w:t>
      </w:r>
    </w:p>
    <w:p w14:paraId="39AFD0D9" w14:textId="5B913A5F" w:rsidR="0060656E" w:rsidRDefault="0060656E" w:rsidP="001C26EA">
      <w:pPr>
        <w:pStyle w:val="ImageforStep"/>
      </w:pPr>
      <w:r>
        <w:rPr>
          <w:noProof/>
        </w:rPr>
        <w:drawing>
          <wp:inline distT="0" distB="0" distL="0" distR="0" wp14:anchorId="55BB14CF" wp14:editId="5F0D8554">
            <wp:extent cx="4692575" cy="175884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734173" cy="1774438"/>
                    </a:xfrm>
                    <a:prstGeom prst="rect">
                      <a:avLst/>
                    </a:prstGeom>
                    <a:noFill/>
                    <a:ln>
                      <a:noFill/>
                    </a:ln>
                  </pic:spPr>
                </pic:pic>
              </a:graphicData>
            </a:graphic>
          </wp:inline>
        </w:drawing>
      </w:r>
    </w:p>
    <w:p w14:paraId="6D7943C6" w14:textId="1DD0506C" w:rsidR="00E96800" w:rsidRDefault="00265E49" w:rsidP="00E96800">
      <w:pPr>
        <w:pStyle w:val="LabStepNumbered"/>
      </w:pPr>
      <w:r>
        <w:t xml:space="preserve">Now </w:t>
      </w:r>
      <w:r w:rsidR="001C3292">
        <w:t xml:space="preserve">you can test your data translations </w:t>
      </w:r>
      <w:r>
        <w:t xml:space="preserve">by changing the filter on the </w:t>
      </w:r>
      <w:r w:rsidRPr="00265E49">
        <w:rPr>
          <w:b/>
          <w:bCs/>
        </w:rPr>
        <w:t>Languages</w:t>
      </w:r>
      <w:r>
        <w:t xml:space="preserve"> table</w:t>
      </w:r>
      <w:r w:rsidR="001C3292">
        <w:t xml:space="preserve"> to </w:t>
      </w:r>
      <w:r>
        <w:t>quickly switch between languages.</w:t>
      </w:r>
    </w:p>
    <w:p w14:paraId="26F4EE9A" w14:textId="5838A955" w:rsidR="008E4265" w:rsidRDefault="008E4265" w:rsidP="001C26EA">
      <w:pPr>
        <w:pStyle w:val="ImageforStep"/>
      </w:pPr>
      <w:r>
        <w:rPr>
          <w:noProof/>
        </w:rPr>
        <w:drawing>
          <wp:inline distT="0" distB="0" distL="0" distR="0" wp14:anchorId="3053E41B" wp14:editId="79EF7E96">
            <wp:extent cx="3987383" cy="170645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028688" cy="1724129"/>
                    </a:xfrm>
                    <a:prstGeom prst="rect">
                      <a:avLst/>
                    </a:prstGeom>
                    <a:noFill/>
                    <a:ln>
                      <a:noFill/>
                    </a:ln>
                  </pic:spPr>
                </pic:pic>
              </a:graphicData>
            </a:graphic>
          </wp:inline>
        </w:drawing>
      </w:r>
    </w:p>
    <w:p w14:paraId="10C51832" w14:textId="021759CA" w:rsidR="002A4695" w:rsidRDefault="002A4695" w:rsidP="002A4695">
      <w:pPr>
        <w:pStyle w:val="LabExerciseCallout"/>
      </w:pPr>
      <w:r>
        <w:t>Now</w:t>
      </w:r>
      <w:r w:rsidR="00265E49">
        <w:t xml:space="preserve"> you have </w:t>
      </w:r>
      <w:r w:rsidR="001C3292">
        <w:t xml:space="preserve">just </w:t>
      </w:r>
      <w:r w:rsidR="00265E49">
        <w:t>implemented data translations for product names. Now, you will continue by adding the same type of data translation support for category names as well.</w:t>
      </w:r>
    </w:p>
    <w:p w14:paraId="52D45C50" w14:textId="77777777" w:rsidR="00265E49" w:rsidRDefault="00265E49" w:rsidP="00265E49">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052236CC" w14:textId="2F7FD3E7" w:rsidR="002A4695" w:rsidRDefault="002A4695" w:rsidP="001C26EA">
      <w:pPr>
        <w:pStyle w:val="ImageforStep"/>
      </w:pPr>
      <w:r>
        <w:rPr>
          <w:noProof/>
        </w:rPr>
        <w:drawing>
          <wp:inline distT="0" distB="0" distL="0" distR="0" wp14:anchorId="77A228E1" wp14:editId="34D2FA6B">
            <wp:extent cx="3028013" cy="9721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81798" cy="989375"/>
                    </a:xfrm>
                    <a:prstGeom prst="rect">
                      <a:avLst/>
                    </a:prstGeom>
                    <a:noFill/>
                    <a:ln>
                      <a:noFill/>
                    </a:ln>
                  </pic:spPr>
                </pic:pic>
              </a:graphicData>
            </a:graphic>
          </wp:inline>
        </w:drawing>
      </w:r>
    </w:p>
    <w:p w14:paraId="72747E51" w14:textId="38B96F1E" w:rsidR="00265E49" w:rsidRDefault="00265E49" w:rsidP="00265E49">
      <w:pPr>
        <w:pStyle w:val="LabStepNumbered"/>
      </w:pPr>
      <w:r>
        <w:t xml:space="preserve">Create a new Field Parameter named </w:t>
      </w:r>
      <w:r w:rsidRPr="00CD5036">
        <w:rPr>
          <w:b/>
          <w:bCs/>
        </w:rPr>
        <w:t xml:space="preserve">Translated </w:t>
      </w:r>
      <w:r w:rsidR="00DD4A4C">
        <w:rPr>
          <w:b/>
          <w:bCs/>
        </w:rPr>
        <w:t>Category</w:t>
      </w:r>
      <w:r w:rsidRPr="00CD5036">
        <w:rPr>
          <w:b/>
          <w:bCs/>
        </w:rPr>
        <w:t xml:space="preserve"> Names</w:t>
      </w:r>
      <w:r w:rsidRPr="00820ABB">
        <w:t>.</w:t>
      </w:r>
      <w:r>
        <w:t xml:space="preserve"> Populate the fields collection with the four columns from the </w:t>
      </w:r>
      <w:r w:rsidRPr="00265E49">
        <w:rPr>
          <w:b/>
          <w:bCs/>
        </w:rPr>
        <w:t>Products</w:t>
      </w:r>
      <w:r>
        <w:t xml:space="preserve"> table with category name translations and be sure to disable the </w:t>
      </w:r>
      <w:r w:rsidR="00DD4A4C" w:rsidRPr="00DD4A4C">
        <w:rPr>
          <w:b/>
          <w:bCs/>
        </w:rPr>
        <w:t>Add slicer to this page</w:t>
      </w:r>
      <w:r w:rsidR="00DD4A4C">
        <w:t xml:space="preserve"> </w:t>
      </w:r>
      <w:r>
        <w:t>option.</w:t>
      </w:r>
    </w:p>
    <w:p w14:paraId="440CD9A9" w14:textId="24908F8E" w:rsidR="002A4695" w:rsidRDefault="002A4695" w:rsidP="001C26EA">
      <w:pPr>
        <w:pStyle w:val="ImageforStep"/>
      </w:pPr>
      <w:r>
        <w:rPr>
          <w:noProof/>
        </w:rPr>
        <w:drawing>
          <wp:inline distT="0" distB="0" distL="0" distR="0" wp14:anchorId="5BDB9430" wp14:editId="634892AC">
            <wp:extent cx="2349396" cy="2207562"/>
            <wp:effectExtent l="19050" t="1905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92115" cy="2247702"/>
                    </a:xfrm>
                    <a:prstGeom prst="rect">
                      <a:avLst/>
                    </a:prstGeom>
                    <a:noFill/>
                    <a:ln>
                      <a:solidFill>
                        <a:schemeClr val="tx1"/>
                      </a:solidFill>
                    </a:ln>
                  </pic:spPr>
                </pic:pic>
              </a:graphicData>
            </a:graphic>
          </wp:inline>
        </w:drawing>
      </w:r>
    </w:p>
    <w:p w14:paraId="58E01194" w14:textId="378A2F74" w:rsidR="00E96800" w:rsidRDefault="00DD4A4C" w:rsidP="00E96800">
      <w:pPr>
        <w:pStyle w:val="LabStepNumbered"/>
      </w:pPr>
      <w:r>
        <w:lastRenderedPageBreak/>
        <w:t xml:space="preserve">Make sure the fields collection is sorted like the fields shown in the following screenshot and </w:t>
      </w:r>
      <w:r w:rsidR="001C3292">
        <w:t xml:space="preserve">then </w:t>
      </w:r>
      <w:r>
        <w:t xml:space="preserve">click the </w:t>
      </w:r>
      <w:r w:rsidRPr="00DD4A4C">
        <w:rPr>
          <w:b/>
          <w:bCs/>
        </w:rPr>
        <w:t>Create</w:t>
      </w:r>
      <w:r>
        <w:t xml:space="preserve"> button.</w:t>
      </w:r>
    </w:p>
    <w:p w14:paraId="2C1B01CD" w14:textId="1C2B36E3" w:rsidR="002A4695" w:rsidRDefault="002A4695" w:rsidP="001C26EA">
      <w:pPr>
        <w:pStyle w:val="ImageforStep"/>
      </w:pPr>
      <w:r>
        <w:rPr>
          <w:noProof/>
        </w:rPr>
        <w:drawing>
          <wp:inline distT="0" distB="0" distL="0" distR="0" wp14:anchorId="72D3855A" wp14:editId="69147886">
            <wp:extent cx="2394161" cy="133834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420643" cy="1353152"/>
                    </a:xfrm>
                    <a:prstGeom prst="rect">
                      <a:avLst/>
                    </a:prstGeom>
                    <a:noFill/>
                    <a:ln>
                      <a:noFill/>
                    </a:ln>
                  </pic:spPr>
                </pic:pic>
              </a:graphicData>
            </a:graphic>
          </wp:inline>
        </w:drawing>
      </w:r>
    </w:p>
    <w:p w14:paraId="40E56946" w14:textId="70F8A883" w:rsidR="00E96800" w:rsidRDefault="00DD4A4C" w:rsidP="00E96800">
      <w:pPr>
        <w:pStyle w:val="LabStepNumbered"/>
      </w:pPr>
      <w:r>
        <w:t xml:space="preserve">Move to </w:t>
      </w:r>
      <w:r w:rsidRPr="00DD4A4C">
        <w:rPr>
          <w:b/>
          <w:bCs/>
        </w:rPr>
        <w:t>Data</w:t>
      </w:r>
      <w:r>
        <w:t xml:space="preserve"> view and select the Field Parameter named </w:t>
      </w:r>
      <w:r w:rsidRPr="00DD4A4C">
        <w:rPr>
          <w:b/>
          <w:bCs/>
        </w:rPr>
        <w:t>Translated Category Names</w:t>
      </w:r>
      <w:r>
        <w:t xml:space="preserve"> in the </w:t>
      </w:r>
      <w:r w:rsidRPr="00DD4A4C">
        <w:rPr>
          <w:b/>
          <w:bCs/>
        </w:rPr>
        <w:t>Data</w:t>
      </w:r>
      <w:r>
        <w:t xml:space="preserve"> pane on the right.</w:t>
      </w:r>
    </w:p>
    <w:p w14:paraId="0F51334A" w14:textId="25A4DF59" w:rsidR="002A4695" w:rsidRDefault="00155377" w:rsidP="001C26EA">
      <w:pPr>
        <w:pStyle w:val="ImageforStep"/>
      </w:pPr>
      <w:r>
        <w:rPr>
          <w:noProof/>
        </w:rPr>
        <w:drawing>
          <wp:inline distT="0" distB="0" distL="0" distR="0" wp14:anchorId="355329E0" wp14:editId="161B0F4D">
            <wp:extent cx="5993477" cy="245349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073865" cy="2486401"/>
                    </a:xfrm>
                    <a:prstGeom prst="rect">
                      <a:avLst/>
                    </a:prstGeom>
                    <a:noFill/>
                    <a:ln>
                      <a:noFill/>
                    </a:ln>
                  </pic:spPr>
                </pic:pic>
              </a:graphicData>
            </a:graphic>
          </wp:inline>
        </w:drawing>
      </w:r>
    </w:p>
    <w:p w14:paraId="411911E7" w14:textId="3BDA3502" w:rsidR="00E96800" w:rsidRDefault="00DD4A4C" w:rsidP="00E96800">
      <w:pPr>
        <w:pStyle w:val="LabStepNumbered"/>
      </w:pPr>
      <w:r>
        <w:t xml:space="preserve">Expand the node </w:t>
      </w:r>
      <w:r w:rsidRPr="00DD4A4C">
        <w:rPr>
          <w:b/>
          <w:bCs/>
        </w:rPr>
        <w:t>Translated Category Names</w:t>
      </w:r>
      <w:r>
        <w:t xml:space="preserve"> and inspect the three child fields inside.</w:t>
      </w:r>
    </w:p>
    <w:p w14:paraId="68FA535F" w14:textId="4CA9D522" w:rsidR="00155377" w:rsidRDefault="00155377" w:rsidP="001C26EA">
      <w:pPr>
        <w:pStyle w:val="ImageforStep"/>
      </w:pPr>
      <w:r>
        <w:rPr>
          <w:noProof/>
        </w:rPr>
        <w:drawing>
          <wp:inline distT="0" distB="0" distL="0" distR="0" wp14:anchorId="2B3C5C66" wp14:editId="0CC08559">
            <wp:extent cx="2393481" cy="11305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4574" cy="1140494"/>
                    </a:xfrm>
                    <a:prstGeom prst="rect">
                      <a:avLst/>
                    </a:prstGeom>
                    <a:noFill/>
                    <a:ln>
                      <a:noFill/>
                    </a:ln>
                  </pic:spPr>
                </pic:pic>
              </a:graphicData>
            </a:graphic>
          </wp:inline>
        </w:drawing>
      </w:r>
    </w:p>
    <w:p w14:paraId="2A624D93" w14:textId="3D4B5FFF" w:rsidR="00E96800" w:rsidRDefault="00DD4A4C" w:rsidP="00E96800">
      <w:pPr>
        <w:pStyle w:val="LabStepNumbered"/>
      </w:pPr>
      <w:r>
        <w:t xml:space="preserve">Update the child field names to </w:t>
      </w:r>
      <w:r w:rsidRPr="00DD4A4C">
        <w:rPr>
          <w:b/>
          <w:bCs/>
        </w:rPr>
        <w:t>Category</w:t>
      </w:r>
      <w:r>
        <w:t xml:space="preserve">, </w:t>
      </w:r>
      <w:r w:rsidRPr="00DD4A4C">
        <w:rPr>
          <w:b/>
          <w:bCs/>
        </w:rPr>
        <w:t>Fields</w:t>
      </w:r>
      <w:r>
        <w:t xml:space="preserve"> and </w:t>
      </w:r>
      <w:r w:rsidRPr="00DD4A4C">
        <w:rPr>
          <w:b/>
          <w:bCs/>
        </w:rPr>
        <w:t>SortOrder</w:t>
      </w:r>
      <w:r>
        <w:t xml:space="preserve"> as shown in the following screenshot.</w:t>
      </w:r>
    </w:p>
    <w:p w14:paraId="3AFA113A" w14:textId="65EA2BF4" w:rsidR="00155377" w:rsidRDefault="00155377" w:rsidP="001C26EA">
      <w:pPr>
        <w:pStyle w:val="ImageforStep"/>
      </w:pPr>
      <w:r>
        <w:rPr>
          <w:noProof/>
        </w:rPr>
        <w:drawing>
          <wp:inline distT="0" distB="0" distL="0" distR="0" wp14:anchorId="62508BCC" wp14:editId="338AD675">
            <wp:extent cx="5239757" cy="243340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60881" cy="2443213"/>
                    </a:xfrm>
                    <a:prstGeom prst="rect">
                      <a:avLst/>
                    </a:prstGeom>
                    <a:noFill/>
                    <a:ln>
                      <a:noFill/>
                    </a:ln>
                  </pic:spPr>
                </pic:pic>
              </a:graphicData>
            </a:graphic>
          </wp:inline>
        </w:drawing>
      </w:r>
    </w:p>
    <w:p w14:paraId="63A5182A" w14:textId="5F26E9FE" w:rsidR="00155377" w:rsidRDefault="00DD4A4C" w:rsidP="00155377">
      <w:pPr>
        <w:pStyle w:val="LabStepNumbered"/>
      </w:pPr>
      <w:r>
        <w:lastRenderedPageBreak/>
        <w:t xml:space="preserve">Update the DAX expression for </w:t>
      </w:r>
      <w:r w:rsidRPr="00DD4A4C">
        <w:rPr>
          <w:b/>
          <w:bCs/>
        </w:rPr>
        <w:t>Translated Category Names</w:t>
      </w:r>
      <w:r>
        <w:t xml:space="preserve"> using the following DAX code.</w:t>
      </w:r>
    </w:p>
    <w:p w14:paraId="297E0965" w14:textId="77777777" w:rsidR="00155377" w:rsidRDefault="00155377" w:rsidP="00155377">
      <w:pPr>
        <w:pStyle w:val="LabStepCodeBlock"/>
      </w:pPr>
      <w:r>
        <w:t>Translated Category Names = {</w:t>
      </w:r>
    </w:p>
    <w:p w14:paraId="633B255B" w14:textId="77777777" w:rsidR="00155377" w:rsidRDefault="00155377" w:rsidP="00155377">
      <w:pPr>
        <w:pStyle w:val="LabStepCodeBlock"/>
      </w:pPr>
      <w:r>
        <w:t xml:space="preserve">    ("Category", NAMEOF('Products'[CategoryTranslationEnglish]), 0, "en"),</w:t>
      </w:r>
    </w:p>
    <w:p w14:paraId="6F1500B4" w14:textId="77777777" w:rsidR="00155377" w:rsidRDefault="00155377" w:rsidP="00155377">
      <w:pPr>
        <w:pStyle w:val="LabStepCodeBlock"/>
      </w:pPr>
      <w:r>
        <w:t xml:space="preserve">    ("Categoría", NAMEOF('Products'[CategoryTranslationSpanish]), 1, "es"),</w:t>
      </w:r>
    </w:p>
    <w:p w14:paraId="13C8E1C5" w14:textId="77777777" w:rsidR="00155377" w:rsidRDefault="00155377" w:rsidP="00155377">
      <w:pPr>
        <w:pStyle w:val="LabStepCodeBlock"/>
      </w:pPr>
      <w:r>
        <w:t xml:space="preserve">    ("Catégorie", NAMEOF('Products'[CategoryTranslationFrench]), 2, "fr"),</w:t>
      </w:r>
    </w:p>
    <w:p w14:paraId="1C89F718" w14:textId="77777777" w:rsidR="00155377" w:rsidRDefault="00155377" w:rsidP="00155377">
      <w:pPr>
        <w:pStyle w:val="LabStepCodeBlock"/>
      </w:pPr>
      <w:r>
        <w:t xml:space="preserve">    ("Kategorie", NAMEOF('Products'[CategoryTranslationGerman]), 3, "de")</w:t>
      </w:r>
    </w:p>
    <w:p w14:paraId="67A3B8A9" w14:textId="73D913DB" w:rsidR="00155377" w:rsidRDefault="00155377" w:rsidP="00155377">
      <w:pPr>
        <w:pStyle w:val="LabStepCodeBlock"/>
      </w:pPr>
      <w:r>
        <w:t>}</w:t>
      </w:r>
    </w:p>
    <w:p w14:paraId="5CE74E7F" w14:textId="6B535408" w:rsidR="00155377" w:rsidRDefault="00DD4A4C" w:rsidP="00155377">
      <w:pPr>
        <w:pStyle w:val="LabStepNumbered"/>
      </w:pPr>
      <w:r>
        <w:t xml:space="preserve">You should see that a new column has been added named </w:t>
      </w:r>
      <w:r w:rsidRPr="00DD4A4C">
        <w:rPr>
          <w:b/>
          <w:bCs/>
        </w:rPr>
        <w:t>Value4</w:t>
      </w:r>
      <w:r>
        <w:t>.</w:t>
      </w:r>
    </w:p>
    <w:p w14:paraId="6CF87CDA" w14:textId="792F7478" w:rsidR="00155377" w:rsidRDefault="00B248A5" w:rsidP="001C26EA">
      <w:pPr>
        <w:pStyle w:val="ImageforStep"/>
      </w:pPr>
      <w:r>
        <w:rPr>
          <w:noProof/>
        </w:rPr>
        <w:drawing>
          <wp:inline distT="0" distB="0" distL="0" distR="0" wp14:anchorId="0652FA92" wp14:editId="0C4F1F1C">
            <wp:extent cx="4836897" cy="227231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863966" cy="2285028"/>
                    </a:xfrm>
                    <a:prstGeom prst="rect">
                      <a:avLst/>
                    </a:prstGeom>
                    <a:noFill/>
                    <a:ln>
                      <a:noFill/>
                    </a:ln>
                  </pic:spPr>
                </pic:pic>
              </a:graphicData>
            </a:graphic>
          </wp:inline>
        </w:drawing>
      </w:r>
    </w:p>
    <w:p w14:paraId="2C940F63" w14:textId="23145C6C" w:rsidR="00E96800" w:rsidRDefault="00DD4A4C" w:rsidP="00E96800">
      <w:pPr>
        <w:pStyle w:val="LabStepNumbered"/>
      </w:pPr>
      <w:r>
        <w:t xml:space="preserve">Rename the </w:t>
      </w:r>
      <w:r w:rsidRPr="00DD4A4C">
        <w:rPr>
          <w:b/>
          <w:bCs/>
        </w:rPr>
        <w:t>Value4</w:t>
      </w:r>
      <w:r>
        <w:t xml:space="preserve"> field to </w:t>
      </w:r>
      <w:r w:rsidRPr="00DD4A4C">
        <w:rPr>
          <w:b/>
          <w:bCs/>
        </w:rPr>
        <w:t>LanguageId</w:t>
      </w:r>
      <w:r>
        <w:t>.</w:t>
      </w:r>
    </w:p>
    <w:p w14:paraId="581BE6EB" w14:textId="4975972D" w:rsidR="00B248A5" w:rsidRDefault="00B248A5" w:rsidP="001C26EA">
      <w:pPr>
        <w:pStyle w:val="ImageforStep"/>
      </w:pPr>
      <w:r>
        <w:rPr>
          <w:noProof/>
        </w:rPr>
        <w:drawing>
          <wp:inline distT="0" distB="0" distL="0" distR="0" wp14:anchorId="2A0F4DB7" wp14:editId="70C54D42">
            <wp:extent cx="4780764" cy="2379197"/>
            <wp:effectExtent l="19050" t="19050" r="1270" b="2540"/>
            <wp:docPr id="243" name="Picture 2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ic:nvPicPr>
                  <pic:blipFill rotWithShape="1">
                    <a:blip r:embed="rId208"/>
                    <a:srcRect b="24861"/>
                    <a:stretch/>
                  </pic:blipFill>
                  <pic:spPr bwMode="auto">
                    <a:xfrm>
                      <a:off x="0" y="0"/>
                      <a:ext cx="4814627" cy="2396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3577FC" w14:textId="5A59A2CD" w:rsidR="00E96800" w:rsidRDefault="00DD4A4C" w:rsidP="00E96800">
      <w:pPr>
        <w:pStyle w:val="LabStepNumbered"/>
      </w:pPr>
      <w:r>
        <w:t xml:space="preserve">Configure the </w:t>
      </w:r>
      <w:r w:rsidRPr="00DD4A4C">
        <w:rPr>
          <w:b/>
          <w:bCs/>
        </w:rPr>
        <w:t>LanguageId</w:t>
      </w:r>
      <w:r>
        <w:t xml:space="preserve"> column to use </w:t>
      </w:r>
      <w:r w:rsidRPr="00DD4A4C">
        <w:rPr>
          <w:b/>
          <w:bCs/>
        </w:rPr>
        <w:t>SortOrder</w:t>
      </w:r>
      <w:r>
        <w:t xml:space="preserve"> as its sort column.</w:t>
      </w:r>
    </w:p>
    <w:p w14:paraId="01E6C7F4" w14:textId="393700D9" w:rsidR="00B248A5" w:rsidRDefault="00B248A5" w:rsidP="001C26EA">
      <w:pPr>
        <w:pStyle w:val="ImageforStep"/>
      </w:pPr>
      <w:r>
        <w:rPr>
          <w:noProof/>
        </w:rPr>
        <w:drawing>
          <wp:inline distT="0" distB="0" distL="0" distR="0" wp14:anchorId="592635BB" wp14:editId="1653E764">
            <wp:extent cx="4040341" cy="191093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054349" cy="1917557"/>
                    </a:xfrm>
                    <a:prstGeom prst="rect">
                      <a:avLst/>
                    </a:prstGeom>
                    <a:noFill/>
                    <a:ln>
                      <a:noFill/>
                    </a:ln>
                  </pic:spPr>
                </pic:pic>
              </a:graphicData>
            </a:graphic>
          </wp:inline>
        </w:drawing>
      </w:r>
    </w:p>
    <w:p w14:paraId="0E28627F" w14:textId="39489734" w:rsidR="00E96800" w:rsidRDefault="00DD4A4C" w:rsidP="00E96800">
      <w:pPr>
        <w:pStyle w:val="LabStepNumbered"/>
      </w:pPr>
      <w:r>
        <w:lastRenderedPageBreak/>
        <w:t xml:space="preserve">Switch to </w:t>
      </w:r>
      <w:r w:rsidRPr="00DD4A4C">
        <w:rPr>
          <w:b/>
          <w:bCs/>
        </w:rPr>
        <w:t>Model</w:t>
      </w:r>
      <w:r>
        <w:t xml:space="preserve"> view.</w:t>
      </w:r>
    </w:p>
    <w:p w14:paraId="30DD6E59" w14:textId="114A0F06" w:rsidR="00DD4A4C" w:rsidRDefault="00DD4A4C" w:rsidP="00E96800">
      <w:pPr>
        <w:pStyle w:val="LabStepNumbered"/>
      </w:pPr>
      <w:r>
        <w:t xml:space="preserve">Reposition </w:t>
      </w:r>
      <w:r w:rsidRPr="00DD4A4C">
        <w:rPr>
          <w:b/>
          <w:bCs/>
        </w:rPr>
        <w:t>Translated Category Names</w:t>
      </w:r>
      <w:r>
        <w:t xml:space="preserve"> so its underneath </w:t>
      </w:r>
      <w:r w:rsidRPr="00DD4A4C">
        <w:rPr>
          <w:b/>
          <w:bCs/>
        </w:rPr>
        <w:t xml:space="preserve">Translated </w:t>
      </w:r>
      <w:r>
        <w:rPr>
          <w:b/>
          <w:bCs/>
        </w:rPr>
        <w:t xml:space="preserve">Product </w:t>
      </w:r>
      <w:r w:rsidRPr="00DD4A4C">
        <w:rPr>
          <w:b/>
          <w:bCs/>
        </w:rPr>
        <w:t>Names</w:t>
      </w:r>
      <w:r>
        <w:t>. as shown in the following screenshot.</w:t>
      </w:r>
    </w:p>
    <w:p w14:paraId="48921E17" w14:textId="4A3B090A" w:rsidR="00B248A5" w:rsidRDefault="00B248A5" w:rsidP="001C26EA">
      <w:pPr>
        <w:pStyle w:val="ImageforStep"/>
      </w:pPr>
      <w:r>
        <w:rPr>
          <w:noProof/>
        </w:rPr>
        <w:drawing>
          <wp:inline distT="0" distB="0" distL="0" distR="0" wp14:anchorId="784DE8F8" wp14:editId="7397AB00">
            <wp:extent cx="4847852" cy="1582404"/>
            <wp:effectExtent l="19050" t="1905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877403" cy="1592050"/>
                    </a:xfrm>
                    <a:prstGeom prst="rect">
                      <a:avLst/>
                    </a:prstGeom>
                    <a:noFill/>
                    <a:ln w="3175">
                      <a:solidFill>
                        <a:schemeClr val="tx1"/>
                      </a:solidFill>
                    </a:ln>
                  </pic:spPr>
                </pic:pic>
              </a:graphicData>
            </a:graphic>
          </wp:inline>
        </w:drawing>
      </w:r>
    </w:p>
    <w:p w14:paraId="315257E7" w14:textId="47E01CD1" w:rsidR="00DD4A4C" w:rsidRDefault="00DD4A4C" w:rsidP="00DD4A4C">
      <w:pPr>
        <w:pStyle w:val="LabStepNumbered"/>
      </w:pPr>
      <w:r>
        <w:t xml:space="preserve">Create a one-to-one relationship between </w:t>
      </w:r>
      <w:r w:rsidRPr="007955DD">
        <w:rPr>
          <w:b/>
          <w:bCs/>
        </w:rPr>
        <w:t xml:space="preserve">Translated </w:t>
      </w:r>
      <w:r>
        <w:rPr>
          <w:b/>
          <w:bCs/>
        </w:rPr>
        <w:t xml:space="preserve">Category </w:t>
      </w:r>
      <w:r w:rsidRPr="007955DD">
        <w:rPr>
          <w:b/>
          <w:bCs/>
        </w:rPr>
        <w:t>Names</w:t>
      </w:r>
      <w:r>
        <w:t xml:space="preserve"> and </w:t>
      </w:r>
      <w:r w:rsidRPr="007955DD">
        <w:rPr>
          <w:b/>
          <w:bCs/>
        </w:rPr>
        <w:t>Languages</w:t>
      </w:r>
      <w:r>
        <w:t xml:space="preserve"> based on the </w:t>
      </w:r>
      <w:r w:rsidRPr="007955DD">
        <w:rPr>
          <w:b/>
          <w:bCs/>
        </w:rPr>
        <w:t>LanguageId</w:t>
      </w:r>
      <w:r>
        <w:t xml:space="preserve"> column.</w:t>
      </w:r>
    </w:p>
    <w:p w14:paraId="230C7C1A" w14:textId="661D566D" w:rsidR="00B248A5" w:rsidRDefault="00B248A5" w:rsidP="001C26EA">
      <w:pPr>
        <w:pStyle w:val="ImageforStep"/>
      </w:pPr>
      <w:r>
        <w:rPr>
          <w:noProof/>
        </w:rPr>
        <w:drawing>
          <wp:inline distT="0" distB="0" distL="0" distR="0" wp14:anchorId="622C12FE" wp14:editId="08B30FF4">
            <wp:extent cx="2273508" cy="1543763"/>
            <wp:effectExtent l="19050" t="1905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95316" cy="1558571"/>
                    </a:xfrm>
                    <a:prstGeom prst="rect">
                      <a:avLst/>
                    </a:prstGeom>
                    <a:noFill/>
                    <a:ln w="3175">
                      <a:solidFill>
                        <a:schemeClr val="tx1"/>
                      </a:solidFill>
                    </a:ln>
                  </pic:spPr>
                </pic:pic>
              </a:graphicData>
            </a:graphic>
          </wp:inline>
        </w:drawing>
      </w:r>
    </w:p>
    <w:p w14:paraId="160FC36D" w14:textId="3E6FE090" w:rsidR="00DD4A4C" w:rsidRDefault="00DD4A4C" w:rsidP="00DD4A4C">
      <w:pPr>
        <w:pStyle w:val="LabStepNumbered"/>
      </w:pPr>
      <w:r>
        <w:t xml:space="preserve">Hide the column </w:t>
      </w:r>
      <w:r w:rsidRPr="007955DD">
        <w:rPr>
          <w:b/>
          <w:bCs/>
        </w:rPr>
        <w:t>Language</w:t>
      </w:r>
      <w:r>
        <w:rPr>
          <w:b/>
          <w:bCs/>
        </w:rPr>
        <w:t>Id</w:t>
      </w:r>
      <w:r>
        <w:t xml:space="preserve"> </w:t>
      </w:r>
      <w:r w:rsidR="001C3292">
        <w:t xml:space="preserve">in </w:t>
      </w:r>
      <w:r w:rsidR="001C3292" w:rsidRPr="00DD4A4C">
        <w:rPr>
          <w:b/>
          <w:bCs/>
        </w:rPr>
        <w:t>Translated Category Names</w:t>
      </w:r>
      <w:r w:rsidR="001C3292">
        <w:t xml:space="preserve"> </w:t>
      </w:r>
      <w:r>
        <w:t xml:space="preserve">so it does not show up in </w:t>
      </w:r>
      <w:r w:rsidRPr="00DD4A4C">
        <w:rPr>
          <w:b/>
          <w:bCs/>
        </w:rPr>
        <w:t>Report</w:t>
      </w:r>
      <w:r>
        <w:t xml:space="preserve"> view.</w:t>
      </w:r>
    </w:p>
    <w:p w14:paraId="175699F4" w14:textId="7B28E722" w:rsidR="00EE1000" w:rsidRDefault="00EE1000" w:rsidP="001C26EA">
      <w:pPr>
        <w:pStyle w:val="ImageforStep"/>
      </w:pPr>
      <w:r>
        <w:rPr>
          <w:noProof/>
        </w:rPr>
        <w:drawing>
          <wp:inline distT="0" distB="0" distL="0" distR="0" wp14:anchorId="14BF62C0" wp14:editId="196EB37D">
            <wp:extent cx="2369128" cy="1650651"/>
            <wp:effectExtent l="19050" t="19050" r="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84006" cy="1661017"/>
                    </a:xfrm>
                    <a:prstGeom prst="rect">
                      <a:avLst/>
                    </a:prstGeom>
                    <a:noFill/>
                    <a:ln w="3175">
                      <a:solidFill>
                        <a:schemeClr val="tx1"/>
                      </a:solidFill>
                    </a:ln>
                  </pic:spPr>
                </pic:pic>
              </a:graphicData>
            </a:graphic>
          </wp:inline>
        </w:drawing>
      </w:r>
    </w:p>
    <w:p w14:paraId="6B380E91" w14:textId="5BDA15C3" w:rsidR="00E96800" w:rsidRDefault="00DD4A4C" w:rsidP="00E96800">
      <w:pPr>
        <w:pStyle w:val="LabStepNumbered"/>
      </w:pPr>
      <w:r>
        <w:t xml:space="preserve">Switch to </w:t>
      </w:r>
      <w:r w:rsidRPr="00DD4A4C">
        <w:rPr>
          <w:b/>
          <w:bCs/>
        </w:rPr>
        <w:t>Report</w:t>
      </w:r>
      <w:r>
        <w:t xml:space="preserve"> view and </w:t>
      </w:r>
      <w:r w:rsidR="001C3292">
        <w:t xml:space="preserve">then </w:t>
      </w:r>
      <w:r>
        <w:t xml:space="preserve">navigate </w:t>
      </w:r>
      <w:r w:rsidR="001C3292">
        <w:t xml:space="preserve">to </w:t>
      </w:r>
      <w:r>
        <w:t xml:space="preserve">the </w:t>
      </w:r>
      <w:r w:rsidRPr="00DD4A4C">
        <w:rPr>
          <w:b/>
          <w:bCs/>
        </w:rPr>
        <w:t>Sales By Category</w:t>
      </w:r>
      <w:r>
        <w:t xml:space="preserve"> page.</w:t>
      </w:r>
    </w:p>
    <w:p w14:paraId="46ECE5DE" w14:textId="60B116F2" w:rsidR="00EE1000" w:rsidRDefault="00EE1000" w:rsidP="001C26EA">
      <w:pPr>
        <w:pStyle w:val="ImageforStep"/>
      </w:pPr>
      <w:r>
        <w:rPr>
          <w:noProof/>
        </w:rPr>
        <w:drawing>
          <wp:inline distT="0" distB="0" distL="0" distR="0" wp14:anchorId="5FDAFD99" wp14:editId="43EC9E6C">
            <wp:extent cx="3583459" cy="53382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7497" cy="537403"/>
                    </a:xfrm>
                    <a:prstGeom prst="rect">
                      <a:avLst/>
                    </a:prstGeom>
                    <a:noFill/>
                    <a:ln>
                      <a:noFill/>
                    </a:ln>
                  </pic:spPr>
                </pic:pic>
              </a:graphicData>
            </a:graphic>
          </wp:inline>
        </w:drawing>
      </w:r>
    </w:p>
    <w:p w14:paraId="04CA3143" w14:textId="54CE7199" w:rsidR="00E96800" w:rsidRDefault="00DD4A4C" w:rsidP="00E96800">
      <w:pPr>
        <w:pStyle w:val="LabStepNumbered"/>
      </w:pPr>
      <w:r>
        <w:t xml:space="preserve">When inspecting </w:t>
      </w:r>
      <w:r w:rsidRPr="00DD4A4C">
        <w:rPr>
          <w:b/>
          <w:bCs/>
        </w:rPr>
        <w:t>Translated Category Names</w:t>
      </w:r>
      <w:r>
        <w:t xml:space="preserve"> in </w:t>
      </w:r>
      <w:r w:rsidRPr="00DD4A4C">
        <w:rPr>
          <w:b/>
          <w:bCs/>
        </w:rPr>
        <w:t>Report</w:t>
      </w:r>
      <w:r>
        <w:t xml:space="preserve"> view, it should </w:t>
      </w:r>
      <w:r w:rsidR="001C3292">
        <w:t xml:space="preserve">only </w:t>
      </w:r>
      <w:r>
        <w:t xml:space="preserve">contain a single field named </w:t>
      </w:r>
      <w:r w:rsidRPr="00DD4A4C">
        <w:rPr>
          <w:b/>
          <w:bCs/>
        </w:rPr>
        <w:t>Category</w:t>
      </w:r>
      <w:r>
        <w:t>.</w:t>
      </w:r>
    </w:p>
    <w:p w14:paraId="4C0466A8" w14:textId="5CF8A7A1" w:rsidR="00EE1000" w:rsidRDefault="00EE1000" w:rsidP="001C26EA">
      <w:pPr>
        <w:pStyle w:val="ImageforStep"/>
      </w:pPr>
      <w:r>
        <w:rPr>
          <w:noProof/>
        </w:rPr>
        <w:drawing>
          <wp:inline distT="0" distB="0" distL="0" distR="0" wp14:anchorId="5849F8C2" wp14:editId="687E62D6">
            <wp:extent cx="1201588" cy="16043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214073" cy="1620977"/>
                    </a:xfrm>
                    <a:prstGeom prst="rect">
                      <a:avLst/>
                    </a:prstGeom>
                    <a:noFill/>
                    <a:ln>
                      <a:noFill/>
                    </a:ln>
                  </pic:spPr>
                </pic:pic>
              </a:graphicData>
            </a:graphic>
          </wp:inline>
        </w:drawing>
      </w:r>
    </w:p>
    <w:p w14:paraId="4A43BD3B" w14:textId="5C4BC8DD" w:rsidR="00E96800" w:rsidRDefault="00DD4A4C" w:rsidP="00E96800">
      <w:pPr>
        <w:pStyle w:val="LabStepNumbered"/>
      </w:pPr>
      <w:r>
        <w:lastRenderedPageBreak/>
        <w:t xml:space="preserve">Set the report-level filter on the </w:t>
      </w:r>
      <w:r w:rsidRPr="00DD4A4C">
        <w:rPr>
          <w:b/>
          <w:bCs/>
        </w:rPr>
        <w:t>Languages</w:t>
      </w:r>
      <w:r>
        <w:t xml:space="preserve"> table to </w:t>
      </w:r>
      <w:r w:rsidRPr="00DD4A4C">
        <w:rPr>
          <w:b/>
          <w:bCs/>
        </w:rPr>
        <w:t>German</w:t>
      </w:r>
      <w:r>
        <w:t xml:space="preserve"> for testing purposes.</w:t>
      </w:r>
    </w:p>
    <w:p w14:paraId="519DED8D" w14:textId="7C48653A" w:rsidR="007652A7" w:rsidRDefault="007652A7" w:rsidP="001C26EA">
      <w:pPr>
        <w:pStyle w:val="ImageforStep"/>
      </w:pPr>
      <w:r>
        <w:rPr>
          <w:noProof/>
        </w:rPr>
        <w:drawing>
          <wp:inline distT="0" distB="0" distL="0" distR="0" wp14:anchorId="4D1A5562" wp14:editId="47D4DBB9">
            <wp:extent cx="1130643" cy="110625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137197" cy="1112664"/>
                    </a:xfrm>
                    <a:prstGeom prst="rect">
                      <a:avLst/>
                    </a:prstGeom>
                    <a:noFill/>
                    <a:ln>
                      <a:noFill/>
                    </a:ln>
                  </pic:spPr>
                </pic:pic>
              </a:graphicData>
            </a:graphic>
          </wp:inline>
        </w:drawing>
      </w:r>
    </w:p>
    <w:p w14:paraId="006065B9" w14:textId="311FB311" w:rsidR="00E96800" w:rsidRDefault="00DD4A4C" w:rsidP="00E96800">
      <w:pPr>
        <w:pStyle w:val="LabStepNumbered"/>
      </w:pPr>
      <w:r>
        <w:t xml:space="preserve">Select the </w:t>
      </w:r>
      <w:r w:rsidR="0080785C">
        <w:t>Bar chart</w:t>
      </w:r>
      <w:r>
        <w:t xml:space="preserve"> on the left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6DE329BF" w14:textId="10AC85FD" w:rsidR="007652A7" w:rsidRDefault="007652A7" w:rsidP="001C26EA">
      <w:pPr>
        <w:pStyle w:val="ImageforStep"/>
      </w:pPr>
      <w:r>
        <w:rPr>
          <w:noProof/>
        </w:rPr>
        <w:drawing>
          <wp:inline distT="0" distB="0" distL="0" distR="0" wp14:anchorId="3F4859A3" wp14:editId="42F33901">
            <wp:extent cx="4686985" cy="19907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724403" cy="2006668"/>
                    </a:xfrm>
                    <a:prstGeom prst="rect">
                      <a:avLst/>
                    </a:prstGeom>
                    <a:noFill/>
                    <a:ln>
                      <a:noFill/>
                    </a:ln>
                  </pic:spPr>
                </pic:pic>
              </a:graphicData>
            </a:graphic>
          </wp:inline>
        </w:drawing>
      </w:r>
    </w:p>
    <w:p w14:paraId="459CE5EB" w14:textId="39E209F0" w:rsidR="00E96800" w:rsidRDefault="00DD4A4C" w:rsidP="00E96800">
      <w:pPr>
        <w:pStyle w:val="LabStepNumbered"/>
      </w:pPr>
      <w:r>
        <w:t xml:space="preserve">Update the </w:t>
      </w:r>
      <w:r w:rsidR="0080785C">
        <w:t>Bar chart</w:t>
      </w:r>
      <w:r>
        <w:t xml:space="preserve"> visual to use </w:t>
      </w:r>
      <w:r w:rsidRPr="00DD4A4C">
        <w:rPr>
          <w:b/>
          <w:bCs/>
        </w:rPr>
        <w:t>Product</w:t>
      </w:r>
      <w:r>
        <w:t xml:space="preserve"> from </w:t>
      </w:r>
      <w:r w:rsidRPr="00DD4A4C">
        <w:rPr>
          <w:b/>
          <w:bCs/>
        </w:rPr>
        <w:t>Translated Product Names</w:t>
      </w:r>
      <w:r w:rsidRPr="00DD4A4C">
        <w:t>.</w:t>
      </w:r>
    </w:p>
    <w:p w14:paraId="5DCAACA8" w14:textId="2FA40F22" w:rsidR="001C3292" w:rsidRDefault="001C3292" w:rsidP="00E96800">
      <w:pPr>
        <w:pStyle w:val="LabStepNumbered"/>
      </w:pPr>
      <w:r>
        <w:t xml:space="preserve">Update the Bar chart visual to use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p>
    <w:p w14:paraId="145C8272" w14:textId="0FD5E05C" w:rsidR="007652A7" w:rsidRDefault="007652A7" w:rsidP="001C26EA">
      <w:pPr>
        <w:pStyle w:val="ImageforStep"/>
      </w:pPr>
      <w:r>
        <w:rPr>
          <w:noProof/>
        </w:rPr>
        <w:drawing>
          <wp:inline distT="0" distB="0" distL="0" distR="0" wp14:anchorId="7C76B186" wp14:editId="1AF2391C">
            <wp:extent cx="1785910" cy="205876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00637" cy="2075747"/>
                    </a:xfrm>
                    <a:prstGeom prst="rect">
                      <a:avLst/>
                    </a:prstGeom>
                    <a:noFill/>
                    <a:ln>
                      <a:noFill/>
                    </a:ln>
                  </pic:spPr>
                </pic:pic>
              </a:graphicData>
            </a:graphic>
          </wp:inline>
        </w:drawing>
      </w:r>
    </w:p>
    <w:p w14:paraId="1B0CF314" w14:textId="68D0BD29" w:rsidR="00E96800" w:rsidRDefault="00DD4A4C" w:rsidP="00E96800">
      <w:pPr>
        <w:pStyle w:val="LabStepNumbered"/>
      </w:pPr>
      <w:r>
        <w:t>You should now see data translations for German in the Y-axis and in the legend.</w:t>
      </w:r>
    </w:p>
    <w:p w14:paraId="1362239B" w14:textId="5C72C91B" w:rsidR="007652A7" w:rsidRDefault="007652A7" w:rsidP="001C26EA">
      <w:pPr>
        <w:pStyle w:val="ImageforStep"/>
      </w:pPr>
      <w:r>
        <w:rPr>
          <w:noProof/>
        </w:rPr>
        <w:drawing>
          <wp:inline distT="0" distB="0" distL="0" distR="0" wp14:anchorId="014936C9" wp14:editId="783C7FBD">
            <wp:extent cx="2263813" cy="205308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282936" cy="2070430"/>
                    </a:xfrm>
                    <a:prstGeom prst="rect">
                      <a:avLst/>
                    </a:prstGeom>
                    <a:noFill/>
                    <a:ln>
                      <a:noFill/>
                    </a:ln>
                  </pic:spPr>
                </pic:pic>
              </a:graphicData>
            </a:graphic>
          </wp:inline>
        </w:drawing>
      </w:r>
    </w:p>
    <w:p w14:paraId="00530D13" w14:textId="161217A2" w:rsidR="00DD4A4C" w:rsidRDefault="00DD4A4C" w:rsidP="00DD4A4C">
      <w:pPr>
        <w:pStyle w:val="LabStepNumbered"/>
      </w:pPr>
      <w:r>
        <w:lastRenderedPageBreak/>
        <w:t xml:space="preserve">Select the </w:t>
      </w:r>
      <w:r w:rsidR="0080785C">
        <w:t>Matrix visual</w:t>
      </w:r>
      <w:r>
        <w:t xml:space="preserve"> and verify it uses the </w:t>
      </w:r>
      <w:r w:rsidRPr="00DD4A4C">
        <w:rPr>
          <w:b/>
          <w:bCs/>
        </w:rPr>
        <w:t>Product</w:t>
      </w:r>
      <w:r>
        <w:t xml:space="preserve"> column and the </w:t>
      </w:r>
      <w:r w:rsidRPr="00DD4A4C">
        <w:rPr>
          <w:b/>
          <w:bCs/>
        </w:rPr>
        <w:t>Category</w:t>
      </w:r>
      <w:r>
        <w:t xml:space="preserve"> column from the </w:t>
      </w:r>
      <w:r w:rsidRPr="00DD4A4C">
        <w:rPr>
          <w:b/>
          <w:bCs/>
        </w:rPr>
        <w:t>Products</w:t>
      </w:r>
      <w:r>
        <w:t xml:space="preserve"> table.</w:t>
      </w:r>
    </w:p>
    <w:p w14:paraId="7D0E1F69" w14:textId="310BF14B" w:rsidR="007652A7" w:rsidRDefault="007652A7" w:rsidP="001C26EA">
      <w:pPr>
        <w:pStyle w:val="ImageforStep"/>
      </w:pPr>
      <w:r>
        <w:rPr>
          <w:noProof/>
        </w:rPr>
        <w:drawing>
          <wp:inline distT="0" distB="0" distL="0" distR="0" wp14:anchorId="6727FCC6" wp14:editId="55291502">
            <wp:extent cx="3412760" cy="219522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34048" cy="2208919"/>
                    </a:xfrm>
                    <a:prstGeom prst="rect">
                      <a:avLst/>
                    </a:prstGeom>
                    <a:noFill/>
                    <a:ln>
                      <a:noFill/>
                    </a:ln>
                  </pic:spPr>
                </pic:pic>
              </a:graphicData>
            </a:graphic>
          </wp:inline>
        </w:drawing>
      </w:r>
    </w:p>
    <w:p w14:paraId="0F4E86A5" w14:textId="4E2959CC" w:rsidR="00534502" w:rsidRDefault="00534502" w:rsidP="00534502">
      <w:pPr>
        <w:pStyle w:val="LabStepNumbered"/>
      </w:pPr>
      <w:r>
        <w:t xml:space="preserve">Update the </w:t>
      </w:r>
      <w:r w:rsidRPr="00534502">
        <w:rPr>
          <w:b/>
          <w:bCs/>
        </w:rPr>
        <w:t>Rows</w:t>
      </w:r>
      <w:r>
        <w:t xml:space="preserve"> data role of the </w:t>
      </w:r>
      <w:r w:rsidR="0080785C">
        <w:t>Matrix visual</w:t>
      </w:r>
      <w:r>
        <w:t xml:space="preserve"> to use </w:t>
      </w:r>
      <w:r w:rsidRPr="00DD4A4C">
        <w:rPr>
          <w:b/>
          <w:bCs/>
        </w:rPr>
        <w:t>Product</w:t>
      </w:r>
      <w:r>
        <w:t xml:space="preserve"> from </w:t>
      </w:r>
      <w:r w:rsidRPr="00DD4A4C">
        <w:rPr>
          <w:b/>
          <w:bCs/>
        </w:rPr>
        <w:t>Translated Product Names</w:t>
      </w:r>
      <w:r>
        <w:t xml:space="preserve"> and </w:t>
      </w:r>
      <w:r>
        <w:rPr>
          <w:b/>
          <w:bCs/>
        </w:rPr>
        <w:t xml:space="preserve">Category </w:t>
      </w:r>
      <w:r>
        <w:t xml:space="preserve">from </w:t>
      </w:r>
      <w:r w:rsidRPr="00DD4A4C">
        <w:rPr>
          <w:b/>
          <w:bCs/>
        </w:rPr>
        <w:t xml:space="preserve">Translated </w:t>
      </w:r>
      <w:r>
        <w:rPr>
          <w:b/>
          <w:bCs/>
        </w:rPr>
        <w:t xml:space="preserve">Category </w:t>
      </w:r>
      <w:r w:rsidRPr="00DD4A4C">
        <w:rPr>
          <w:b/>
          <w:bCs/>
        </w:rPr>
        <w:t>Names</w:t>
      </w:r>
      <w:r w:rsidRPr="00DD4A4C">
        <w:t>.</w:t>
      </w:r>
      <w:r>
        <w:t xml:space="preserve"> You should now see data translations for German for category names.</w:t>
      </w:r>
    </w:p>
    <w:p w14:paraId="420EAE80" w14:textId="185648BA" w:rsidR="007652A7" w:rsidRDefault="00C0378E" w:rsidP="001C26EA">
      <w:pPr>
        <w:pStyle w:val="ImageforStep"/>
      </w:pPr>
      <w:r>
        <w:rPr>
          <w:noProof/>
        </w:rPr>
        <w:drawing>
          <wp:inline distT="0" distB="0" distL="0" distR="0" wp14:anchorId="3B96382D" wp14:editId="6B299ED0">
            <wp:extent cx="5795363" cy="171929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838784" cy="1732173"/>
                    </a:xfrm>
                    <a:prstGeom prst="rect">
                      <a:avLst/>
                    </a:prstGeom>
                    <a:noFill/>
                    <a:ln>
                      <a:noFill/>
                    </a:ln>
                  </pic:spPr>
                </pic:pic>
              </a:graphicData>
            </a:graphic>
          </wp:inline>
        </w:drawing>
      </w:r>
    </w:p>
    <w:p w14:paraId="4130C05E" w14:textId="3158D265" w:rsidR="00E96800" w:rsidRDefault="00534502" w:rsidP="00E96800">
      <w:pPr>
        <w:pStyle w:val="LabStepNumbered"/>
      </w:pPr>
      <w:r>
        <w:t xml:space="preserve">Click the </w:t>
      </w:r>
      <w:r w:rsidRPr="00534502">
        <w:rPr>
          <w:b/>
          <w:bCs/>
        </w:rPr>
        <w:t>Expand</w:t>
      </w:r>
      <w:r>
        <w:t xml:space="preserve"> button with the pitchfork icon to drill down and display product names.</w:t>
      </w:r>
    </w:p>
    <w:p w14:paraId="79241E56" w14:textId="4C0E48C9" w:rsidR="00C0378E" w:rsidRDefault="00C0378E" w:rsidP="001C26EA">
      <w:pPr>
        <w:pStyle w:val="ImageforStep"/>
      </w:pPr>
      <w:r>
        <w:rPr>
          <w:noProof/>
        </w:rPr>
        <w:drawing>
          <wp:inline distT="0" distB="0" distL="0" distR="0" wp14:anchorId="52A8C868" wp14:editId="1EAC7C1A">
            <wp:extent cx="3035103" cy="117722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70258" cy="1190858"/>
                    </a:xfrm>
                    <a:prstGeom prst="rect">
                      <a:avLst/>
                    </a:prstGeom>
                    <a:noFill/>
                    <a:ln>
                      <a:noFill/>
                    </a:ln>
                  </pic:spPr>
                </pic:pic>
              </a:graphicData>
            </a:graphic>
          </wp:inline>
        </w:drawing>
      </w:r>
    </w:p>
    <w:p w14:paraId="5B0B18C4" w14:textId="63D7B529" w:rsidR="00E96800" w:rsidRDefault="00534502" w:rsidP="00E96800">
      <w:pPr>
        <w:pStyle w:val="LabStepNumbered"/>
      </w:pPr>
      <w:r>
        <w:t>You should now see an expanded matrix that displays both category names and product names in German</w:t>
      </w:r>
    </w:p>
    <w:p w14:paraId="5389AE00" w14:textId="6CD4D474" w:rsidR="00C0378E" w:rsidRDefault="00C0378E" w:rsidP="001C26EA">
      <w:pPr>
        <w:pStyle w:val="ImageforStep"/>
      </w:pPr>
      <w:r>
        <w:rPr>
          <w:noProof/>
        </w:rPr>
        <w:drawing>
          <wp:inline distT="0" distB="0" distL="0" distR="0" wp14:anchorId="41D65DAA" wp14:editId="2FED084F">
            <wp:extent cx="2356492" cy="18920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88787" cy="1917991"/>
                    </a:xfrm>
                    <a:prstGeom prst="rect">
                      <a:avLst/>
                    </a:prstGeom>
                    <a:noFill/>
                    <a:ln>
                      <a:noFill/>
                    </a:ln>
                  </pic:spPr>
                </pic:pic>
              </a:graphicData>
            </a:graphic>
          </wp:inline>
        </w:drawing>
      </w:r>
    </w:p>
    <w:p w14:paraId="3BE7545C" w14:textId="4A18B6F2" w:rsidR="00C53252" w:rsidRDefault="00C53252" w:rsidP="00C53252">
      <w:pPr>
        <w:pStyle w:val="LabExerciseCallout"/>
      </w:pPr>
      <w:r>
        <w:t xml:space="preserve">You will need to click the </w:t>
      </w:r>
      <w:r w:rsidR="00534502" w:rsidRPr="00534502">
        <w:rPr>
          <w:b/>
          <w:bCs/>
        </w:rPr>
        <w:t>Expand</w:t>
      </w:r>
      <w:r w:rsidR="00534502">
        <w:t xml:space="preserve"> button </w:t>
      </w:r>
      <w:r w:rsidR="001C3292">
        <w:t xml:space="preserve">again </w:t>
      </w:r>
      <w:r>
        <w:t xml:space="preserve">any time you switch </w:t>
      </w:r>
      <w:r w:rsidR="001C3292">
        <w:t xml:space="preserve">between </w:t>
      </w:r>
      <w:r>
        <w:t>languages</w:t>
      </w:r>
      <w:r w:rsidR="00534502">
        <w:t xml:space="preserve"> and want to drill into product names</w:t>
      </w:r>
      <w:r>
        <w:t>.</w:t>
      </w:r>
    </w:p>
    <w:p w14:paraId="3E6F7CE6" w14:textId="118FA518" w:rsidR="00E96800" w:rsidRDefault="00534502" w:rsidP="00E96800">
      <w:pPr>
        <w:pStyle w:val="LabStepNumbered"/>
      </w:pPr>
      <w:r>
        <w:lastRenderedPageBreak/>
        <w:t xml:space="preserve">Select the Slicer visual at the bottom of the page and verify it uses the </w:t>
      </w:r>
      <w:r w:rsidRPr="00DD4A4C">
        <w:rPr>
          <w:b/>
          <w:bCs/>
        </w:rPr>
        <w:t>Category</w:t>
      </w:r>
      <w:r>
        <w:t xml:space="preserve"> column from the </w:t>
      </w:r>
      <w:r w:rsidRPr="00DD4A4C">
        <w:rPr>
          <w:b/>
          <w:bCs/>
        </w:rPr>
        <w:t>Products</w:t>
      </w:r>
      <w:r>
        <w:t xml:space="preserve"> table</w:t>
      </w:r>
    </w:p>
    <w:p w14:paraId="2AEA22E1" w14:textId="20CF730F" w:rsidR="00EE1000" w:rsidRDefault="00E6518A" w:rsidP="001C26EA">
      <w:pPr>
        <w:pStyle w:val="ImageforStep"/>
      </w:pPr>
      <w:r>
        <w:rPr>
          <w:noProof/>
        </w:rPr>
        <w:drawing>
          <wp:inline distT="0" distB="0" distL="0" distR="0" wp14:anchorId="72CA5CC4" wp14:editId="0B8938D2">
            <wp:extent cx="4779034" cy="2240698"/>
            <wp:effectExtent l="19050" t="19050" r="254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835087" cy="2266979"/>
                    </a:xfrm>
                    <a:prstGeom prst="rect">
                      <a:avLst/>
                    </a:prstGeom>
                    <a:noFill/>
                    <a:ln w="3175">
                      <a:solidFill>
                        <a:schemeClr val="tx1"/>
                      </a:solidFill>
                    </a:ln>
                  </pic:spPr>
                </pic:pic>
              </a:graphicData>
            </a:graphic>
          </wp:inline>
        </w:drawing>
      </w:r>
    </w:p>
    <w:p w14:paraId="517DC1F1" w14:textId="42101847" w:rsidR="00E96800" w:rsidRDefault="00534502" w:rsidP="00645BE7">
      <w:pPr>
        <w:pStyle w:val="LabStepNumbered"/>
      </w:pPr>
      <w:r>
        <w:t xml:space="preserve">Update the </w:t>
      </w:r>
      <w:r w:rsidRPr="00534502">
        <w:rPr>
          <w:b/>
          <w:bCs/>
        </w:rPr>
        <w:t>Fields</w:t>
      </w:r>
      <w:r>
        <w:t xml:space="preserve"> data role of the Slicer visual to use </w:t>
      </w:r>
      <w:r w:rsidRPr="00534502">
        <w:rPr>
          <w:b/>
          <w:bCs/>
        </w:rPr>
        <w:t xml:space="preserve">Category </w:t>
      </w:r>
      <w:r>
        <w:t xml:space="preserve">from </w:t>
      </w:r>
      <w:r w:rsidRPr="00534502">
        <w:rPr>
          <w:b/>
          <w:bCs/>
        </w:rPr>
        <w:t>Translated Category Names</w:t>
      </w:r>
      <w:r w:rsidRPr="00DD4A4C">
        <w:t>.</w:t>
      </w:r>
    </w:p>
    <w:p w14:paraId="2489C0A4" w14:textId="7E802E6F" w:rsidR="00E6518A" w:rsidRDefault="00E6518A" w:rsidP="001C26EA">
      <w:pPr>
        <w:pStyle w:val="ImageforStep"/>
      </w:pPr>
      <w:r>
        <w:rPr>
          <w:noProof/>
        </w:rPr>
        <w:drawing>
          <wp:inline distT="0" distB="0" distL="0" distR="0" wp14:anchorId="41EB73AE" wp14:editId="55BB9B83">
            <wp:extent cx="4796287" cy="1904547"/>
            <wp:effectExtent l="19050" t="19050" r="4445"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49968" cy="1925863"/>
                    </a:xfrm>
                    <a:prstGeom prst="rect">
                      <a:avLst/>
                    </a:prstGeom>
                    <a:noFill/>
                    <a:ln w="3175">
                      <a:solidFill>
                        <a:schemeClr val="tx1"/>
                      </a:solidFill>
                    </a:ln>
                  </pic:spPr>
                </pic:pic>
              </a:graphicData>
            </a:graphic>
          </wp:inline>
        </w:drawing>
      </w:r>
    </w:p>
    <w:p w14:paraId="168265F1" w14:textId="3A8F046F" w:rsidR="00534502" w:rsidRDefault="00534502" w:rsidP="00534502">
      <w:pPr>
        <w:pStyle w:val="LabExerciseCallout"/>
      </w:pPr>
      <w:r>
        <w:t>Slicer visuals work differently when configured with a field from a Field Parameter. The default behavior is to provide a field picker for the fields collection of the Field Parameter instead of showing the values. You will correct the slicer's behavior in the next step</w:t>
      </w:r>
    </w:p>
    <w:p w14:paraId="4771AC50" w14:textId="7727D0F4" w:rsidR="00E96800" w:rsidRDefault="00534502" w:rsidP="00E96800">
      <w:pPr>
        <w:pStyle w:val="LabStepNumbered"/>
      </w:pPr>
      <w:r>
        <w:t xml:space="preserve">Use the dropdown menu for the </w:t>
      </w:r>
      <w:r w:rsidRPr="00534502">
        <w:rPr>
          <w:b/>
          <w:bCs/>
        </w:rPr>
        <w:t>Category</w:t>
      </w:r>
      <w:r>
        <w:t xml:space="preserve"> field inside the </w:t>
      </w:r>
      <w:r w:rsidRPr="00534502">
        <w:rPr>
          <w:b/>
          <w:bCs/>
        </w:rPr>
        <w:t>Field</w:t>
      </w:r>
      <w:r>
        <w:t xml:space="preserve"> data role and select the option to </w:t>
      </w:r>
      <w:r w:rsidRPr="00534502">
        <w:rPr>
          <w:b/>
          <w:bCs/>
        </w:rPr>
        <w:t>Show values of select field</w:t>
      </w:r>
      <w:r>
        <w:t>.</w:t>
      </w:r>
    </w:p>
    <w:p w14:paraId="0A77243A" w14:textId="56B3FEB1" w:rsidR="00E6518A" w:rsidRDefault="00E6518A" w:rsidP="001C26EA">
      <w:pPr>
        <w:pStyle w:val="ImageforStep"/>
      </w:pPr>
      <w:r>
        <w:rPr>
          <w:noProof/>
        </w:rPr>
        <w:drawing>
          <wp:inline distT="0" distB="0" distL="0" distR="0" wp14:anchorId="44C10226" wp14:editId="75F6B3E4">
            <wp:extent cx="2007079" cy="243889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33774" cy="2471335"/>
                    </a:xfrm>
                    <a:prstGeom prst="rect">
                      <a:avLst/>
                    </a:prstGeom>
                    <a:noFill/>
                    <a:ln>
                      <a:noFill/>
                    </a:ln>
                  </pic:spPr>
                </pic:pic>
              </a:graphicData>
            </a:graphic>
          </wp:inline>
        </w:drawing>
      </w:r>
    </w:p>
    <w:p w14:paraId="523EBD4B" w14:textId="4CB246CE" w:rsidR="00E96800" w:rsidRDefault="00534502" w:rsidP="00E96800">
      <w:pPr>
        <w:pStyle w:val="LabStepNumbered"/>
      </w:pPr>
      <w:r>
        <w:t>The slicer visual should now display the three category names using data translations in German.</w:t>
      </w:r>
    </w:p>
    <w:p w14:paraId="28B10F73" w14:textId="6DB38D2D" w:rsidR="00E6518A" w:rsidRDefault="00E6518A" w:rsidP="001C26EA">
      <w:pPr>
        <w:pStyle w:val="ImageforStep"/>
      </w:pPr>
      <w:r>
        <w:rPr>
          <w:noProof/>
        </w:rPr>
        <w:drawing>
          <wp:inline distT="0" distB="0" distL="0" distR="0" wp14:anchorId="157E2F6E" wp14:editId="13123B18">
            <wp:extent cx="6167723" cy="32780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287648" cy="334178"/>
                    </a:xfrm>
                    <a:prstGeom prst="rect">
                      <a:avLst/>
                    </a:prstGeom>
                    <a:noFill/>
                    <a:ln>
                      <a:noFill/>
                    </a:ln>
                  </pic:spPr>
                </pic:pic>
              </a:graphicData>
            </a:graphic>
          </wp:inline>
        </w:drawing>
      </w:r>
    </w:p>
    <w:p w14:paraId="1C3BDEFA" w14:textId="1C85B3D1" w:rsidR="00E96800" w:rsidRDefault="006F290A" w:rsidP="00E96800">
      <w:pPr>
        <w:pStyle w:val="LabStepNumbered"/>
      </w:pPr>
      <w:r>
        <w:lastRenderedPageBreak/>
        <w:t xml:space="preserve">Now experiment by switching the report-level filter on the </w:t>
      </w:r>
      <w:r w:rsidRPr="006F290A">
        <w:rPr>
          <w:b/>
          <w:bCs/>
        </w:rPr>
        <w:t>Languages</w:t>
      </w:r>
      <w:r>
        <w:t xml:space="preserve"> table to view </w:t>
      </w:r>
      <w:r w:rsidR="001C3292">
        <w:t>the</w:t>
      </w:r>
      <w:r>
        <w:t xml:space="preserve"> page in each of the supported languages.</w:t>
      </w:r>
    </w:p>
    <w:p w14:paraId="2F2D2B22" w14:textId="2D49BFD4" w:rsidR="00E6518A" w:rsidRDefault="00A021D8" w:rsidP="001C26EA">
      <w:pPr>
        <w:pStyle w:val="ImageforStep"/>
      </w:pPr>
      <w:r>
        <w:rPr>
          <w:noProof/>
        </w:rPr>
        <w:drawing>
          <wp:inline distT="0" distB="0" distL="0" distR="0" wp14:anchorId="43417EFF" wp14:editId="3413B8E5">
            <wp:extent cx="4678623" cy="217714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19144" cy="2195999"/>
                    </a:xfrm>
                    <a:prstGeom prst="rect">
                      <a:avLst/>
                    </a:prstGeom>
                    <a:noFill/>
                    <a:ln>
                      <a:noFill/>
                    </a:ln>
                  </pic:spPr>
                </pic:pic>
              </a:graphicData>
            </a:graphic>
          </wp:inline>
        </w:drawing>
      </w:r>
    </w:p>
    <w:p w14:paraId="015102FC" w14:textId="5ABB2CA3" w:rsidR="006F290A" w:rsidRDefault="006F290A" w:rsidP="006F290A">
      <w:pPr>
        <w:pStyle w:val="LabExerciseCallout"/>
      </w:pPr>
      <w:r>
        <w:t xml:space="preserve">You have now implemented data translations for product names and category names. The next step is to create a set of </w:t>
      </w:r>
      <w:r w:rsidR="00DF6862">
        <w:t xml:space="preserve">report </w:t>
      </w:r>
      <w:r>
        <w:t>bookmarks which will make it possible to set the filter for data translations at report load time.</w:t>
      </w:r>
    </w:p>
    <w:p w14:paraId="7A7CB618" w14:textId="23E81C88" w:rsidR="00E96800" w:rsidRDefault="006F290A" w:rsidP="00E96800">
      <w:pPr>
        <w:pStyle w:val="LabStepNumbered"/>
      </w:pPr>
      <w:r>
        <w:t xml:space="preserve">From the </w:t>
      </w:r>
      <w:r w:rsidRPr="006F290A">
        <w:rPr>
          <w:b/>
          <w:bCs/>
        </w:rPr>
        <w:t>View</w:t>
      </w:r>
      <w:r>
        <w:t xml:space="preserve"> tab, click the </w:t>
      </w:r>
      <w:r w:rsidRPr="006F290A">
        <w:rPr>
          <w:b/>
          <w:bCs/>
        </w:rPr>
        <w:t>Bookmarks</w:t>
      </w:r>
      <w:r>
        <w:t xml:space="preserve"> button to display the </w:t>
      </w:r>
      <w:r w:rsidRPr="006F290A">
        <w:rPr>
          <w:b/>
          <w:bCs/>
        </w:rPr>
        <w:t>Bookmarks</w:t>
      </w:r>
      <w:r>
        <w:t xml:space="preserve"> pane.</w:t>
      </w:r>
    </w:p>
    <w:p w14:paraId="696AAC62" w14:textId="0AC6FFB2" w:rsidR="00A021D8" w:rsidRDefault="00A021D8" w:rsidP="001C26EA">
      <w:pPr>
        <w:pStyle w:val="ImageforStep"/>
      </w:pPr>
      <w:r>
        <w:rPr>
          <w:noProof/>
        </w:rPr>
        <w:drawing>
          <wp:inline distT="0" distB="0" distL="0" distR="0" wp14:anchorId="2B44445F" wp14:editId="0D7F393B">
            <wp:extent cx="5812243" cy="13062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858961" cy="1316785"/>
                    </a:xfrm>
                    <a:prstGeom prst="rect">
                      <a:avLst/>
                    </a:prstGeom>
                    <a:noFill/>
                    <a:ln>
                      <a:noFill/>
                    </a:ln>
                  </pic:spPr>
                </pic:pic>
              </a:graphicData>
            </a:graphic>
          </wp:inline>
        </w:drawing>
      </w:r>
    </w:p>
    <w:p w14:paraId="0F4BFF79" w14:textId="2254FE69" w:rsidR="00E96800" w:rsidRDefault="006F290A" w:rsidP="00E96800">
      <w:pPr>
        <w:pStyle w:val="LabStepNumbered"/>
      </w:pPr>
      <w:r>
        <w:t xml:space="preserve">Set the report-level filter on the </w:t>
      </w:r>
      <w:r w:rsidRPr="006F290A">
        <w:rPr>
          <w:b/>
          <w:bCs/>
        </w:rPr>
        <w:t>Languages</w:t>
      </w:r>
      <w:r>
        <w:t xml:space="preserve"> table to </w:t>
      </w:r>
      <w:r w:rsidRPr="006F290A">
        <w:rPr>
          <w:b/>
          <w:bCs/>
        </w:rPr>
        <w:t>English</w:t>
      </w:r>
      <w:r>
        <w:t xml:space="preserve"> and then click the </w:t>
      </w:r>
      <w:r w:rsidRPr="006F290A">
        <w:rPr>
          <w:b/>
          <w:bCs/>
        </w:rPr>
        <w:t>Add</w:t>
      </w:r>
      <w:r>
        <w:t xml:space="preserve"> button in the </w:t>
      </w:r>
      <w:r w:rsidRPr="006F290A">
        <w:rPr>
          <w:b/>
          <w:bCs/>
        </w:rPr>
        <w:t>Bookmarks</w:t>
      </w:r>
      <w:r>
        <w:t xml:space="preserve"> pane.</w:t>
      </w:r>
    </w:p>
    <w:p w14:paraId="05658BF0" w14:textId="423276EA" w:rsidR="00A021D8" w:rsidRDefault="00A021D8" w:rsidP="001C26EA">
      <w:pPr>
        <w:pStyle w:val="ImageforStep"/>
      </w:pPr>
      <w:r>
        <w:rPr>
          <w:noProof/>
        </w:rPr>
        <w:drawing>
          <wp:inline distT="0" distB="0" distL="0" distR="0" wp14:anchorId="57F79443" wp14:editId="797C9F4A">
            <wp:extent cx="5256551" cy="209969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93439" cy="2114432"/>
                    </a:xfrm>
                    <a:prstGeom prst="rect">
                      <a:avLst/>
                    </a:prstGeom>
                    <a:noFill/>
                    <a:ln>
                      <a:noFill/>
                    </a:ln>
                  </pic:spPr>
                </pic:pic>
              </a:graphicData>
            </a:graphic>
          </wp:inline>
        </w:drawing>
      </w:r>
    </w:p>
    <w:p w14:paraId="2508D37D" w14:textId="7BF6D7FB" w:rsidR="00E96800" w:rsidRDefault="006F290A" w:rsidP="00E96800">
      <w:pPr>
        <w:pStyle w:val="LabStepNumbered"/>
      </w:pPr>
      <w:r>
        <w:t>You should see a new</w:t>
      </w:r>
      <w:r w:rsidR="00DF6862">
        <w:t xml:space="preserve"> report</w:t>
      </w:r>
      <w:r>
        <w:t xml:space="preserve"> bookmark has been created named </w:t>
      </w:r>
      <w:r w:rsidRPr="006F290A">
        <w:rPr>
          <w:b/>
          <w:bCs/>
        </w:rPr>
        <w:t>Bookmark4</w:t>
      </w:r>
      <w:r>
        <w:t>.</w:t>
      </w:r>
    </w:p>
    <w:p w14:paraId="54D229A1" w14:textId="6D47C9C9" w:rsidR="00A021D8" w:rsidRDefault="00A021D8" w:rsidP="001C26EA">
      <w:pPr>
        <w:pStyle w:val="ImageforStep"/>
      </w:pPr>
      <w:r>
        <w:rPr>
          <w:noProof/>
        </w:rPr>
        <w:drawing>
          <wp:inline distT="0" distB="0" distL="0" distR="0" wp14:anchorId="6F47EF39" wp14:editId="454DB764">
            <wp:extent cx="1483655" cy="135910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492701" cy="1367394"/>
                    </a:xfrm>
                    <a:prstGeom prst="rect">
                      <a:avLst/>
                    </a:prstGeom>
                    <a:noFill/>
                    <a:ln>
                      <a:noFill/>
                    </a:ln>
                  </pic:spPr>
                </pic:pic>
              </a:graphicData>
            </a:graphic>
          </wp:inline>
        </w:drawing>
      </w:r>
    </w:p>
    <w:p w14:paraId="76152232" w14:textId="27E1E91A" w:rsidR="00E96800" w:rsidRDefault="006F290A" w:rsidP="00E96800">
      <w:pPr>
        <w:pStyle w:val="LabStepNumbered"/>
      </w:pPr>
      <w:r>
        <w:lastRenderedPageBreak/>
        <w:t xml:space="preserve">Rename the new </w:t>
      </w:r>
      <w:r w:rsidR="00DF6862">
        <w:t xml:space="preserve">report </w:t>
      </w:r>
      <w:r>
        <w:t xml:space="preserve">bookmark to </w:t>
      </w:r>
      <w:r w:rsidRPr="006F290A">
        <w:rPr>
          <w:b/>
          <w:bCs/>
        </w:rPr>
        <w:t>SetLanguageEnglish</w:t>
      </w:r>
      <w:r>
        <w:t>.</w:t>
      </w:r>
    </w:p>
    <w:p w14:paraId="24EC1752" w14:textId="1C3D4084" w:rsidR="009C11B9" w:rsidRDefault="009C11B9" w:rsidP="001C26EA">
      <w:pPr>
        <w:pStyle w:val="ImageforStep"/>
      </w:pPr>
      <w:r>
        <w:rPr>
          <w:noProof/>
        </w:rPr>
        <w:drawing>
          <wp:inline distT="0" distB="0" distL="0" distR="0" wp14:anchorId="5E13EAE6" wp14:editId="39E0267A">
            <wp:extent cx="1553029" cy="147856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65964" cy="1490882"/>
                    </a:xfrm>
                    <a:prstGeom prst="rect">
                      <a:avLst/>
                    </a:prstGeom>
                    <a:noFill/>
                    <a:ln>
                      <a:noFill/>
                    </a:ln>
                  </pic:spPr>
                </pic:pic>
              </a:graphicData>
            </a:graphic>
          </wp:inline>
        </w:drawing>
      </w:r>
    </w:p>
    <w:p w14:paraId="74E0BE59" w14:textId="7AD24C6C" w:rsidR="00E96800" w:rsidRDefault="006F290A" w:rsidP="00E96800">
      <w:pPr>
        <w:pStyle w:val="LabStepNumbered"/>
      </w:pPr>
      <w:r>
        <w:t>Drop down the context menu for the</w:t>
      </w:r>
      <w:r w:rsidR="00DF6862">
        <w:t xml:space="preserve"> report</w:t>
      </w:r>
      <w:r>
        <w:t xml:space="preserve"> bookmark</w:t>
      </w:r>
      <w:r w:rsidR="00DF6862">
        <w:t xml:space="preserve"> named </w:t>
      </w:r>
      <w:r w:rsidR="00DF6862" w:rsidRPr="006F290A">
        <w:rPr>
          <w:b/>
          <w:bCs/>
        </w:rPr>
        <w:t>SetLanguageEnglish</w:t>
      </w:r>
      <w:r>
        <w:t>.</w:t>
      </w:r>
    </w:p>
    <w:p w14:paraId="5FAB79A8" w14:textId="005DDC89" w:rsidR="009C11B9" w:rsidRDefault="009C11B9" w:rsidP="001C26EA">
      <w:pPr>
        <w:pStyle w:val="ImageforStep"/>
      </w:pPr>
      <w:r>
        <w:rPr>
          <w:noProof/>
        </w:rPr>
        <w:drawing>
          <wp:inline distT="0" distB="0" distL="0" distR="0" wp14:anchorId="1CCBF906" wp14:editId="58347D50">
            <wp:extent cx="1683658" cy="131645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719881" cy="1344777"/>
                    </a:xfrm>
                    <a:prstGeom prst="rect">
                      <a:avLst/>
                    </a:prstGeom>
                    <a:noFill/>
                    <a:ln>
                      <a:noFill/>
                    </a:ln>
                  </pic:spPr>
                </pic:pic>
              </a:graphicData>
            </a:graphic>
          </wp:inline>
        </w:drawing>
      </w:r>
    </w:p>
    <w:p w14:paraId="2BE2205A" w14:textId="167B7284" w:rsidR="00E96800" w:rsidRDefault="006F290A" w:rsidP="00E96800">
      <w:pPr>
        <w:pStyle w:val="LabStepNumbered"/>
      </w:pPr>
      <w:r>
        <w:t xml:space="preserve">By default, the behaviors of </w:t>
      </w:r>
      <w:r w:rsidRPr="006F290A">
        <w:rPr>
          <w:b/>
          <w:bCs/>
        </w:rPr>
        <w:t>Data</w:t>
      </w:r>
      <w:r>
        <w:t xml:space="preserve">, </w:t>
      </w:r>
      <w:r w:rsidRPr="006F290A">
        <w:rPr>
          <w:b/>
          <w:bCs/>
        </w:rPr>
        <w:t>Display</w:t>
      </w:r>
      <w:r>
        <w:t xml:space="preserve"> and </w:t>
      </w:r>
      <w:r w:rsidRPr="006F290A">
        <w:rPr>
          <w:b/>
          <w:bCs/>
        </w:rPr>
        <w:t>Current page</w:t>
      </w:r>
      <w:r>
        <w:t xml:space="preserve"> are enabled. Disable the behaviors for </w:t>
      </w:r>
      <w:r w:rsidRPr="006F290A">
        <w:rPr>
          <w:b/>
          <w:bCs/>
        </w:rPr>
        <w:t>Display</w:t>
      </w:r>
      <w:r>
        <w:t xml:space="preserve"> and </w:t>
      </w:r>
      <w:r w:rsidRPr="006F290A">
        <w:rPr>
          <w:b/>
          <w:bCs/>
        </w:rPr>
        <w:t>Current page</w:t>
      </w:r>
      <w:r>
        <w:t>.</w:t>
      </w:r>
    </w:p>
    <w:p w14:paraId="3D9989DE" w14:textId="3CC05B4E" w:rsidR="009C11B9" w:rsidRDefault="009C11B9" w:rsidP="001C26EA">
      <w:pPr>
        <w:pStyle w:val="ImageforStep"/>
      </w:pPr>
      <w:r>
        <w:rPr>
          <w:noProof/>
        </w:rPr>
        <w:drawing>
          <wp:inline distT="0" distB="0" distL="0" distR="0" wp14:anchorId="4A2708C8" wp14:editId="22C70D31">
            <wp:extent cx="1728865" cy="125247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88982" cy="1296031"/>
                    </a:xfrm>
                    <a:prstGeom prst="rect">
                      <a:avLst/>
                    </a:prstGeom>
                    <a:noFill/>
                    <a:ln>
                      <a:noFill/>
                    </a:ln>
                  </pic:spPr>
                </pic:pic>
              </a:graphicData>
            </a:graphic>
          </wp:inline>
        </w:drawing>
      </w:r>
    </w:p>
    <w:p w14:paraId="3A7B98CD" w14:textId="485F250B" w:rsidR="00E96800" w:rsidRDefault="006F290A" w:rsidP="00E96800">
      <w:pPr>
        <w:pStyle w:val="LabStepNumbered"/>
      </w:pPr>
      <w:r>
        <w:t>Ensure that the only behavior that remains enable</w:t>
      </w:r>
      <w:r w:rsidR="00185AF2">
        <w:t>d</w:t>
      </w:r>
      <w:r>
        <w:t xml:space="preserve"> is </w:t>
      </w:r>
      <w:r w:rsidRPr="006F290A">
        <w:rPr>
          <w:b/>
          <w:bCs/>
        </w:rPr>
        <w:t>Data</w:t>
      </w:r>
      <w:r>
        <w:t xml:space="preserve"> as shown in the following screenshot.</w:t>
      </w:r>
    </w:p>
    <w:p w14:paraId="0F9B272F" w14:textId="40109D74" w:rsidR="009C11B9" w:rsidRDefault="009C11B9" w:rsidP="001C26EA">
      <w:pPr>
        <w:pStyle w:val="ImageforStep"/>
      </w:pPr>
      <w:r>
        <w:rPr>
          <w:noProof/>
        </w:rPr>
        <w:drawing>
          <wp:inline distT="0" distB="0" distL="0" distR="0" wp14:anchorId="279250BD" wp14:editId="1E487871">
            <wp:extent cx="1773836" cy="124061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816330" cy="1270331"/>
                    </a:xfrm>
                    <a:prstGeom prst="rect">
                      <a:avLst/>
                    </a:prstGeom>
                    <a:noFill/>
                    <a:ln>
                      <a:noFill/>
                    </a:ln>
                  </pic:spPr>
                </pic:pic>
              </a:graphicData>
            </a:graphic>
          </wp:inline>
        </w:drawing>
      </w:r>
    </w:p>
    <w:p w14:paraId="58753D43" w14:textId="64AF1476" w:rsidR="00EC5370" w:rsidRDefault="00EC5370" w:rsidP="00EC5370">
      <w:pPr>
        <w:pStyle w:val="LabExerciseCallout"/>
      </w:pPr>
      <w:r>
        <w:t>You have now created the first</w:t>
      </w:r>
      <w:r w:rsidR="00DF6862">
        <w:t xml:space="preserve"> report</w:t>
      </w:r>
      <w:r>
        <w:t xml:space="preserve"> bookmark. Now you will create three more for </w:t>
      </w:r>
      <w:r w:rsidR="00185AF2">
        <w:t xml:space="preserve">the </w:t>
      </w:r>
      <w:r>
        <w:t>other languages using the same set of steps.</w:t>
      </w:r>
    </w:p>
    <w:p w14:paraId="0AB35B6D" w14:textId="732F7F64" w:rsidR="00E96800" w:rsidRDefault="00EC5370" w:rsidP="00EC5370">
      <w:pPr>
        <w:pStyle w:val="LabStepNumbered"/>
      </w:pPr>
      <w:r>
        <w:t xml:space="preserve">Update the report-level filter on the </w:t>
      </w:r>
      <w:r w:rsidRPr="00EC5370">
        <w:rPr>
          <w:b/>
          <w:bCs/>
        </w:rPr>
        <w:t>Languages</w:t>
      </w:r>
      <w:r>
        <w:t xml:space="preserve"> table to </w:t>
      </w:r>
      <w:r w:rsidRPr="00EC5370">
        <w:rPr>
          <w:b/>
          <w:bCs/>
        </w:rPr>
        <w:t>Spanish</w:t>
      </w:r>
      <w:r>
        <w:t>.</w:t>
      </w:r>
    </w:p>
    <w:p w14:paraId="25B979D7" w14:textId="2C179D2D" w:rsidR="009C11B9" w:rsidRDefault="009C11B9" w:rsidP="001C26EA">
      <w:pPr>
        <w:pStyle w:val="ImageforStep"/>
      </w:pPr>
      <w:r>
        <w:rPr>
          <w:noProof/>
        </w:rPr>
        <w:drawing>
          <wp:inline distT="0" distB="0" distL="0" distR="0" wp14:anchorId="395346F8" wp14:editId="48928618">
            <wp:extent cx="1471873" cy="148902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487069" cy="1504396"/>
                    </a:xfrm>
                    <a:prstGeom prst="rect">
                      <a:avLst/>
                    </a:prstGeom>
                    <a:noFill/>
                    <a:ln>
                      <a:noFill/>
                    </a:ln>
                  </pic:spPr>
                </pic:pic>
              </a:graphicData>
            </a:graphic>
          </wp:inline>
        </w:drawing>
      </w:r>
    </w:p>
    <w:p w14:paraId="38010068" w14:textId="633A72BE" w:rsidR="00EC5370" w:rsidRDefault="00EC5370" w:rsidP="00EC5370">
      <w:pPr>
        <w:pStyle w:val="LabStepNumbered"/>
      </w:pPr>
      <w:r>
        <w:lastRenderedPageBreak/>
        <w:t xml:space="preserve">Click the </w:t>
      </w:r>
      <w:r w:rsidRPr="006F290A">
        <w:rPr>
          <w:b/>
          <w:bCs/>
        </w:rPr>
        <w:t>Add</w:t>
      </w:r>
      <w:r>
        <w:t xml:space="preserve"> button in the </w:t>
      </w:r>
      <w:r w:rsidRPr="006F290A">
        <w:rPr>
          <w:b/>
          <w:bCs/>
        </w:rPr>
        <w:t>Bookmarks</w:t>
      </w:r>
      <w:r>
        <w:t xml:space="preserve"> pane.</w:t>
      </w:r>
    </w:p>
    <w:p w14:paraId="465121E6" w14:textId="6CC0BF71" w:rsidR="007A3E8A" w:rsidRDefault="007A3E8A" w:rsidP="001C26EA">
      <w:pPr>
        <w:pStyle w:val="ImageforStep"/>
      </w:pPr>
      <w:r>
        <w:rPr>
          <w:noProof/>
        </w:rPr>
        <w:drawing>
          <wp:inline distT="0" distB="0" distL="0" distR="0" wp14:anchorId="1E6BAD1D" wp14:editId="08F4A294">
            <wp:extent cx="1454728" cy="9561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461812" cy="960853"/>
                    </a:xfrm>
                    <a:prstGeom prst="rect">
                      <a:avLst/>
                    </a:prstGeom>
                    <a:noFill/>
                    <a:ln>
                      <a:noFill/>
                    </a:ln>
                  </pic:spPr>
                </pic:pic>
              </a:graphicData>
            </a:graphic>
          </wp:inline>
        </w:drawing>
      </w:r>
    </w:p>
    <w:p w14:paraId="397D4C09" w14:textId="380565E6" w:rsidR="00E96800" w:rsidRDefault="00EC5370" w:rsidP="00E96800">
      <w:pPr>
        <w:pStyle w:val="LabStepNumbered"/>
      </w:pPr>
      <w:r>
        <w:t xml:space="preserve">Rename the </w:t>
      </w:r>
      <w:r w:rsidR="00DF6862">
        <w:t xml:space="preserve">report </w:t>
      </w:r>
      <w:r>
        <w:t xml:space="preserve">bookmark to </w:t>
      </w:r>
      <w:r w:rsidRPr="00EC5370">
        <w:rPr>
          <w:b/>
          <w:bCs/>
        </w:rPr>
        <w:t>SetLanguageSpanish</w:t>
      </w:r>
      <w:r>
        <w:t xml:space="preserve"> and ensure that the only behavior that remains enable is </w:t>
      </w:r>
      <w:r w:rsidRPr="006F290A">
        <w:rPr>
          <w:b/>
          <w:bCs/>
        </w:rPr>
        <w:t>Data</w:t>
      </w:r>
      <w:r w:rsidRPr="00EC5370">
        <w:t>.</w:t>
      </w:r>
    </w:p>
    <w:p w14:paraId="102DE0DC" w14:textId="02C40425" w:rsidR="007A3E8A" w:rsidRDefault="007A3E8A" w:rsidP="001C26EA">
      <w:pPr>
        <w:pStyle w:val="ImageforStep"/>
      </w:pPr>
      <w:r>
        <w:rPr>
          <w:noProof/>
        </w:rPr>
        <w:drawing>
          <wp:inline distT="0" distB="0" distL="0" distR="0" wp14:anchorId="2B47BBF2" wp14:editId="661FF930">
            <wp:extent cx="1804695" cy="1645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15929" cy="1656166"/>
                    </a:xfrm>
                    <a:prstGeom prst="rect">
                      <a:avLst/>
                    </a:prstGeom>
                    <a:noFill/>
                    <a:ln>
                      <a:noFill/>
                    </a:ln>
                  </pic:spPr>
                </pic:pic>
              </a:graphicData>
            </a:graphic>
          </wp:inline>
        </w:drawing>
      </w:r>
    </w:p>
    <w:p w14:paraId="066AFCB1" w14:textId="673538CD" w:rsidR="00EC5370" w:rsidRDefault="00EC5370" w:rsidP="00EC5370">
      <w:pPr>
        <w:pStyle w:val="LabStepNumbered"/>
      </w:pPr>
      <w:r>
        <w:t xml:space="preserve">Update the report-level filter on the </w:t>
      </w:r>
      <w:r w:rsidRPr="00EC5370">
        <w:rPr>
          <w:b/>
          <w:bCs/>
        </w:rPr>
        <w:t>Languages</w:t>
      </w:r>
      <w:r>
        <w:t xml:space="preserve"> table to </w:t>
      </w:r>
      <w:r>
        <w:rPr>
          <w:b/>
          <w:bCs/>
        </w:rPr>
        <w:t>French</w:t>
      </w:r>
      <w:r w:rsidRPr="00EC5370">
        <w:t xml:space="preserve"> </w:t>
      </w:r>
      <w:r>
        <w:t xml:space="preserve">and then click </w:t>
      </w:r>
      <w:r w:rsidRPr="006F290A">
        <w:rPr>
          <w:b/>
          <w:bCs/>
        </w:rPr>
        <w:t>Add</w:t>
      </w:r>
      <w:r>
        <w:t xml:space="preserve"> in the </w:t>
      </w:r>
      <w:r w:rsidRPr="006F290A">
        <w:rPr>
          <w:b/>
          <w:bCs/>
        </w:rPr>
        <w:t>Bookmarks</w:t>
      </w:r>
      <w:r>
        <w:t xml:space="preserve"> pane.</w:t>
      </w:r>
    </w:p>
    <w:p w14:paraId="7599D2D9" w14:textId="73A78585" w:rsidR="007A3E8A" w:rsidRDefault="007A3E8A" w:rsidP="001C26EA">
      <w:pPr>
        <w:pStyle w:val="ImageforStep"/>
      </w:pPr>
      <w:r>
        <w:rPr>
          <w:noProof/>
        </w:rPr>
        <w:drawing>
          <wp:inline distT="0" distB="0" distL="0" distR="0" wp14:anchorId="12FE59D5" wp14:editId="0483AB9B">
            <wp:extent cx="1446082" cy="130509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63549" cy="1320863"/>
                    </a:xfrm>
                    <a:prstGeom prst="rect">
                      <a:avLst/>
                    </a:prstGeom>
                    <a:noFill/>
                    <a:ln>
                      <a:noFill/>
                    </a:ln>
                  </pic:spPr>
                </pic:pic>
              </a:graphicData>
            </a:graphic>
          </wp:inline>
        </w:drawing>
      </w:r>
    </w:p>
    <w:p w14:paraId="785E9C80" w14:textId="0DEE1E27" w:rsidR="00EC5370" w:rsidRDefault="00EC5370" w:rsidP="00EC5370">
      <w:pPr>
        <w:pStyle w:val="LabStepNumbered"/>
      </w:pPr>
      <w:r>
        <w:t>Rename the</w:t>
      </w:r>
      <w:r w:rsidR="00DF6862">
        <w:t xml:space="preserve"> report</w:t>
      </w:r>
      <w:r>
        <w:t xml:space="preserve"> bookmark to </w:t>
      </w:r>
      <w:r w:rsidRPr="00EC5370">
        <w:rPr>
          <w:b/>
          <w:bCs/>
        </w:rPr>
        <w:t>SetLanguage</w:t>
      </w:r>
      <w:r>
        <w:rPr>
          <w:b/>
          <w:bCs/>
        </w:rPr>
        <w:t xml:space="preserve">French </w:t>
      </w:r>
      <w:r>
        <w:t xml:space="preserve">and ensure that the only behavior that remains enable is </w:t>
      </w:r>
      <w:r w:rsidRPr="006F290A">
        <w:rPr>
          <w:b/>
          <w:bCs/>
        </w:rPr>
        <w:t>Data</w:t>
      </w:r>
      <w:r w:rsidRPr="00EC5370">
        <w:t>.</w:t>
      </w:r>
    </w:p>
    <w:p w14:paraId="241FC3C1" w14:textId="5EA6D0B1" w:rsidR="007A3E8A" w:rsidRDefault="007A3E8A" w:rsidP="001C26EA">
      <w:pPr>
        <w:pStyle w:val="ImageforStep"/>
      </w:pPr>
      <w:r>
        <w:rPr>
          <w:noProof/>
        </w:rPr>
        <w:drawing>
          <wp:inline distT="0" distB="0" distL="0" distR="0" wp14:anchorId="429E3464" wp14:editId="7AE785A6">
            <wp:extent cx="1870075" cy="189531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879019" cy="1904380"/>
                    </a:xfrm>
                    <a:prstGeom prst="rect">
                      <a:avLst/>
                    </a:prstGeom>
                    <a:noFill/>
                    <a:ln>
                      <a:noFill/>
                    </a:ln>
                  </pic:spPr>
                </pic:pic>
              </a:graphicData>
            </a:graphic>
          </wp:inline>
        </w:drawing>
      </w:r>
    </w:p>
    <w:p w14:paraId="40A109EA" w14:textId="048DCBFE" w:rsidR="00915292" w:rsidRDefault="00915292" w:rsidP="00885DB3">
      <w:pPr>
        <w:pStyle w:val="LabStepNumbered"/>
      </w:pPr>
      <w:r>
        <w:t xml:space="preserve">Update the report-level filter on the </w:t>
      </w:r>
      <w:r w:rsidRPr="00915292">
        <w:rPr>
          <w:b/>
          <w:bCs/>
        </w:rPr>
        <w:t>Languages</w:t>
      </w:r>
      <w:r>
        <w:t xml:space="preserve"> table to </w:t>
      </w:r>
      <w:r w:rsidRPr="00915292">
        <w:rPr>
          <w:b/>
          <w:bCs/>
        </w:rPr>
        <w:t>German</w:t>
      </w:r>
      <w:r w:rsidRPr="00EC5370">
        <w:t xml:space="preserve"> </w:t>
      </w:r>
      <w:r>
        <w:t xml:space="preserve">and then click </w:t>
      </w:r>
      <w:r w:rsidRPr="00915292">
        <w:rPr>
          <w:b/>
          <w:bCs/>
        </w:rPr>
        <w:t>Add</w:t>
      </w:r>
      <w:r>
        <w:t xml:space="preserve"> in the </w:t>
      </w:r>
      <w:r w:rsidRPr="00915292">
        <w:rPr>
          <w:b/>
          <w:bCs/>
        </w:rPr>
        <w:t>Bookmarks</w:t>
      </w:r>
      <w:r>
        <w:t xml:space="preserve"> pane.</w:t>
      </w:r>
    </w:p>
    <w:p w14:paraId="0E5C1754" w14:textId="2D2F3452" w:rsidR="00915292" w:rsidRDefault="00EC5370" w:rsidP="00852110">
      <w:pPr>
        <w:pStyle w:val="LabStepNumbered"/>
        <w:numPr>
          <w:ilvl w:val="0"/>
          <w:numId w:val="0"/>
        </w:numPr>
        <w:ind w:left="403" w:hanging="403"/>
      </w:pPr>
      <w:r>
        <w:rPr>
          <w:noProof/>
        </w:rPr>
        <w:drawing>
          <wp:inline distT="0" distB="0" distL="0" distR="0" wp14:anchorId="217A8151" wp14:editId="7944C782">
            <wp:extent cx="1450340" cy="134366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450340" cy="1343660"/>
                    </a:xfrm>
                    <a:prstGeom prst="rect">
                      <a:avLst/>
                    </a:prstGeom>
                    <a:noFill/>
                    <a:ln>
                      <a:noFill/>
                    </a:ln>
                  </pic:spPr>
                </pic:pic>
              </a:graphicData>
            </a:graphic>
          </wp:inline>
        </w:drawing>
      </w:r>
    </w:p>
    <w:p w14:paraId="2DCB68C6" w14:textId="306C6215" w:rsidR="00915292" w:rsidRDefault="00915292" w:rsidP="00915292">
      <w:pPr>
        <w:pStyle w:val="LabStepNumbered"/>
      </w:pPr>
      <w:r>
        <w:lastRenderedPageBreak/>
        <w:t xml:space="preserve">Rename the </w:t>
      </w:r>
      <w:r w:rsidR="00DF6862">
        <w:t xml:space="preserve">report </w:t>
      </w:r>
      <w:r>
        <w:t xml:space="preserve">bookmark to </w:t>
      </w:r>
      <w:r w:rsidRPr="00EC5370">
        <w:rPr>
          <w:b/>
          <w:bCs/>
        </w:rPr>
        <w:t>SetLanguage</w:t>
      </w:r>
      <w:r>
        <w:rPr>
          <w:b/>
          <w:bCs/>
        </w:rPr>
        <w:t xml:space="preserve">German </w:t>
      </w:r>
      <w:r>
        <w:t xml:space="preserve">and ensure that the only behavior that remains enable is </w:t>
      </w:r>
      <w:r w:rsidRPr="006F290A">
        <w:rPr>
          <w:b/>
          <w:bCs/>
        </w:rPr>
        <w:t>Data</w:t>
      </w:r>
      <w:r w:rsidRPr="00EC5370">
        <w:t>.</w:t>
      </w:r>
    </w:p>
    <w:p w14:paraId="66EA6D80" w14:textId="760395C6" w:rsidR="005F63E2" w:rsidRDefault="005F63E2" w:rsidP="001C26EA">
      <w:pPr>
        <w:pStyle w:val="ImageforStep"/>
      </w:pPr>
      <w:r>
        <w:rPr>
          <w:noProof/>
        </w:rPr>
        <w:drawing>
          <wp:inline distT="0" distB="0" distL="0" distR="0" wp14:anchorId="5A0F3839" wp14:editId="052EBFDA">
            <wp:extent cx="1465943" cy="160028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475086" cy="1610265"/>
                    </a:xfrm>
                    <a:prstGeom prst="rect">
                      <a:avLst/>
                    </a:prstGeom>
                    <a:noFill/>
                    <a:ln>
                      <a:noFill/>
                    </a:ln>
                  </pic:spPr>
                </pic:pic>
              </a:graphicData>
            </a:graphic>
          </wp:inline>
        </w:drawing>
      </w:r>
    </w:p>
    <w:p w14:paraId="0295C857" w14:textId="202BA0A7" w:rsidR="00E96800" w:rsidRDefault="00915292" w:rsidP="00E96800">
      <w:pPr>
        <w:pStyle w:val="LabStepNumbered"/>
      </w:pPr>
      <w:r>
        <w:t xml:space="preserve">Now you should be able to apply these </w:t>
      </w:r>
      <w:r w:rsidR="00DF6862">
        <w:t xml:space="preserve">report </w:t>
      </w:r>
      <w:r>
        <w:t>bookmarks to change the language for data translations.</w:t>
      </w:r>
    </w:p>
    <w:p w14:paraId="1FD4A57F" w14:textId="793EF163" w:rsidR="005F63E2" w:rsidRDefault="005F63E2" w:rsidP="001C26EA">
      <w:pPr>
        <w:pStyle w:val="ImageforStep"/>
      </w:pPr>
      <w:r>
        <w:rPr>
          <w:noProof/>
        </w:rPr>
        <w:drawing>
          <wp:inline distT="0" distB="0" distL="0" distR="0" wp14:anchorId="3DF3768B" wp14:editId="58408B71">
            <wp:extent cx="4058468" cy="1727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073022" cy="1733394"/>
                    </a:xfrm>
                    <a:prstGeom prst="rect">
                      <a:avLst/>
                    </a:prstGeom>
                    <a:noFill/>
                    <a:ln>
                      <a:noFill/>
                    </a:ln>
                  </pic:spPr>
                </pic:pic>
              </a:graphicData>
            </a:graphic>
          </wp:inline>
        </w:drawing>
      </w:r>
    </w:p>
    <w:p w14:paraId="7EBF597F" w14:textId="4C900AA4" w:rsidR="00245A2D" w:rsidRDefault="00915292" w:rsidP="00245A2D">
      <w:pPr>
        <w:pStyle w:val="LabExerciseCallout"/>
      </w:pPr>
      <w:r>
        <w:t xml:space="preserve">Before testing the report in the Power BI Service, you should explicitly set the default language </w:t>
      </w:r>
      <w:r w:rsidR="00185AF2">
        <w:t xml:space="preserve">filter </w:t>
      </w:r>
      <w:r>
        <w:t>and the start page.</w:t>
      </w:r>
    </w:p>
    <w:p w14:paraId="2BF3D5E3" w14:textId="7200FAA9" w:rsidR="00245A2D" w:rsidRDefault="00915292" w:rsidP="00245A2D">
      <w:pPr>
        <w:pStyle w:val="LabStepNumbered"/>
      </w:pPr>
      <w:r>
        <w:t xml:space="preserve">Set the report-level filter on the </w:t>
      </w:r>
      <w:r w:rsidR="00185AF2" w:rsidRPr="00185AF2">
        <w:rPr>
          <w:b/>
          <w:bCs/>
        </w:rPr>
        <w:t>L</w:t>
      </w:r>
      <w:r w:rsidRPr="00185AF2">
        <w:rPr>
          <w:b/>
          <w:bCs/>
        </w:rPr>
        <w:t>anguages</w:t>
      </w:r>
      <w:r>
        <w:t xml:space="preserve"> table to </w:t>
      </w:r>
      <w:r w:rsidRPr="00915292">
        <w:rPr>
          <w:b/>
          <w:bCs/>
        </w:rPr>
        <w:t>English</w:t>
      </w:r>
      <w:r>
        <w:t xml:space="preserve">. Also hide the </w:t>
      </w:r>
      <w:r w:rsidRPr="0093787F">
        <w:rPr>
          <w:b/>
          <w:bCs/>
        </w:rPr>
        <w:t>Languages</w:t>
      </w:r>
      <w:r>
        <w:t xml:space="preserve"> filter so it is not seen by report consumers.</w:t>
      </w:r>
    </w:p>
    <w:p w14:paraId="3CD81A4F" w14:textId="0EB36F20" w:rsidR="00245A2D" w:rsidRDefault="00245A2D" w:rsidP="00245A2D">
      <w:pPr>
        <w:pStyle w:val="ImageforStep"/>
      </w:pPr>
      <w:r>
        <w:rPr>
          <w:noProof/>
        </w:rPr>
        <w:drawing>
          <wp:inline distT="0" distB="0" distL="0" distR="0" wp14:anchorId="1A9B2A11" wp14:editId="7095BA27">
            <wp:extent cx="1288473" cy="135569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294820" cy="1362370"/>
                    </a:xfrm>
                    <a:prstGeom prst="rect">
                      <a:avLst/>
                    </a:prstGeom>
                    <a:noFill/>
                    <a:ln>
                      <a:noFill/>
                    </a:ln>
                  </pic:spPr>
                </pic:pic>
              </a:graphicData>
            </a:graphic>
          </wp:inline>
        </w:drawing>
      </w:r>
    </w:p>
    <w:p w14:paraId="14BACA89" w14:textId="364BEDD8" w:rsidR="00245A2D" w:rsidRDefault="00245A2D" w:rsidP="00245A2D">
      <w:pPr>
        <w:pStyle w:val="LabExerciseCallout"/>
      </w:pPr>
      <w:r>
        <w:t xml:space="preserve">Don't give users </w:t>
      </w:r>
      <w:r w:rsidR="00915292">
        <w:t xml:space="preserve">the option of changing this filter </w:t>
      </w:r>
      <w:r w:rsidR="00185AF2">
        <w:t xml:space="preserve">as it </w:t>
      </w:r>
      <w:r>
        <w:t xml:space="preserve">only change data translations </w:t>
      </w:r>
      <w:r w:rsidR="00185AF2">
        <w:t xml:space="preserve">but </w:t>
      </w:r>
      <w:r>
        <w:t xml:space="preserve">not the other two </w:t>
      </w:r>
      <w:r w:rsidR="00185AF2">
        <w:t xml:space="preserve">types of </w:t>
      </w:r>
      <w:r w:rsidR="00915292">
        <w:t>translation</w:t>
      </w:r>
      <w:r w:rsidR="00185AF2">
        <w:t>s</w:t>
      </w:r>
      <w:r>
        <w:t>.</w:t>
      </w:r>
    </w:p>
    <w:p w14:paraId="644C0221" w14:textId="6D4A95F0" w:rsidR="004C672F" w:rsidRDefault="004C672F" w:rsidP="004C672F">
      <w:pPr>
        <w:pStyle w:val="LabStepNumbered"/>
      </w:pPr>
      <w:r>
        <w:t xml:space="preserve">Navigate back to the </w:t>
      </w:r>
      <w:r w:rsidRPr="00EB2012">
        <w:rPr>
          <w:b/>
          <w:bCs/>
        </w:rPr>
        <w:t>Sales Summary</w:t>
      </w:r>
      <w:r>
        <w:t xml:space="preserve"> page </w:t>
      </w:r>
      <w:r w:rsidR="00915292">
        <w:t xml:space="preserve">and make it active </w:t>
      </w:r>
      <w:r>
        <w:t>before saving to ensure this page is the startup page.</w:t>
      </w:r>
    </w:p>
    <w:p w14:paraId="52FAA4EC" w14:textId="77777777" w:rsidR="004C672F" w:rsidRDefault="004C672F" w:rsidP="004C672F">
      <w:pPr>
        <w:pStyle w:val="ImageforStep"/>
      </w:pPr>
      <w:r>
        <w:rPr>
          <w:noProof/>
        </w:rPr>
        <w:drawing>
          <wp:inline distT="0" distB="0" distL="0" distR="0" wp14:anchorId="78E0E7E5" wp14:editId="672D25D7">
            <wp:extent cx="3661490" cy="500974"/>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44448" cy="512324"/>
                    </a:xfrm>
                    <a:prstGeom prst="rect">
                      <a:avLst/>
                    </a:prstGeom>
                    <a:noFill/>
                    <a:ln>
                      <a:noFill/>
                    </a:ln>
                  </pic:spPr>
                </pic:pic>
              </a:graphicData>
            </a:graphic>
          </wp:inline>
        </w:drawing>
      </w:r>
    </w:p>
    <w:p w14:paraId="7495E067" w14:textId="77777777" w:rsidR="004C672F" w:rsidRDefault="004C672F" w:rsidP="004C672F">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001C99FC" w14:textId="304FD853" w:rsidR="004C672F" w:rsidRDefault="004C672F" w:rsidP="004C672F">
      <w:pPr>
        <w:pStyle w:val="ImageforStep"/>
      </w:pPr>
      <w:r>
        <w:rPr>
          <w:noProof/>
        </w:rPr>
        <w:drawing>
          <wp:inline distT="0" distB="0" distL="0" distR="0" wp14:anchorId="4A118771" wp14:editId="1D85C7D4">
            <wp:extent cx="3680292" cy="9970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68679" cy="1021032"/>
                    </a:xfrm>
                    <a:prstGeom prst="rect">
                      <a:avLst/>
                    </a:prstGeom>
                    <a:noFill/>
                    <a:ln>
                      <a:noFill/>
                    </a:ln>
                  </pic:spPr>
                </pic:pic>
              </a:graphicData>
            </a:graphic>
          </wp:inline>
        </w:drawing>
      </w:r>
    </w:p>
    <w:p w14:paraId="46E464DB" w14:textId="0DDAF66A" w:rsidR="004C672F" w:rsidRDefault="004C672F" w:rsidP="004C672F">
      <w:pPr>
        <w:pStyle w:val="LabExerciseCallout"/>
      </w:pPr>
      <w:r>
        <w:t>Now, it’s time once again to test your work in the Power BI Service</w:t>
      </w:r>
      <w:r w:rsidR="0093787F">
        <w:t>.</w:t>
      </w:r>
    </w:p>
    <w:p w14:paraId="42FDFC67" w14:textId="77777777" w:rsidR="004C672F" w:rsidRDefault="004C672F" w:rsidP="004C672F">
      <w:pPr>
        <w:pStyle w:val="LabStepNumbered"/>
        <w:rPr>
          <w:sz w:val="20"/>
          <w:szCs w:val="20"/>
        </w:rPr>
      </w:pPr>
      <w:r>
        <w:rPr>
          <w:sz w:val="20"/>
          <w:szCs w:val="20"/>
        </w:rPr>
        <w:lastRenderedPageBreak/>
        <w:t xml:space="preserve">Publish the </w:t>
      </w:r>
      <w:r>
        <w:rPr>
          <w:b/>
          <w:bCs/>
          <w:sz w:val="20"/>
          <w:szCs w:val="20"/>
        </w:rPr>
        <w:t>Product Sales</w:t>
      </w:r>
      <w:r>
        <w:rPr>
          <w:sz w:val="20"/>
          <w:szCs w:val="20"/>
        </w:rPr>
        <w:t xml:space="preserve"> project to push your changes to the project’s translations to the Power BI Service.</w:t>
      </w:r>
    </w:p>
    <w:p w14:paraId="24C8C2E7" w14:textId="77777777" w:rsidR="004C672F" w:rsidRDefault="004C672F" w:rsidP="004C672F">
      <w:pPr>
        <w:pStyle w:val="ImageforStep"/>
      </w:pPr>
      <w:r>
        <w:rPr>
          <w:noProof/>
        </w:rPr>
        <w:drawing>
          <wp:inline distT="0" distB="0" distL="0" distR="0" wp14:anchorId="1769DA2E" wp14:editId="52E3D307">
            <wp:extent cx="5810543" cy="96303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0193" cy="989498"/>
                    </a:xfrm>
                    <a:prstGeom prst="rect">
                      <a:avLst/>
                    </a:prstGeom>
                    <a:noFill/>
                    <a:ln>
                      <a:noFill/>
                    </a:ln>
                  </pic:spPr>
                </pic:pic>
              </a:graphicData>
            </a:graphic>
          </wp:inline>
        </w:drawing>
      </w:r>
    </w:p>
    <w:p w14:paraId="44E9D655" w14:textId="77777777" w:rsidR="004C672F" w:rsidRDefault="004C672F" w:rsidP="004C672F">
      <w:pPr>
        <w:pStyle w:val="LabStepNumbered"/>
        <w:rPr>
          <w:sz w:val="20"/>
          <w:szCs w:val="20"/>
        </w:rPr>
      </w:pPr>
      <w:r>
        <w:rPr>
          <w:sz w:val="20"/>
          <w:szCs w:val="20"/>
        </w:rPr>
        <w:t xml:space="preserve">When prompted by the </w:t>
      </w:r>
      <w:r w:rsidRPr="0017236E">
        <w:rPr>
          <w:b/>
          <w:bCs/>
          <w:sz w:val="20"/>
          <w:szCs w:val="20"/>
        </w:rPr>
        <w:t>Replace this dataset?</w:t>
      </w:r>
      <w:r>
        <w:rPr>
          <w:sz w:val="20"/>
          <w:szCs w:val="20"/>
        </w:rPr>
        <w:t xml:space="preserve"> dialog, click the </w:t>
      </w:r>
      <w:r w:rsidRPr="0017236E">
        <w:rPr>
          <w:b/>
          <w:bCs/>
          <w:sz w:val="20"/>
          <w:szCs w:val="20"/>
        </w:rPr>
        <w:t>Replace</w:t>
      </w:r>
      <w:r>
        <w:rPr>
          <w:sz w:val="20"/>
          <w:szCs w:val="20"/>
        </w:rPr>
        <w:t xml:space="preserve"> button to continue.</w:t>
      </w:r>
    </w:p>
    <w:p w14:paraId="59D0607B" w14:textId="77777777" w:rsidR="004C672F" w:rsidRPr="0017236E" w:rsidRDefault="004C672F" w:rsidP="004C672F">
      <w:pPr>
        <w:pStyle w:val="LabStepNumbered"/>
        <w:rPr>
          <w:sz w:val="20"/>
          <w:szCs w:val="20"/>
        </w:rPr>
      </w:pPr>
      <w:r w:rsidRPr="0017236E">
        <w:rPr>
          <w:sz w:val="20"/>
          <w:szCs w:val="20"/>
        </w:rPr>
        <w:t xml:space="preserve">Once you see </w:t>
      </w:r>
      <w:r w:rsidRPr="0017236E">
        <w:rPr>
          <w:b/>
          <w:bCs/>
          <w:sz w:val="20"/>
          <w:szCs w:val="20"/>
        </w:rPr>
        <w:t>Success!</w:t>
      </w:r>
      <w:r w:rsidRPr="0017236E">
        <w:rPr>
          <w:sz w:val="20"/>
          <w:szCs w:val="20"/>
        </w:rPr>
        <w:t xml:space="preserve">, click </w:t>
      </w:r>
      <w:r w:rsidRPr="0017236E">
        <w:rPr>
          <w:b/>
          <w:bCs/>
          <w:sz w:val="20"/>
          <w:szCs w:val="20"/>
        </w:rPr>
        <w:t>Open ‘</w:t>
      </w:r>
      <w:r>
        <w:rPr>
          <w:b/>
          <w:bCs/>
          <w:sz w:val="20"/>
          <w:szCs w:val="20"/>
        </w:rPr>
        <w:t>Product Sales</w:t>
      </w:r>
      <w:r w:rsidRPr="0017236E">
        <w:rPr>
          <w:b/>
          <w:bCs/>
          <w:sz w:val="20"/>
          <w:szCs w:val="20"/>
        </w:rPr>
        <w:t>’ in Power BI</w:t>
      </w:r>
      <w:r w:rsidRPr="0017236E">
        <w:rPr>
          <w:sz w:val="20"/>
          <w:szCs w:val="20"/>
        </w:rPr>
        <w:t xml:space="preserve"> to view the report in the Power BI Service.</w:t>
      </w:r>
    </w:p>
    <w:p w14:paraId="2A123437" w14:textId="77777777" w:rsidR="004C672F" w:rsidRDefault="004C672F" w:rsidP="004C672F">
      <w:pPr>
        <w:pStyle w:val="LabStepNumbered"/>
        <w:rPr>
          <w:sz w:val="20"/>
          <w:szCs w:val="20"/>
        </w:rPr>
      </w:pPr>
      <w:r>
        <w:rPr>
          <w:sz w:val="20"/>
          <w:szCs w:val="20"/>
        </w:rPr>
        <w:t>The report should load as normal showing all text in English at first.</w:t>
      </w:r>
    </w:p>
    <w:p w14:paraId="7E062483" w14:textId="24856792" w:rsidR="009C11B9" w:rsidRDefault="009873D6" w:rsidP="001C26EA">
      <w:pPr>
        <w:pStyle w:val="ImageforStep"/>
      </w:pPr>
      <w:r>
        <w:rPr>
          <w:noProof/>
        </w:rPr>
        <w:drawing>
          <wp:inline distT="0" distB="0" distL="0" distR="0" wp14:anchorId="20586B2C" wp14:editId="3C7F52AF">
            <wp:extent cx="5271689" cy="2618509"/>
            <wp:effectExtent l="19050" t="1905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92296" cy="2628745"/>
                    </a:xfrm>
                    <a:prstGeom prst="rect">
                      <a:avLst/>
                    </a:prstGeom>
                    <a:noFill/>
                    <a:ln>
                      <a:solidFill>
                        <a:schemeClr val="tx1"/>
                      </a:solidFill>
                    </a:ln>
                  </pic:spPr>
                </pic:pic>
              </a:graphicData>
            </a:graphic>
          </wp:inline>
        </w:drawing>
      </w:r>
    </w:p>
    <w:p w14:paraId="2CE30416" w14:textId="0BD99F7B" w:rsidR="002B5B0C" w:rsidRDefault="000073CA" w:rsidP="002B5B0C">
      <w:pPr>
        <w:pStyle w:val="LabStepNumbered"/>
      </w:pPr>
      <w:r>
        <w:t xml:space="preserve">Drop down the </w:t>
      </w:r>
      <w:r w:rsidRPr="000073CA">
        <w:rPr>
          <w:b/>
          <w:bCs/>
        </w:rPr>
        <w:t>Bookmarks</w:t>
      </w:r>
      <w:r>
        <w:t xml:space="preserve"> menu on the toolbar and select </w:t>
      </w:r>
      <w:r w:rsidRPr="000073CA">
        <w:rPr>
          <w:b/>
          <w:bCs/>
        </w:rPr>
        <w:t>Show more bookmarks</w:t>
      </w:r>
      <w:r>
        <w:t xml:space="preserve"> to display the </w:t>
      </w:r>
      <w:r w:rsidRPr="000073CA">
        <w:rPr>
          <w:b/>
          <w:bCs/>
        </w:rPr>
        <w:t>Bookmarks</w:t>
      </w:r>
      <w:r>
        <w:t xml:space="preserve"> pane.</w:t>
      </w:r>
    </w:p>
    <w:p w14:paraId="5F1F04D9" w14:textId="31AB639E" w:rsidR="004C672F" w:rsidRDefault="009873D6" w:rsidP="001C26EA">
      <w:pPr>
        <w:pStyle w:val="ImageforStep"/>
      </w:pPr>
      <w:r>
        <w:rPr>
          <w:noProof/>
        </w:rPr>
        <w:drawing>
          <wp:inline distT="0" distB="0" distL="0" distR="0" wp14:anchorId="39F4ECB0" wp14:editId="7794B081">
            <wp:extent cx="4991680" cy="10889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65400" cy="1105051"/>
                    </a:xfrm>
                    <a:prstGeom prst="rect">
                      <a:avLst/>
                    </a:prstGeom>
                    <a:noFill/>
                    <a:ln>
                      <a:noFill/>
                    </a:ln>
                  </pic:spPr>
                </pic:pic>
              </a:graphicData>
            </a:graphic>
          </wp:inline>
        </w:drawing>
      </w:r>
    </w:p>
    <w:p w14:paraId="171968BC" w14:textId="1AB4E123" w:rsidR="002B5B0C" w:rsidRDefault="000073CA" w:rsidP="002B5B0C">
      <w:pPr>
        <w:pStyle w:val="LabStepNumbered"/>
      </w:pPr>
      <w:r>
        <w:t xml:space="preserve">Experiment by applying each of the </w:t>
      </w:r>
      <w:r w:rsidR="00DF6862">
        <w:t xml:space="preserve">report </w:t>
      </w:r>
      <w:r>
        <w:t>bookmarks which set the language used for data translations.</w:t>
      </w:r>
    </w:p>
    <w:p w14:paraId="521B28A9" w14:textId="02B246F8" w:rsidR="009873D6" w:rsidRDefault="000B7071" w:rsidP="001C26EA">
      <w:pPr>
        <w:pStyle w:val="ImageforStep"/>
      </w:pPr>
      <w:r>
        <w:rPr>
          <w:noProof/>
        </w:rPr>
        <w:drawing>
          <wp:inline distT="0" distB="0" distL="0" distR="0" wp14:anchorId="2A65E06A" wp14:editId="67FC3943">
            <wp:extent cx="5468989" cy="2219498"/>
            <wp:effectExtent l="19050" t="1905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504504" cy="2233911"/>
                    </a:xfrm>
                    <a:prstGeom prst="rect">
                      <a:avLst/>
                    </a:prstGeom>
                    <a:noFill/>
                    <a:ln>
                      <a:solidFill>
                        <a:schemeClr val="tx1"/>
                      </a:solidFill>
                    </a:ln>
                  </pic:spPr>
                </pic:pic>
              </a:graphicData>
            </a:graphic>
          </wp:inline>
        </w:drawing>
      </w:r>
    </w:p>
    <w:p w14:paraId="0C59383E" w14:textId="2AF7872C" w:rsidR="002B5B0C" w:rsidRDefault="000073CA" w:rsidP="002B5B0C">
      <w:pPr>
        <w:pStyle w:val="LabStepNumbered"/>
      </w:pPr>
      <w:r>
        <w:lastRenderedPageBreak/>
        <w:t>After apply</w:t>
      </w:r>
      <w:r w:rsidR="00DF6862">
        <w:t>ing</w:t>
      </w:r>
      <w:r>
        <w:t xml:space="preserve"> a</w:t>
      </w:r>
      <w:r w:rsidR="00DF6862">
        <w:t xml:space="preserve"> report</w:t>
      </w:r>
      <w:r>
        <w:t xml:space="preserve"> bookmark, examine the report URL </w:t>
      </w:r>
      <w:r w:rsidR="00185AF2">
        <w:t>in</w:t>
      </w:r>
      <w:r>
        <w:t xml:space="preserve"> the address bar and locate the </w:t>
      </w:r>
      <w:r w:rsidRPr="000073CA">
        <w:rPr>
          <w:b/>
          <w:bCs/>
        </w:rPr>
        <w:t>bookmarkGuid</w:t>
      </w:r>
      <w:r>
        <w:t xml:space="preserve"> parameter value</w:t>
      </w:r>
    </w:p>
    <w:p w14:paraId="3ECC9482" w14:textId="7CA93BD3" w:rsidR="000B7071" w:rsidRDefault="000B7071" w:rsidP="001C26EA">
      <w:pPr>
        <w:pStyle w:val="ImageforStep"/>
      </w:pPr>
      <w:r>
        <w:rPr>
          <w:noProof/>
        </w:rPr>
        <w:drawing>
          <wp:inline distT="0" distB="0" distL="0" distR="0" wp14:anchorId="556F4C19" wp14:editId="39573E3F">
            <wp:extent cx="4799904" cy="1785742"/>
            <wp:effectExtent l="19050" t="19050" r="127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833361" cy="1798189"/>
                    </a:xfrm>
                    <a:prstGeom prst="rect">
                      <a:avLst/>
                    </a:prstGeom>
                    <a:noFill/>
                    <a:ln>
                      <a:solidFill>
                        <a:schemeClr val="tx1"/>
                      </a:solidFill>
                    </a:ln>
                  </pic:spPr>
                </pic:pic>
              </a:graphicData>
            </a:graphic>
          </wp:inline>
        </w:drawing>
      </w:r>
    </w:p>
    <w:p w14:paraId="0369034B" w14:textId="5B28B7D7" w:rsidR="000073CA" w:rsidRDefault="000073CA" w:rsidP="000073CA">
      <w:pPr>
        <w:pStyle w:val="LabExerciseCallout"/>
      </w:pPr>
      <w:r>
        <w:t xml:space="preserve">Yes, we agree. The parameter name of </w:t>
      </w:r>
      <w:r w:rsidRPr="000073CA">
        <w:rPr>
          <w:b/>
          <w:bCs/>
        </w:rPr>
        <w:t>bookmarkGuid</w:t>
      </w:r>
      <w:r>
        <w:t xml:space="preserve"> isn't the best name. But you can think of the </w:t>
      </w:r>
      <w:r w:rsidRPr="000073CA">
        <w:rPr>
          <w:b/>
          <w:bCs/>
        </w:rPr>
        <w:t>bookmarkGuid</w:t>
      </w:r>
      <w:r>
        <w:t xml:space="preserve"> value as the identifier for a </w:t>
      </w:r>
      <w:r w:rsidR="00DF6862">
        <w:t xml:space="preserve">report </w:t>
      </w:r>
      <w:r>
        <w:t xml:space="preserve">bookmark which is generated in the format of </w:t>
      </w:r>
      <w:r w:rsidRPr="000073CA">
        <w:rPr>
          <w:b/>
          <w:bCs/>
        </w:rPr>
        <w:t>Bookmarkdfa67c1b956e45694481</w:t>
      </w:r>
      <w:r>
        <w:t>.</w:t>
      </w:r>
    </w:p>
    <w:p w14:paraId="7AF188D9" w14:textId="6A4C5BF1" w:rsidR="00E26EEE" w:rsidRDefault="007249CF" w:rsidP="00E26EEE">
      <w:pPr>
        <w:pStyle w:val="LabStepNumbered"/>
      </w:pPr>
      <w:r>
        <w:t>Open a text editor such as Notepad and copy and paste the following text.</w:t>
      </w:r>
    </w:p>
    <w:p w14:paraId="53D9E551" w14:textId="77777777" w:rsidR="00E26EEE" w:rsidRDefault="00E26EEE" w:rsidP="00E26EEE">
      <w:pPr>
        <w:pStyle w:val="LabStepCodeBlock"/>
      </w:pPr>
      <w:r>
        <w:t>English</w:t>
      </w:r>
    </w:p>
    <w:p w14:paraId="693F2C8A" w14:textId="5059129A" w:rsidR="00E26EEE" w:rsidRDefault="00E26EEE" w:rsidP="00E26EEE">
      <w:pPr>
        <w:pStyle w:val="LabStepCodeBlock"/>
      </w:pPr>
      <w:r>
        <w:t>?language=en-US&amp;bookmarkGuid=</w:t>
      </w:r>
      <w:r w:rsidR="000073CA" w:rsidRPr="007249CF">
        <w:rPr>
          <w:color w:val="808080" w:themeColor="background1" w:themeShade="80"/>
        </w:rPr>
        <w:t>{bookmarkGuid for Se</w:t>
      </w:r>
      <w:r w:rsidR="007249CF">
        <w:rPr>
          <w:color w:val="808080" w:themeColor="background1" w:themeShade="80"/>
        </w:rPr>
        <w:t>t</w:t>
      </w:r>
      <w:r w:rsidR="000073CA" w:rsidRPr="007249CF">
        <w:rPr>
          <w:color w:val="808080" w:themeColor="background1" w:themeShade="80"/>
        </w:rPr>
        <w:t>LanguageEnglish}</w:t>
      </w:r>
    </w:p>
    <w:p w14:paraId="379C9B5A" w14:textId="77777777" w:rsidR="00E26EEE" w:rsidRDefault="00E26EEE" w:rsidP="00E26EEE">
      <w:pPr>
        <w:pStyle w:val="LabStepCodeBlock"/>
      </w:pPr>
    </w:p>
    <w:p w14:paraId="0E0090C8" w14:textId="77777777" w:rsidR="00E26EEE" w:rsidRDefault="00E26EEE" w:rsidP="00E26EEE">
      <w:pPr>
        <w:pStyle w:val="LabStepCodeBlock"/>
      </w:pPr>
      <w:r>
        <w:t>Spanish</w:t>
      </w:r>
    </w:p>
    <w:p w14:paraId="46BF0E44" w14:textId="15F2056A" w:rsidR="00E26EEE" w:rsidRDefault="00E26EEE" w:rsidP="00E26EEE">
      <w:pPr>
        <w:pStyle w:val="LabStepCodeBlock"/>
      </w:pPr>
      <w:r>
        <w:t>?language=es-ES&amp;bookmarkGuid=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Spanish</w:t>
      </w:r>
      <w:r w:rsidR="007249CF" w:rsidRPr="007249CF">
        <w:rPr>
          <w:color w:val="808080" w:themeColor="background1" w:themeShade="80"/>
        </w:rPr>
        <w:t>}</w:t>
      </w:r>
    </w:p>
    <w:p w14:paraId="2A9316BA" w14:textId="77777777" w:rsidR="00E26EEE" w:rsidRDefault="00E26EEE" w:rsidP="00E26EEE">
      <w:pPr>
        <w:pStyle w:val="LabStepCodeBlock"/>
      </w:pPr>
    </w:p>
    <w:p w14:paraId="67DBB71C" w14:textId="77777777" w:rsidR="00E26EEE" w:rsidRDefault="00E26EEE" w:rsidP="00E26EEE">
      <w:pPr>
        <w:pStyle w:val="LabStepCodeBlock"/>
      </w:pPr>
      <w:r>
        <w:t>French</w:t>
      </w:r>
    </w:p>
    <w:p w14:paraId="730C8955" w14:textId="5783568B" w:rsidR="00E26EEE" w:rsidRDefault="00E26EEE" w:rsidP="00E26EEE">
      <w:pPr>
        <w:pStyle w:val="LabStepCodeBlock"/>
      </w:pPr>
      <w:r>
        <w:t>?language=fr-FR&amp;bookmarkGuid=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French</w:t>
      </w:r>
      <w:r w:rsidR="007249CF" w:rsidRPr="007249CF">
        <w:rPr>
          <w:color w:val="808080" w:themeColor="background1" w:themeShade="80"/>
        </w:rPr>
        <w:t>}</w:t>
      </w:r>
    </w:p>
    <w:p w14:paraId="42FD6BC1" w14:textId="77777777" w:rsidR="00E26EEE" w:rsidRDefault="00E26EEE" w:rsidP="00E26EEE">
      <w:pPr>
        <w:pStyle w:val="LabStepCodeBlock"/>
      </w:pPr>
    </w:p>
    <w:p w14:paraId="0F1B97EB" w14:textId="77777777" w:rsidR="00E26EEE" w:rsidRDefault="00E26EEE" w:rsidP="00E26EEE">
      <w:pPr>
        <w:pStyle w:val="LabStepCodeBlock"/>
      </w:pPr>
      <w:r>
        <w:t>German</w:t>
      </w:r>
    </w:p>
    <w:p w14:paraId="12F4575E" w14:textId="4F6CDDDB" w:rsidR="00E26EEE" w:rsidRDefault="00E26EEE" w:rsidP="00E26EEE">
      <w:pPr>
        <w:pStyle w:val="LabStepCodeBlock"/>
      </w:pPr>
      <w:r>
        <w:t>?language=de-DE&amp;bookmarkGuid=</w:t>
      </w:r>
      <w:r w:rsidR="007249CF" w:rsidRPr="007249CF">
        <w:rPr>
          <w:color w:val="808080" w:themeColor="background1" w:themeShade="80"/>
        </w:rPr>
        <w:t>{bookmarkGuid for Se</w:t>
      </w:r>
      <w:r w:rsidR="007249CF">
        <w:rPr>
          <w:color w:val="808080" w:themeColor="background1" w:themeShade="80"/>
        </w:rPr>
        <w:t>t</w:t>
      </w:r>
      <w:r w:rsidR="007249CF" w:rsidRPr="007249CF">
        <w:rPr>
          <w:color w:val="808080" w:themeColor="background1" w:themeShade="80"/>
        </w:rPr>
        <w:t>Language</w:t>
      </w:r>
      <w:r w:rsidR="007249CF">
        <w:rPr>
          <w:color w:val="808080" w:themeColor="background1" w:themeShade="80"/>
        </w:rPr>
        <w:t>German</w:t>
      </w:r>
      <w:r w:rsidR="007249CF" w:rsidRPr="007249CF">
        <w:rPr>
          <w:color w:val="808080" w:themeColor="background1" w:themeShade="80"/>
        </w:rPr>
        <w:t>}</w:t>
      </w:r>
    </w:p>
    <w:p w14:paraId="6BA4E24F" w14:textId="616185B0" w:rsidR="007249CF" w:rsidRDefault="00185AF2" w:rsidP="002B5B0C">
      <w:pPr>
        <w:pStyle w:val="LabStepNumbered"/>
      </w:pPr>
      <w:r>
        <w:t>Discover</w:t>
      </w:r>
      <w:r w:rsidR="00DF6862">
        <w:t xml:space="preserve"> </w:t>
      </w:r>
      <w:r w:rsidR="007249CF">
        <w:t xml:space="preserve">the </w:t>
      </w:r>
      <w:r w:rsidR="007249CF" w:rsidRPr="007249CF">
        <w:rPr>
          <w:b/>
          <w:bCs/>
        </w:rPr>
        <w:t>bookmarkGuid</w:t>
      </w:r>
      <w:r w:rsidR="007249CF">
        <w:t xml:space="preserve"> values by applying </w:t>
      </w:r>
      <w:r w:rsidR="00DF6862">
        <w:t xml:space="preserve">report </w:t>
      </w:r>
      <w:r w:rsidR="007249CF">
        <w:t>bookmarks and copying the parameter value from the address bar.</w:t>
      </w:r>
    </w:p>
    <w:p w14:paraId="4931D1B2" w14:textId="5E34B880" w:rsidR="00422B5A" w:rsidRDefault="007249CF" w:rsidP="002B5B0C">
      <w:pPr>
        <w:pStyle w:val="LabStepNumbered"/>
      </w:pPr>
      <w:r>
        <w:t xml:space="preserve">Add the </w:t>
      </w:r>
      <w:r w:rsidRPr="007249CF">
        <w:rPr>
          <w:b/>
          <w:bCs/>
        </w:rPr>
        <w:t>bookmarkGuid</w:t>
      </w:r>
      <w:r>
        <w:t xml:space="preserve"> values into the text editor </w:t>
      </w:r>
      <w:r w:rsidR="00185AF2">
        <w:t xml:space="preserve">to record </w:t>
      </w:r>
      <w:r>
        <w:t xml:space="preserve">the </w:t>
      </w:r>
      <w:r w:rsidR="00185AF2">
        <w:t xml:space="preserve">URL </w:t>
      </w:r>
      <w:r>
        <w:t xml:space="preserve">parameters </w:t>
      </w:r>
      <w:r w:rsidR="00185AF2">
        <w:t xml:space="preserve">you </w:t>
      </w:r>
      <w:r>
        <w:t>need to load each of the four languages.</w:t>
      </w:r>
    </w:p>
    <w:p w14:paraId="2DC0A6C7" w14:textId="4E8F7F61" w:rsidR="00A021D8" w:rsidRDefault="00E26EEE" w:rsidP="001C26EA">
      <w:pPr>
        <w:pStyle w:val="ImageforStep"/>
      </w:pPr>
      <w:r>
        <w:rPr>
          <w:noProof/>
        </w:rPr>
        <w:drawing>
          <wp:inline distT="0" distB="0" distL="0" distR="0" wp14:anchorId="077CF95B" wp14:editId="23777C08">
            <wp:extent cx="4739834" cy="2335423"/>
            <wp:effectExtent l="19050" t="1905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791473" cy="2360867"/>
                    </a:xfrm>
                    <a:prstGeom prst="rect">
                      <a:avLst/>
                    </a:prstGeom>
                    <a:noFill/>
                    <a:ln>
                      <a:solidFill>
                        <a:schemeClr val="tx1"/>
                      </a:solidFill>
                    </a:ln>
                  </pic:spPr>
                </pic:pic>
              </a:graphicData>
            </a:graphic>
          </wp:inline>
        </w:drawing>
      </w:r>
    </w:p>
    <w:p w14:paraId="72168CF8" w14:textId="394AEFEA" w:rsidR="002B5B0C" w:rsidRDefault="002B5B0C" w:rsidP="00DF6862">
      <w:pPr>
        <w:pStyle w:val="LabStepNumbered"/>
      </w:pPr>
      <w:r>
        <w:t xml:space="preserve">   </w:t>
      </w:r>
      <w:r w:rsidR="007249CF">
        <w:t xml:space="preserve">Edit </w:t>
      </w:r>
      <w:r w:rsidR="00DF6862">
        <w:t xml:space="preserve">each of </w:t>
      </w:r>
      <w:r w:rsidR="007249CF">
        <w:t xml:space="preserve">the </w:t>
      </w:r>
      <w:r w:rsidR="00DF6862">
        <w:t xml:space="preserve">four </w:t>
      </w:r>
      <w:r w:rsidR="007249CF">
        <w:t xml:space="preserve">browser </w:t>
      </w:r>
      <w:r w:rsidR="007249CF" w:rsidRPr="00DF6862">
        <w:t>bookmarks</w:t>
      </w:r>
      <w:r w:rsidR="007249CF">
        <w:t xml:space="preserve"> </w:t>
      </w:r>
      <w:r w:rsidR="00DF6862">
        <w:t xml:space="preserve">you </w:t>
      </w:r>
      <w:r w:rsidR="007249CF">
        <w:t>created earlier</w:t>
      </w:r>
      <w:r w:rsidR="00DF6862">
        <w:t xml:space="preserve"> by adding the </w:t>
      </w:r>
      <w:r w:rsidR="00DF6862" w:rsidRPr="00DF6862">
        <w:rPr>
          <w:b/>
          <w:bCs/>
        </w:rPr>
        <w:t>bookmarkGuid</w:t>
      </w:r>
      <w:r w:rsidR="00DF6862">
        <w:t xml:space="preserve"> parameter to load data translations.</w:t>
      </w:r>
    </w:p>
    <w:p w14:paraId="17FDD3CF" w14:textId="1BB49566" w:rsidR="002B6149" w:rsidRDefault="002B6149" w:rsidP="00185AF2">
      <w:pPr>
        <w:pStyle w:val="ImageforStep2"/>
      </w:pPr>
      <w:r w:rsidRPr="00185AF2">
        <w:rPr>
          <w:noProof/>
        </w:rPr>
        <w:drawing>
          <wp:inline distT="0" distB="0" distL="0" distR="0" wp14:anchorId="581D07DA" wp14:editId="63E42912">
            <wp:extent cx="2269358" cy="13353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285707" cy="1344935"/>
                    </a:xfrm>
                    <a:prstGeom prst="rect">
                      <a:avLst/>
                    </a:prstGeom>
                    <a:noFill/>
                    <a:ln>
                      <a:noFill/>
                    </a:ln>
                  </pic:spPr>
                </pic:pic>
              </a:graphicData>
            </a:graphic>
          </wp:inline>
        </w:drawing>
      </w:r>
    </w:p>
    <w:p w14:paraId="79D42492" w14:textId="7BD57611" w:rsidR="002B5B0C" w:rsidRDefault="002B5B0C" w:rsidP="002B5B0C">
      <w:pPr>
        <w:pStyle w:val="LabStepNumbered"/>
      </w:pPr>
      <w:r>
        <w:lastRenderedPageBreak/>
        <w:t xml:space="preserve"> </w:t>
      </w:r>
      <w:r w:rsidR="007249CF">
        <w:t xml:space="preserve">For each browser bookmark, add the </w:t>
      </w:r>
      <w:r w:rsidR="007249CF" w:rsidRPr="007249CF">
        <w:rPr>
          <w:b/>
          <w:bCs/>
        </w:rPr>
        <w:t>bookmarkGuid</w:t>
      </w:r>
      <w:r w:rsidR="007249CF">
        <w:t xml:space="preserve"> parameter in addition to </w:t>
      </w:r>
      <w:r w:rsidR="007249CF" w:rsidRPr="007249CF">
        <w:rPr>
          <w:b/>
          <w:bCs/>
        </w:rPr>
        <w:t>language</w:t>
      </w:r>
      <w:r w:rsidR="007249CF">
        <w:t xml:space="preserve"> </w:t>
      </w:r>
      <w:r w:rsidR="00E3152D">
        <w:t>to apply the correct report bookmark.</w:t>
      </w:r>
      <w:r w:rsidR="007249CF">
        <w:t>.</w:t>
      </w:r>
    </w:p>
    <w:p w14:paraId="74EF90D5" w14:textId="22FCA191" w:rsidR="002B6149" w:rsidRDefault="00EE4F6C" w:rsidP="00E3152D">
      <w:pPr>
        <w:pStyle w:val="ImageforStep2"/>
      </w:pPr>
      <w:r>
        <w:rPr>
          <w:noProof/>
        </w:rPr>
        <w:drawing>
          <wp:inline distT="0" distB="0" distL="0" distR="0" wp14:anchorId="758B9EB5" wp14:editId="7EC4E5AE">
            <wp:extent cx="1437450" cy="1015490"/>
            <wp:effectExtent l="19050" t="1905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454183" cy="1027311"/>
                    </a:xfrm>
                    <a:prstGeom prst="rect">
                      <a:avLst/>
                    </a:prstGeom>
                    <a:noFill/>
                    <a:ln>
                      <a:solidFill>
                        <a:schemeClr val="tx1"/>
                      </a:solidFill>
                    </a:ln>
                  </pic:spPr>
                </pic:pic>
              </a:graphicData>
            </a:graphic>
          </wp:inline>
        </w:drawing>
      </w:r>
    </w:p>
    <w:p w14:paraId="50CEF557" w14:textId="40357069" w:rsidR="007249CF" w:rsidRDefault="007249CF" w:rsidP="007249CF">
      <w:pPr>
        <w:pStyle w:val="LabExerciseCallout"/>
      </w:pPr>
      <w:r>
        <w:t xml:space="preserve">Now </w:t>
      </w:r>
      <w:r w:rsidR="00E3152D">
        <w:t xml:space="preserve">all four </w:t>
      </w:r>
      <w:r>
        <w:t>browser bookmark</w:t>
      </w:r>
      <w:r w:rsidR="00E3152D">
        <w:t>s</w:t>
      </w:r>
      <w:r>
        <w:t xml:space="preserve"> </w:t>
      </w:r>
      <w:r w:rsidR="00E3152D">
        <w:t xml:space="preserve">should </w:t>
      </w:r>
      <w:r>
        <w:t>pass the</w:t>
      </w:r>
      <w:r w:rsidR="00E3152D">
        <w:t xml:space="preserve"> appropriate </w:t>
      </w:r>
      <w:r w:rsidRPr="007249CF">
        <w:rPr>
          <w:b/>
          <w:bCs/>
        </w:rPr>
        <w:t>bookmarkGuid</w:t>
      </w:r>
      <w:r>
        <w:t xml:space="preserve"> parameter </w:t>
      </w:r>
      <w:r w:rsidR="00E3152D">
        <w:t xml:space="preserve">value </w:t>
      </w:r>
      <w:r>
        <w:t>to load data translations</w:t>
      </w:r>
      <w:r w:rsidR="00E3152D">
        <w:t xml:space="preserve"> correctly</w:t>
      </w:r>
      <w:r>
        <w:t>.</w:t>
      </w:r>
    </w:p>
    <w:p w14:paraId="2C5B7AA1" w14:textId="0F7C40C0" w:rsidR="00EE4F6C" w:rsidRDefault="00CA1FED" w:rsidP="002B5B0C">
      <w:pPr>
        <w:pStyle w:val="LabStepNumbered"/>
      </w:pPr>
      <w:r>
        <w:t xml:space="preserve">Click the browser bookmark for </w:t>
      </w:r>
      <w:r w:rsidRPr="00CA1FED">
        <w:rPr>
          <w:b/>
          <w:bCs/>
        </w:rPr>
        <w:t>Spanish</w:t>
      </w:r>
      <w:r>
        <w:t xml:space="preserve">. The </w:t>
      </w:r>
      <w:r w:rsidRPr="00CA1FED">
        <w:rPr>
          <w:b/>
          <w:bCs/>
        </w:rPr>
        <w:t>Sales Summary</w:t>
      </w:r>
      <w:r>
        <w:t xml:space="preserve"> page should now be fully translated into Spanish.</w:t>
      </w:r>
    </w:p>
    <w:p w14:paraId="52994810" w14:textId="4FA5DFB3" w:rsidR="00E26EEE" w:rsidRDefault="00EE4F6C" w:rsidP="001C26EA">
      <w:pPr>
        <w:pStyle w:val="ImageforStep"/>
      </w:pPr>
      <w:r>
        <w:rPr>
          <w:noProof/>
        </w:rPr>
        <w:drawing>
          <wp:inline distT="0" distB="0" distL="0" distR="0" wp14:anchorId="6AF0D097" wp14:editId="2B4691A8">
            <wp:extent cx="3517665" cy="194226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548225" cy="1959140"/>
                    </a:xfrm>
                    <a:prstGeom prst="rect">
                      <a:avLst/>
                    </a:prstGeom>
                    <a:noFill/>
                    <a:ln>
                      <a:noFill/>
                    </a:ln>
                  </pic:spPr>
                </pic:pic>
              </a:graphicData>
            </a:graphic>
          </wp:inline>
        </w:drawing>
      </w:r>
    </w:p>
    <w:p w14:paraId="2983B197" w14:textId="1CD2A0A0" w:rsidR="002B5B0C" w:rsidRDefault="00CA1FED" w:rsidP="002B5B0C">
      <w:pPr>
        <w:pStyle w:val="LabStepNumbered"/>
      </w:pPr>
      <w:r>
        <w:t xml:space="preserve">Navigate to the </w:t>
      </w:r>
      <w:r w:rsidRPr="00CA1FED">
        <w:rPr>
          <w:b/>
          <w:bCs/>
        </w:rPr>
        <w:t>Sales By Category</w:t>
      </w:r>
      <w:r>
        <w:t xml:space="preserve"> page. This page should also be fully translated into Spanish.</w:t>
      </w:r>
    </w:p>
    <w:p w14:paraId="3057B618" w14:textId="57A1ACBD" w:rsidR="00EE4F6C" w:rsidRDefault="00EE4F6C" w:rsidP="00E3152D">
      <w:pPr>
        <w:pStyle w:val="ImageforStep"/>
      </w:pPr>
      <w:r>
        <w:rPr>
          <w:noProof/>
        </w:rPr>
        <w:drawing>
          <wp:inline distT="0" distB="0" distL="0" distR="0" wp14:anchorId="5FD6AB44" wp14:editId="64842519">
            <wp:extent cx="3584181" cy="204198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16227" cy="2060244"/>
                    </a:xfrm>
                    <a:prstGeom prst="rect">
                      <a:avLst/>
                    </a:prstGeom>
                    <a:noFill/>
                    <a:ln>
                      <a:noFill/>
                    </a:ln>
                  </pic:spPr>
                </pic:pic>
              </a:graphicData>
            </a:graphic>
          </wp:inline>
        </w:drawing>
      </w:r>
    </w:p>
    <w:p w14:paraId="6516FFA0" w14:textId="021730BE" w:rsidR="00CA1FED" w:rsidRDefault="00CA1FED" w:rsidP="00CA1FED">
      <w:pPr>
        <w:pStyle w:val="LabStepNumbered"/>
      </w:pPr>
      <w:r>
        <w:t xml:space="preserve">Click the browser bookmark for </w:t>
      </w:r>
      <w:r>
        <w:rPr>
          <w:b/>
          <w:bCs/>
        </w:rPr>
        <w:t>French</w:t>
      </w:r>
      <w:r>
        <w:t xml:space="preserve">. The </w:t>
      </w:r>
      <w:r w:rsidRPr="00CA1FED">
        <w:rPr>
          <w:b/>
          <w:bCs/>
        </w:rPr>
        <w:t>Sales Summary</w:t>
      </w:r>
      <w:r>
        <w:t xml:space="preserve"> page should now be fully translated into French.</w:t>
      </w:r>
    </w:p>
    <w:p w14:paraId="564E22CE" w14:textId="11D3A617" w:rsidR="00EE4F6C" w:rsidRDefault="00EE4F6C" w:rsidP="001C26EA">
      <w:pPr>
        <w:pStyle w:val="ImageforStep"/>
      </w:pPr>
      <w:r>
        <w:rPr>
          <w:noProof/>
        </w:rPr>
        <w:drawing>
          <wp:inline distT="0" distB="0" distL="0" distR="0" wp14:anchorId="7B87FF52" wp14:editId="3ADA758A">
            <wp:extent cx="3900617" cy="2090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922998" cy="2102050"/>
                    </a:xfrm>
                    <a:prstGeom prst="rect">
                      <a:avLst/>
                    </a:prstGeom>
                    <a:noFill/>
                    <a:ln>
                      <a:noFill/>
                    </a:ln>
                  </pic:spPr>
                </pic:pic>
              </a:graphicData>
            </a:graphic>
          </wp:inline>
        </w:drawing>
      </w:r>
    </w:p>
    <w:p w14:paraId="7D924888" w14:textId="0532C5ED" w:rsidR="00CA1FED" w:rsidRDefault="00CA1FED" w:rsidP="00CA1FED">
      <w:pPr>
        <w:pStyle w:val="LabStepNumbered"/>
      </w:pPr>
      <w:r>
        <w:lastRenderedPageBreak/>
        <w:t xml:space="preserve">Navigate to the </w:t>
      </w:r>
      <w:r w:rsidRPr="00CA1FED">
        <w:rPr>
          <w:b/>
          <w:bCs/>
        </w:rPr>
        <w:t>Sales By Category</w:t>
      </w:r>
      <w:r>
        <w:t xml:space="preserve"> page. This page should also be fully translated into French.</w:t>
      </w:r>
    </w:p>
    <w:p w14:paraId="69531D2C" w14:textId="265932AA" w:rsidR="00D35A63" w:rsidRDefault="00D35A63" w:rsidP="001C26EA">
      <w:pPr>
        <w:pStyle w:val="ImageforStep"/>
      </w:pPr>
      <w:r>
        <w:rPr>
          <w:noProof/>
        </w:rPr>
        <w:drawing>
          <wp:inline distT="0" distB="0" distL="0" distR="0" wp14:anchorId="63F54E77" wp14:editId="6D3F71DA">
            <wp:extent cx="2789921" cy="15776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19896" cy="1594639"/>
                    </a:xfrm>
                    <a:prstGeom prst="rect">
                      <a:avLst/>
                    </a:prstGeom>
                    <a:noFill/>
                    <a:ln>
                      <a:noFill/>
                    </a:ln>
                  </pic:spPr>
                </pic:pic>
              </a:graphicData>
            </a:graphic>
          </wp:inline>
        </w:drawing>
      </w:r>
    </w:p>
    <w:p w14:paraId="75B90D59" w14:textId="4EA65E5D" w:rsidR="00CA1FED" w:rsidRDefault="00CA1FED" w:rsidP="00CA1FED">
      <w:pPr>
        <w:pStyle w:val="LabStepNumbered"/>
      </w:pPr>
      <w:r>
        <w:t xml:space="preserve">Click the browser bookmark for </w:t>
      </w:r>
      <w:r>
        <w:rPr>
          <w:b/>
          <w:bCs/>
        </w:rPr>
        <w:t>German</w:t>
      </w:r>
      <w:r>
        <w:t xml:space="preserve">. The </w:t>
      </w:r>
      <w:r w:rsidRPr="00CA1FED">
        <w:rPr>
          <w:b/>
          <w:bCs/>
        </w:rPr>
        <w:t>Sales Summary</w:t>
      </w:r>
      <w:r>
        <w:t xml:space="preserve"> page should now be fully translated into German.</w:t>
      </w:r>
    </w:p>
    <w:p w14:paraId="693790F9" w14:textId="2A936863" w:rsidR="00D35A63" w:rsidRDefault="00D35A63" w:rsidP="001C26EA">
      <w:pPr>
        <w:pStyle w:val="ImageforStep"/>
      </w:pPr>
      <w:r>
        <w:rPr>
          <w:noProof/>
        </w:rPr>
        <w:drawing>
          <wp:inline distT="0" distB="0" distL="0" distR="0" wp14:anchorId="66B41CAB" wp14:editId="46A919EA">
            <wp:extent cx="2796595" cy="1442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833492" cy="1461531"/>
                    </a:xfrm>
                    <a:prstGeom prst="rect">
                      <a:avLst/>
                    </a:prstGeom>
                    <a:noFill/>
                    <a:ln>
                      <a:noFill/>
                    </a:ln>
                  </pic:spPr>
                </pic:pic>
              </a:graphicData>
            </a:graphic>
          </wp:inline>
        </w:drawing>
      </w:r>
    </w:p>
    <w:p w14:paraId="6555FCC5" w14:textId="50B5F2B8" w:rsidR="00CA1FED" w:rsidRDefault="00CA1FED" w:rsidP="00CA1FED">
      <w:pPr>
        <w:pStyle w:val="LabStepNumbered"/>
      </w:pPr>
      <w:r>
        <w:t xml:space="preserve">Navigate to the </w:t>
      </w:r>
      <w:r w:rsidRPr="00CA1FED">
        <w:rPr>
          <w:b/>
          <w:bCs/>
        </w:rPr>
        <w:t>Sales By Category</w:t>
      </w:r>
      <w:r>
        <w:t xml:space="preserve"> page. This page should also be fully translated into </w:t>
      </w:r>
      <w:r w:rsidR="00E3152D">
        <w:t>German</w:t>
      </w:r>
      <w:r>
        <w:t>.</w:t>
      </w:r>
    </w:p>
    <w:p w14:paraId="1364C5BE" w14:textId="2ECF00B0" w:rsidR="00D35A63" w:rsidRDefault="00D35A63" w:rsidP="001C26EA">
      <w:pPr>
        <w:pStyle w:val="ImageforStep"/>
      </w:pPr>
      <w:r>
        <w:rPr>
          <w:noProof/>
        </w:rPr>
        <w:drawing>
          <wp:inline distT="0" distB="0" distL="0" distR="0" wp14:anchorId="1E4533A1" wp14:editId="7B1D6342">
            <wp:extent cx="2836642" cy="161462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882725" cy="1640857"/>
                    </a:xfrm>
                    <a:prstGeom prst="rect">
                      <a:avLst/>
                    </a:prstGeom>
                    <a:noFill/>
                    <a:ln>
                      <a:noFill/>
                    </a:ln>
                  </pic:spPr>
                </pic:pic>
              </a:graphicData>
            </a:graphic>
          </wp:inline>
        </w:drawing>
      </w:r>
    </w:p>
    <w:p w14:paraId="565A21B9" w14:textId="6F2D4AFE" w:rsidR="00CA1FED" w:rsidRDefault="00CA1FED" w:rsidP="00CA1FED">
      <w:pPr>
        <w:pStyle w:val="LabExerciseLeadIn"/>
      </w:pPr>
      <w:r>
        <w:t>You have now successfully implemented and tested the data translations for product names and category names. However, you</w:t>
      </w:r>
      <w:r w:rsidR="00E3152D">
        <w:t>r</w:t>
      </w:r>
      <w:r>
        <w:t xml:space="preserve"> work is not yet done. The </w:t>
      </w:r>
      <w:r w:rsidRPr="00CA1FED">
        <w:rPr>
          <w:b/>
          <w:bCs/>
        </w:rPr>
        <w:t>Sales Over Time</w:t>
      </w:r>
      <w:r>
        <w:t xml:space="preserve"> page still contains text-based values for calendar names that require your attention.</w:t>
      </w:r>
    </w:p>
    <w:p w14:paraId="366E8C05" w14:textId="0E44FF13" w:rsidR="002B5B0C" w:rsidRDefault="00CA1FED" w:rsidP="002B5B0C">
      <w:pPr>
        <w:pStyle w:val="LabStepNumbered"/>
      </w:pPr>
      <w:r>
        <w:t xml:space="preserve">Navigate the </w:t>
      </w:r>
      <w:r w:rsidRPr="00CA1FED">
        <w:rPr>
          <w:b/>
          <w:bCs/>
        </w:rPr>
        <w:t>Sales Over Time</w:t>
      </w:r>
      <w:r>
        <w:t xml:space="preserve"> page. You can see that the names of months and days are still in English.</w:t>
      </w:r>
    </w:p>
    <w:p w14:paraId="47B96A4F" w14:textId="1C660FC5" w:rsidR="00D35A63" w:rsidRDefault="00D35A63" w:rsidP="001C26EA">
      <w:pPr>
        <w:pStyle w:val="ImageforStep"/>
      </w:pPr>
      <w:r>
        <w:rPr>
          <w:noProof/>
        </w:rPr>
        <w:drawing>
          <wp:inline distT="0" distB="0" distL="0" distR="0" wp14:anchorId="4170C2DE" wp14:editId="61FDC3F1">
            <wp:extent cx="3611666" cy="20423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660263" cy="2069863"/>
                    </a:xfrm>
                    <a:prstGeom prst="rect">
                      <a:avLst/>
                    </a:prstGeom>
                    <a:noFill/>
                    <a:ln>
                      <a:noFill/>
                    </a:ln>
                  </pic:spPr>
                </pic:pic>
              </a:graphicData>
            </a:graphic>
          </wp:inline>
        </w:drawing>
      </w:r>
    </w:p>
    <w:p w14:paraId="77E91CC9" w14:textId="0F8C21C8" w:rsidR="00A021D8" w:rsidRDefault="00CA1FED" w:rsidP="002B5B0C">
      <w:pPr>
        <w:pStyle w:val="LabExerciseCallout"/>
      </w:pPr>
      <w:r>
        <w:t xml:space="preserve">You will now move on to the final exercise where you will implement data translations for </w:t>
      </w:r>
      <w:r w:rsidR="00E3152D">
        <w:t xml:space="preserve">the names of </w:t>
      </w:r>
      <w:r>
        <w:t>month</w:t>
      </w:r>
      <w:r w:rsidR="00E3152D">
        <w:t>s</w:t>
      </w:r>
      <w:r>
        <w:t xml:space="preserve"> and day</w:t>
      </w:r>
      <w:r w:rsidR="00E3152D">
        <w:t>s of the week.</w:t>
      </w:r>
      <w:r>
        <w:t>.</w:t>
      </w:r>
    </w:p>
    <w:p w14:paraId="15C81867" w14:textId="48428276" w:rsidR="00C605A0" w:rsidRDefault="00C605A0" w:rsidP="00C605A0">
      <w:pPr>
        <w:pStyle w:val="Heading3"/>
      </w:pPr>
      <w:bookmarkStart w:id="8" w:name="_Toc124670337"/>
      <w:r>
        <w:lastRenderedPageBreak/>
        <w:t xml:space="preserve">Exercise 6: </w:t>
      </w:r>
      <w:r w:rsidRPr="00C605A0">
        <w:t>Implementing Data Translations for a Calendar Table</w:t>
      </w:r>
      <w:bookmarkEnd w:id="8"/>
    </w:p>
    <w:p w14:paraId="3E1055D4" w14:textId="3FA62112" w:rsidR="000D1E4C" w:rsidRDefault="000D1E4C" w:rsidP="000D1E4C">
      <w:pPr>
        <w:pStyle w:val="LabExerciseLeadIn"/>
      </w:pPr>
      <w:r>
        <w:t xml:space="preserve">In this exercise you will implement data translations for the names of months and days in a </w:t>
      </w:r>
      <w:r w:rsidRPr="003A590B">
        <w:rPr>
          <w:b/>
          <w:bCs/>
        </w:rPr>
        <w:t>Calendar</w:t>
      </w:r>
      <w:r>
        <w:t xml:space="preserve"> table. To properly implement data translations for columns in a calendar table, you need a strategy to translate month names and day</w:t>
      </w:r>
      <w:r w:rsidR="00C54305">
        <w:t xml:space="preserve">-of-week </w:t>
      </w:r>
      <w:r>
        <w:t xml:space="preserve"> names into the secondary languages you plan to support.</w:t>
      </w:r>
    </w:p>
    <w:p w14:paraId="1BB0C5C5" w14:textId="5F91A1EF" w:rsidR="000D1E4C" w:rsidRDefault="000D1E4C" w:rsidP="000D1E4C">
      <w:pPr>
        <w:pStyle w:val="LabExerciseLeadIn"/>
      </w:pPr>
      <w:r w:rsidRPr="000D1E4C">
        <w:t xml:space="preserve">The strategy presented in this </w:t>
      </w:r>
      <w:r w:rsidR="00C54305">
        <w:t>lab exercise</w:t>
      </w:r>
      <w:r w:rsidRPr="000D1E4C">
        <w:t xml:space="preserve"> for implementing calendar table column translations is based on Power Query and the power of the M query language. Power Query provides several built-in functions such as </w:t>
      </w:r>
      <w:r w:rsidRPr="000D1E4C">
        <w:rPr>
          <w:b/>
          <w:bCs/>
        </w:rPr>
        <w:t>Date.MonthName</w:t>
      </w:r>
      <w:r w:rsidRPr="000D1E4C">
        <w:t xml:space="preserve"> which accept a </w:t>
      </w:r>
      <w:r w:rsidRPr="00C54305">
        <w:rPr>
          <w:b/>
          <w:bCs/>
        </w:rPr>
        <w:t>Date</w:t>
      </w:r>
      <w:r w:rsidRPr="000D1E4C">
        <w:t xml:space="preserve"> parameter and return a text-based calendar name. </w:t>
      </w:r>
      <w:r w:rsidR="00C54305">
        <w:t>T</w:t>
      </w:r>
      <w:r w:rsidRPr="000D1E4C">
        <w:t>he following Power Query function call will evaluate to a text-based value of January</w:t>
      </w:r>
      <w:r>
        <w:t xml:space="preserve"> in French</w:t>
      </w:r>
      <w:r w:rsidRPr="000D1E4C">
        <w:t>.</w:t>
      </w:r>
    </w:p>
    <w:p w14:paraId="430FE765" w14:textId="77777777" w:rsidR="00C54305" w:rsidRDefault="000D1E4C" w:rsidP="00C54305">
      <w:pPr>
        <w:pStyle w:val="LabExerciseLeadIn"/>
        <w:rPr>
          <w:rFonts w:ascii="Lucida Console" w:hAnsi="Lucida Console"/>
          <w:b/>
          <w:bCs/>
          <w:noProof/>
          <w:sz w:val="16"/>
          <w:szCs w:val="20"/>
        </w:rPr>
      </w:pPr>
      <w:r w:rsidRPr="000D1E4C">
        <w:rPr>
          <w:rFonts w:ascii="Lucida Console" w:hAnsi="Lucida Console"/>
          <w:b/>
          <w:bCs/>
          <w:noProof/>
          <w:sz w:val="16"/>
          <w:szCs w:val="20"/>
        </w:rPr>
        <w:t>Date.MonthName( #date(2022, 12, 1), "fr-FR")</w:t>
      </w:r>
    </w:p>
    <w:p w14:paraId="690262C2" w14:textId="77777777" w:rsidR="00C54305" w:rsidRDefault="000D1E4C" w:rsidP="00C54305">
      <w:pPr>
        <w:pStyle w:val="LabExerciseLeadIn"/>
      </w:pPr>
      <w:r>
        <w:t xml:space="preserve">Power Query is built on a functional query language named M which makes it possible to enumerate through the rows of the </w:t>
      </w:r>
      <w:r w:rsidRPr="00797E5F">
        <w:rPr>
          <w:b/>
          <w:bCs/>
        </w:rPr>
        <w:t>Languages</w:t>
      </w:r>
      <w:r>
        <w:t xml:space="preserve"> table to discover what languages and what default cultures are supported in the current project. This makes it possible to write a query which uses the </w:t>
      </w:r>
      <w:r w:rsidRPr="00BB6868">
        <w:rPr>
          <w:b/>
          <w:bCs/>
        </w:rPr>
        <w:t>Languages</w:t>
      </w:r>
      <w:r>
        <w:t xml:space="preserve"> table as its source to generate translation tables with the names of months or weekdays.</w:t>
      </w:r>
    </w:p>
    <w:p w14:paraId="3DB13A00" w14:textId="58484EC3" w:rsidR="000D1E4C" w:rsidRDefault="000D1E4C" w:rsidP="00C54305">
      <w:pPr>
        <w:pStyle w:val="LabExerciseLeadIn"/>
      </w:pPr>
      <w:r>
        <w:rPr>
          <w:noProof/>
        </w:rPr>
        <w:drawing>
          <wp:inline distT="0" distB="0" distL="0" distR="0" wp14:anchorId="2E8C33B9" wp14:editId="6C509A12">
            <wp:extent cx="3933371" cy="1658268"/>
            <wp:effectExtent l="0" t="0" r="0" b="0"/>
            <wp:docPr id="94" name="Picture 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able&#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062623" cy="1712759"/>
                    </a:xfrm>
                    <a:prstGeom prst="rect">
                      <a:avLst/>
                    </a:prstGeom>
                    <a:noFill/>
                    <a:ln>
                      <a:noFill/>
                    </a:ln>
                  </pic:spPr>
                </pic:pic>
              </a:graphicData>
            </a:graphic>
          </wp:inline>
        </w:drawing>
      </w:r>
    </w:p>
    <w:p w14:paraId="3126808D" w14:textId="1B93971A" w:rsidR="000D1E4C" w:rsidRDefault="000D1E4C" w:rsidP="000261B7">
      <w:pPr>
        <w:pStyle w:val="LabStepNumbered"/>
        <w:numPr>
          <w:ilvl w:val="0"/>
          <w:numId w:val="13"/>
        </w:numPr>
      </w:pPr>
      <w:r>
        <w:t xml:space="preserve">From the </w:t>
      </w:r>
      <w:r w:rsidRPr="000261B7">
        <w:rPr>
          <w:b/>
          <w:bCs/>
        </w:rPr>
        <w:t>Home</w:t>
      </w:r>
      <w:r>
        <w:t xml:space="preserve"> tab on the ribbon, click </w:t>
      </w:r>
      <w:r w:rsidRPr="000261B7">
        <w:rPr>
          <w:b/>
          <w:bCs/>
        </w:rPr>
        <w:t>Transform Data</w:t>
      </w:r>
      <w:r>
        <w:t xml:space="preserve"> to display the Power Query window with queries for the current project.</w:t>
      </w:r>
    </w:p>
    <w:p w14:paraId="2D1E7585" w14:textId="77777777" w:rsidR="000D1E4C" w:rsidRDefault="000D1E4C" w:rsidP="000D1E4C">
      <w:pPr>
        <w:pStyle w:val="ImageforStep"/>
      </w:pPr>
      <w:r>
        <w:rPr>
          <w:noProof/>
        </w:rPr>
        <w:drawing>
          <wp:inline distT="0" distB="0" distL="0" distR="0" wp14:anchorId="420AF3E8" wp14:editId="3C39DF0F">
            <wp:extent cx="3817258" cy="665241"/>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846201" cy="670285"/>
                    </a:xfrm>
                    <a:prstGeom prst="rect">
                      <a:avLst/>
                    </a:prstGeom>
                    <a:noFill/>
                    <a:ln>
                      <a:noFill/>
                    </a:ln>
                  </pic:spPr>
                </pic:pic>
              </a:graphicData>
            </a:graphic>
          </wp:inline>
        </w:drawing>
      </w:r>
    </w:p>
    <w:p w14:paraId="048F300F" w14:textId="710F8794" w:rsidR="000D1E4C" w:rsidRDefault="000D1E4C" w:rsidP="000D1E4C">
      <w:pPr>
        <w:pStyle w:val="LabStepNumbered"/>
      </w:pPr>
      <w:r>
        <w:t xml:space="preserve">In the left navigation of the Power Query window, select the </w:t>
      </w:r>
      <w:r>
        <w:rPr>
          <w:b/>
          <w:bCs/>
        </w:rPr>
        <w:t>Languages</w:t>
      </w:r>
      <w:r>
        <w:t xml:space="preserve"> query and examine the columns in its output</w:t>
      </w:r>
      <w:r w:rsidR="00E3152D">
        <w:t xml:space="preserve"> table.</w:t>
      </w:r>
    </w:p>
    <w:p w14:paraId="04336088" w14:textId="46E765C1" w:rsidR="000D1E4C" w:rsidRDefault="00842247" w:rsidP="000D1E4C">
      <w:pPr>
        <w:pStyle w:val="ImageforStep"/>
      </w:pPr>
      <w:r>
        <w:rPr>
          <w:noProof/>
        </w:rPr>
        <w:drawing>
          <wp:inline distT="0" distB="0" distL="0" distR="0" wp14:anchorId="4C8CB3D1" wp14:editId="25F96B4D">
            <wp:extent cx="3447048" cy="1142093"/>
            <wp:effectExtent l="19050" t="19050" r="127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477405" cy="1152151"/>
                    </a:xfrm>
                    <a:prstGeom prst="rect">
                      <a:avLst/>
                    </a:prstGeom>
                    <a:noFill/>
                    <a:ln>
                      <a:solidFill>
                        <a:schemeClr val="tx1"/>
                      </a:solidFill>
                    </a:ln>
                  </pic:spPr>
                </pic:pic>
              </a:graphicData>
            </a:graphic>
          </wp:inline>
        </w:drawing>
      </w:r>
    </w:p>
    <w:p w14:paraId="0DA164C7" w14:textId="75E1FA3D" w:rsidR="00842247" w:rsidRDefault="000261B7" w:rsidP="00842247">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4AE42ED7" w14:textId="227BEB36" w:rsidR="000D1E4C" w:rsidRDefault="00842247" w:rsidP="00842247">
      <w:pPr>
        <w:pStyle w:val="ImageforStep"/>
      </w:pPr>
      <w:r>
        <w:rPr>
          <w:noProof/>
        </w:rPr>
        <w:drawing>
          <wp:inline distT="0" distB="0" distL="0" distR="0" wp14:anchorId="60C5E093" wp14:editId="6AA3E3F4">
            <wp:extent cx="3860467" cy="1983922"/>
            <wp:effectExtent l="19050" t="1905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892573" cy="2000422"/>
                    </a:xfrm>
                    <a:prstGeom prst="rect">
                      <a:avLst/>
                    </a:prstGeom>
                    <a:noFill/>
                    <a:ln>
                      <a:solidFill>
                        <a:schemeClr val="tx1"/>
                      </a:solidFill>
                    </a:ln>
                  </pic:spPr>
                </pic:pic>
              </a:graphicData>
            </a:graphic>
          </wp:inline>
        </w:drawing>
      </w:r>
    </w:p>
    <w:p w14:paraId="2EE5BD28" w14:textId="2EF95481" w:rsidR="000D1E4C" w:rsidRDefault="000261B7" w:rsidP="00842247">
      <w:pPr>
        <w:pStyle w:val="LabStepNumbered"/>
      </w:pPr>
      <w:r>
        <w:lastRenderedPageBreak/>
        <w:t>Rename the new query to</w:t>
      </w:r>
      <w:r w:rsidR="00842247">
        <w:t xml:space="preserve"> </w:t>
      </w:r>
      <w:r w:rsidR="00842247" w:rsidRPr="00842247">
        <w:rPr>
          <w:b/>
          <w:bCs/>
        </w:rPr>
        <w:t>Translated Month Names Table</w:t>
      </w:r>
      <w:r w:rsidR="00842247">
        <w:t>.</w:t>
      </w:r>
    </w:p>
    <w:p w14:paraId="5135AA6E" w14:textId="75F47AB2" w:rsidR="00842247" w:rsidRDefault="00842247" w:rsidP="00137A06">
      <w:pPr>
        <w:pStyle w:val="ImageforStep"/>
      </w:pPr>
      <w:r>
        <w:rPr>
          <w:noProof/>
        </w:rPr>
        <w:drawing>
          <wp:inline distT="0" distB="0" distL="0" distR="0" wp14:anchorId="74ECB33E" wp14:editId="12DED90C">
            <wp:extent cx="4145626" cy="1313211"/>
            <wp:effectExtent l="19050" t="19050" r="762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211042" cy="1333933"/>
                    </a:xfrm>
                    <a:prstGeom prst="rect">
                      <a:avLst/>
                    </a:prstGeom>
                    <a:noFill/>
                    <a:ln>
                      <a:solidFill>
                        <a:schemeClr val="tx1"/>
                      </a:solidFill>
                    </a:ln>
                  </pic:spPr>
                </pic:pic>
              </a:graphicData>
            </a:graphic>
          </wp:inline>
        </w:drawing>
      </w:r>
    </w:p>
    <w:p w14:paraId="38F004BF" w14:textId="5F4A11CA" w:rsidR="002375F9" w:rsidRDefault="000261B7" w:rsidP="002375F9">
      <w:pPr>
        <w:pStyle w:val="LabStepNumbered"/>
      </w:pPr>
      <w:r>
        <w:t xml:space="preserve">Click on the </w:t>
      </w:r>
      <w:r w:rsidRPr="000261B7">
        <w:rPr>
          <w:b/>
          <w:bCs/>
        </w:rPr>
        <w:t>Advanced Editor</w:t>
      </w:r>
      <w:r>
        <w:t xml:space="preserve"> button in the ribbon to o</w:t>
      </w:r>
      <w:r w:rsidR="00842247">
        <w:t>pen the Advanced Editor widow.</w:t>
      </w:r>
    </w:p>
    <w:p w14:paraId="2ED293F9" w14:textId="261778D5" w:rsidR="00842247" w:rsidRDefault="00842247" w:rsidP="002375F9">
      <w:pPr>
        <w:pStyle w:val="LabStepNumbered"/>
      </w:pPr>
      <w:r>
        <w:t xml:space="preserve">Copy </w:t>
      </w:r>
      <w:r w:rsidR="000261B7">
        <w:t xml:space="preserve">the following M code listing </w:t>
      </w:r>
      <w:r>
        <w:t>and paste</w:t>
      </w:r>
      <w:r w:rsidR="000261B7">
        <w:t xml:space="preserve"> it into the Advanced Editor window.</w:t>
      </w:r>
    </w:p>
    <w:p w14:paraId="7965FE5E" w14:textId="77777777" w:rsidR="00842247" w:rsidRDefault="00842247" w:rsidP="00842247">
      <w:pPr>
        <w:pStyle w:val="LabStepCodeBlock"/>
      </w:pPr>
      <w:r>
        <w:t>let</w:t>
      </w:r>
    </w:p>
    <w:p w14:paraId="58DC6784" w14:textId="77777777" w:rsidR="00842247" w:rsidRDefault="00842247" w:rsidP="00842247">
      <w:pPr>
        <w:pStyle w:val="LabStepCodeBlock"/>
      </w:pPr>
      <w:r>
        <w:t xml:space="preserve">    Source = #table( type table [ MonthNumber = Int64.Type ], List.Split({1..12},1)),</w:t>
      </w:r>
    </w:p>
    <w:p w14:paraId="1A7C071A" w14:textId="77777777" w:rsidR="00842247" w:rsidRDefault="00842247" w:rsidP="00842247">
      <w:pPr>
        <w:pStyle w:val="LabStepCodeBlock"/>
      </w:pPr>
      <w:r>
        <w:t xml:space="preserve">    Translations = Table.AddColumn( Source, "Translations",</w:t>
      </w:r>
    </w:p>
    <w:p w14:paraId="23292340" w14:textId="77777777" w:rsidR="00842247" w:rsidRDefault="00842247" w:rsidP="00842247">
      <w:pPr>
        <w:pStyle w:val="LabStepCodeBlock"/>
      </w:pPr>
      <w:r>
        <w:t xml:space="preserve">        each</w:t>
      </w:r>
    </w:p>
    <w:p w14:paraId="7C3A0791" w14:textId="3C836462" w:rsidR="00842247" w:rsidRDefault="00842247" w:rsidP="00842247">
      <w:pPr>
        <w:pStyle w:val="LabStepCodeBlock"/>
      </w:pPr>
      <w:r>
        <w:t xml:space="preserve">          [ MonthDate = #date( 2022, [ MonthNumber ], 1 ),</w:t>
      </w:r>
    </w:p>
    <w:p w14:paraId="59414427" w14:textId="3CADAAE8" w:rsidR="00842247" w:rsidRDefault="00842247" w:rsidP="00842247">
      <w:pPr>
        <w:pStyle w:val="LabStepCodeBlock"/>
      </w:pPr>
      <w:r>
        <w:t xml:space="preserve">            Translations = List.Transform(Languages[DefaultCulture], each Date.MonthName( MonthDate, _ ) ),</w:t>
      </w:r>
    </w:p>
    <w:p w14:paraId="37E07D63" w14:textId="2B637EDC" w:rsidR="00842247" w:rsidRDefault="00842247" w:rsidP="00842247">
      <w:pPr>
        <w:pStyle w:val="LabStepCodeBlock"/>
      </w:pPr>
      <w:r>
        <w:t xml:space="preserve">            TranslationTable = Table.FromList( Translations, null ),</w:t>
      </w:r>
    </w:p>
    <w:p w14:paraId="3A37040D" w14:textId="4EC527D7" w:rsidR="00842247" w:rsidRDefault="00842247" w:rsidP="00842247">
      <w:pPr>
        <w:pStyle w:val="LabStepCodeBlock"/>
      </w:pPr>
      <w:r>
        <w:t xml:space="preserve">            TranslationsTranspose = Table.Transpose(TranslationTable),</w:t>
      </w:r>
    </w:p>
    <w:p w14:paraId="6BA32C54" w14:textId="2A39E6C3" w:rsidR="00842247" w:rsidRDefault="00842247" w:rsidP="00842247">
      <w:pPr>
        <w:pStyle w:val="LabStepCodeBlock"/>
      </w:pPr>
      <w:r>
        <w:t xml:space="preserve">            TranslationsColumns = Table.RenameColumns(</w:t>
      </w:r>
    </w:p>
    <w:p w14:paraId="6DE888E6" w14:textId="3448B3F5" w:rsidR="00842247" w:rsidRDefault="00842247" w:rsidP="00842247">
      <w:pPr>
        <w:pStyle w:val="LabStepCodeBlock"/>
      </w:pPr>
      <w:r>
        <w:t xml:space="preserve">              TranslationsTranspose,</w:t>
      </w:r>
    </w:p>
    <w:p w14:paraId="0CD8DF76" w14:textId="1E4E4532" w:rsidR="00842247" w:rsidRDefault="00842247" w:rsidP="00842247">
      <w:pPr>
        <w:pStyle w:val="LabStepCodeBlock"/>
      </w:pPr>
      <w:r>
        <w:t xml:space="preserve">              List.Zip({ Table.ColumnNames( TranslationsTranspose ), </w:t>
      </w:r>
    </w:p>
    <w:p w14:paraId="770167BD" w14:textId="006B5C26" w:rsidR="00842247" w:rsidRDefault="00842247" w:rsidP="00842247">
      <w:pPr>
        <w:pStyle w:val="LabStepCodeBlock"/>
      </w:pPr>
      <w:r>
        <w:t xml:space="preserve">                         List.Transform(Languages[Language], </w:t>
      </w:r>
    </w:p>
    <w:p w14:paraId="0BF5AE81" w14:textId="69572DAB" w:rsidR="00842247" w:rsidRDefault="00842247" w:rsidP="00842247">
      <w:pPr>
        <w:pStyle w:val="LabStepCodeBlock"/>
      </w:pPr>
      <w:r>
        <w:t xml:space="preserve">                         each "MonthNameTranslations" &amp; _ ) })</w:t>
      </w:r>
    </w:p>
    <w:p w14:paraId="6B34539E" w14:textId="56FE98C6" w:rsidR="00842247" w:rsidRDefault="00842247" w:rsidP="00842247">
      <w:pPr>
        <w:pStyle w:val="LabStepCodeBlock"/>
      </w:pPr>
      <w:r>
        <w:t xml:space="preserve">            )</w:t>
      </w:r>
    </w:p>
    <w:p w14:paraId="5178BC8C" w14:textId="7538C315" w:rsidR="00842247" w:rsidRDefault="00842247" w:rsidP="00842247">
      <w:pPr>
        <w:pStyle w:val="LabStepCodeBlock"/>
      </w:pPr>
      <w:r>
        <w:t xml:space="preserve">          ]</w:t>
      </w:r>
    </w:p>
    <w:p w14:paraId="1FE63348" w14:textId="77777777" w:rsidR="00842247" w:rsidRDefault="00842247" w:rsidP="00842247">
      <w:pPr>
        <w:pStyle w:val="LabStepCodeBlock"/>
      </w:pPr>
      <w:r>
        <w:t xml:space="preserve">    ),</w:t>
      </w:r>
    </w:p>
    <w:p w14:paraId="5D4A24A0" w14:textId="77777777" w:rsidR="00842247" w:rsidRDefault="00842247" w:rsidP="00842247">
      <w:pPr>
        <w:pStyle w:val="LabStepCodeBlock"/>
      </w:pPr>
      <w:r>
        <w:t xml:space="preserve">    ExpandedTranslations = Table.ExpandRecordColumn(Translations, </w:t>
      </w:r>
    </w:p>
    <w:p w14:paraId="006BF54E" w14:textId="77777777" w:rsidR="00842247" w:rsidRDefault="00842247" w:rsidP="00842247">
      <w:pPr>
        <w:pStyle w:val="LabStepCodeBlock"/>
      </w:pPr>
      <w:r>
        <w:t xml:space="preserve">                                                    "Translations", </w:t>
      </w:r>
    </w:p>
    <w:p w14:paraId="48AE6962" w14:textId="77777777" w:rsidR="00842247" w:rsidRDefault="00842247" w:rsidP="00842247">
      <w:pPr>
        <w:pStyle w:val="LabStepCodeBlock"/>
      </w:pPr>
      <w:r>
        <w:t xml:space="preserve">                                                    { "TranslationsColumns" }, </w:t>
      </w:r>
    </w:p>
    <w:p w14:paraId="660DA958" w14:textId="77777777" w:rsidR="00842247" w:rsidRDefault="00842247" w:rsidP="00842247">
      <w:pPr>
        <w:pStyle w:val="LabStepCodeBlock"/>
      </w:pPr>
      <w:r>
        <w:t xml:space="preserve">                                                    { "TranslationsColumns" }),</w:t>
      </w:r>
    </w:p>
    <w:p w14:paraId="35268AFB" w14:textId="77777777" w:rsidR="00842247" w:rsidRDefault="00842247" w:rsidP="00842247">
      <w:pPr>
        <w:pStyle w:val="LabStepCodeBlock"/>
      </w:pPr>
      <w:r>
        <w:t xml:space="preserve">    ColumnsCollection = List.Transform(Languages[Language], each "MonthNameTranslations" &amp; _ ),</w:t>
      </w:r>
    </w:p>
    <w:p w14:paraId="22AE9C3F" w14:textId="77777777" w:rsidR="00842247" w:rsidRDefault="00842247" w:rsidP="00842247">
      <w:pPr>
        <w:pStyle w:val="LabStepCodeBlock"/>
      </w:pPr>
      <w:r>
        <w:t xml:space="preserve">    ExpandedTranslationsColumns = Table.ExpandTableColumn(ExpandedTranslations, </w:t>
      </w:r>
    </w:p>
    <w:p w14:paraId="1FACE74B" w14:textId="77777777" w:rsidR="00842247" w:rsidRDefault="00842247" w:rsidP="00842247">
      <w:pPr>
        <w:pStyle w:val="LabStepCodeBlock"/>
      </w:pPr>
      <w:r>
        <w:t xml:space="preserve">                                                          "TranslationsColumns", </w:t>
      </w:r>
    </w:p>
    <w:p w14:paraId="4731E9E2" w14:textId="77777777" w:rsidR="00842247" w:rsidRDefault="00842247" w:rsidP="00842247">
      <w:pPr>
        <w:pStyle w:val="LabStepCodeBlock"/>
      </w:pPr>
      <w:r>
        <w:t xml:space="preserve">                                                          ColumnsCollection, </w:t>
      </w:r>
    </w:p>
    <w:p w14:paraId="60E6616F" w14:textId="77777777" w:rsidR="00842247" w:rsidRDefault="00842247" w:rsidP="00842247">
      <w:pPr>
        <w:pStyle w:val="LabStepCodeBlock"/>
      </w:pPr>
      <w:r>
        <w:t xml:space="preserve">                                                          ColumnsCollection ),</w:t>
      </w:r>
    </w:p>
    <w:p w14:paraId="0134D378" w14:textId="77777777" w:rsidR="00842247" w:rsidRDefault="00842247" w:rsidP="00842247">
      <w:pPr>
        <w:pStyle w:val="LabStepCodeBlock"/>
      </w:pPr>
      <w:r>
        <w:t xml:space="preserve">    TypedColumnsCollection = List.Transform(ColumnsCollection, each {_, type text}),</w:t>
      </w:r>
    </w:p>
    <w:p w14:paraId="62A14489" w14:textId="77777777" w:rsidR="00842247" w:rsidRDefault="00842247" w:rsidP="00842247">
      <w:pPr>
        <w:pStyle w:val="LabStepCodeBlock"/>
      </w:pPr>
      <w:r>
        <w:t xml:space="preserve">    QueryOutput = Table.TransformColumnTypes(ExpandedTranslationsColumns, TypedColumnsCollection)</w:t>
      </w:r>
    </w:p>
    <w:p w14:paraId="5FCF2079" w14:textId="77777777" w:rsidR="00842247" w:rsidRDefault="00842247" w:rsidP="00842247">
      <w:pPr>
        <w:pStyle w:val="LabStepCodeBlock"/>
      </w:pPr>
      <w:r>
        <w:t>in</w:t>
      </w:r>
    </w:p>
    <w:p w14:paraId="1405907E" w14:textId="281DAC0F" w:rsidR="00842247" w:rsidRDefault="00842247" w:rsidP="00842247">
      <w:pPr>
        <w:pStyle w:val="LabStepCodeBlock"/>
      </w:pPr>
      <w:r>
        <w:t xml:space="preserve">    QueryOutput</w:t>
      </w:r>
    </w:p>
    <w:p w14:paraId="04C74510" w14:textId="15934258" w:rsidR="004D712E" w:rsidRDefault="004D712E" w:rsidP="004D712E">
      <w:pPr>
        <w:pStyle w:val="LabExerciseCallout"/>
      </w:pPr>
      <w:r>
        <w:t xml:space="preserve">If you have trouble copying </w:t>
      </w:r>
      <w:r w:rsidR="00E3152D">
        <w:t xml:space="preserve">the </w:t>
      </w:r>
      <w:r>
        <w:t xml:space="preserve">M code from this page, it might be easier to copy it from </w:t>
      </w:r>
      <w:hyperlink r:id="rId263" w:tgtFrame="_blank" w:history="1">
        <w:r w:rsidRPr="004D712E">
          <w:rPr>
            <w:rStyle w:val="Hyperlink"/>
          </w:rPr>
          <w:t>here</w:t>
        </w:r>
      </w:hyperlink>
      <w:r w:rsidR="00E3152D">
        <w:t xml:space="preserve"> or from the Student Files</w:t>
      </w:r>
      <w:r w:rsidR="00FA0B98">
        <w:t xml:space="preserve"> folder</w:t>
      </w:r>
      <w:r w:rsidR="00E3152D">
        <w:t>.</w:t>
      </w:r>
    </w:p>
    <w:p w14:paraId="2FBE70CA" w14:textId="27DE3808" w:rsidR="00842247" w:rsidRDefault="004D712E" w:rsidP="002375F9">
      <w:pPr>
        <w:pStyle w:val="LabStepNumbered"/>
      </w:pPr>
      <w:r>
        <w:t xml:space="preserve">Once you have copied the M code into the Advanced Editor, click </w:t>
      </w:r>
      <w:r w:rsidRPr="004D712E">
        <w:rPr>
          <w:b/>
          <w:bCs/>
        </w:rPr>
        <w:t>Done</w:t>
      </w:r>
      <w:r>
        <w:t xml:space="preserve"> to save your changes and execute the new query.</w:t>
      </w:r>
    </w:p>
    <w:p w14:paraId="56CBF223" w14:textId="67D7C5EB" w:rsidR="00842247" w:rsidRDefault="004D712E" w:rsidP="00842247">
      <w:pPr>
        <w:pStyle w:val="ImageforStep"/>
      </w:pPr>
      <w:r>
        <w:rPr>
          <w:noProof/>
        </w:rPr>
        <w:drawing>
          <wp:inline distT="0" distB="0" distL="0" distR="0" wp14:anchorId="0E6D3FA6" wp14:editId="2662092F">
            <wp:extent cx="3680113" cy="2432373"/>
            <wp:effectExtent l="19050" t="1905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735347" cy="2468880"/>
                    </a:xfrm>
                    <a:prstGeom prst="rect">
                      <a:avLst/>
                    </a:prstGeom>
                    <a:noFill/>
                    <a:ln w="3175">
                      <a:solidFill>
                        <a:schemeClr val="tx1"/>
                      </a:solidFill>
                    </a:ln>
                  </pic:spPr>
                </pic:pic>
              </a:graphicData>
            </a:graphic>
          </wp:inline>
        </w:drawing>
      </w:r>
    </w:p>
    <w:p w14:paraId="1DD9B2BB" w14:textId="1C65B1D1" w:rsidR="00842247" w:rsidRDefault="004D712E" w:rsidP="004D712E">
      <w:pPr>
        <w:pStyle w:val="LabStepNumbered"/>
      </w:pPr>
      <w:r>
        <w:lastRenderedPageBreak/>
        <w:t xml:space="preserve">You should now see the output </w:t>
      </w:r>
      <w:r w:rsidR="00FA0B98">
        <w:t xml:space="preserve">table </w:t>
      </w:r>
      <w:r>
        <w:t xml:space="preserve">of the </w:t>
      </w:r>
      <w:r w:rsidRPr="004D712E">
        <w:rPr>
          <w:b/>
          <w:bCs/>
        </w:rPr>
        <w:t>Translated Month Names Table</w:t>
      </w:r>
      <w:r>
        <w:t xml:space="preserve"> query as shown in the following screenshot.</w:t>
      </w:r>
    </w:p>
    <w:p w14:paraId="6A47330E" w14:textId="23FFBAE3" w:rsidR="00842247" w:rsidRDefault="00842247" w:rsidP="00842247">
      <w:pPr>
        <w:pStyle w:val="ImageforStep"/>
      </w:pPr>
      <w:r>
        <w:rPr>
          <w:noProof/>
        </w:rPr>
        <w:drawing>
          <wp:inline distT="0" distB="0" distL="0" distR="0" wp14:anchorId="4F72B7EB" wp14:editId="2CB5C5D4">
            <wp:extent cx="4337797" cy="1412382"/>
            <wp:effectExtent l="19050" t="1905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419900" cy="1439115"/>
                    </a:xfrm>
                    <a:prstGeom prst="rect">
                      <a:avLst/>
                    </a:prstGeom>
                    <a:noFill/>
                    <a:ln>
                      <a:solidFill>
                        <a:schemeClr val="tx1"/>
                      </a:solidFill>
                    </a:ln>
                  </pic:spPr>
                </pic:pic>
              </a:graphicData>
            </a:graphic>
          </wp:inline>
        </w:drawing>
      </w:r>
    </w:p>
    <w:p w14:paraId="24B14DD7" w14:textId="1B481C94" w:rsidR="004D712E" w:rsidRDefault="004D712E" w:rsidP="004D712E">
      <w:pPr>
        <w:pStyle w:val="LabExerciseCallout"/>
      </w:pPr>
      <w:r>
        <w:t>You have now created the translation table for month names. Next you will create a second table for day</w:t>
      </w:r>
      <w:r w:rsidR="00FA0B98">
        <w:t xml:space="preserve"> </w:t>
      </w:r>
      <w:r>
        <w:t>names.</w:t>
      </w:r>
    </w:p>
    <w:p w14:paraId="35C364D3" w14:textId="77777777" w:rsidR="004D712E" w:rsidRDefault="004D712E" w:rsidP="004D712E">
      <w:pPr>
        <w:pStyle w:val="LabStepNumbered"/>
      </w:pPr>
      <w:r>
        <w:t xml:space="preserve">Create a new query by dropping down the </w:t>
      </w:r>
      <w:r w:rsidRPr="000261B7">
        <w:rPr>
          <w:b/>
          <w:bCs/>
        </w:rPr>
        <w:t>New Source</w:t>
      </w:r>
      <w:r>
        <w:t xml:space="preserve"> menu and selecting </w:t>
      </w:r>
      <w:r w:rsidRPr="000261B7">
        <w:rPr>
          <w:b/>
          <w:bCs/>
        </w:rPr>
        <w:t>Blank Query</w:t>
      </w:r>
      <w:r>
        <w:t>.</w:t>
      </w:r>
    </w:p>
    <w:p w14:paraId="60EA3682" w14:textId="4400699F" w:rsidR="00137A06" w:rsidRDefault="004D712E" w:rsidP="00137A06">
      <w:pPr>
        <w:pStyle w:val="LabStepNumbered"/>
      </w:pPr>
      <w:r>
        <w:t xml:space="preserve">Rename the new query to </w:t>
      </w:r>
      <w:r w:rsidRPr="004D712E">
        <w:rPr>
          <w:b/>
          <w:bCs/>
        </w:rPr>
        <w:t>Translated Day Names Table</w:t>
      </w:r>
      <w:r>
        <w:t>.</w:t>
      </w:r>
    </w:p>
    <w:p w14:paraId="76A8BABA" w14:textId="2713615E" w:rsidR="00842247" w:rsidRDefault="00842247" w:rsidP="00842247">
      <w:pPr>
        <w:pStyle w:val="ImageforStep"/>
      </w:pPr>
      <w:r>
        <w:rPr>
          <w:noProof/>
        </w:rPr>
        <w:drawing>
          <wp:inline distT="0" distB="0" distL="0" distR="0" wp14:anchorId="08AAB9A0" wp14:editId="38366857">
            <wp:extent cx="4926278" cy="1344237"/>
            <wp:effectExtent l="19050" t="1905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034728" cy="1373830"/>
                    </a:xfrm>
                    <a:prstGeom prst="rect">
                      <a:avLst/>
                    </a:prstGeom>
                    <a:noFill/>
                    <a:ln>
                      <a:solidFill>
                        <a:schemeClr val="tx1"/>
                      </a:solidFill>
                    </a:ln>
                  </pic:spPr>
                </pic:pic>
              </a:graphicData>
            </a:graphic>
          </wp:inline>
        </w:drawing>
      </w:r>
    </w:p>
    <w:p w14:paraId="0FFA2F41" w14:textId="77777777" w:rsidR="004D712E" w:rsidRDefault="004D712E" w:rsidP="004D712E">
      <w:pPr>
        <w:pStyle w:val="LabStepNumbered"/>
      </w:pPr>
      <w:r>
        <w:t xml:space="preserve">Click on the </w:t>
      </w:r>
      <w:r w:rsidRPr="000261B7">
        <w:rPr>
          <w:b/>
          <w:bCs/>
        </w:rPr>
        <w:t>Advanced Editor</w:t>
      </w:r>
      <w:r>
        <w:t xml:space="preserve"> button in the ribbon to open the Advanced Editor widow.</w:t>
      </w:r>
    </w:p>
    <w:p w14:paraId="0BF38298" w14:textId="77777777" w:rsidR="004D712E" w:rsidRDefault="004D712E" w:rsidP="004D712E">
      <w:pPr>
        <w:pStyle w:val="LabStepNumbered"/>
      </w:pPr>
      <w:r>
        <w:t>Copy the following M code listing and paste it into the Advanced Editor window.</w:t>
      </w:r>
    </w:p>
    <w:p w14:paraId="452CA6D2" w14:textId="77777777" w:rsidR="00FE6FF0" w:rsidRDefault="00FE6FF0" w:rsidP="00FE6FF0">
      <w:pPr>
        <w:pStyle w:val="LabStepCodeBlock"/>
      </w:pPr>
      <w:r>
        <w:t>let</w:t>
      </w:r>
    </w:p>
    <w:p w14:paraId="5D08B196" w14:textId="77777777" w:rsidR="00FE6FF0" w:rsidRDefault="00FE6FF0" w:rsidP="00FE6FF0">
      <w:pPr>
        <w:pStyle w:val="LabStepCodeBlock"/>
      </w:pPr>
      <w:r>
        <w:t xml:space="preserve">    Source = #table( type table [ DayNumber = Int64.Type ], List.Split({1..7}, 1) ),</w:t>
      </w:r>
    </w:p>
    <w:p w14:paraId="3191A587" w14:textId="1C5DB0D3" w:rsidR="00FE6FF0" w:rsidRDefault="00FE6FF0" w:rsidP="00FE6FF0">
      <w:pPr>
        <w:pStyle w:val="LabStepCodeBlock"/>
      </w:pPr>
      <w:r>
        <w:t xml:space="preserve">    NextSunday  = Date.AddDays( Date.From(DateTime.LocalNow()), </w:t>
      </w:r>
    </w:p>
    <w:p w14:paraId="20CEFF94" w14:textId="77777777" w:rsidR="00A63A01" w:rsidRDefault="00FE6FF0" w:rsidP="00FE6FF0">
      <w:pPr>
        <w:pStyle w:val="LabStepCodeBlock"/>
      </w:pPr>
      <w:r>
        <w:t xml:space="preserve">                                Value.Subtract(6, </w:t>
      </w:r>
    </w:p>
    <w:p w14:paraId="2068FF63" w14:textId="17F18757" w:rsidR="00A63A01" w:rsidRDefault="00A63A01" w:rsidP="00FE6FF0">
      <w:pPr>
        <w:pStyle w:val="LabStepCodeBlock"/>
      </w:pPr>
      <w:r>
        <w:t xml:space="preserve">                                               </w:t>
      </w:r>
      <w:r w:rsidR="00FE6FF0">
        <w:t>Date.DayOfWeek( Date.From(DateTime.LocalNow()),</w:t>
      </w:r>
    </w:p>
    <w:p w14:paraId="3B88044F" w14:textId="4BD7FEEA" w:rsidR="00FE6FF0" w:rsidRDefault="00A63A01" w:rsidP="00FE6FF0">
      <w:pPr>
        <w:pStyle w:val="LabStepCodeBlock"/>
      </w:pPr>
      <w:r>
        <w:t xml:space="preserve">                                               </w:t>
      </w:r>
      <w:r w:rsidR="00FE6FF0">
        <w:t>Day.Monday)) ),</w:t>
      </w:r>
    </w:p>
    <w:p w14:paraId="6C1A237D" w14:textId="77777777" w:rsidR="00FE6FF0" w:rsidRDefault="00FE6FF0" w:rsidP="00FE6FF0">
      <w:pPr>
        <w:pStyle w:val="LabStepCodeBlock"/>
      </w:pPr>
      <w:r>
        <w:t xml:space="preserve">    Translations = Table.AddColumn( Source, "Translations",</w:t>
      </w:r>
    </w:p>
    <w:p w14:paraId="41D0559E" w14:textId="77777777" w:rsidR="00FE6FF0" w:rsidRDefault="00FE6FF0" w:rsidP="00FE6FF0">
      <w:pPr>
        <w:pStyle w:val="LabStepCodeBlock"/>
      </w:pPr>
      <w:r>
        <w:t xml:space="preserve">        each</w:t>
      </w:r>
    </w:p>
    <w:p w14:paraId="707154C1" w14:textId="77777777" w:rsidR="00FE6FF0" w:rsidRDefault="00FE6FF0" w:rsidP="00FE6FF0">
      <w:pPr>
        <w:pStyle w:val="LabStepCodeBlock"/>
      </w:pPr>
      <w:r>
        <w:t xml:space="preserve">            [ DayOfWeek = Date.AddDays(NextSunday, [DayNumber] ),</w:t>
      </w:r>
    </w:p>
    <w:p w14:paraId="46CD5F75" w14:textId="77777777" w:rsidR="00FE6FF0" w:rsidRDefault="00FE6FF0" w:rsidP="00FE6FF0">
      <w:pPr>
        <w:pStyle w:val="LabStepCodeBlock"/>
      </w:pPr>
      <w:r>
        <w:t xml:space="preserve">              Translations = List.Transform(Languages[DefaultCulture], </w:t>
      </w:r>
    </w:p>
    <w:p w14:paraId="4FD3E258" w14:textId="77777777" w:rsidR="00FE6FF0" w:rsidRDefault="00FE6FF0" w:rsidP="00FE6FF0">
      <w:pPr>
        <w:pStyle w:val="LabStepCodeBlock"/>
      </w:pPr>
      <w:r>
        <w:t xml:space="preserve">                                            each Date.DayOfWeekName(DayOfWeek, _ ) ),</w:t>
      </w:r>
    </w:p>
    <w:p w14:paraId="0E9F37D1" w14:textId="77777777" w:rsidR="00FE6FF0" w:rsidRDefault="00FE6FF0" w:rsidP="00FE6FF0">
      <w:pPr>
        <w:pStyle w:val="LabStepCodeBlock"/>
      </w:pPr>
      <w:r>
        <w:t xml:space="preserve">              TranslationTable = Table.FromList( Translations, null ),</w:t>
      </w:r>
    </w:p>
    <w:p w14:paraId="0D2D0B58" w14:textId="77777777" w:rsidR="00FE6FF0" w:rsidRDefault="00FE6FF0" w:rsidP="00FE6FF0">
      <w:pPr>
        <w:pStyle w:val="LabStepCodeBlock"/>
      </w:pPr>
      <w:r>
        <w:t xml:space="preserve">              TranslationsTranspose = Table.Transpose(TranslationTable),</w:t>
      </w:r>
    </w:p>
    <w:p w14:paraId="1418EE36" w14:textId="77777777" w:rsidR="00FE6FF0" w:rsidRDefault="00FE6FF0" w:rsidP="00FE6FF0">
      <w:pPr>
        <w:pStyle w:val="LabStepCodeBlock"/>
      </w:pPr>
      <w:r>
        <w:t xml:space="preserve">              TranslationsColumns = Table.RenameColumns(</w:t>
      </w:r>
    </w:p>
    <w:p w14:paraId="1B774CC9" w14:textId="77777777" w:rsidR="00FE6FF0" w:rsidRDefault="00FE6FF0" w:rsidP="00FE6FF0">
      <w:pPr>
        <w:pStyle w:val="LabStepCodeBlock"/>
      </w:pPr>
      <w:r>
        <w:t xml:space="preserve">                TranslationsTranspose,</w:t>
      </w:r>
    </w:p>
    <w:p w14:paraId="4AC97337" w14:textId="77777777" w:rsidR="00FE6FF0" w:rsidRDefault="00FE6FF0" w:rsidP="00FE6FF0">
      <w:pPr>
        <w:pStyle w:val="LabStepCodeBlock"/>
      </w:pPr>
      <w:r>
        <w:t xml:space="preserve">                List.Zip({ Table.ColumnNames( TranslationsTranspose ), </w:t>
      </w:r>
    </w:p>
    <w:p w14:paraId="2D55E7AA" w14:textId="77777777" w:rsidR="00FE6FF0" w:rsidRDefault="00FE6FF0" w:rsidP="00FE6FF0">
      <w:pPr>
        <w:pStyle w:val="LabStepCodeBlock"/>
      </w:pPr>
      <w:r>
        <w:t xml:space="preserve">                           List.Transform(Languages[Language], </w:t>
      </w:r>
    </w:p>
    <w:p w14:paraId="53A520B3" w14:textId="77777777" w:rsidR="00FE6FF0" w:rsidRDefault="00FE6FF0" w:rsidP="00FE6FF0">
      <w:pPr>
        <w:pStyle w:val="LabStepCodeBlock"/>
      </w:pPr>
      <w:r>
        <w:t xml:space="preserve">                           each "DayNameTranslations" &amp; _ ) })</w:t>
      </w:r>
    </w:p>
    <w:p w14:paraId="00E458DC" w14:textId="77777777" w:rsidR="00FE6FF0" w:rsidRDefault="00FE6FF0" w:rsidP="00FE6FF0">
      <w:pPr>
        <w:pStyle w:val="LabStepCodeBlock"/>
      </w:pPr>
      <w:r>
        <w:t xml:space="preserve">              )                </w:t>
      </w:r>
    </w:p>
    <w:p w14:paraId="53319DA1" w14:textId="77777777" w:rsidR="00FE6FF0" w:rsidRDefault="00FE6FF0" w:rsidP="00FE6FF0">
      <w:pPr>
        <w:pStyle w:val="LabStepCodeBlock"/>
      </w:pPr>
      <w:r>
        <w:t xml:space="preserve">            ]</w:t>
      </w:r>
    </w:p>
    <w:p w14:paraId="3178FBB0" w14:textId="77777777" w:rsidR="00FE6FF0" w:rsidRDefault="00FE6FF0" w:rsidP="00FE6FF0">
      <w:pPr>
        <w:pStyle w:val="LabStepCodeBlock"/>
      </w:pPr>
      <w:r>
        <w:t xml:space="preserve">    ),</w:t>
      </w:r>
    </w:p>
    <w:p w14:paraId="095C57D9" w14:textId="77777777" w:rsidR="00FE6FF0" w:rsidRDefault="00FE6FF0" w:rsidP="00FE6FF0">
      <w:pPr>
        <w:pStyle w:val="LabStepCodeBlock"/>
      </w:pPr>
      <w:r>
        <w:t xml:space="preserve">    ExpandedTranslations = Table.ExpandRecordColumn(Translations, </w:t>
      </w:r>
    </w:p>
    <w:p w14:paraId="36A2C931" w14:textId="77777777" w:rsidR="00FE6FF0" w:rsidRDefault="00FE6FF0" w:rsidP="00FE6FF0">
      <w:pPr>
        <w:pStyle w:val="LabStepCodeBlock"/>
      </w:pPr>
      <w:r>
        <w:t xml:space="preserve">                                                    "Translations", </w:t>
      </w:r>
    </w:p>
    <w:p w14:paraId="1E0D40D5" w14:textId="77777777" w:rsidR="00FE6FF0" w:rsidRDefault="00FE6FF0" w:rsidP="00FE6FF0">
      <w:pPr>
        <w:pStyle w:val="LabStepCodeBlock"/>
      </w:pPr>
      <w:r>
        <w:t xml:space="preserve">                                                    { "TranslationsColumns" }, </w:t>
      </w:r>
    </w:p>
    <w:p w14:paraId="7D7CF1A9" w14:textId="77777777" w:rsidR="00FE6FF0" w:rsidRDefault="00FE6FF0" w:rsidP="00FE6FF0">
      <w:pPr>
        <w:pStyle w:val="LabStepCodeBlock"/>
      </w:pPr>
      <w:r>
        <w:t xml:space="preserve">                                                    { "TranslationsColumns" }),</w:t>
      </w:r>
    </w:p>
    <w:p w14:paraId="3D4FC8C5" w14:textId="77777777" w:rsidR="00FE6FF0" w:rsidRDefault="00FE6FF0" w:rsidP="00FE6FF0">
      <w:pPr>
        <w:pStyle w:val="LabStepCodeBlock"/>
      </w:pPr>
      <w:r>
        <w:t xml:space="preserve">    ColumnsCollection = List.Transform(Languages[Language], each "DayNameTranslations" &amp; _ ),</w:t>
      </w:r>
    </w:p>
    <w:p w14:paraId="38D60875" w14:textId="77777777" w:rsidR="00FE6FF0" w:rsidRDefault="00FE6FF0" w:rsidP="00FE6FF0">
      <w:pPr>
        <w:pStyle w:val="LabStepCodeBlock"/>
      </w:pPr>
      <w:r>
        <w:t xml:space="preserve">    ExpandedTranslationsColumns = Table.ExpandTableColumn(ExpandedTranslations, </w:t>
      </w:r>
    </w:p>
    <w:p w14:paraId="060F30A5" w14:textId="77777777" w:rsidR="00FE6FF0" w:rsidRDefault="00FE6FF0" w:rsidP="00FE6FF0">
      <w:pPr>
        <w:pStyle w:val="LabStepCodeBlock"/>
      </w:pPr>
      <w:r>
        <w:t xml:space="preserve">                                                          "TranslationsColumns", </w:t>
      </w:r>
    </w:p>
    <w:p w14:paraId="0FC9F001" w14:textId="77777777" w:rsidR="00FE6FF0" w:rsidRDefault="00FE6FF0" w:rsidP="00FE6FF0">
      <w:pPr>
        <w:pStyle w:val="LabStepCodeBlock"/>
      </w:pPr>
      <w:r>
        <w:t xml:space="preserve">                                                          ColumnsCollection, </w:t>
      </w:r>
    </w:p>
    <w:p w14:paraId="51090378" w14:textId="77777777" w:rsidR="00FE6FF0" w:rsidRDefault="00FE6FF0" w:rsidP="00FE6FF0">
      <w:pPr>
        <w:pStyle w:val="LabStepCodeBlock"/>
      </w:pPr>
      <w:r>
        <w:t xml:space="preserve">                                                          ColumnsCollection ),</w:t>
      </w:r>
    </w:p>
    <w:p w14:paraId="61D6F9C5" w14:textId="77777777" w:rsidR="00FE6FF0" w:rsidRDefault="00FE6FF0" w:rsidP="00FE6FF0">
      <w:pPr>
        <w:pStyle w:val="LabStepCodeBlock"/>
      </w:pPr>
      <w:r>
        <w:t xml:space="preserve">    TypedColumnsCollection = List.Transform(ColumnsCollection, each {_, type text}),</w:t>
      </w:r>
    </w:p>
    <w:p w14:paraId="0F38D8FB" w14:textId="34734785" w:rsidR="00FE6FF0" w:rsidRDefault="00FE6FF0" w:rsidP="00FE6FF0">
      <w:pPr>
        <w:pStyle w:val="LabStepCodeBlock"/>
      </w:pPr>
      <w:r>
        <w:t xml:space="preserve">    </w:t>
      </w:r>
      <w:r w:rsidR="00384D73">
        <w:t>QueryOutput</w:t>
      </w:r>
      <w:r>
        <w:t xml:space="preserve"> = Table.TransformColumnTypes(ExpandedTranslationsColumns, TypedColumnsCollection)</w:t>
      </w:r>
    </w:p>
    <w:p w14:paraId="12E8C391" w14:textId="77777777" w:rsidR="00FE6FF0" w:rsidRDefault="00FE6FF0" w:rsidP="00FE6FF0">
      <w:pPr>
        <w:pStyle w:val="LabStepCodeBlock"/>
      </w:pPr>
      <w:r>
        <w:t>in</w:t>
      </w:r>
    </w:p>
    <w:p w14:paraId="5665EAF7" w14:textId="14D8CB62" w:rsidR="00842247" w:rsidRDefault="00FE6FF0" w:rsidP="00FE6FF0">
      <w:pPr>
        <w:pStyle w:val="LabStepCodeBlock"/>
      </w:pPr>
      <w:r>
        <w:t xml:space="preserve">    </w:t>
      </w:r>
      <w:r w:rsidR="00384D73">
        <w:t>QueryOutput</w:t>
      </w:r>
    </w:p>
    <w:p w14:paraId="57103DF9" w14:textId="68D85BA0" w:rsidR="004D712E" w:rsidRDefault="004D712E" w:rsidP="004D712E">
      <w:pPr>
        <w:pStyle w:val="LabExerciseCallout"/>
      </w:pPr>
      <w:r>
        <w:t xml:space="preserve">If you have trouble copying this M code from this page, it might be easier to copy it from </w:t>
      </w:r>
      <w:hyperlink r:id="rId267" w:tgtFrame="_blank" w:history="1">
        <w:r w:rsidRPr="004D712E">
          <w:rPr>
            <w:rStyle w:val="Hyperlink"/>
          </w:rPr>
          <w:t>here</w:t>
        </w:r>
      </w:hyperlink>
      <w:r w:rsidR="00FA0B98">
        <w:t xml:space="preserve"> or from the Student Files folder</w:t>
      </w:r>
    </w:p>
    <w:p w14:paraId="733CDA5A" w14:textId="77777777" w:rsidR="00384D73" w:rsidRDefault="00384D73" w:rsidP="00384D73">
      <w:pPr>
        <w:pStyle w:val="LabStepNumbered"/>
      </w:pPr>
      <w:r>
        <w:lastRenderedPageBreak/>
        <w:t xml:space="preserve">Once you have copied the M code into the Advanced Editor, click </w:t>
      </w:r>
      <w:r w:rsidRPr="004D712E">
        <w:rPr>
          <w:b/>
          <w:bCs/>
        </w:rPr>
        <w:t>Done</w:t>
      </w:r>
      <w:r>
        <w:t xml:space="preserve"> to save your changes and execute the new query.</w:t>
      </w:r>
    </w:p>
    <w:p w14:paraId="4F096B46" w14:textId="08BA761C" w:rsidR="00FE6FF0" w:rsidRDefault="00384D73" w:rsidP="00FE6FF0">
      <w:pPr>
        <w:pStyle w:val="ImageforStep"/>
      </w:pPr>
      <w:r>
        <w:rPr>
          <w:noProof/>
        </w:rPr>
        <w:drawing>
          <wp:inline distT="0" distB="0" distL="0" distR="0" wp14:anchorId="38E3DE12" wp14:editId="235E5703">
            <wp:extent cx="2964329" cy="2160397"/>
            <wp:effectExtent l="19050" t="1905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967711" cy="2162862"/>
                    </a:xfrm>
                    <a:prstGeom prst="rect">
                      <a:avLst/>
                    </a:prstGeom>
                    <a:noFill/>
                    <a:ln>
                      <a:solidFill>
                        <a:schemeClr val="tx1"/>
                      </a:solidFill>
                    </a:ln>
                  </pic:spPr>
                </pic:pic>
              </a:graphicData>
            </a:graphic>
          </wp:inline>
        </w:drawing>
      </w:r>
    </w:p>
    <w:p w14:paraId="026705ED" w14:textId="10315B0B" w:rsidR="00384D73" w:rsidRDefault="00384D73" w:rsidP="00384D73">
      <w:pPr>
        <w:pStyle w:val="LabStepNumbered"/>
      </w:pPr>
      <w:r>
        <w:t xml:space="preserve">You should now see the output of the </w:t>
      </w:r>
      <w:r w:rsidRPr="004D712E">
        <w:rPr>
          <w:b/>
          <w:bCs/>
        </w:rPr>
        <w:t xml:space="preserve">Translated </w:t>
      </w:r>
      <w:r>
        <w:rPr>
          <w:b/>
          <w:bCs/>
        </w:rPr>
        <w:t xml:space="preserve">Day </w:t>
      </w:r>
      <w:r w:rsidRPr="004D712E">
        <w:rPr>
          <w:b/>
          <w:bCs/>
        </w:rPr>
        <w:t>Names Table</w:t>
      </w:r>
      <w:r>
        <w:t xml:space="preserve"> query as shown in the following screenshot.</w:t>
      </w:r>
    </w:p>
    <w:p w14:paraId="3FAEFCE9" w14:textId="68451EAA" w:rsidR="00FE6FF0" w:rsidRDefault="00A63A01" w:rsidP="00FE6FF0">
      <w:pPr>
        <w:pStyle w:val="ImageforStep"/>
      </w:pPr>
      <w:r>
        <w:rPr>
          <w:noProof/>
        </w:rPr>
        <w:drawing>
          <wp:inline distT="0" distB="0" distL="0" distR="0" wp14:anchorId="447E907F" wp14:editId="7C1A297A">
            <wp:extent cx="5442858" cy="1152267"/>
            <wp:effectExtent l="19050" t="1905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74658" cy="1158999"/>
                    </a:xfrm>
                    <a:prstGeom prst="rect">
                      <a:avLst/>
                    </a:prstGeom>
                    <a:noFill/>
                    <a:ln w="3175">
                      <a:solidFill>
                        <a:schemeClr val="tx1"/>
                      </a:solidFill>
                    </a:ln>
                  </pic:spPr>
                </pic:pic>
              </a:graphicData>
            </a:graphic>
          </wp:inline>
        </w:drawing>
      </w:r>
    </w:p>
    <w:p w14:paraId="579C4C57" w14:textId="1F8464C6" w:rsidR="00384D73" w:rsidRDefault="00384D73" w:rsidP="00384D73">
      <w:pPr>
        <w:pStyle w:val="LabStepNumbered"/>
      </w:pPr>
      <w:r>
        <w:t xml:space="preserve">Click </w:t>
      </w:r>
      <w:r w:rsidRPr="007955DD">
        <w:rPr>
          <w:b/>
          <w:bCs/>
        </w:rPr>
        <w:t>Close &amp; Apply</w:t>
      </w:r>
      <w:r>
        <w:t xml:space="preserve"> to close the Power Query window and to add </w:t>
      </w:r>
      <w:r w:rsidRPr="00384D73">
        <w:t>two new</w:t>
      </w:r>
      <w:r>
        <w:rPr>
          <w:b/>
          <w:bCs/>
        </w:rPr>
        <w:t xml:space="preserve"> </w:t>
      </w:r>
      <w:r>
        <w:t>tables to the project's data model.</w:t>
      </w:r>
    </w:p>
    <w:p w14:paraId="5AA0642A" w14:textId="182D9CA1" w:rsidR="00A63A01" w:rsidRDefault="00C708A8" w:rsidP="00A63A01">
      <w:pPr>
        <w:pStyle w:val="ImageforStep"/>
      </w:pPr>
      <w:r>
        <w:rPr>
          <w:noProof/>
        </w:rPr>
        <w:drawing>
          <wp:inline distT="0" distB="0" distL="0" distR="0" wp14:anchorId="28DE9C70" wp14:editId="1197EF39">
            <wp:extent cx="3217025" cy="682724"/>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03112" cy="700994"/>
                    </a:xfrm>
                    <a:prstGeom prst="rect">
                      <a:avLst/>
                    </a:prstGeom>
                    <a:noFill/>
                    <a:ln>
                      <a:noFill/>
                    </a:ln>
                  </pic:spPr>
                </pic:pic>
              </a:graphicData>
            </a:graphic>
          </wp:inline>
        </w:drawing>
      </w:r>
    </w:p>
    <w:p w14:paraId="6A0453C6" w14:textId="275D5BF8" w:rsidR="00FE6FF0" w:rsidRDefault="00384D73" w:rsidP="00FE6FF0">
      <w:pPr>
        <w:pStyle w:val="LabStepNumbered"/>
      </w:pPr>
      <w:r>
        <w:t xml:space="preserve">Switch to </w:t>
      </w:r>
      <w:r w:rsidRPr="00FA0B98">
        <w:rPr>
          <w:b/>
          <w:bCs/>
        </w:rPr>
        <w:t>Data</w:t>
      </w:r>
      <w:r>
        <w:t xml:space="preserve"> view and locate </w:t>
      </w:r>
      <w:r w:rsidRPr="00384D73">
        <w:rPr>
          <w:b/>
          <w:bCs/>
        </w:rPr>
        <w:t>Translated Month Names Table</w:t>
      </w:r>
      <w:r>
        <w:t xml:space="preserve"> and </w:t>
      </w:r>
      <w:r w:rsidRPr="00384D73">
        <w:rPr>
          <w:b/>
          <w:bCs/>
        </w:rPr>
        <w:t xml:space="preserve">Translated </w:t>
      </w:r>
      <w:r>
        <w:rPr>
          <w:b/>
          <w:bCs/>
        </w:rPr>
        <w:t xml:space="preserve">Day </w:t>
      </w:r>
      <w:r w:rsidRPr="00384D73">
        <w:rPr>
          <w:b/>
          <w:bCs/>
        </w:rPr>
        <w:t>Names Table</w:t>
      </w:r>
      <w:r>
        <w:t xml:space="preserve"> in the </w:t>
      </w:r>
      <w:r w:rsidRPr="00384D73">
        <w:rPr>
          <w:b/>
          <w:bCs/>
        </w:rPr>
        <w:t>Data</w:t>
      </w:r>
      <w:r>
        <w:t xml:space="preserve"> pane.</w:t>
      </w:r>
    </w:p>
    <w:p w14:paraId="6D5AB086" w14:textId="10597D7A" w:rsidR="00C708A8" w:rsidRDefault="00835721" w:rsidP="00C708A8">
      <w:pPr>
        <w:pStyle w:val="ImageforStep"/>
      </w:pPr>
      <w:r>
        <w:rPr>
          <w:noProof/>
        </w:rPr>
        <w:drawing>
          <wp:inline distT="0" distB="0" distL="0" distR="0" wp14:anchorId="0600B6C4" wp14:editId="3E0EF908">
            <wp:extent cx="4818743" cy="1328045"/>
            <wp:effectExtent l="19050" t="19050" r="127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844481" cy="1335138"/>
                    </a:xfrm>
                    <a:prstGeom prst="rect">
                      <a:avLst/>
                    </a:prstGeom>
                    <a:noFill/>
                    <a:ln w="3175">
                      <a:solidFill>
                        <a:schemeClr val="tx1"/>
                      </a:solidFill>
                    </a:ln>
                  </pic:spPr>
                </pic:pic>
              </a:graphicData>
            </a:graphic>
          </wp:inline>
        </w:drawing>
      </w:r>
    </w:p>
    <w:p w14:paraId="626A8E69" w14:textId="1BCCE35D" w:rsidR="00FE6FF0" w:rsidRDefault="00FA0B98" w:rsidP="00FE6FF0">
      <w:pPr>
        <w:pStyle w:val="LabStepNumbered"/>
      </w:pPr>
      <w:r>
        <w:t xml:space="preserve">Select </w:t>
      </w:r>
      <w:r w:rsidR="00F14CE6" w:rsidRPr="00384D73">
        <w:rPr>
          <w:b/>
          <w:bCs/>
        </w:rPr>
        <w:t>Translated Month Names Table</w:t>
      </w:r>
      <w:r>
        <w:t xml:space="preserve"> and </w:t>
      </w:r>
      <w:r w:rsidR="00F14CE6">
        <w:t xml:space="preserve">configure all four translation columns to use </w:t>
      </w:r>
      <w:r w:rsidR="00F14CE6" w:rsidRPr="00F14CE6">
        <w:rPr>
          <w:b/>
          <w:bCs/>
        </w:rPr>
        <w:t>MonthNumber</w:t>
      </w:r>
      <w:r w:rsidR="00F14CE6">
        <w:t xml:space="preserve"> as their sort column. </w:t>
      </w:r>
    </w:p>
    <w:p w14:paraId="100F9600" w14:textId="1C6D96D6" w:rsidR="00FE6FF0" w:rsidRPr="00C708A8" w:rsidRDefault="00835721" w:rsidP="00C708A8">
      <w:pPr>
        <w:pStyle w:val="ImageforStep"/>
      </w:pPr>
      <w:r>
        <w:rPr>
          <w:noProof/>
        </w:rPr>
        <w:drawing>
          <wp:inline distT="0" distB="0" distL="0" distR="0" wp14:anchorId="06BFC6D3" wp14:editId="0CEEAB29">
            <wp:extent cx="4659367" cy="1625600"/>
            <wp:effectExtent l="19050" t="1905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721869" cy="1647406"/>
                    </a:xfrm>
                    <a:prstGeom prst="rect">
                      <a:avLst/>
                    </a:prstGeom>
                    <a:noFill/>
                    <a:ln w="3175">
                      <a:solidFill>
                        <a:schemeClr val="tx1"/>
                      </a:solidFill>
                    </a:ln>
                  </pic:spPr>
                </pic:pic>
              </a:graphicData>
            </a:graphic>
          </wp:inline>
        </w:drawing>
      </w:r>
    </w:p>
    <w:p w14:paraId="1FC8679F" w14:textId="2321CFF3" w:rsidR="00F14CE6" w:rsidRDefault="00FA0B98" w:rsidP="00F14CE6">
      <w:pPr>
        <w:pStyle w:val="LabStepNumbered"/>
      </w:pPr>
      <w:r>
        <w:lastRenderedPageBreak/>
        <w:t>Select</w:t>
      </w:r>
      <w:r w:rsidR="00F14CE6">
        <w:t xml:space="preserve"> </w:t>
      </w:r>
      <w:r w:rsidR="00F14CE6" w:rsidRPr="00384D73">
        <w:rPr>
          <w:b/>
          <w:bCs/>
        </w:rPr>
        <w:t xml:space="preserve">Translated </w:t>
      </w:r>
      <w:r w:rsidR="00F14CE6">
        <w:rPr>
          <w:b/>
          <w:bCs/>
        </w:rPr>
        <w:t xml:space="preserve">Day </w:t>
      </w:r>
      <w:r w:rsidR="00F14CE6" w:rsidRPr="00384D73">
        <w:rPr>
          <w:b/>
          <w:bCs/>
        </w:rPr>
        <w:t>Names Table</w:t>
      </w:r>
      <w:r>
        <w:t xml:space="preserve"> and </w:t>
      </w:r>
      <w:r w:rsidR="00F14CE6">
        <w:t xml:space="preserve">configure all four translation columns to use </w:t>
      </w:r>
      <w:r w:rsidR="00F14CE6">
        <w:rPr>
          <w:b/>
          <w:bCs/>
        </w:rPr>
        <w:t>Day</w:t>
      </w:r>
      <w:r w:rsidR="00F14CE6" w:rsidRPr="00F14CE6">
        <w:rPr>
          <w:b/>
          <w:bCs/>
        </w:rPr>
        <w:t>Number</w:t>
      </w:r>
      <w:r w:rsidR="00F14CE6">
        <w:t xml:space="preserve"> as their sort column. </w:t>
      </w:r>
    </w:p>
    <w:p w14:paraId="0B7D2C8B" w14:textId="50C0F003" w:rsidR="00C708A8" w:rsidRDefault="00835721" w:rsidP="00C708A8">
      <w:pPr>
        <w:pStyle w:val="ImageforStep"/>
      </w:pPr>
      <w:r>
        <w:rPr>
          <w:noProof/>
        </w:rPr>
        <w:drawing>
          <wp:inline distT="0" distB="0" distL="0" distR="0" wp14:anchorId="5C6356CE" wp14:editId="7EB24941">
            <wp:extent cx="3950569" cy="1520042"/>
            <wp:effectExtent l="19050" t="1905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975891" cy="1529785"/>
                    </a:xfrm>
                    <a:prstGeom prst="rect">
                      <a:avLst/>
                    </a:prstGeom>
                    <a:noFill/>
                    <a:ln w="3175">
                      <a:solidFill>
                        <a:schemeClr val="tx1"/>
                      </a:solidFill>
                    </a:ln>
                  </pic:spPr>
                </pic:pic>
              </a:graphicData>
            </a:graphic>
          </wp:inline>
        </w:drawing>
      </w:r>
    </w:p>
    <w:p w14:paraId="5A46F479" w14:textId="3AC02A92" w:rsidR="00C708A8" w:rsidRDefault="00F14CE6" w:rsidP="00FE6FF0">
      <w:pPr>
        <w:pStyle w:val="LabStepNumbered"/>
      </w:pPr>
      <w:r>
        <w:t xml:space="preserve">Switch to </w:t>
      </w:r>
      <w:r w:rsidRPr="00F14CE6">
        <w:rPr>
          <w:b/>
          <w:bCs/>
        </w:rPr>
        <w:t>Model</w:t>
      </w:r>
      <w:r>
        <w:t xml:space="preserve"> view.</w:t>
      </w:r>
    </w:p>
    <w:p w14:paraId="792DF768" w14:textId="666B4BE6" w:rsidR="00F14CE6" w:rsidRDefault="00F14CE6" w:rsidP="00FE6FF0">
      <w:pPr>
        <w:pStyle w:val="LabStepNumbered"/>
      </w:pPr>
      <w:r>
        <w:t xml:space="preserve">Reposition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just to the right of the </w:t>
      </w:r>
      <w:r w:rsidRPr="00F14CE6">
        <w:rPr>
          <w:b/>
          <w:bCs/>
        </w:rPr>
        <w:t>Calendar</w:t>
      </w:r>
      <w:r>
        <w:t xml:space="preserve"> table.</w:t>
      </w:r>
    </w:p>
    <w:p w14:paraId="31C51979" w14:textId="041D5585" w:rsidR="009C0795" w:rsidRDefault="009C0795" w:rsidP="009C0795">
      <w:pPr>
        <w:pStyle w:val="ImageforStep"/>
      </w:pPr>
      <w:r>
        <w:rPr>
          <w:noProof/>
        </w:rPr>
        <w:drawing>
          <wp:inline distT="0" distB="0" distL="0" distR="0" wp14:anchorId="07DEB85C" wp14:editId="16012606">
            <wp:extent cx="5498275" cy="1527299"/>
            <wp:effectExtent l="19050" t="1905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512165" cy="1531157"/>
                    </a:xfrm>
                    <a:prstGeom prst="rect">
                      <a:avLst/>
                    </a:prstGeom>
                    <a:noFill/>
                    <a:ln w="3175">
                      <a:solidFill>
                        <a:schemeClr val="tx1"/>
                      </a:solidFill>
                    </a:ln>
                  </pic:spPr>
                </pic:pic>
              </a:graphicData>
            </a:graphic>
          </wp:inline>
        </w:drawing>
      </w:r>
    </w:p>
    <w:p w14:paraId="0BE9C303" w14:textId="77777777" w:rsidR="00F14CE6" w:rsidRDefault="00F14CE6" w:rsidP="00F14CE6">
      <w:pPr>
        <w:pStyle w:val="LabStepNumbered"/>
      </w:pPr>
      <w:r>
        <w:t xml:space="preserve">Create a one-to-many relationship between </w:t>
      </w:r>
      <w:r w:rsidRPr="00F14CE6">
        <w:rPr>
          <w:b/>
          <w:bCs/>
        </w:rPr>
        <w:t xml:space="preserve">Translated </w:t>
      </w:r>
      <w:r>
        <w:rPr>
          <w:b/>
          <w:bCs/>
        </w:rPr>
        <w:t xml:space="preserve">Day </w:t>
      </w:r>
      <w:r w:rsidRPr="00F14CE6">
        <w:rPr>
          <w:b/>
          <w:bCs/>
        </w:rPr>
        <w:t>Names Table</w:t>
      </w:r>
      <w:r>
        <w:t xml:space="preserve"> and </w:t>
      </w:r>
      <w:r w:rsidRPr="00F14CE6">
        <w:rPr>
          <w:b/>
          <w:bCs/>
        </w:rPr>
        <w:t>Calendar</w:t>
      </w:r>
      <w:r>
        <w:t xml:space="preserve"> based on the </w:t>
      </w:r>
      <w:r>
        <w:rPr>
          <w:b/>
          <w:bCs/>
        </w:rPr>
        <w:t>Day</w:t>
      </w:r>
      <w:r w:rsidRPr="00F14CE6">
        <w:rPr>
          <w:b/>
          <w:bCs/>
        </w:rPr>
        <w:t>Number</w:t>
      </w:r>
      <w:r>
        <w:t xml:space="preserve"> column.</w:t>
      </w:r>
    </w:p>
    <w:p w14:paraId="631A936C" w14:textId="0F07CA67" w:rsidR="009C0795" w:rsidRDefault="009C0795" w:rsidP="009C0795">
      <w:pPr>
        <w:pStyle w:val="ImageforStep"/>
      </w:pPr>
      <w:r>
        <w:rPr>
          <w:noProof/>
        </w:rPr>
        <w:drawing>
          <wp:inline distT="0" distB="0" distL="0" distR="0" wp14:anchorId="5DB956FA" wp14:editId="125A08C7">
            <wp:extent cx="2424891" cy="2000947"/>
            <wp:effectExtent l="19050" t="1905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44855" cy="2017421"/>
                    </a:xfrm>
                    <a:prstGeom prst="rect">
                      <a:avLst/>
                    </a:prstGeom>
                    <a:noFill/>
                    <a:ln w="3175">
                      <a:solidFill>
                        <a:schemeClr val="tx1"/>
                      </a:solidFill>
                    </a:ln>
                  </pic:spPr>
                </pic:pic>
              </a:graphicData>
            </a:graphic>
          </wp:inline>
        </w:drawing>
      </w:r>
    </w:p>
    <w:p w14:paraId="627FF10F" w14:textId="614FBAF7" w:rsidR="00F14CE6" w:rsidRDefault="00F14CE6" w:rsidP="00F14CE6">
      <w:pPr>
        <w:pStyle w:val="LabStepNumbered"/>
      </w:pPr>
      <w:r>
        <w:t xml:space="preserve">Create a one-to-many relationship between </w:t>
      </w:r>
      <w:r w:rsidRPr="00F14CE6">
        <w:rPr>
          <w:b/>
          <w:bCs/>
        </w:rPr>
        <w:t>Translated Month Names Table</w:t>
      </w:r>
      <w:r>
        <w:t xml:space="preserve"> and </w:t>
      </w:r>
      <w:r w:rsidRPr="00F14CE6">
        <w:rPr>
          <w:b/>
          <w:bCs/>
        </w:rPr>
        <w:t>Calendar</w:t>
      </w:r>
      <w:r>
        <w:t xml:space="preserve"> based on the </w:t>
      </w:r>
      <w:r w:rsidRPr="00F14CE6">
        <w:rPr>
          <w:b/>
          <w:bCs/>
        </w:rPr>
        <w:t>MonthNumber</w:t>
      </w:r>
      <w:r>
        <w:t xml:space="preserve"> column.</w:t>
      </w:r>
    </w:p>
    <w:p w14:paraId="3D02510A" w14:textId="59B22E1E" w:rsidR="009C0795" w:rsidRDefault="009C0795" w:rsidP="009C0795">
      <w:pPr>
        <w:pStyle w:val="ImageforStep"/>
      </w:pPr>
      <w:r>
        <w:rPr>
          <w:noProof/>
        </w:rPr>
        <w:drawing>
          <wp:inline distT="0" distB="0" distL="0" distR="0" wp14:anchorId="4CAE378C" wp14:editId="69A0E134">
            <wp:extent cx="2438400" cy="2027700"/>
            <wp:effectExtent l="19050" t="1905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454662" cy="2041223"/>
                    </a:xfrm>
                    <a:prstGeom prst="rect">
                      <a:avLst/>
                    </a:prstGeom>
                    <a:noFill/>
                    <a:ln w="3175">
                      <a:solidFill>
                        <a:schemeClr val="tx1"/>
                      </a:solidFill>
                    </a:ln>
                  </pic:spPr>
                </pic:pic>
              </a:graphicData>
            </a:graphic>
          </wp:inline>
        </w:drawing>
      </w:r>
    </w:p>
    <w:p w14:paraId="3CAAAF0A" w14:textId="7B09FD01" w:rsidR="009C0795" w:rsidRDefault="00F14CE6" w:rsidP="00FE6FF0">
      <w:pPr>
        <w:pStyle w:val="LabStepNumbered"/>
      </w:pPr>
      <w:r>
        <w:lastRenderedPageBreak/>
        <w:t xml:space="preserve">Hide </w:t>
      </w:r>
      <w:r w:rsidRPr="00384D73">
        <w:rPr>
          <w:b/>
          <w:bCs/>
        </w:rPr>
        <w:t xml:space="preserve">Translated </w:t>
      </w:r>
      <w:r>
        <w:rPr>
          <w:b/>
          <w:bCs/>
        </w:rPr>
        <w:t xml:space="preserve">Day </w:t>
      </w:r>
      <w:r w:rsidRPr="00384D73">
        <w:rPr>
          <w:b/>
          <w:bCs/>
        </w:rPr>
        <w:t>Names Table</w:t>
      </w:r>
      <w:r>
        <w:t xml:space="preserve"> and </w:t>
      </w:r>
      <w:r w:rsidRPr="00384D73">
        <w:rPr>
          <w:b/>
          <w:bCs/>
        </w:rPr>
        <w:t>Translated Month Names Table</w:t>
      </w:r>
      <w:r>
        <w:t xml:space="preserve"> so they do not appear in </w:t>
      </w:r>
      <w:r w:rsidRPr="00F14CE6">
        <w:rPr>
          <w:b/>
          <w:bCs/>
        </w:rPr>
        <w:t>Report</w:t>
      </w:r>
      <w:r>
        <w:t xml:space="preserve"> </w:t>
      </w:r>
      <w:r w:rsidR="000F2826">
        <w:t>view</w:t>
      </w:r>
      <w:r>
        <w:t>.</w:t>
      </w:r>
    </w:p>
    <w:p w14:paraId="3CEA9C0C" w14:textId="021BBC58" w:rsidR="00606EC0" w:rsidRDefault="00606EC0" w:rsidP="00606EC0">
      <w:pPr>
        <w:pStyle w:val="ImageforStep"/>
      </w:pPr>
      <w:r>
        <w:rPr>
          <w:noProof/>
        </w:rPr>
        <w:drawing>
          <wp:inline distT="0" distB="0" distL="0" distR="0" wp14:anchorId="265E53F0" wp14:editId="28EDF852">
            <wp:extent cx="2951609" cy="2252009"/>
            <wp:effectExtent l="19050" t="1905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82687" cy="2275721"/>
                    </a:xfrm>
                    <a:prstGeom prst="rect">
                      <a:avLst/>
                    </a:prstGeom>
                    <a:noFill/>
                    <a:ln>
                      <a:solidFill>
                        <a:schemeClr val="tx1"/>
                      </a:solidFill>
                    </a:ln>
                  </pic:spPr>
                </pic:pic>
              </a:graphicData>
            </a:graphic>
          </wp:inline>
        </w:drawing>
      </w:r>
    </w:p>
    <w:p w14:paraId="3FAA3955" w14:textId="21296CA6" w:rsidR="00606EC0" w:rsidRDefault="00F14CE6" w:rsidP="00FE6FF0">
      <w:pPr>
        <w:pStyle w:val="LabStepNumbered"/>
      </w:pPr>
      <w:r>
        <w:t xml:space="preserve">Switch to </w:t>
      </w:r>
      <w:r w:rsidRPr="00F14CE6">
        <w:rPr>
          <w:b/>
          <w:bCs/>
        </w:rPr>
        <w:t>Report</w:t>
      </w:r>
      <w:r>
        <w:t xml:space="preserve"> </w:t>
      </w:r>
      <w:r w:rsidR="00FA0B98">
        <w:t>view</w:t>
      </w:r>
      <w:r>
        <w:t xml:space="preserve"> and navigate to the </w:t>
      </w:r>
      <w:r w:rsidRPr="00F14CE6">
        <w:rPr>
          <w:b/>
          <w:bCs/>
        </w:rPr>
        <w:t>Sales Over Time</w:t>
      </w:r>
      <w:r>
        <w:t xml:space="preserve"> page.</w:t>
      </w:r>
    </w:p>
    <w:p w14:paraId="331F3A2C" w14:textId="40C4E6D9" w:rsidR="00606EC0" w:rsidRDefault="00606EC0" w:rsidP="00606EC0">
      <w:pPr>
        <w:pStyle w:val="ImageforStep"/>
      </w:pPr>
      <w:r>
        <w:rPr>
          <w:noProof/>
        </w:rPr>
        <w:drawing>
          <wp:inline distT="0" distB="0" distL="0" distR="0" wp14:anchorId="7B6A4117" wp14:editId="672692C5">
            <wp:extent cx="5254910" cy="3155576"/>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04474" cy="3185339"/>
                    </a:xfrm>
                    <a:prstGeom prst="rect">
                      <a:avLst/>
                    </a:prstGeom>
                    <a:noFill/>
                    <a:ln>
                      <a:noFill/>
                    </a:ln>
                  </pic:spPr>
                </pic:pic>
              </a:graphicData>
            </a:graphic>
          </wp:inline>
        </w:drawing>
      </w:r>
    </w:p>
    <w:p w14:paraId="5CD8DECF" w14:textId="44D690A7" w:rsidR="00F14CE6" w:rsidRDefault="00F14CE6" w:rsidP="00F14CE6">
      <w:pPr>
        <w:pStyle w:val="LabExerciseCallout"/>
      </w:pPr>
      <w:r>
        <w:t xml:space="preserve">Now you need to create two new Field Parameters to implement data translations for month names and day names. However, you have created and configured two Field Parameters in the previous exercise so </w:t>
      </w:r>
      <w:r w:rsidR="00FA0B98">
        <w:t>the</w:t>
      </w:r>
      <w:r>
        <w:t xml:space="preserve"> steps should </w:t>
      </w:r>
      <w:r w:rsidR="00FA0B98">
        <w:t xml:space="preserve">already </w:t>
      </w:r>
      <w:r>
        <w:t>be familiar.</w:t>
      </w:r>
    </w:p>
    <w:p w14:paraId="43983A62" w14:textId="77777777" w:rsidR="007E7CBC" w:rsidRDefault="007E7CBC" w:rsidP="007E7CBC">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70A00E0E" w14:textId="1D7883B1" w:rsidR="00606EC0" w:rsidRDefault="00606EC0" w:rsidP="00606EC0">
      <w:pPr>
        <w:pStyle w:val="ImageforStep"/>
      </w:pPr>
      <w:r>
        <w:rPr>
          <w:noProof/>
        </w:rPr>
        <w:drawing>
          <wp:inline distT="0" distB="0" distL="0" distR="0" wp14:anchorId="67262BE6" wp14:editId="3190959C">
            <wp:extent cx="5390919" cy="18407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65381" cy="1866178"/>
                    </a:xfrm>
                    <a:prstGeom prst="rect">
                      <a:avLst/>
                    </a:prstGeom>
                    <a:noFill/>
                    <a:ln>
                      <a:noFill/>
                    </a:ln>
                  </pic:spPr>
                </pic:pic>
              </a:graphicData>
            </a:graphic>
          </wp:inline>
        </w:drawing>
      </w:r>
    </w:p>
    <w:p w14:paraId="5EC5CE25" w14:textId="12C85BE3" w:rsidR="007E7CBC" w:rsidRDefault="007E7CBC" w:rsidP="00FE6FF0">
      <w:pPr>
        <w:pStyle w:val="LabStepNumbered"/>
      </w:pPr>
      <w:r>
        <w:lastRenderedPageBreak/>
        <w:t xml:space="preserve">Name the Field Parameter </w:t>
      </w:r>
      <w:r w:rsidRPr="007E7CBC">
        <w:rPr>
          <w:b/>
          <w:bCs/>
        </w:rPr>
        <w:t>Translated Month Names</w:t>
      </w:r>
      <w:r>
        <w:t xml:space="preserve"> and add the translation columns from </w:t>
      </w:r>
      <w:r w:rsidRPr="007E7CBC">
        <w:rPr>
          <w:b/>
          <w:bCs/>
        </w:rPr>
        <w:t>Translated Month Names Table</w:t>
      </w:r>
      <w:r>
        <w:t>.</w:t>
      </w:r>
    </w:p>
    <w:p w14:paraId="2B79E19E" w14:textId="288E1D31" w:rsidR="0096169A" w:rsidRDefault="0096169A" w:rsidP="0096169A">
      <w:pPr>
        <w:pStyle w:val="ImageforStep"/>
      </w:pPr>
      <w:r>
        <w:rPr>
          <w:noProof/>
        </w:rPr>
        <w:drawing>
          <wp:inline distT="0" distB="0" distL="0" distR="0" wp14:anchorId="52855CEC" wp14:editId="36862339">
            <wp:extent cx="2132479" cy="1978198"/>
            <wp:effectExtent l="19050" t="19050" r="127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163753" cy="2007210"/>
                    </a:xfrm>
                    <a:prstGeom prst="rect">
                      <a:avLst/>
                    </a:prstGeom>
                    <a:noFill/>
                    <a:ln w="3175">
                      <a:solidFill>
                        <a:schemeClr val="tx1"/>
                      </a:solidFill>
                    </a:ln>
                  </pic:spPr>
                </pic:pic>
              </a:graphicData>
            </a:graphic>
          </wp:inline>
        </w:drawing>
      </w:r>
    </w:p>
    <w:p w14:paraId="20F74F91" w14:textId="0141CD04" w:rsidR="00606EC0" w:rsidRDefault="007E7CBC" w:rsidP="00FE6FF0">
      <w:pPr>
        <w:pStyle w:val="LabStepNumbered"/>
      </w:pPr>
      <w:r>
        <w:t xml:space="preserve">Switch to </w:t>
      </w:r>
      <w:r w:rsidRPr="0096169A">
        <w:rPr>
          <w:b/>
          <w:bCs/>
        </w:rPr>
        <w:t>Data</w:t>
      </w:r>
      <w:r>
        <w:t xml:space="preserve"> view and select </w:t>
      </w:r>
      <w:r w:rsidR="0096169A" w:rsidRPr="007E7CBC">
        <w:rPr>
          <w:b/>
          <w:bCs/>
        </w:rPr>
        <w:t>Translated Month Names</w:t>
      </w:r>
      <w:r w:rsidR="0096169A">
        <w:t xml:space="preserve"> in the </w:t>
      </w:r>
      <w:r w:rsidR="0096169A" w:rsidRPr="0096169A">
        <w:rPr>
          <w:b/>
          <w:bCs/>
        </w:rPr>
        <w:t>Data</w:t>
      </w:r>
      <w:r w:rsidR="0096169A">
        <w:t xml:space="preserve"> pane so you can view its DAX expression.</w:t>
      </w:r>
    </w:p>
    <w:p w14:paraId="1A517C55" w14:textId="7F12CE83" w:rsidR="003135F6" w:rsidRDefault="003135F6" w:rsidP="003135F6">
      <w:pPr>
        <w:pStyle w:val="ImageforStep"/>
      </w:pPr>
      <w:r>
        <w:rPr>
          <w:noProof/>
        </w:rPr>
        <w:drawing>
          <wp:inline distT="0" distB="0" distL="0" distR="0" wp14:anchorId="1591B514" wp14:editId="5CC8098E">
            <wp:extent cx="4942541" cy="159374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007136" cy="1614577"/>
                    </a:xfrm>
                    <a:prstGeom prst="rect">
                      <a:avLst/>
                    </a:prstGeom>
                    <a:noFill/>
                    <a:ln>
                      <a:noFill/>
                    </a:ln>
                  </pic:spPr>
                </pic:pic>
              </a:graphicData>
            </a:graphic>
          </wp:inline>
        </w:drawing>
      </w:r>
    </w:p>
    <w:p w14:paraId="3BF25BC8" w14:textId="3731245B" w:rsidR="00606EC0" w:rsidRDefault="0096169A" w:rsidP="00FE6FF0">
      <w:pPr>
        <w:pStyle w:val="LabStepNumbered"/>
      </w:pPr>
      <w:r>
        <w:t xml:space="preserve">Update the DAX expression for </w:t>
      </w:r>
      <w:r w:rsidRPr="007E7CBC">
        <w:rPr>
          <w:b/>
          <w:bCs/>
        </w:rPr>
        <w:t>Translated Month Names</w:t>
      </w:r>
      <w:r>
        <w:t xml:space="preserve"> with the following DAX code.</w:t>
      </w:r>
    </w:p>
    <w:p w14:paraId="53A2221C" w14:textId="77777777" w:rsidR="003135F6" w:rsidRDefault="003135F6" w:rsidP="003135F6">
      <w:pPr>
        <w:pStyle w:val="LabStepCodeBlock"/>
      </w:pPr>
      <w:r>
        <w:t>Translated Month Names = {</w:t>
      </w:r>
    </w:p>
    <w:p w14:paraId="0E035B60" w14:textId="77777777" w:rsidR="003135F6" w:rsidRDefault="003135F6" w:rsidP="003135F6">
      <w:pPr>
        <w:pStyle w:val="LabStepCodeBlock"/>
      </w:pPr>
      <w:r>
        <w:t xml:space="preserve">    ("Month", NAMEOF('Translated Month Names Table'[MonthNameTranslationsEnglish]), 0, "en"),</w:t>
      </w:r>
    </w:p>
    <w:p w14:paraId="31D52521" w14:textId="77777777" w:rsidR="003135F6" w:rsidRDefault="003135F6" w:rsidP="003135F6">
      <w:pPr>
        <w:pStyle w:val="LabStepCodeBlock"/>
      </w:pPr>
      <w:r>
        <w:t xml:space="preserve">    ("Mes", NAMEOF('Translated Month Names Table'[MonthNameTranslationsSpanish]), 1, "es"),</w:t>
      </w:r>
    </w:p>
    <w:p w14:paraId="58FE1FC1" w14:textId="77777777" w:rsidR="003135F6" w:rsidRDefault="003135F6" w:rsidP="003135F6">
      <w:pPr>
        <w:pStyle w:val="LabStepCodeBlock"/>
      </w:pPr>
      <w:r>
        <w:t xml:space="preserve">    ("Mois", NAMEOF('Translated Month Names Table'[MonthNameTranslationsFrench]), 2, "fr"),</w:t>
      </w:r>
    </w:p>
    <w:p w14:paraId="281514DE" w14:textId="77777777" w:rsidR="003135F6" w:rsidRDefault="003135F6" w:rsidP="003135F6">
      <w:pPr>
        <w:pStyle w:val="LabStepCodeBlock"/>
      </w:pPr>
      <w:r>
        <w:t xml:space="preserve">    ("Monat", NAMEOF('Translated Month Names Table'[MonthNameTranslationsGerman]), 3, "de")</w:t>
      </w:r>
    </w:p>
    <w:p w14:paraId="5C5F204C" w14:textId="4BCE55C0" w:rsidR="003135F6" w:rsidRDefault="003135F6" w:rsidP="003135F6">
      <w:pPr>
        <w:pStyle w:val="LabStepCodeBlock"/>
      </w:pPr>
      <w:r>
        <w:t>}</w:t>
      </w:r>
    </w:p>
    <w:p w14:paraId="5FF7DCA0" w14:textId="242E9D99" w:rsidR="003135F6" w:rsidRDefault="0096169A" w:rsidP="00FE6FF0">
      <w:pPr>
        <w:pStyle w:val="LabStepNumbered"/>
      </w:pPr>
      <w:r>
        <w:t xml:space="preserve">After you have updated the DAX expression for </w:t>
      </w:r>
      <w:r w:rsidRPr="007E7CBC">
        <w:rPr>
          <w:b/>
          <w:bCs/>
        </w:rPr>
        <w:t>Translated Month Names</w:t>
      </w:r>
      <w:r>
        <w:t xml:space="preserve">, you should see a new column named </w:t>
      </w:r>
      <w:r w:rsidRPr="0096169A">
        <w:rPr>
          <w:b/>
          <w:bCs/>
        </w:rPr>
        <w:t>Value4</w:t>
      </w:r>
      <w:r>
        <w:t>.</w:t>
      </w:r>
    </w:p>
    <w:p w14:paraId="11D2B21D" w14:textId="62B05A42" w:rsidR="003135F6" w:rsidRDefault="003135F6" w:rsidP="003135F6">
      <w:pPr>
        <w:pStyle w:val="ImageforStep"/>
      </w:pPr>
      <w:r>
        <w:rPr>
          <w:noProof/>
        </w:rPr>
        <w:drawing>
          <wp:inline distT="0" distB="0" distL="0" distR="0" wp14:anchorId="5248BB28" wp14:editId="0E58FEF8">
            <wp:extent cx="4150426" cy="1282789"/>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167928" cy="1288198"/>
                    </a:xfrm>
                    <a:prstGeom prst="rect">
                      <a:avLst/>
                    </a:prstGeom>
                    <a:noFill/>
                    <a:ln>
                      <a:noFill/>
                    </a:ln>
                  </pic:spPr>
                </pic:pic>
              </a:graphicData>
            </a:graphic>
          </wp:inline>
        </w:drawing>
      </w:r>
    </w:p>
    <w:p w14:paraId="5A8EE943" w14:textId="29426B1D" w:rsidR="003135F6" w:rsidRDefault="0096169A" w:rsidP="00FE6FF0">
      <w:pPr>
        <w:pStyle w:val="LabStepNumbered"/>
      </w:pPr>
      <w:r>
        <w:t xml:space="preserve">Update the field names inside </w:t>
      </w:r>
      <w:r w:rsidRPr="007E7CBC">
        <w:rPr>
          <w:b/>
          <w:bCs/>
        </w:rPr>
        <w:t>Translated Month Names</w:t>
      </w:r>
      <w:r>
        <w:t xml:space="preserve"> to </w:t>
      </w:r>
      <w:r w:rsidRPr="0096169A">
        <w:rPr>
          <w:b/>
          <w:bCs/>
        </w:rPr>
        <w:t>Month</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36944EE0" w14:textId="556127B8" w:rsidR="003135F6" w:rsidRDefault="005578A1" w:rsidP="003135F6">
      <w:pPr>
        <w:pStyle w:val="ImageforStep"/>
      </w:pPr>
      <w:r>
        <w:rPr>
          <w:noProof/>
        </w:rPr>
        <w:drawing>
          <wp:inline distT="0" distB="0" distL="0" distR="0" wp14:anchorId="0A244F1D" wp14:editId="3285641D">
            <wp:extent cx="4141694" cy="148832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162107" cy="1495661"/>
                    </a:xfrm>
                    <a:prstGeom prst="rect">
                      <a:avLst/>
                    </a:prstGeom>
                    <a:noFill/>
                    <a:ln>
                      <a:noFill/>
                    </a:ln>
                  </pic:spPr>
                </pic:pic>
              </a:graphicData>
            </a:graphic>
          </wp:inline>
        </w:drawing>
      </w:r>
    </w:p>
    <w:p w14:paraId="5ED7AE2A" w14:textId="238C3B64" w:rsidR="003135F6" w:rsidRDefault="0096169A" w:rsidP="00FE6FF0">
      <w:pPr>
        <w:pStyle w:val="LabStepNumbered"/>
      </w:pPr>
      <w:r>
        <w:lastRenderedPageBreak/>
        <w:t xml:space="preserve">Configure the </w:t>
      </w:r>
      <w:r w:rsidRPr="0096169A">
        <w:rPr>
          <w:b/>
          <w:bCs/>
        </w:rPr>
        <w:t>LanguageId</w:t>
      </w:r>
      <w:r>
        <w:t xml:space="preserve"> column to use </w:t>
      </w:r>
      <w:r w:rsidRPr="0096169A">
        <w:rPr>
          <w:b/>
          <w:bCs/>
        </w:rPr>
        <w:t>SortOrder</w:t>
      </w:r>
      <w:r>
        <w:t xml:space="preserve"> as its sort column.</w:t>
      </w:r>
    </w:p>
    <w:p w14:paraId="2B4685C4" w14:textId="55CF41CB" w:rsidR="005578A1" w:rsidRDefault="005578A1" w:rsidP="005578A1">
      <w:pPr>
        <w:pStyle w:val="ImageforStep"/>
      </w:pPr>
      <w:r>
        <w:rPr>
          <w:noProof/>
        </w:rPr>
        <w:drawing>
          <wp:inline distT="0" distB="0" distL="0" distR="0" wp14:anchorId="26F23FBD" wp14:editId="29F254E2">
            <wp:extent cx="4028141" cy="182537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050458" cy="1835487"/>
                    </a:xfrm>
                    <a:prstGeom prst="rect">
                      <a:avLst/>
                    </a:prstGeom>
                    <a:noFill/>
                    <a:ln>
                      <a:noFill/>
                    </a:ln>
                  </pic:spPr>
                </pic:pic>
              </a:graphicData>
            </a:graphic>
          </wp:inline>
        </w:drawing>
      </w:r>
    </w:p>
    <w:p w14:paraId="0B1BFA1E" w14:textId="62337AD4" w:rsidR="0096169A" w:rsidRDefault="0096169A" w:rsidP="0096169A">
      <w:pPr>
        <w:pStyle w:val="LabExerciseCallout"/>
      </w:pPr>
      <w:r>
        <w:t>Now there is one more Field Parameter you need to create for day names.</w:t>
      </w:r>
    </w:p>
    <w:p w14:paraId="6FEC2699" w14:textId="7D065017" w:rsidR="005578A1" w:rsidRDefault="0096169A" w:rsidP="000E5F95">
      <w:pPr>
        <w:pStyle w:val="LabStepNumbered"/>
      </w:pPr>
      <w:r>
        <w:t xml:space="preserve">Switch </w:t>
      </w:r>
      <w:r w:rsidR="005578A1">
        <w:t xml:space="preserve">to </w:t>
      </w:r>
      <w:r w:rsidR="005578A1" w:rsidRPr="0096169A">
        <w:rPr>
          <w:b/>
          <w:bCs/>
        </w:rPr>
        <w:t>Report</w:t>
      </w:r>
      <w:r w:rsidR="005578A1">
        <w:t xml:space="preserve"> view.</w:t>
      </w:r>
    </w:p>
    <w:p w14:paraId="2CA28CC4" w14:textId="77777777" w:rsidR="0096169A" w:rsidRDefault="0096169A" w:rsidP="0096169A">
      <w:pPr>
        <w:pStyle w:val="LabStepNumbered"/>
      </w:pPr>
      <w:r>
        <w:t xml:space="preserve">Navigate to the </w:t>
      </w:r>
      <w:r w:rsidRPr="009B0699">
        <w:rPr>
          <w:b/>
          <w:bCs/>
        </w:rPr>
        <w:t>Modeling</w:t>
      </w:r>
      <w:r>
        <w:t xml:space="preserve"> tab and select </w:t>
      </w:r>
      <w:r w:rsidRPr="009B0699">
        <w:rPr>
          <w:b/>
          <w:bCs/>
        </w:rPr>
        <w:t>New parameter &gt; Fields</w:t>
      </w:r>
      <w:r>
        <w:t xml:space="preserve"> to create a Field Parameter.</w:t>
      </w:r>
    </w:p>
    <w:p w14:paraId="23FBD0A1" w14:textId="3DCC6A10" w:rsidR="005578A1" w:rsidRDefault="005578A1" w:rsidP="005578A1">
      <w:pPr>
        <w:pStyle w:val="ImageforStep"/>
      </w:pPr>
      <w:r>
        <w:rPr>
          <w:noProof/>
        </w:rPr>
        <w:drawing>
          <wp:inline distT="0" distB="0" distL="0" distR="0" wp14:anchorId="660DB151" wp14:editId="7F7F89E7">
            <wp:extent cx="3717365" cy="1269311"/>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766700" cy="1286157"/>
                    </a:xfrm>
                    <a:prstGeom prst="rect">
                      <a:avLst/>
                    </a:prstGeom>
                    <a:noFill/>
                    <a:ln>
                      <a:noFill/>
                    </a:ln>
                  </pic:spPr>
                </pic:pic>
              </a:graphicData>
            </a:graphic>
          </wp:inline>
        </w:drawing>
      </w:r>
    </w:p>
    <w:p w14:paraId="40C0AE8B" w14:textId="3F39F264" w:rsidR="0096169A" w:rsidRDefault="0096169A" w:rsidP="0096169A">
      <w:pPr>
        <w:pStyle w:val="LabStepNumbered"/>
      </w:pPr>
      <w:r>
        <w:t xml:space="preserve">Name the Field Parameter </w:t>
      </w:r>
      <w:r w:rsidRPr="007E7CBC">
        <w:rPr>
          <w:b/>
          <w:bCs/>
        </w:rPr>
        <w:t xml:space="preserve">Translated </w:t>
      </w:r>
      <w:r>
        <w:rPr>
          <w:b/>
          <w:bCs/>
        </w:rPr>
        <w:t xml:space="preserve">Day </w:t>
      </w:r>
      <w:r w:rsidRPr="007E7CBC">
        <w:rPr>
          <w:b/>
          <w:bCs/>
        </w:rPr>
        <w:t>Names</w:t>
      </w:r>
      <w:r>
        <w:t xml:space="preserve"> and add the translation columns from </w:t>
      </w:r>
      <w:r w:rsidRPr="007E7CBC">
        <w:rPr>
          <w:b/>
          <w:bCs/>
        </w:rPr>
        <w:t xml:space="preserve">Translated </w:t>
      </w:r>
      <w:r>
        <w:rPr>
          <w:b/>
          <w:bCs/>
        </w:rPr>
        <w:t xml:space="preserve">Day </w:t>
      </w:r>
      <w:r w:rsidRPr="007E7CBC">
        <w:rPr>
          <w:b/>
          <w:bCs/>
        </w:rPr>
        <w:t>Names Table</w:t>
      </w:r>
      <w:r>
        <w:t>.</w:t>
      </w:r>
    </w:p>
    <w:p w14:paraId="14AD4381" w14:textId="4DA3C59E" w:rsidR="005578A1" w:rsidRDefault="004239CA" w:rsidP="005578A1">
      <w:pPr>
        <w:pStyle w:val="ImageforStep"/>
      </w:pPr>
      <w:r>
        <w:rPr>
          <w:noProof/>
        </w:rPr>
        <w:drawing>
          <wp:inline distT="0" distB="0" distL="0" distR="0" wp14:anchorId="50AE6742" wp14:editId="16F5CCB0">
            <wp:extent cx="2114550" cy="1949693"/>
            <wp:effectExtent l="19050" t="1905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128642" cy="1962687"/>
                    </a:xfrm>
                    <a:prstGeom prst="rect">
                      <a:avLst/>
                    </a:prstGeom>
                    <a:noFill/>
                    <a:ln>
                      <a:solidFill>
                        <a:schemeClr val="tx1"/>
                      </a:solidFill>
                    </a:ln>
                  </pic:spPr>
                </pic:pic>
              </a:graphicData>
            </a:graphic>
          </wp:inline>
        </w:drawing>
      </w:r>
    </w:p>
    <w:p w14:paraId="01C64A0C" w14:textId="767837EC" w:rsidR="0096169A" w:rsidRDefault="0096169A" w:rsidP="0096169A">
      <w:pPr>
        <w:pStyle w:val="LabStepNumbered"/>
      </w:pPr>
      <w:r>
        <w:t xml:space="preserve">Switch to </w:t>
      </w:r>
      <w:r w:rsidRPr="0096169A">
        <w:rPr>
          <w:b/>
          <w:bCs/>
        </w:rPr>
        <w:t>Data</w:t>
      </w:r>
      <w:r>
        <w:t xml:space="preserve"> view and select </w:t>
      </w:r>
      <w:r w:rsidRPr="007E7CBC">
        <w:rPr>
          <w:b/>
          <w:bCs/>
        </w:rPr>
        <w:t xml:space="preserve">Translated </w:t>
      </w:r>
      <w:r>
        <w:rPr>
          <w:b/>
          <w:bCs/>
        </w:rPr>
        <w:t xml:space="preserve">Day </w:t>
      </w:r>
      <w:r w:rsidRPr="007E7CBC">
        <w:rPr>
          <w:b/>
          <w:bCs/>
        </w:rPr>
        <w:t>Names</w:t>
      </w:r>
      <w:r>
        <w:t xml:space="preserve"> in the </w:t>
      </w:r>
      <w:r w:rsidRPr="0096169A">
        <w:rPr>
          <w:b/>
          <w:bCs/>
        </w:rPr>
        <w:t>Data</w:t>
      </w:r>
      <w:r>
        <w:t xml:space="preserve"> pane so you can view its DAX expression.</w:t>
      </w:r>
    </w:p>
    <w:p w14:paraId="5A58B48E" w14:textId="12C140FC" w:rsidR="004239CA" w:rsidRDefault="004239CA" w:rsidP="004239CA">
      <w:pPr>
        <w:pStyle w:val="ImageforStep"/>
      </w:pPr>
      <w:r>
        <w:rPr>
          <w:noProof/>
        </w:rPr>
        <w:drawing>
          <wp:inline distT="0" distB="0" distL="0" distR="0" wp14:anchorId="100117B6" wp14:editId="0FF42D3D">
            <wp:extent cx="4843895" cy="1813038"/>
            <wp:effectExtent l="19050" t="1905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885050" cy="1828442"/>
                    </a:xfrm>
                    <a:prstGeom prst="rect">
                      <a:avLst/>
                    </a:prstGeom>
                    <a:noFill/>
                    <a:ln w="3175">
                      <a:solidFill>
                        <a:schemeClr val="tx1"/>
                      </a:solidFill>
                    </a:ln>
                  </pic:spPr>
                </pic:pic>
              </a:graphicData>
            </a:graphic>
          </wp:inline>
        </w:drawing>
      </w:r>
    </w:p>
    <w:p w14:paraId="099CB43E" w14:textId="160937C8" w:rsidR="0096169A" w:rsidRDefault="0096169A" w:rsidP="0096169A">
      <w:pPr>
        <w:pStyle w:val="LabStepNumbered"/>
      </w:pPr>
      <w:r>
        <w:lastRenderedPageBreak/>
        <w:t xml:space="preserve">Update the DAX expression for </w:t>
      </w:r>
      <w:r w:rsidRPr="007E7CBC">
        <w:rPr>
          <w:b/>
          <w:bCs/>
        </w:rPr>
        <w:t xml:space="preserve">Translated </w:t>
      </w:r>
      <w:r>
        <w:rPr>
          <w:b/>
          <w:bCs/>
        </w:rPr>
        <w:t xml:space="preserve">Day </w:t>
      </w:r>
      <w:r w:rsidRPr="007E7CBC">
        <w:rPr>
          <w:b/>
          <w:bCs/>
        </w:rPr>
        <w:t>Names</w:t>
      </w:r>
      <w:r>
        <w:t xml:space="preserve"> with the following DAX code.</w:t>
      </w:r>
    </w:p>
    <w:p w14:paraId="15B2A4B3" w14:textId="77777777" w:rsidR="004239CA" w:rsidRDefault="004239CA" w:rsidP="004239CA">
      <w:pPr>
        <w:pStyle w:val="LabStepCodeBlock"/>
      </w:pPr>
      <w:r>
        <w:t>Translated Day Names = {</w:t>
      </w:r>
    </w:p>
    <w:p w14:paraId="01652AC4" w14:textId="77777777" w:rsidR="004239CA" w:rsidRDefault="004239CA" w:rsidP="004239CA">
      <w:pPr>
        <w:pStyle w:val="LabStepCodeBlock"/>
      </w:pPr>
      <w:r>
        <w:t xml:space="preserve">    ("Day", NAMEOF('Translated Day Names Table'[DayNameTranslationsEnglish]), 0, "en"),</w:t>
      </w:r>
    </w:p>
    <w:p w14:paraId="21265C79" w14:textId="77777777" w:rsidR="004239CA" w:rsidRDefault="004239CA" w:rsidP="004239CA">
      <w:pPr>
        <w:pStyle w:val="LabStepCodeBlock"/>
      </w:pPr>
      <w:r>
        <w:t xml:space="preserve">    ("Día", NAMEOF('Translated Day Names Table'[DayNameTranslationsSpanish]), 1, "es"),</w:t>
      </w:r>
    </w:p>
    <w:p w14:paraId="57B65B6F" w14:textId="77777777" w:rsidR="004239CA" w:rsidRDefault="004239CA" w:rsidP="004239CA">
      <w:pPr>
        <w:pStyle w:val="LabStepCodeBlock"/>
      </w:pPr>
      <w:r>
        <w:t xml:space="preserve">    ("Jour", NAMEOF('Translated Day Names Table'[DayNameTranslationsFrench]), 2, "fr"),</w:t>
      </w:r>
    </w:p>
    <w:p w14:paraId="09DE8FA0" w14:textId="77777777" w:rsidR="004239CA" w:rsidRDefault="004239CA" w:rsidP="004239CA">
      <w:pPr>
        <w:pStyle w:val="LabStepCodeBlock"/>
      </w:pPr>
      <w:r>
        <w:t xml:space="preserve">    ("Tag", NAMEOF('Translated Day Names Table'[DayNameTranslationsGerman]), 3, "de")</w:t>
      </w:r>
    </w:p>
    <w:p w14:paraId="497E1184" w14:textId="3A38A446" w:rsidR="004239CA" w:rsidRDefault="004239CA" w:rsidP="004239CA">
      <w:pPr>
        <w:pStyle w:val="LabStepCodeBlock"/>
      </w:pPr>
      <w:r>
        <w:t>}</w:t>
      </w:r>
    </w:p>
    <w:p w14:paraId="7C3C4AC3" w14:textId="2C4F15F5" w:rsidR="00681232" w:rsidRDefault="00681232" w:rsidP="00681232">
      <w:pPr>
        <w:pStyle w:val="LabStepNumbered"/>
      </w:pPr>
      <w:r>
        <w:t xml:space="preserve">After you have updated the DAX expression for </w:t>
      </w:r>
      <w:r w:rsidRPr="007E7CBC">
        <w:rPr>
          <w:b/>
          <w:bCs/>
        </w:rPr>
        <w:t xml:space="preserve">Translated </w:t>
      </w:r>
      <w:r>
        <w:rPr>
          <w:b/>
          <w:bCs/>
        </w:rPr>
        <w:t>Day</w:t>
      </w:r>
      <w:r w:rsidRPr="007E7CBC">
        <w:rPr>
          <w:b/>
          <w:bCs/>
        </w:rPr>
        <w:t xml:space="preserve"> Names</w:t>
      </w:r>
      <w:r>
        <w:t xml:space="preserve">, you should see a new column named </w:t>
      </w:r>
      <w:r w:rsidRPr="0096169A">
        <w:rPr>
          <w:b/>
          <w:bCs/>
        </w:rPr>
        <w:t>Value4</w:t>
      </w:r>
      <w:r>
        <w:t>.</w:t>
      </w:r>
    </w:p>
    <w:p w14:paraId="4B3C9C6E" w14:textId="6A0BB239" w:rsidR="004239CA" w:rsidRDefault="004239CA" w:rsidP="004239CA">
      <w:pPr>
        <w:pStyle w:val="ImageforStep"/>
      </w:pPr>
      <w:r>
        <w:rPr>
          <w:noProof/>
        </w:rPr>
        <w:drawing>
          <wp:inline distT="0" distB="0" distL="0" distR="0" wp14:anchorId="75830407" wp14:editId="3A78C522">
            <wp:extent cx="4601688" cy="1145620"/>
            <wp:effectExtent l="19050" t="1905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619155" cy="1149968"/>
                    </a:xfrm>
                    <a:prstGeom prst="rect">
                      <a:avLst/>
                    </a:prstGeom>
                    <a:noFill/>
                    <a:ln>
                      <a:solidFill>
                        <a:schemeClr val="tx1"/>
                      </a:solidFill>
                    </a:ln>
                  </pic:spPr>
                </pic:pic>
              </a:graphicData>
            </a:graphic>
          </wp:inline>
        </w:drawing>
      </w:r>
    </w:p>
    <w:p w14:paraId="4D58DBEE" w14:textId="65DBF8F7" w:rsidR="00681232" w:rsidRDefault="00681232" w:rsidP="00681232">
      <w:pPr>
        <w:pStyle w:val="LabStepNumbered"/>
      </w:pPr>
      <w:r>
        <w:t xml:space="preserve">Update the field names inside </w:t>
      </w:r>
      <w:r w:rsidRPr="007E7CBC">
        <w:rPr>
          <w:b/>
          <w:bCs/>
        </w:rPr>
        <w:t xml:space="preserve">Translated </w:t>
      </w:r>
      <w:r>
        <w:rPr>
          <w:b/>
          <w:bCs/>
        </w:rPr>
        <w:t xml:space="preserve">Day </w:t>
      </w:r>
      <w:r w:rsidRPr="007E7CBC">
        <w:rPr>
          <w:b/>
          <w:bCs/>
        </w:rPr>
        <w:t>Names</w:t>
      </w:r>
      <w:r>
        <w:t xml:space="preserve"> to </w:t>
      </w:r>
      <w:r>
        <w:rPr>
          <w:b/>
          <w:bCs/>
        </w:rPr>
        <w:t>Day</w:t>
      </w:r>
      <w:r>
        <w:t xml:space="preserve">. </w:t>
      </w:r>
      <w:r w:rsidRPr="0096169A">
        <w:rPr>
          <w:b/>
          <w:bCs/>
        </w:rPr>
        <w:t>Fields</w:t>
      </w:r>
      <w:r>
        <w:t xml:space="preserve">, </w:t>
      </w:r>
      <w:r w:rsidRPr="0096169A">
        <w:rPr>
          <w:b/>
          <w:bCs/>
        </w:rPr>
        <w:t>SortOrder</w:t>
      </w:r>
      <w:r>
        <w:t xml:space="preserve"> and </w:t>
      </w:r>
      <w:r w:rsidRPr="0096169A">
        <w:rPr>
          <w:b/>
          <w:bCs/>
        </w:rPr>
        <w:t>LanguageId</w:t>
      </w:r>
      <w:r>
        <w:t>.</w:t>
      </w:r>
    </w:p>
    <w:p w14:paraId="04429ECA" w14:textId="6A173CCC" w:rsidR="004239CA" w:rsidRDefault="004239CA" w:rsidP="004239CA">
      <w:pPr>
        <w:pStyle w:val="ImageforStep"/>
      </w:pPr>
      <w:r>
        <w:rPr>
          <w:noProof/>
        </w:rPr>
        <w:drawing>
          <wp:inline distT="0" distB="0" distL="0" distR="0" wp14:anchorId="5681F2BE" wp14:editId="6EE93BA0">
            <wp:extent cx="4310743" cy="1385782"/>
            <wp:effectExtent l="19050" t="1905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324809" cy="1390304"/>
                    </a:xfrm>
                    <a:prstGeom prst="rect">
                      <a:avLst/>
                    </a:prstGeom>
                    <a:noFill/>
                    <a:ln>
                      <a:solidFill>
                        <a:schemeClr val="tx1"/>
                      </a:solidFill>
                    </a:ln>
                  </pic:spPr>
                </pic:pic>
              </a:graphicData>
            </a:graphic>
          </wp:inline>
        </w:drawing>
      </w:r>
    </w:p>
    <w:p w14:paraId="27F352C5" w14:textId="77777777" w:rsidR="00681232" w:rsidRDefault="00681232" w:rsidP="00681232">
      <w:pPr>
        <w:pStyle w:val="LabStepNumbered"/>
      </w:pPr>
      <w:r>
        <w:t xml:space="preserve">Configure the </w:t>
      </w:r>
      <w:r w:rsidRPr="0096169A">
        <w:rPr>
          <w:b/>
          <w:bCs/>
        </w:rPr>
        <w:t>LanguageId</w:t>
      </w:r>
      <w:r>
        <w:t xml:space="preserve"> column to use </w:t>
      </w:r>
      <w:r w:rsidRPr="0096169A">
        <w:rPr>
          <w:b/>
          <w:bCs/>
        </w:rPr>
        <w:t>SortOrder</w:t>
      </w:r>
      <w:r>
        <w:t xml:space="preserve"> as its sort column.</w:t>
      </w:r>
    </w:p>
    <w:p w14:paraId="1F04213F" w14:textId="4A3FF570" w:rsidR="004239CA" w:rsidRDefault="00A94176" w:rsidP="004239CA">
      <w:pPr>
        <w:pStyle w:val="ImageforStep"/>
      </w:pPr>
      <w:r>
        <w:rPr>
          <w:noProof/>
        </w:rPr>
        <w:drawing>
          <wp:inline distT="0" distB="0" distL="0" distR="0" wp14:anchorId="101D4FAD" wp14:editId="340A5B9F">
            <wp:extent cx="3832697" cy="165906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854411" cy="1668460"/>
                    </a:xfrm>
                    <a:prstGeom prst="rect">
                      <a:avLst/>
                    </a:prstGeom>
                    <a:noFill/>
                    <a:ln>
                      <a:noFill/>
                    </a:ln>
                  </pic:spPr>
                </pic:pic>
              </a:graphicData>
            </a:graphic>
          </wp:inline>
        </w:drawing>
      </w:r>
    </w:p>
    <w:p w14:paraId="3D5F6A3D" w14:textId="4972BA7B" w:rsidR="004239CA" w:rsidRDefault="00681232" w:rsidP="004239CA">
      <w:pPr>
        <w:pStyle w:val="LabStepNumbered"/>
      </w:pPr>
      <w:r>
        <w:t xml:space="preserve">Switch to </w:t>
      </w:r>
      <w:r w:rsidRPr="00681232">
        <w:rPr>
          <w:b/>
          <w:bCs/>
        </w:rPr>
        <w:t>Model</w:t>
      </w:r>
      <w:r>
        <w:t xml:space="preserve"> view.</w:t>
      </w:r>
    </w:p>
    <w:p w14:paraId="5168DF18" w14:textId="369469A4" w:rsidR="00681232" w:rsidRDefault="00681232" w:rsidP="004239CA">
      <w:pPr>
        <w:pStyle w:val="LabStepNumbered"/>
      </w:pPr>
      <w:r>
        <w:t xml:space="preserve">Reposition </w:t>
      </w:r>
      <w:r w:rsidRPr="00681232">
        <w:rPr>
          <w:b/>
          <w:bCs/>
        </w:rPr>
        <w:t>Translated Month Names</w:t>
      </w:r>
      <w:r>
        <w:t xml:space="preserve"> and </w:t>
      </w:r>
      <w:r w:rsidRPr="00681232">
        <w:rPr>
          <w:b/>
          <w:bCs/>
        </w:rPr>
        <w:t>Translated Day Names</w:t>
      </w:r>
      <w:r>
        <w:t xml:space="preserve"> so they appear just to the right of the </w:t>
      </w:r>
      <w:r w:rsidRPr="00681232">
        <w:rPr>
          <w:b/>
          <w:bCs/>
        </w:rPr>
        <w:t>Languages</w:t>
      </w:r>
      <w:r>
        <w:t xml:space="preserve"> table.</w:t>
      </w:r>
    </w:p>
    <w:p w14:paraId="37B829A3" w14:textId="2868826E" w:rsidR="00A94176" w:rsidRDefault="00A94176" w:rsidP="00A94176">
      <w:pPr>
        <w:pStyle w:val="ImageforStep"/>
      </w:pPr>
      <w:r>
        <w:rPr>
          <w:noProof/>
        </w:rPr>
        <w:drawing>
          <wp:inline distT="0" distB="0" distL="0" distR="0" wp14:anchorId="55F45BCA" wp14:editId="0607B16C">
            <wp:extent cx="4068856" cy="1898800"/>
            <wp:effectExtent l="19050" t="19050" r="8255"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084858" cy="1906267"/>
                    </a:xfrm>
                    <a:prstGeom prst="rect">
                      <a:avLst/>
                    </a:prstGeom>
                    <a:noFill/>
                    <a:ln w="3175">
                      <a:solidFill>
                        <a:schemeClr val="tx1"/>
                      </a:solidFill>
                    </a:ln>
                  </pic:spPr>
                </pic:pic>
              </a:graphicData>
            </a:graphic>
          </wp:inline>
        </w:drawing>
      </w:r>
    </w:p>
    <w:p w14:paraId="44A49432" w14:textId="733FFBCD" w:rsidR="00681232" w:rsidRDefault="00681232" w:rsidP="00681232">
      <w:pPr>
        <w:pStyle w:val="LabStepNumbered"/>
      </w:pPr>
      <w:r>
        <w:lastRenderedPageBreak/>
        <w:t xml:space="preserve">Create a one-to-one relationship between </w:t>
      </w:r>
      <w:r w:rsidRPr="00681232">
        <w:rPr>
          <w:b/>
          <w:bCs/>
        </w:rPr>
        <w:t>Languages</w:t>
      </w:r>
      <w:r>
        <w:t xml:space="preserve"> and </w:t>
      </w:r>
      <w:r w:rsidRPr="00F14CE6">
        <w:rPr>
          <w:b/>
          <w:bCs/>
        </w:rPr>
        <w:t xml:space="preserve">Translated Month Names </w:t>
      </w:r>
      <w:r>
        <w:t xml:space="preserve">based on the </w:t>
      </w:r>
      <w:r>
        <w:rPr>
          <w:b/>
          <w:bCs/>
        </w:rPr>
        <w:t xml:space="preserve">LanguageId </w:t>
      </w:r>
      <w:r>
        <w:t>column.</w:t>
      </w:r>
    </w:p>
    <w:p w14:paraId="74B0175B" w14:textId="71FB0F42" w:rsidR="00681232" w:rsidRDefault="00681232" w:rsidP="00681232">
      <w:pPr>
        <w:pStyle w:val="LabStepNumbered"/>
      </w:pPr>
      <w:r>
        <w:t xml:space="preserve">Create a one-to-one relationship between </w:t>
      </w:r>
      <w:r w:rsidRPr="00681232">
        <w:rPr>
          <w:b/>
          <w:bCs/>
        </w:rPr>
        <w:t>Languages</w:t>
      </w:r>
      <w:r>
        <w:t xml:space="preserve"> and </w:t>
      </w:r>
      <w:r w:rsidRPr="00F14CE6">
        <w:rPr>
          <w:b/>
          <w:bCs/>
        </w:rPr>
        <w:t xml:space="preserve">Translated </w:t>
      </w:r>
      <w:r>
        <w:rPr>
          <w:b/>
          <w:bCs/>
        </w:rPr>
        <w:t xml:space="preserve">Day </w:t>
      </w:r>
      <w:r w:rsidRPr="00F14CE6">
        <w:rPr>
          <w:b/>
          <w:bCs/>
        </w:rPr>
        <w:t xml:space="preserve">Names </w:t>
      </w:r>
      <w:r>
        <w:t xml:space="preserve">based on the </w:t>
      </w:r>
      <w:r>
        <w:rPr>
          <w:b/>
          <w:bCs/>
        </w:rPr>
        <w:t xml:space="preserve">LanguageId </w:t>
      </w:r>
      <w:r>
        <w:t>column.</w:t>
      </w:r>
    </w:p>
    <w:p w14:paraId="30458B09" w14:textId="4B604F97" w:rsidR="00A94176" w:rsidRDefault="00A94176" w:rsidP="00A94176">
      <w:pPr>
        <w:pStyle w:val="ImageforStep"/>
      </w:pPr>
      <w:r>
        <w:rPr>
          <w:noProof/>
        </w:rPr>
        <w:drawing>
          <wp:inline distT="0" distB="0" distL="0" distR="0" wp14:anchorId="09EBDEAC" wp14:editId="628BBDA5">
            <wp:extent cx="3530974" cy="1659131"/>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44514" cy="1665493"/>
                    </a:xfrm>
                    <a:prstGeom prst="rect">
                      <a:avLst/>
                    </a:prstGeom>
                    <a:noFill/>
                    <a:ln w="3175">
                      <a:solidFill>
                        <a:schemeClr val="tx1"/>
                      </a:solidFill>
                    </a:ln>
                  </pic:spPr>
                </pic:pic>
              </a:graphicData>
            </a:graphic>
          </wp:inline>
        </w:drawing>
      </w:r>
    </w:p>
    <w:p w14:paraId="7E46C4CB" w14:textId="618347D9" w:rsidR="00A94176" w:rsidRDefault="00681232" w:rsidP="004239CA">
      <w:pPr>
        <w:pStyle w:val="LabStepNumbered"/>
      </w:pPr>
      <w:r>
        <w:t xml:space="preserve">Hide the </w:t>
      </w:r>
      <w:r w:rsidRPr="00681232">
        <w:rPr>
          <w:b/>
          <w:bCs/>
        </w:rPr>
        <w:t>LanguageId</w:t>
      </w:r>
      <w:r>
        <w:t xml:space="preserve"> field from </w:t>
      </w:r>
      <w:r w:rsidRPr="00681232">
        <w:rPr>
          <w:b/>
          <w:bCs/>
        </w:rPr>
        <w:t>Report</w:t>
      </w:r>
      <w:r>
        <w:t xml:space="preserve"> view in both </w:t>
      </w:r>
      <w:r w:rsidRPr="00F14CE6">
        <w:rPr>
          <w:b/>
          <w:bCs/>
        </w:rPr>
        <w:t>Translated Month Names</w:t>
      </w:r>
      <w:r>
        <w:rPr>
          <w:b/>
          <w:bCs/>
        </w:rPr>
        <w:t xml:space="preserve"> </w:t>
      </w:r>
      <w:r>
        <w:t xml:space="preserve">and </w:t>
      </w:r>
      <w:r w:rsidRPr="00F14CE6">
        <w:rPr>
          <w:b/>
          <w:bCs/>
        </w:rPr>
        <w:t xml:space="preserve">Translated </w:t>
      </w:r>
      <w:r>
        <w:rPr>
          <w:b/>
          <w:bCs/>
        </w:rPr>
        <w:t xml:space="preserve">Day </w:t>
      </w:r>
      <w:r w:rsidRPr="00F14CE6">
        <w:rPr>
          <w:b/>
          <w:bCs/>
        </w:rPr>
        <w:t>Names</w:t>
      </w:r>
      <w:r>
        <w:t>.</w:t>
      </w:r>
    </w:p>
    <w:p w14:paraId="0EDDBCD3" w14:textId="4E3638F9" w:rsidR="00A94176" w:rsidRDefault="00A94176" w:rsidP="00A94176">
      <w:pPr>
        <w:pStyle w:val="ImageforStep"/>
      </w:pPr>
      <w:r>
        <w:rPr>
          <w:noProof/>
        </w:rPr>
        <w:drawing>
          <wp:inline distT="0" distB="0" distL="0" distR="0" wp14:anchorId="73451D1F" wp14:editId="16161162">
            <wp:extent cx="3560856" cy="1626564"/>
            <wp:effectExtent l="19050" t="1905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94073" cy="1641737"/>
                    </a:xfrm>
                    <a:prstGeom prst="rect">
                      <a:avLst/>
                    </a:prstGeom>
                    <a:noFill/>
                    <a:ln>
                      <a:solidFill>
                        <a:schemeClr val="tx1"/>
                      </a:solidFill>
                    </a:ln>
                  </pic:spPr>
                </pic:pic>
              </a:graphicData>
            </a:graphic>
          </wp:inline>
        </w:drawing>
      </w:r>
    </w:p>
    <w:p w14:paraId="0AC5EB07" w14:textId="396C567C" w:rsidR="00A94176" w:rsidRDefault="0064382D" w:rsidP="004239CA">
      <w:pPr>
        <w:pStyle w:val="LabStepNumbered"/>
      </w:pPr>
      <w:r>
        <w:t xml:space="preserve">Switch to </w:t>
      </w:r>
      <w:r w:rsidRPr="0064382D">
        <w:rPr>
          <w:b/>
          <w:bCs/>
        </w:rPr>
        <w:t>Report</w:t>
      </w:r>
      <w:r>
        <w:t xml:space="preserve"> view, navigate to the </w:t>
      </w:r>
      <w:r w:rsidRPr="0064382D">
        <w:rPr>
          <w:b/>
          <w:bCs/>
        </w:rPr>
        <w:t>Sales Over Time</w:t>
      </w:r>
      <w:r>
        <w:t xml:space="preserve"> page and inspect the two new Field Parameters in the </w:t>
      </w:r>
      <w:r w:rsidRPr="0064382D">
        <w:rPr>
          <w:b/>
          <w:bCs/>
        </w:rPr>
        <w:t>Fields</w:t>
      </w:r>
      <w:r>
        <w:t xml:space="preserve"> pane.</w:t>
      </w:r>
    </w:p>
    <w:p w14:paraId="05BF9F7A" w14:textId="375C3FB3" w:rsidR="00A94176" w:rsidRDefault="00A94176" w:rsidP="00A94176">
      <w:pPr>
        <w:pStyle w:val="ImageforStep"/>
      </w:pPr>
      <w:r>
        <w:rPr>
          <w:noProof/>
        </w:rPr>
        <w:drawing>
          <wp:inline distT="0" distB="0" distL="0" distR="0" wp14:anchorId="4FBCF0E4" wp14:editId="7FDC5FFF">
            <wp:extent cx="1597696" cy="21969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02818" cy="2203979"/>
                    </a:xfrm>
                    <a:prstGeom prst="rect">
                      <a:avLst/>
                    </a:prstGeom>
                    <a:noFill/>
                    <a:ln>
                      <a:noFill/>
                    </a:ln>
                  </pic:spPr>
                </pic:pic>
              </a:graphicData>
            </a:graphic>
          </wp:inline>
        </w:drawing>
      </w:r>
    </w:p>
    <w:p w14:paraId="3D3D762A" w14:textId="733453AF" w:rsidR="00A94176" w:rsidRDefault="0064382D" w:rsidP="004239CA">
      <w:pPr>
        <w:pStyle w:val="LabStepNumbered"/>
      </w:pPr>
      <w:r>
        <w:t xml:space="preserve">Display the </w:t>
      </w:r>
      <w:r w:rsidRPr="0064382D">
        <w:rPr>
          <w:b/>
          <w:bCs/>
        </w:rPr>
        <w:t>Filter</w:t>
      </w:r>
      <w:r>
        <w:t xml:space="preserve"> pane if it's not already show</w:t>
      </w:r>
      <w:r w:rsidR="00FA0B98">
        <w:t>ing</w:t>
      </w:r>
      <w:r>
        <w:t xml:space="preserve"> and set the filter on the </w:t>
      </w:r>
      <w:r w:rsidRPr="0064382D">
        <w:rPr>
          <w:b/>
          <w:bCs/>
        </w:rPr>
        <w:t>Languages</w:t>
      </w:r>
      <w:r>
        <w:t xml:space="preserve"> table to </w:t>
      </w:r>
      <w:r w:rsidRPr="0064382D">
        <w:rPr>
          <w:b/>
          <w:bCs/>
        </w:rPr>
        <w:t>Spanish</w:t>
      </w:r>
      <w:r>
        <w:t>.</w:t>
      </w:r>
    </w:p>
    <w:p w14:paraId="6C5BBD3B" w14:textId="42AAD75B" w:rsidR="000B66EB" w:rsidRDefault="000B66EB" w:rsidP="000B66EB">
      <w:pPr>
        <w:pStyle w:val="ImageforStep"/>
      </w:pPr>
      <w:r>
        <w:rPr>
          <w:noProof/>
        </w:rPr>
        <w:drawing>
          <wp:inline distT="0" distB="0" distL="0" distR="0" wp14:anchorId="32252B36" wp14:editId="3E26F60A">
            <wp:extent cx="1338729" cy="172305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49951" cy="1737502"/>
                    </a:xfrm>
                    <a:prstGeom prst="rect">
                      <a:avLst/>
                    </a:prstGeom>
                    <a:noFill/>
                    <a:ln>
                      <a:noFill/>
                    </a:ln>
                  </pic:spPr>
                </pic:pic>
              </a:graphicData>
            </a:graphic>
          </wp:inline>
        </w:drawing>
      </w:r>
    </w:p>
    <w:p w14:paraId="3D4FDC8E" w14:textId="12AEE490" w:rsidR="000B66EB" w:rsidRDefault="0093787F" w:rsidP="004239CA">
      <w:pPr>
        <w:pStyle w:val="LabStepNumbered"/>
      </w:pPr>
      <w:r>
        <w:lastRenderedPageBreak/>
        <w:t xml:space="preserve">Select the </w:t>
      </w:r>
      <w:r w:rsidR="0080785C">
        <w:t>Column chart</w:t>
      </w:r>
      <w:r>
        <w:t xml:space="preserve"> on the left which displays </w:t>
      </w:r>
      <w:r w:rsidRPr="0093787F">
        <w:rPr>
          <w:b/>
          <w:bCs/>
        </w:rPr>
        <w:t>Sales Revenue by Month and</w:t>
      </w:r>
      <w:r>
        <w:t xml:space="preserve"> </w:t>
      </w:r>
      <w:r w:rsidRPr="0093787F">
        <w:rPr>
          <w:b/>
          <w:bCs/>
        </w:rPr>
        <w:t>Year</w:t>
      </w:r>
      <w:r>
        <w:t>.</w:t>
      </w:r>
    </w:p>
    <w:p w14:paraId="58352DA1" w14:textId="1A28D861" w:rsidR="0093787F" w:rsidRPr="000422FB" w:rsidRDefault="0093787F" w:rsidP="004239CA">
      <w:pPr>
        <w:pStyle w:val="LabStepNumbered"/>
        <w:rPr>
          <w:rStyle w:val="InLineUrl"/>
          <w:b w:val="0"/>
          <w:bCs/>
        </w:rPr>
      </w:pPr>
      <w:r w:rsidRPr="000422FB">
        <w:rPr>
          <w:rStyle w:val="InLineUrl"/>
          <w:b w:val="0"/>
          <w:bCs/>
        </w:rPr>
        <w:t xml:space="preserve">In the </w:t>
      </w:r>
      <w:r w:rsidRPr="000422FB">
        <w:rPr>
          <w:rStyle w:val="InLineUrl"/>
        </w:rPr>
        <w:t>X-axis</w:t>
      </w:r>
      <w:r w:rsidRPr="000422FB">
        <w:rPr>
          <w:rStyle w:val="InLineUrl"/>
          <w:b w:val="0"/>
          <w:bCs/>
        </w:rPr>
        <w:t xml:space="preserve"> data role, replace </w:t>
      </w:r>
      <w:r w:rsidRPr="000422FB">
        <w:rPr>
          <w:rStyle w:val="InLineUrl"/>
        </w:rPr>
        <w:t>Month</w:t>
      </w:r>
      <w:r w:rsidRPr="000422FB">
        <w:rPr>
          <w:rStyle w:val="InLineUrl"/>
          <w:b w:val="0"/>
          <w:bCs/>
        </w:rPr>
        <w:t xml:space="preserve"> from the </w:t>
      </w:r>
      <w:r w:rsidRPr="000422FB">
        <w:rPr>
          <w:rStyle w:val="InLineUrl"/>
        </w:rPr>
        <w:t>Calendar</w:t>
      </w:r>
      <w:r w:rsidRPr="000422FB">
        <w:rPr>
          <w:rStyle w:val="InLineUrl"/>
          <w:b w:val="0"/>
          <w:bCs/>
        </w:rPr>
        <w:t xml:space="preserve"> table with </w:t>
      </w:r>
      <w:r w:rsidRPr="000422FB">
        <w:rPr>
          <w:rStyle w:val="InLineUrl"/>
        </w:rPr>
        <w:t>Month</w:t>
      </w:r>
      <w:r w:rsidRPr="000422FB">
        <w:rPr>
          <w:rStyle w:val="InLineUrl"/>
          <w:b w:val="0"/>
          <w:bCs/>
        </w:rPr>
        <w:t xml:space="preserve"> from </w:t>
      </w:r>
      <w:r w:rsidRPr="000422FB">
        <w:rPr>
          <w:rStyle w:val="InLineUrl"/>
        </w:rPr>
        <w:t>Translated Month Names</w:t>
      </w:r>
      <w:r w:rsidRPr="000422FB">
        <w:rPr>
          <w:rStyle w:val="InLineUrl"/>
          <w:b w:val="0"/>
          <w:bCs/>
        </w:rPr>
        <w:t>.</w:t>
      </w:r>
    </w:p>
    <w:p w14:paraId="39347F7A" w14:textId="6D975CE5" w:rsidR="00A94176" w:rsidRDefault="000B66EB" w:rsidP="00A94176">
      <w:pPr>
        <w:pStyle w:val="ImageforStep"/>
      </w:pPr>
      <w:r>
        <w:rPr>
          <w:noProof/>
        </w:rPr>
        <w:drawing>
          <wp:inline distT="0" distB="0" distL="0" distR="0" wp14:anchorId="570B5998" wp14:editId="21092BA0">
            <wp:extent cx="4934857" cy="130425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003441" cy="1322382"/>
                    </a:xfrm>
                    <a:prstGeom prst="rect">
                      <a:avLst/>
                    </a:prstGeom>
                    <a:noFill/>
                    <a:ln>
                      <a:noFill/>
                    </a:ln>
                  </pic:spPr>
                </pic:pic>
              </a:graphicData>
            </a:graphic>
          </wp:inline>
        </w:drawing>
      </w:r>
    </w:p>
    <w:p w14:paraId="2B54918E" w14:textId="737D3E2A" w:rsidR="0093787F" w:rsidRDefault="0093787F" w:rsidP="0093787F">
      <w:pPr>
        <w:pStyle w:val="LabStepNumbered"/>
      </w:pPr>
      <w:r>
        <w:t xml:space="preserve">Select the </w:t>
      </w:r>
      <w:r w:rsidR="0080785C">
        <w:t>Column chart</w:t>
      </w:r>
      <w:r>
        <w:t xml:space="preserve"> on the right which displays </w:t>
      </w:r>
      <w:r w:rsidRPr="0093787F">
        <w:rPr>
          <w:b/>
          <w:bCs/>
        </w:rPr>
        <w:t xml:space="preserve">Sales Revenue by </w:t>
      </w:r>
      <w:r>
        <w:rPr>
          <w:b/>
          <w:bCs/>
        </w:rPr>
        <w:t>Day</w:t>
      </w:r>
      <w:r>
        <w:t xml:space="preserve"> </w:t>
      </w:r>
      <w:r w:rsidRPr="0093787F">
        <w:rPr>
          <w:b/>
          <w:bCs/>
        </w:rPr>
        <w:t>and</w:t>
      </w:r>
      <w:r>
        <w:t xml:space="preserve"> </w:t>
      </w:r>
      <w:r w:rsidRPr="0093787F">
        <w:rPr>
          <w:b/>
          <w:bCs/>
        </w:rPr>
        <w:t>Year</w:t>
      </w:r>
      <w:r>
        <w:t>.</w:t>
      </w:r>
    </w:p>
    <w:p w14:paraId="4E55510B" w14:textId="19638B19" w:rsidR="0093787F" w:rsidRDefault="0093787F" w:rsidP="0093787F">
      <w:pPr>
        <w:pStyle w:val="LabStepNumbered"/>
      </w:pPr>
      <w:r>
        <w:t xml:space="preserve">In the </w:t>
      </w:r>
      <w:r w:rsidRPr="0093787F">
        <w:rPr>
          <w:b/>
          <w:bCs/>
        </w:rPr>
        <w:t>X-axis</w:t>
      </w:r>
      <w:r>
        <w:t xml:space="preserve"> data role, replace </w:t>
      </w:r>
      <w:r>
        <w:rPr>
          <w:b/>
          <w:bCs/>
        </w:rPr>
        <w:t xml:space="preserve">Day </w:t>
      </w:r>
      <w:r>
        <w:t xml:space="preserve">from the </w:t>
      </w:r>
      <w:r w:rsidRPr="0093787F">
        <w:rPr>
          <w:b/>
          <w:bCs/>
        </w:rPr>
        <w:t>Calendar</w:t>
      </w:r>
      <w:r>
        <w:t xml:space="preserve"> table with </w:t>
      </w:r>
      <w:r>
        <w:rPr>
          <w:b/>
          <w:bCs/>
        </w:rPr>
        <w:t xml:space="preserve">Day </w:t>
      </w:r>
      <w:r>
        <w:t xml:space="preserve">from </w:t>
      </w:r>
      <w:r w:rsidRPr="0093787F">
        <w:rPr>
          <w:b/>
          <w:bCs/>
        </w:rPr>
        <w:t xml:space="preserve">Translated </w:t>
      </w:r>
      <w:r>
        <w:rPr>
          <w:b/>
          <w:bCs/>
        </w:rPr>
        <w:t>Day</w:t>
      </w:r>
      <w:r w:rsidRPr="0093787F">
        <w:rPr>
          <w:b/>
          <w:bCs/>
        </w:rPr>
        <w:t xml:space="preserve"> Names</w:t>
      </w:r>
      <w:r>
        <w:t>.</w:t>
      </w:r>
    </w:p>
    <w:p w14:paraId="1B331430" w14:textId="1CCECC1F" w:rsidR="000B66EB" w:rsidRDefault="0098750C" w:rsidP="000B66EB">
      <w:pPr>
        <w:pStyle w:val="ImageforStep"/>
      </w:pPr>
      <w:r>
        <w:rPr>
          <w:noProof/>
        </w:rPr>
        <w:drawing>
          <wp:inline distT="0" distB="0" distL="0" distR="0" wp14:anchorId="4DD3B369" wp14:editId="11EFF53E">
            <wp:extent cx="4891314" cy="14015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925594" cy="1411360"/>
                    </a:xfrm>
                    <a:prstGeom prst="rect">
                      <a:avLst/>
                    </a:prstGeom>
                    <a:noFill/>
                    <a:ln>
                      <a:noFill/>
                    </a:ln>
                  </pic:spPr>
                </pic:pic>
              </a:graphicData>
            </a:graphic>
          </wp:inline>
        </w:drawing>
      </w:r>
    </w:p>
    <w:p w14:paraId="564C3590" w14:textId="3932CE5F" w:rsidR="0093787F" w:rsidRDefault="0093787F" w:rsidP="0093787F">
      <w:pPr>
        <w:pStyle w:val="LabStepNumbered"/>
      </w:pPr>
      <w:r>
        <w:t xml:space="preserve">Select the </w:t>
      </w:r>
      <w:r w:rsidR="0080785C">
        <w:t>Matrix visual</w:t>
      </w:r>
      <w:r>
        <w:t xml:space="preserve"> at the bottom of the page which displays sales revenue by product and month.</w:t>
      </w:r>
    </w:p>
    <w:p w14:paraId="6F29C681" w14:textId="3FCC9AF5" w:rsidR="0093787F" w:rsidRDefault="0093787F" w:rsidP="0093787F">
      <w:pPr>
        <w:pStyle w:val="LabStepNumbered"/>
      </w:pPr>
      <w:r>
        <w:t xml:space="preserve">In the </w:t>
      </w:r>
      <w:r>
        <w:rPr>
          <w:b/>
          <w:bCs/>
        </w:rPr>
        <w:t>Rows</w:t>
      </w:r>
      <w:r>
        <w:t xml:space="preserve"> data role, replace </w:t>
      </w:r>
      <w:r>
        <w:rPr>
          <w:b/>
          <w:bCs/>
        </w:rPr>
        <w:t xml:space="preserve">Product </w:t>
      </w:r>
      <w:r>
        <w:t xml:space="preserve">from the </w:t>
      </w:r>
      <w:r>
        <w:rPr>
          <w:b/>
          <w:bCs/>
        </w:rPr>
        <w:t xml:space="preserve">Products </w:t>
      </w:r>
      <w:r>
        <w:t xml:space="preserve">table with </w:t>
      </w:r>
      <w:r>
        <w:rPr>
          <w:b/>
          <w:bCs/>
        </w:rPr>
        <w:t xml:space="preserve">Product </w:t>
      </w:r>
      <w:r>
        <w:t xml:space="preserve">from </w:t>
      </w:r>
      <w:r w:rsidRPr="0093787F">
        <w:rPr>
          <w:b/>
          <w:bCs/>
        </w:rPr>
        <w:t xml:space="preserve">Translated </w:t>
      </w:r>
      <w:r>
        <w:rPr>
          <w:b/>
          <w:bCs/>
        </w:rPr>
        <w:t xml:space="preserve">Product </w:t>
      </w:r>
      <w:r w:rsidRPr="0093787F">
        <w:rPr>
          <w:b/>
          <w:bCs/>
        </w:rPr>
        <w:t>Names</w:t>
      </w:r>
      <w:r>
        <w:t>.</w:t>
      </w:r>
    </w:p>
    <w:p w14:paraId="30B1337B" w14:textId="6140F00F" w:rsidR="0093787F" w:rsidRDefault="0093787F" w:rsidP="0093787F">
      <w:pPr>
        <w:pStyle w:val="LabStepNumbered"/>
      </w:pPr>
      <w:r>
        <w:t xml:space="preserve">In the </w:t>
      </w:r>
      <w:r>
        <w:rPr>
          <w:b/>
          <w:bCs/>
        </w:rPr>
        <w:t xml:space="preserve">Columns </w:t>
      </w:r>
      <w:r>
        <w:t xml:space="preserve">data role, replace </w:t>
      </w:r>
      <w:r>
        <w:rPr>
          <w:b/>
          <w:bCs/>
        </w:rPr>
        <w:t xml:space="preserve">Month </w:t>
      </w:r>
      <w:r>
        <w:t xml:space="preserve">from the </w:t>
      </w:r>
      <w:r w:rsidRPr="0093787F">
        <w:rPr>
          <w:b/>
          <w:bCs/>
        </w:rPr>
        <w:t>Calendar</w:t>
      </w:r>
      <w:r>
        <w:t xml:space="preserve"> table with </w:t>
      </w:r>
      <w:r>
        <w:rPr>
          <w:b/>
          <w:bCs/>
        </w:rPr>
        <w:t xml:space="preserve">Month </w:t>
      </w:r>
      <w:r>
        <w:t xml:space="preserve">from </w:t>
      </w:r>
      <w:r w:rsidRPr="0093787F">
        <w:rPr>
          <w:b/>
          <w:bCs/>
        </w:rPr>
        <w:t>Translated Month Names</w:t>
      </w:r>
      <w:r>
        <w:t>.</w:t>
      </w:r>
    </w:p>
    <w:p w14:paraId="57A87CC9" w14:textId="46AC187E" w:rsidR="0098750C" w:rsidRDefault="00C37EE4" w:rsidP="0098750C">
      <w:pPr>
        <w:pStyle w:val="ImageforStep"/>
      </w:pPr>
      <w:r>
        <w:rPr>
          <w:noProof/>
        </w:rPr>
        <w:drawing>
          <wp:inline distT="0" distB="0" distL="0" distR="0" wp14:anchorId="628FA754" wp14:editId="795D4646">
            <wp:extent cx="4472247" cy="1642723"/>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519603" cy="1660117"/>
                    </a:xfrm>
                    <a:prstGeom prst="rect">
                      <a:avLst/>
                    </a:prstGeom>
                    <a:noFill/>
                    <a:ln>
                      <a:noFill/>
                    </a:ln>
                  </pic:spPr>
                </pic:pic>
              </a:graphicData>
            </a:graphic>
          </wp:inline>
        </w:drawing>
      </w:r>
    </w:p>
    <w:p w14:paraId="0F757ACF" w14:textId="7ED45749" w:rsidR="0098750C" w:rsidRDefault="0093787F" w:rsidP="004239CA">
      <w:pPr>
        <w:pStyle w:val="LabStepNumbered"/>
      </w:pPr>
      <w:r>
        <w:t>Now you can test the data translations for each language by switching</w:t>
      </w:r>
      <w:r w:rsidR="000422FB">
        <w:t xml:space="preserve"> the filter on the</w:t>
      </w:r>
      <w:r>
        <w:t xml:space="preserve"> </w:t>
      </w:r>
      <w:r w:rsidRPr="0093787F">
        <w:rPr>
          <w:b/>
          <w:bCs/>
        </w:rPr>
        <w:t>Languages</w:t>
      </w:r>
      <w:r>
        <w:t xml:space="preserve"> table.</w:t>
      </w:r>
    </w:p>
    <w:p w14:paraId="0DB7DB4F" w14:textId="332576AB" w:rsidR="0098750C" w:rsidRDefault="00C37EE4" w:rsidP="0093787F">
      <w:pPr>
        <w:pStyle w:val="ImageforStep"/>
      </w:pPr>
      <w:r>
        <w:rPr>
          <w:noProof/>
        </w:rPr>
        <w:drawing>
          <wp:inline distT="0" distB="0" distL="0" distR="0" wp14:anchorId="3541F579" wp14:editId="257F5675">
            <wp:extent cx="4089861" cy="188891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147823" cy="1915680"/>
                    </a:xfrm>
                    <a:prstGeom prst="rect">
                      <a:avLst/>
                    </a:prstGeom>
                    <a:noFill/>
                    <a:ln>
                      <a:noFill/>
                    </a:ln>
                  </pic:spPr>
                </pic:pic>
              </a:graphicData>
            </a:graphic>
          </wp:inline>
        </w:drawing>
      </w:r>
    </w:p>
    <w:p w14:paraId="1E8F82C8" w14:textId="0327E3E1" w:rsidR="000422FB" w:rsidRDefault="000422FB" w:rsidP="000422FB">
      <w:pPr>
        <w:pStyle w:val="LabExerciseCallout"/>
      </w:pPr>
      <w:r>
        <w:t xml:space="preserve">Now that you have completed the work to implement data translations, you will clean up the data model by hiding several columns that should not be shown to reporter authors in </w:t>
      </w:r>
      <w:r w:rsidRPr="000422FB">
        <w:rPr>
          <w:b/>
          <w:bCs/>
        </w:rPr>
        <w:t>Report</w:t>
      </w:r>
      <w:r>
        <w:t xml:space="preserve"> view.</w:t>
      </w:r>
    </w:p>
    <w:p w14:paraId="3F464E5F" w14:textId="35A906E0" w:rsidR="000422FB" w:rsidRDefault="000422FB" w:rsidP="000422FB">
      <w:pPr>
        <w:pStyle w:val="LabStepNumbered"/>
      </w:pPr>
      <w:r>
        <w:lastRenderedPageBreak/>
        <w:t xml:space="preserve">Switch to </w:t>
      </w:r>
      <w:r w:rsidRPr="000422FB">
        <w:rPr>
          <w:b/>
          <w:bCs/>
        </w:rPr>
        <w:t>Model</w:t>
      </w:r>
      <w:r>
        <w:t xml:space="preserve"> view.</w:t>
      </w:r>
    </w:p>
    <w:p w14:paraId="3079A102" w14:textId="43908C80" w:rsidR="000422FB" w:rsidRDefault="000422FB" w:rsidP="000422FB">
      <w:pPr>
        <w:pStyle w:val="LabStepNumbered"/>
      </w:pPr>
      <w:r>
        <w:t xml:space="preserve">Hide every column in the </w:t>
      </w:r>
      <w:r w:rsidRPr="000422FB">
        <w:rPr>
          <w:b/>
          <w:bCs/>
        </w:rPr>
        <w:t>Products</w:t>
      </w:r>
      <w:r>
        <w:t xml:space="preserve"> table except for the </w:t>
      </w:r>
      <w:r w:rsidRPr="000422FB">
        <w:rPr>
          <w:b/>
          <w:bCs/>
        </w:rPr>
        <w:t>Image</w:t>
      </w:r>
      <w:r>
        <w:t xml:space="preserve"> column.</w:t>
      </w:r>
    </w:p>
    <w:p w14:paraId="1B6AF055" w14:textId="7052553E" w:rsidR="000422FB" w:rsidRDefault="000422FB" w:rsidP="000422FB">
      <w:pPr>
        <w:pStyle w:val="LabStepNumbered"/>
      </w:pPr>
      <w:r>
        <w:t xml:space="preserve">Hide the </w:t>
      </w:r>
      <w:r w:rsidRPr="00E51FD2">
        <w:rPr>
          <w:b/>
          <w:bCs/>
        </w:rPr>
        <w:t>Day</w:t>
      </w:r>
      <w:r>
        <w:t xml:space="preserve"> column and the </w:t>
      </w:r>
      <w:r w:rsidRPr="00E51FD2">
        <w:rPr>
          <w:b/>
          <w:bCs/>
        </w:rPr>
        <w:t>Month</w:t>
      </w:r>
      <w:r>
        <w:t xml:space="preserve"> column in the </w:t>
      </w:r>
      <w:r w:rsidRPr="00E51FD2">
        <w:rPr>
          <w:b/>
          <w:bCs/>
        </w:rPr>
        <w:t>Calendars</w:t>
      </w:r>
      <w:r>
        <w:t xml:space="preserve"> table so only </w:t>
      </w:r>
      <w:r w:rsidR="00E51FD2">
        <w:t xml:space="preserve">the </w:t>
      </w:r>
      <w:r w:rsidRPr="00E51FD2">
        <w:rPr>
          <w:b/>
          <w:bCs/>
        </w:rPr>
        <w:t>Date</w:t>
      </w:r>
      <w:r>
        <w:t xml:space="preserve"> and </w:t>
      </w:r>
      <w:r w:rsidRPr="00E51FD2">
        <w:rPr>
          <w:b/>
          <w:bCs/>
        </w:rPr>
        <w:t>Year</w:t>
      </w:r>
      <w:r>
        <w:t xml:space="preserve"> </w:t>
      </w:r>
      <w:r w:rsidR="00E51FD2">
        <w:t xml:space="preserve">columns are seen in </w:t>
      </w:r>
      <w:r w:rsidR="00E51FD2" w:rsidRPr="00E51FD2">
        <w:rPr>
          <w:b/>
          <w:bCs/>
        </w:rPr>
        <w:t>Report</w:t>
      </w:r>
      <w:r w:rsidR="00E51FD2">
        <w:t xml:space="preserve"> view.</w:t>
      </w:r>
    </w:p>
    <w:p w14:paraId="1C250D54" w14:textId="12EC5C66" w:rsidR="000422FB" w:rsidRDefault="000422FB" w:rsidP="000422FB">
      <w:pPr>
        <w:pStyle w:val="ImageforStep"/>
      </w:pPr>
      <w:r>
        <w:rPr>
          <w:noProof/>
        </w:rPr>
        <w:drawing>
          <wp:inline distT="0" distB="0" distL="0" distR="0" wp14:anchorId="35048550" wp14:editId="3B950D06">
            <wp:extent cx="4116822" cy="21779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61036" cy="2201325"/>
                    </a:xfrm>
                    <a:prstGeom prst="rect">
                      <a:avLst/>
                    </a:prstGeom>
                    <a:noFill/>
                    <a:ln>
                      <a:noFill/>
                    </a:ln>
                  </pic:spPr>
                </pic:pic>
              </a:graphicData>
            </a:graphic>
          </wp:inline>
        </w:drawing>
      </w:r>
    </w:p>
    <w:p w14:paraId="2E9DD9EA" w14:textId="7AF50213" w:rsidR="00245A2D" w:rsidRDefault="00245A2D" w:rsidP="00245A2D">
      <w:pPr>
        <w:pStyle w:val="LabExerciseCallout"/>
      </w:pPr>
      <w:r>
        <w:t>Now</w:t>
      </w:r>
      <w:r w:rsidR="00EA4542">
        <w:t xml:space="preserve"> </w:t>
      </w:r>
      <w:r w:rsidR="00E51FD2">
        <w:t xml:space="preserve">you need to </w:t>
      </w:r>
      <w:r w:rsidR="00EA4542">
        <w:t xml:space="preserve">prepare </w:t>
      </w:r>
      <w:r w:rsidR="00E51FD2">
        <w:t xml:space="preserve">the </w:t>
      </w:r>
      <w:r w:rsidR="00EA4542">
        <w:t>report for deployment</w:t>
      </w:r>
      <w:r w:rsidR="00E51FD2">
        <w:t xml:space="preserve"> to the Power BI Service</w:t>
      </w:r>
      <w:r w:rsidR="00EA4542">
        <w:t>.</w:t>
      </w:r>
    </w:p>
    <w:p w14:paraId="7981ACFC" w14:textId="2192B58A" w:rsidR="00EA4542" w:rsidRDefault="00EA4542" w:rsidP="00EA4542">
      <w:pPr>
        <w:pStyle w:val="LabStepNumbered"/>
      </w:pPr>
      <w:r>
        <w:t xml:space="preserve">Set the report-level filter on the languages table to </w:t>
      </w:r>
      <w:r w:rsidRPr="00915292">
        <w:rPr>
          <w:b/>
          <w:bCs/>
        </w:rPr>
        <w:t>English</w:t>
      </w:r>
      <w:r>
        <w:t>.</w:t>
      </w:r>
    </w:p>
    <w:p w14:paraId="7ED64058" w14:textId="049DB19C" w:rsidR="00EA4542" w:rsidRDefault="00EA4542" w:rsidP="00EA4542">
      <w:pPr>
        <w:pStyle w:val="ImageforStep"/>
      </w:pPr>
      <w:r>
        <w:rPr>
          <w:noProof/>
        </w:rPr>
        <w:drawing>
          <wp:inline distT="0" distB="0" distL="0" distR="0" wp14:anchorId="30B3541D" wp14:editId="587F7E6B">
            <wp:extent cx="1347778" cy="1421476"/>
            <wp:effectExtent l="0" t="0" r="0" b="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374329" cy="1449479"/>
                    </a:xfrm>
                    <a:prstGeom prst="rect">
                      <a:avLst/>
                    </a:prstGeom>
                    <a:noFill/>
                    <a:ln>
                      <a:noFill/>
                    </a:ln>
                  </pic:spPr>
                </pic:pic>
              </a:graphicData>
            </a:graphic>
          </wp:inline>
        </w:drawing>
      </w:r>
    </w:p>
    <w:p w14:paraId="5B9389B2" w14:textId="77777777" w:rsidR="00EA4542" w:rsidRDefault="00EA4542" w:rsidP="00EA4542">
      <w:pPr>
        <w:pStyle w:val="LabStepNumbered"/>
      </w:pPr>
      <w:r>
        <w:t xml:space="preserve">Navigate back to the </w:t>
      </w:r>
      <w:r w:rsidRPr="00EB2012">
        <w:rPr>
          <w:b/>
          <w:bCs/>
        </w:rPr>
        <w:t>Sales Summary</w:t>
      </w:r>
      <w:r>
        <w:t xml:space="preserve"> page and make it active before saving to ensure this page is the startup page.</w:t>
      </w:r>
    </w:p>
    <w:p w14:paraId="461645CF" w14:textId="77777777" w:rsidR="00EA4542" w:rsidRDefault="00EA4542" w:rsidP="00EA4542">
      <w:pPr>
        <w:pStyle w:val="ImageforStep"/>
      </w:pPr>
      <w:r>
        <w:rPr>
          <w:noProof/>
        </w:rPr>
        <w:drawing>
          <wp:inline distT="0" distB="0" distL="0" distR="0" wp14:anchorId="1D380BFA" wp14:editId="1EBCA839">
            <wp:extent cx="3449781" cy="472007"/>
            <wp:effectExtent l="0" t="0" r="0" b="0"/>
            <wp:docPr id="308" name="Picture 30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1256" cy="489996"/>
                    </a:xfrm>
                    <a:prstGeom prst="rect">
                      <a:avLst/>
                    </a:prstGeom>
                    <a:noFill/>
                    <a:ln>
                      <a:noFill/>
                    </a:ln>
                  </pic:spPr>
                </pic:pic>
              </a:graphicData>
            </a:graphic>
          </wp:inline>
        </w:drawing>
      </w:r>
    </w:p>
    <w:p w14:paraId="5F80EF5D" w14:textId="77777777" w:rsidR="00EA4542" w:rsidRDefault="00EA4542" w:rsidP="00EA4542">
      <w:pPr>
        <w:pStyle w:val="LabStepNumbered"/>
        <w:rPr>
          <w:sz w:val="20"/>
          <w:szCs w:val="20"/>
        </w:rPr>
      </w:pPr>
      <w:r>
        <w:rPr>
          <w:sz w:val="20"/>
          <w:szCs w:val="20"/>
        </w:rPr>
        <w:t xml:space="preserve">Save your work by clicking the </w:t>
      </w:r>
      <w:r w:rsidRPr="0017236E">
        <w:rPr>
          <w:b/>
          <w:bCs/>
          <w:sz w:val="20"/>
          <w:szCs w:val="20"/>
        </w:rPr>
        <w:t>Save</w:t>
      </w:r>
      <w:r>
        <w:rPr>
          <w:sz w:val="20"/>
          <w:szCs w:val="20"/>
        </w:rPr>
        <w:t xml:space="preserve"> button.</w:t>
      </w:r>
    </w:p>
    <w:p w14:paraId="706BA277" w14:textId="77777777" w:rsidR="00EA4542" w:rsidRDefault="00EA4542" w:rsidP="00EA4542">
      <w:pPr>
        <w:pStyle w:val="ImageforStep"/>
      </w:pPr>
      <w:r>
        <w:rPr>
          <w:noProof/>
        </w:rPr>
        <w:drawing>
          <wp:inline distT="0" distB="0" distL="0" distR="0" wp14:anchorId="7856301E" wp14:editId="5A314470">
            <wp:extent cx="3743288" cy="1014153"/>
            <wp:effectExtent l="0" t="0" r="0" b="0"/>
            <wp:docPr id="309" name="Picture 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54488" cy="1044280"/>
                    </a:xfrm>
                    <a:prstGeom prst="rect">
                      <a:avLst/>
                    </a:prstGeom>
                    <a:noFill/>
                    <a:ln>
                      <a:noFill/>
                    </a:ln>
                  </pic:spPr>
                </pic:pic>
              </a:graphicData>
            </a:graphic>
          </wp:inline>
        </w:drawing>
      </w:r>
    </w:p>
    <w:p w14:paraId="6C44ADB5" w14:textId="77777777" w:rsidR="00EA4542" w:rsidRDefault="00EA4542" w:rsidP="00EA4542">
      <w:pPr>
        <w:pStyle w:val="LabExerciseCallout"/>
      </w:pPr>
      <w:r>
        <w:t>Now, it’s time once again to test your work in the Power BI Service.</w:t>
      </w:r>
    </w:p>
    <w:p w14:paraId="42C074D5" w14:textId="77777777" w:rsidR="0098750C" w:rsidRDefault="0098750C" w:rsidP="0098750C">
      <w:pPr>
        <w:pStyle w:val="LabStepNumbered"/>
        <w:rPr>
          <w:sz w:val="20"/>
          <w:szCs w:val="20"/>
        </w:rPr>
      </w:pPr>
      <w:r>
        <w:rPr>
          <w:sz w:val="20"/>
          <w:szCs w:val="20"/>
        </w:rPr>
        <w:t xml:space="preserve">Publish the </w:t>
      </w:r>
      <w:r>
        <w:rPr>
          <w:b/>
          <w:bCs/>
          <w:sz w:val="20"/>
          <w:szCs w:val="20"/>
        </w:rPr>
        <w:t>Product Sales</w:t>
      </w:r>
      <w:r>
        <w:rPr>
          <w:sz w:val="20"/>
          <w:szCs w:val="20"/>
        </w:rPr>
        <w:t xml:space="preserve"> project to push your changes to the project’s translations to the Power BI Service.</w:t>
      </w:r>
    </w:p>
    <w:p w14:paraId="6C4ED5F5" w14:textId="77777777" w:rsidR="0098750C" w:rsidRDefault="0098750C" w:rsidP="0098750C">
      <w:pPr>
        <w:pStyle w:val="ImageforStep"/>
      </w:pPr>
      <w:r>
        <w:rPr>
          <w:noProof/>
        </w:rPr>
        <w:drawing>
          <wp:inline distT="0" distB="0" distL="0" distR="0" wp14:anchorId="02BCBEC2" wp14:editId="654B8226">
            <wp:extent cx="3972379" cy="658381"/>
            <wp:effectExtent l="19050" t="19050" r="0" b="889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06140" cy="680551"/>
                    </a:xfrm>
                    <a:prstGeom prst="rect">
                      <a:avLst/>
                    </a:prstGeom>
                    <a:noFill/>
                    <a:ln>
                      <a:solidFill>
                        <a:schemeClr val="tx1"/>
                      </a:solidFill>
                    </a:ln>
                  </pic:spPr>
                </pic:pic>
              </a:graphicData>
            </a:graphic>
          </wp:inline>
        </w:drawing>
      </w:r>
    </w:p>
    <w:p w14:paraId="27731C41" w14:textId="77777777" w:rsidR="0098750C" w:rsidRPr="00EA4542" w:rsidRDefault="0098750C" w:rsidP="00EA4542">
      <w:pPr>
        <w:pStyle w:val="LabStepNumbered"/>
      </w:pPr>
      <w:r w:rsidRPr="00EA4542">
        <w:t xml:space="preserve">When prompted by the </w:t>
      </w:r>
      <w:r w:rsidRPr="00EA4542">
        <w:rPr>
          <w:b/>
          <w:bCs/>
        </w:rPr>
        <w:t>Replace this dataset?</w:t>
      </w:r>
      <w:r w:rsidRPr="00EA4542">
        <w:t xml:space="preserve"> dialog, click the </w:t>
      </w:r>
      <w:r w:rsidRPr="00EA4542">
        <w:rPr>
          <w:b/>
          <w:bCs/>
        </w:rPr>
        <w:t>Replace</w:t>
      </w:r>
      <w:r w:rsidRPr="00EA4542">
        <w:t xml:space="preserve"> button to continue.</w:t>
      </w:r>
    </w:p>
    <w:p w14:paraId="060FB405" w14:textId="77777777" w:rsidR="0098750C" w:rsidRPr="00EA4542" w:rsidRDefault="0098750C" w:rsidP="0098750C">
      <w:pPr>
        <w:pStyle w:val="LabStepNumbered"/>
        <w:rPr>
          <w:szCs w:val="18"/>
        </w:rPr>
      </w:pPr>
      <w:r w:rsidRPr="00EA4542">
        <w:rPr>
          <w:szCs w:val="18"/>
        </w:rPr>
        <w:t xml:space="preserve">Once you see </w:t>
      </w:r>
      <w:r w:rsidRPr="00EA4542">
        <w:rPr>
          <w:b/>
          <w:bCs/>
          <w:szCs w:val="18"/>
        </w:rPr>
        <w:t>Success!</w:t>
      </w:r>
      <w:r w:rsidRPr="00EA4542">
        <w:rPr>
          <w:szCs w:val="18"/>
        </w:rPr>
        <w:t xml:space="preserve">, click </w:t>
      </w:r>
      <w:r w:rsidRPr="00EA4542">
        <w:rPr>
          <w:b/>
          <w:bCs/>
          <w:szCs w:val="18"/>
        </w:rPr>
        <w:t>Open ‘Product Sales’ in Power BI</w:t>
      </w:r>
      <w:r w:rsidRPr="00EA4542">
        <w:rPr>
          <w:szCs w:val="18"/>
        </w:rPr>
        <w:t xml:space="preserve"> to view the report in the Power BI Service.</w:t>
      </w:r>
    </w:p>
    <w:p w14:paraId="2379E575" w14:textId="77777777" w:rsidR="0098750C" w:rsidRPr="00EA4542" w:rsidRDefault="0098750C" w:rsidP="00EA4542">
      <w:pPr>
        <w:pStyle w:val="LabStepNumbered"/>
      </w:pPr>
      <w:r w:rsidRPr="00EA4542">
        <w:lastRenderedPageBreak/>
        <w:t>The report should load as normal showing all text in English at first.</w:t>
      </w:r>
    </w:p>
    <w:p w14:paraId="5EC4901A" w14:textId="73EC5173" w:rsidR="0098750C" w:rsidRDefault="00EA4542" w:rsidP="004239CA">
      <w:pPr>
        <w:pStyle w:val="LabStepNumbered"/>
      </w:pPr>
      <w:r>
        <w:t xml:space="preserve">Click on the browser book for </w:t>
      </w:r>
      <w:r w:rsidRPr="00EA4542">
        <w:rPr>
          <w:b/>
          <w:bCs/>
        </w:rPr>
        <w:t>Spanish</w:t>
      </w:r>
      <w:r>
        <w:t xml:space="preserve">. Once the report has loaded, navigate to the </w:t>
      </w:r>
      <w:r w:rsidRPr="00EA4542">
        <w:rPr>
          <w:b/>
          <w:bCs/>
        </w:rPr>
        <w:t>Sales Over Time</w:t>
      </w:r>
      <w:r>
        <w:t xml:space="preserve"> page.</w:t>
      </w:r>
    </w:p>
    <w:p w14:paraId="4BFDA934" w14:textId="6BD39CDD" w:rsidR="00EA4542" w:rsidRDefault="00EA4542" w:rsidP="004239CA">
      <w:pPr>
        <w:pStyle w:val="LabStepNumbered"/>
      </w:pPr>
      <w:r>
        <w:t>Verify that the data translations are loading Spanish names for the names of months and days in all three visuals.</w:t>
      </w:r>
    </w:p>
    <w:p w14:paraId="0446C1E5" w14:textId="48418C84" w:rsidR="00245A2D" w:rsidRDefault="00C37EE4" w:rsidP="00245A2D">
      <w:pPr>
        <w:pStyle w:val="ImageforStep"/>
      </w:pPr>
      <w:r>
        <w:rPr>
          <w:noProof/>
        </w:rPr>
        <w:drawing>
          <wp:inline distT="0" distB="0" distL="0" distR="0" wp14:anchorId="0FC127E7" wp14:editId="4EB9D606">
            <wp:extent cx="3921182" cy="2098543"/>
            <wp:effectExtent l="19050" t="19050" r="317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995756" cy="2138454"/>
                    </a:xfrm>
                    <a:prstGeom prst="rect">
                      <a:avLst/>
                    </a:prstGeom>
                    <a:noFill/>
                    <a:ln>
                      <a:solidFill>
                        <a:schemeClr val="tx1"/>
                      </a:solidFill>
                    </a:ln>
                  </pic:spPr>
                </pic:pic>
              </a:graphicData>
            </a:graphic>
          </wp:inline>
        </w:drawing>
      </w:r>
    </w:p>
    <w:p w14:paraId="014CD181" w14:textId="6E1FB7AA" w:rsidR="00EA4542" w:rsidRDefault="00EA4542" w:rsidP="00EA4542">
      <w:pPr>
        <w:pStyle w:val="LabStepNumbered"/>
      </w:pPr>
      <w:r>
        <w:t xml:space="preserve">Click on the browser book for </w:t>
      </w:r>
      <w:r>
        <w:rPr>
          <w:b/>
          <w:bCs/>
        </w:rPr>
        <w:t>French</w:t>
      </w:r>
      <w:r>
        <w:t xml:space="preserve">. Once the report has loaded, navigate to the </w:t>
      </w:r>
      <w:r w:rsidRPr="00EA4542">
        <w:rPr>
          <w:b/>
          <w:bCs/>
        </w:rPr>
        <w:t>Sales Over Time</w:t>
      </w:r>
      <w:r>
        <w:t xml:space="preserve"> page.</w:t>
      </w:r>
    </w:p>
    <w:p w14:paraId="7B0DFA95" w14:textId="72343459" w:rsidR="00EA4542" w:rsidRDefault="00EA4542" w:rsidP="00EA4542">
      <w:pPr>
        <w:pStyle w:val="LabStepNumbered"/>
      </w:pPr>
      <w:r>
        <w:t>Verify that the data translations are loading French names for the names of months and days in all three visuals.</w:t>
      </w:r>
    </w:p>
    <w:p w14:paraId="13380111" w14:textId="25FC62BF" w:rsidR="00245A2D" w:rsidRDefault="002518E1" w:rsidP="00245A2D">
      <w:pPr>
        <w:pStyle w:val="ImageforStep"/>
      </w:pPr>
      <w:r>
        <w:rPr>
          <w:noProof/>
        </w:rPr>
        <w:drawing>
          <wp:inline distT="0" distB="0" distL="0" distR="0" wp14:anchorId="38FB369F" wp14:editId="694DB74A">
            <wp:extent cx="4012622" cy="2172031"/>
            <wp:effectExtent l="19050" t="19050" r="698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053001" cy="2193888"/>
                    </a:xfrm>
                    <a:prstGeom prst="rect">
                      <a:avLst/>
                    </a:prstGeom>
                    <a:noFill/>
                    <a:ln>
                      <a:solidFill>
                        <a:schemeClr val="tx1"/>
                      </a:solidFill>
                    </a:ln>
                  </pic:spPr>
                </pic:pic>
              </a:graphicData>
            </a:graphic>
          </wp:inline>
        </w:drawing>
      </w:r>
    </w:p>
    <w:p w14:paraId="7C9AD4A9" w14:textId="0969EC9E" w:rsidR="00EA4542" w:rsidRDefault="00EA4542" w:rsidP="00EA4542">
      <w:pPr>
        <w:pStyle w:val="LabStepNumbered"/>
      </w:pPr>
      <w:r>
        <w:t xml:space="preserve">Click on the browser book for </w:t>
      </w:r>
      <w:r>
        <w:rPr>
          <w:b/>
          <w:bCs/>
        </w:rPr>
        <w:t>German</w:t>
      </w:r>
      <w:r>
        <w:t xml:space="preserve">. Once the report has loaded, navigate to the </w:t>
      </w:r>
      <w:r w:rsidRPr="00EA4542">
        <w:rPr>
          <w:b/>
          <w:bCs/>
        </w:rPr>
        <w:t>Sales Over Time</w:t>
      </w:r>
      <w:r>
        <w:t xml:space="preserve"> page.</w:t>
      </w:r>
    </w:p>
    <w:p w14:paraId="5ADD6156" w14:textId="0516C154" w:rsidR="00EA4542" w:rsidRDefault="00EA4542" w:rsidP="00EA4542">
      <w:pPr>
        <w:pStyle w:val="LabStepNumbered"/>
      </w:pPr>
      <w:r>
        <w:t>Verify that the data translations are loading German names for the names of months and days in all three visuals.</w:t>
      </w:r>
    </w:p>
    <w:p w14:paraId="170D1C57" w14:textId="58FD17F2" w:rsidR="00245A2D" w:rsidRDefault="002518E1" w:rsidP="00EA4542">
      <w:pPr>
        <w:pStyle w:val="ImageforStep"/>
      </w:pPr>
      <w:r>
        <w:rPr>
          <w:noProof/>
        </w:rPr>
        <w:drawing>
          <wp:inline distT="0" distB="0" distL="0" distR="0" wp14:anchorId="1FBF390D" wp14:editId="2FD2587F">
            <wp:extent cx="4079124" cy="2151662"/>
            <wp:effectExtent l="19050" t="1905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101215" cy="2163315"/>
                    </a:xfrm>
                    <a:prstGeom prst="rect">
                      <a:avLst/>
                    </a:prstGeom>
                    <a:noFill/>
                    <a:ln>
                      <a:solidFill>
                        <a:schemeClr val="tx1"/>
                      </a:solidFill>
                    </a:ln>
                  </pic:spPr>
                </pic:pic>
              </a:graphicData>
            </a:graphic>
          </wp:inline>
        </w:drawing>
      </w:r>
    </w:p>
    <w:p w14:paraId="20401933" w14:textId="5AD052BE" w:rsidR="0092469E" w:rsidRPr="007A00D7" w:rsidRDefault="00EE3AC9" w:rsidP="007A00D7">
      <w:pPr>
        <w:pStyle w:val="LabExerciseCallout"/>
      </w:pPr>
      <w:r>
        <w:t xml:space="preserve">Congratulations. You have now completed this </w:t>
      </w:r>
      <w:r w:rsidR="00E51FD2">
        <w:t xml:space="preserve">hands-on </w:t>
      </w:r>
      <w:r>
        <w:t>lab</w:t>
      </w:r>
      <w:r w:rsidR="00E51FD2">
        <w:t xml:space="preserve"> and y</w:t>
      </w:r>
      <w:r w:rsidR="00EA4542">
        <w:t xml:space="preserve">ou can now begin </w:t>
      </w:r>
      <w:r w:rsidR="00E51FD2">
        <w:t xml:space="preserve">using </w:t>
      </w:r>
      <w:r w:rsidR="00EA4542">
        <w:t xml:space="preserve">your newfound </w:t>
      </w:r>
      <w:r w:rsidR="00E51FD2">
        <w:t xml:space="preserve">localization </w:t>
      </w:r>
      <w:r w:rsidR="00EA4542">
        <w:t xml:space="preserve">skills in working with translations and building multi-language reports on your own </w:t>
      </w:r>
      <w:r w:rsidR="00E51FD2">
        <w:t xml:space="preserve">PBIX </w:t>
      </w:r>
      <w:r w:rsidR="00EA4542">
        <w:t>projects.</w:t>
      </w:r>
    </w:p>
    <w:sectPr w:rsidR="0092469E" w:rsidRPr="007A00D7" w:rsidSect="0074345C">
      <w:headerReference w:type="default" r:id="rId303"/>
      <w:footerReference w:type="default" r:id="rId304"/>
      <w:headerReference w:type="first" r:id="rId305"/>
      <w:footerReference w:type="first" r:id="rId306"/>
      <w:type w:val="oddPag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2E8B6" w14:textId="77777777" w:rsidR="00E16108" w:rsidRDefault="00E16108" w:rsidP="002754DA">
      <w:pPr>
        <w:spacing w:before="0" w:after="0"/>
      </w:pPr>
      <w:r>
        <w:separator/>
      </w:r>
    </w:p>
  </w:endnote>
  <w:endnote w:type="continuationSeparator" w:id="0">
    <w:p w14:paraId="66C29C8B" w14:textId="77777777" w:rsidR="00E16108" w:rsidRDefault="00E16108" w:rsidP="002754D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1DA7A" w14:textId="4A1EC63A" w:rsidR="00C716DD" w:rsidRDefault="00544A58" w:rsidP="00D13E78">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24</w:t>
    </w:r>
    <w:r w:rsidR="00C716D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0CAC" w14:textId="1DE59328" w:rsidR="00C716DD" w:rsidRDefault="00A75674" w:rsidP="0074345C">
    <w:pPr>
      <w:pStyle w:val="Footer"/>
      <w:pBdr>
        <w:top w:val="single" w:sz="4" w:space="0" w:color="auto"/>
      </w:pBdr>
      <w:spacing w:before="0"/>
    </w:pPr>
    <w:r>
      <w:t>www.PowerBiDevCamp.net</w:t>
    </w:r>
    <w:r w:rsidR="00C716DD">
      <w:tab/>
    </w:r>
    <w:r w:rsidR="00C716DD">
      <w:tab/>
    </w:r>
    <w:r w:rsidR="00C716DD">
      <w:fldChar w:fldCharType="begin"/>
    </w:r>
    <w:r w:rsidR="00C716DD">
      <w:instrText xml:space="preserve"> PAGE  \* MERGEFORMAT </w:instrText>
    </w:r>
    <w:r w:rsidR="00C716DD">
      <w:fldChar w:fldCharType="separate"/>
    </w:r>
    <w:r w:rsidR="00C716DD">
      <w:rPr>
        <w:noProof/>
      </w:rPr>
      <w:t>1</w:t>
    </w:r>
    <w:r w:rsidR="00C716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D144D" w14:textId="77777777" w:rsidR="00E16108" w:rsidRDefault="00E16108" w:rsidP="002754DA">
      <w:pPr>
        <w:spacing w:before="0" w:after="0"/>
      </w:pPr>
      <w:r>
        <w:separator/>
      </w:r>
    </w:p>
  </w:footnote>
  <w:footnote w:type="continuationSeparator" w:id="0">
    <w:p w14:paraId="2312B8CA" w14:textId="77777777" w:rsidR="00E16108" w:rsidRDefault="00E16108" w:rsidP="002754D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FF5A" w14:textId="3746C6C3" w:rsidR="00C716DD" w:rsidRDefault="00C64DC9" w:rsidP="001E75B6">
    <w:pPr>
      <w:pStyle w:val="Header"/>
      <w:pBdr>
        <w:bottom w:val="single" w:sz="4" w:space="0" w:color="auto"/>
      </w:pBdr>
      <w:spacing w:before="240"/>
    </w:pPr>
    <w:r w:rsidRPr="00C64DC9">
      <w:t>Hands-on Lab: Building Multi-language Reports for Power BI</w:t>
    </w:r>
    <w:r w:rsidR="00C716DD">
      <w:tab/>
    </w:r>
    <w:r w:rsidR="00C716DD">
      <w:tab/>
    </w:r>
    <w:r w:rsidR="00C716DD" w:rsidRPr="0031080D">
      <w:rPr>
        <w:rFonts w:cs="Arial"/>
      </w:rPr>
      <w:t xml:space="preserve">Live Lab </w:t>
    </w:r>
    <w:r w:rsidR="00C716DD">
      <w:rPr>
        <w:rFonts w:cs="Arial"/>
      </w:rPr>
      <w:t>Version:</w:t>
    </w:r>
    <w:r w:rsidR="00C716DD" w:rsidRPr="0031080D">
      <w:rPr>
        <w:rFonts w:cs="Arial"/>
      </w:rPr>
      <w:t xml:space="preserve"> </w:t>
    </w:r>
    <w:r w:rsidR="00C716DD">
      <w:rPr>
        <w:rFonts w:cs="Arial"/>
      </w:rPr>
      <w:fldChar w:fldCharType="begin"/>
    </w:r>
    <w:r w:rsidR="00C716DD">
      <w:rPr>
        <w:rFonts w:cs="Arial"/>
      </w:rPr>
      <w:instrText xml:space="preserve"> DATE  \@ "MMM d, yyyy"  \* MERGEFORMAT </w:instrText>
    </w:r>
    <w:r w:rsidR="00C716DD">
      <w:rPr>
        <w:rFonts w:cs="Arial"/>
      </w:rPr>
      <w:fldChar w:fldCharType="separate"/>
    </w:r>
    <w:r w:rsidR="00C35C82">
      <w:rPr>
        <w:rFonts w:cs="Arial"/>
        <w:noProof/>
      </w:rPr>
      <w:t>Jan 16, 2023</w:t>
    </w:r>
    <w:r w:rsidR="00C716DD">
      <w:rPr>
        <w:rFonts w:cs="Arial"/>
      </w:rPr>
      <w:fldChar w:fldCharType="end"/>
    </w:r>
    <w:r w:rsidR="00C716D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7022" w14:textId="77777777" w:rsidR="00C716DD" w:rsidRPr="00AF4E41" w:rsidRDefault="00C716DD" w:rsidP="0002658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A1C92"/>
    <w:multiLevelType w:val="multilevel"/>
    <w:tmpl w:val="33B6339C"/>
    <w:lvl w:ilvl="0">
      <w:start w:val="1"/>
      <w:numFmt w:val="decimal"/>
      <w:lvlRestart w:val="0"/>
      <w:lvlText w:val="%1."/>
      <w:lvlJc w:val="left"/>
      <w:pPr>
        <w:tabs>
          <w:tab w:val="num" w:pos="360"/>
        </w:tabs>
        <w:ind w:left="360" w:hanging="360"/>
      </w:pPr>
      <w:rPr>
        <w:rFonts w:hint="default"/>
        <w:sz w:val="20"/>
      </w:rPr>
    </w:lvl>
    <w:lvl w:ilvl="1">
      <w:start w:val="1"/>
      <w:numFmt w:val="bullet"/>
      <w:lvlText w:val=""/>
      <w:lvlJc w:val="left"/>
      <w:pPr>
        <w:ind w:left="7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9420AC1"/>
    <w:multiLevelType w:val="singleLevel"/>
    <w:tmpl w:val="04090001"/>
    <w:name w:val="LabStepsTemplate92"/>
    <w:lvl w:ilvl="0">
      <w:start w:val="1"/>
      <w:numFmt w:val="bullet"/>
      <w:lvlText w:val=""/>
      <w:lvlJc w:val="left"/>
      <w:pPr>
        <w:ind w:left="792" w:hanging="360"/>
      </w:pPr>
      <w:rPr>
        <w:rFonts w:ascii="Symbol" w:hAnsi="Symbol" w:hint="default"/>
      </w:rPr>
    </w:lvl>
  </w:abstractNum>
  <w:abstractNum w:abstractNumId="2" w15:restartNumberingAfterBreak="0">
    <w:nsid w:val="2E966F10"/>
    <w:multiLevelType w:val="hybridMultilevel"/>
    <w:tmpl w:val="4442FF60"/>
    <w:lvl w:ilvl="0" w:tplc="032E71B4">
      <w:start w:val="1"/>
      <w:numFmt w:val="bullet"/>
      <w:pStyle w:val="ActionSection"/>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3D06F4C"/>
    <w:multiLevelType w:val="multilevel"/>
    <w:tmpl w:val="A70A9C82"/>
    <w:styleLink w:val="LabStepsTemplate"/>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5182533"/>
    <w:multiLevelType w:val="hybridMultilevel"/>
    <w:tmpl w:val="C0B0C0CE"/>
    <w:lvl w:ilvl="0" w:tplc="8E6C3A00">
      <w:start w:val="1"/>
      <w:numFmt w:val="bullet"/>
      <w:pStyle w:val="TopicsCovered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0B5E57"/>
    <w:multiLevelType w:val="multilevel"/>
    <w:tmpl w:val="98FEF0AC"/>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532A2DB1"/>
    <w:multiLevelType w:val="hybridMultilevel"/>
    <w:tmpl w:val="76C4CA30"/>
    <w:lvl w:ilvl="0" w:tplc="8580042E">
      <w:start w:val="1"/>
      <w:numFmt w:val="bullet"/>
      <w:pStyle w:val="LabSetupStep"/>
      <w:lvlText w:val=""/>
      <w:lvlJc w:val="left"/>
      <w:pPr>
        <w:ind w:left="432" w:hanging="360"/>
      </w:pPr>
      <w:rPr>
        <w:rFonts w:ascii="Symbol" w:hAnsi="Symbol" w:hint="default"/>
      </w:rPr>
    </w:lvl>
    <w:lvl w:ilvl="1" w:tplc="91607F12" w:tentative="1">
      <w:start w:val="1"/>
      <w:numFmt w:val="bullet"/>
      <w:lvlText w:val="o"/>
      <w:lvlJc w:val="left"/>
      <w:pPr>
        <w:ind w:left="1800" w:hanging="360"/>
      </w:pPr>
      <w:rPr>
        <w:rFonts w:ascii="Courier New" w:hAnsi="Courier New" w:cs="Courier New" w:hint="default"/>
      </w:rPr>
    </w:lvl>
    <w:lvl w:ilvl="2" w:tplc="5E42A188" w:tentative="1">
      <w:start w:val="1"/>
      <w:numFmt w:val="bullet"/>
      <w:lvlText w:val=""/>
      <w:lvlJc w:val="left"/>
      <w:pPr>
        <w:ind w:left="2520" w:hanging="360"/>
      </w:pPr>
      <w:rPr>
        <w:rFonts w:ascii="Wingdings" w:hAnsi="Wingdings" w:hint="default"/>
      </w:rPr>
    </w:lvl>
    <w:lvl w:ilvl="3" w:tplc="75F00CB0" w:tentative="1">
      <w:start w:val="1"/>
      <w:numFmt w:val="bullet"/>
      <w:lvlText w:val=""/>
      <w:lvlJc w:val="left"/>
      <w:pPr>
        <w:ind w:left="3240" w:hanging="360"/>
      </w:pPr>
      <w:rPr>
        <w:rFonts w:ascii="Symbol" w:hAnsi="Symbol" w:hint="default"/>
      </w:rPr>
    </w:lvl>
    <w:lvl w:ilvl="4" w:tplc="2032A0D4" w:tentative="1">
      <w:start w:val="1"/>
      <w:numFmt w:val="bullet"/>
      <w:lvlText w:val="o"/>
      <w:lvlJc w:val="left"/>
      <w:pPr>
        <w:ind w:left="3960" w:hanging="360"/>
      </w:pPr>
      <w:rPr>
        <w:rFonts w:ascii="Courier New" w:hAnsi="Courier New" w:cs="Courier New" w:hint="default"/>
      </w:rPr>
    </w:lvl>
    <w:lvl w:ilvl="5" w:tplc="8B220438" w:tentative="1">
      <w:start w:val="1"/>
      <w:numFmt w:val="bullet"/>
      <w:lvlText w:val=""/>
      <w:lvlJc w:val="left"/>
      <w:pPr>
        <w:ind w:left="4680" w:hanging="360"/>
      </w:pPr>
      <w:rPr>
        <w:rFonts w:ascii="Wingdings" w:hAnsi="Wingdings" w:hint="default"/>
      </w:rPr>
    </w:lvl>
    <w:lvl w:ilvl="6" w:tplc="3968AAA2" w:tentative="1">
      <w:start w:val="1"/>
      <w:numFmt w:val="bullet"/>
      <w:lvlText w:val=""/>
      <w:lvlJc w:val="left"/>
      <w:pPr>
        <w:ind w:left="5400" w:hanging="360"/>
      </w:pPr>
      <w:rPr>
        <w:rFonts w:ascii="Symbol" w:hAnsi="Symbol" w:hint="default"/>
      </w:rPr>
    </w:lvl>
    <w:lvl w:ilvl="7" w:tplc="72C4347C" w:tentative="1">
      <w:start w:val="1"/>
      <w:numFmt w:val="bullet"/>
      <w:lvlText w:val="o"/>
      <w:lvlJc w:val="left"/>
      <w:pPr>
        <w:ind w:left="6120" w:hanging="360"/>
      </w:pPr>
      <w:rPr>
        <w:rFonts w:ascii="Courier New" w:hAnsi="Courier New" w:cs="Courier New" w:hint="default"/>
      </w:rPr>
    </w:lvl>
    <w:lvl w:ilvl="8" w:tplc="C19ABB3E" w:tentative="1">
      <w:start w:val="1"/>
      <w:numFmt w:val="bullet"/>
      <w:lvlText w:val=""/>
      <w:lvlJc w:val="left"/>
      <w:pPr>
        <w:ind w:left="6840" w:hanging="360"/>
      </w:pPr>
      <w:rPr>
        <w:rFonts w:ascii="Wingdings" w:hAnsi="Wingdings" w:hint="default"/>
      </w:rPr>
    </w:lvl>
  </w:abstractNum>
  <w:abstractNum w:abstractNumId="7" w15:restartNumberingAfterBreak="0">
    <w:nsid w:val="75B44004"/>
    <w:multiLevelType w:val="multilevel"/>
    <w:tmpl w:val="9606E1BC"/>
    <w:lvl w:ilvl="0">
      <w:start w:val="1"/>
      <w:numFmt w:val="decimal"/>
      <w:lvlRestart w:val="0"/>
      <w:pStyle w:val="LabStepNumbered"/>
      <w:lvlText w:val="%1."/>
      <w:lvlJc w:val="left"/>
      <w:pPr>
        <w:tabs>
          <w:tab w:val="num" w:pos="360"/>
        </w:tabs>
        <w:ind w:left="360" w:hanging="360"/>
      </w:pPr>
    </w:lvl>
    <w:lvl w:ilvl="1">
      <w:start w:val="1"/>
      <w:numFmt w:val="lowerLetter"/>
      <w:pStyle w:val="LabStepNumberedLevel2"/>
      <w:lvlText w:val="%2)"/>
      <w:lvlJc w:val="left"/>
      <w:pPr>
        <w:tabs>
          <w:tab w:val="num" w:pos="720"/>
        </w:tabs>
        <w:ind w:left="720" w:hanging="320"/>
      </w:pPr>
      <w:rPr>
        <w:rFonts w:hint="default"/>
        <w:sz w:val="18"/>
      </w:rPr>
    </w:lvl>
    <w:lvl w:ilvl="2">
      <w:start w:val="1"/>
      <w:numFmt w:val="lowerRoman"/>
      <w:pStyle w:val="LabStepNumberedLevel3"/>
      <w:lvlText w:val="%3)"/>
      <w:lvlJc w:val="left"/>
      <w:pPr>
        <w:ind w:left="1080" w:hanging="360"/>
      </w:pPr>
      <w:rPr>
        <w:rFonts w:hint="default"/>
      </w:rPr>
    </w:lvl>
    <w:lvl w:ilvl="3">
      <w:start w:val="1"/>
      <w:numFmt w:val="decimal"/>
      <w:pStyle w:val="LabStepNumberedLevel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0720879">
    <w:abstractNumId w:val="2"/>
  </w:num>
  <w:num w:numId="2" w16cid:durableId="489492734">
    <w:abstractNumId w:val="5"/>
  </w:num>
  <w:num w:numId="3" w16cid:durableId="59791875">
    <w:abstractNumId w:val="6"/>
  </w:num>
  <w:num w:numId="4" w16cid:durableId="1533495333">
    <w:abstractNumId w:val="3"/>
  </w:num>
  <w:num w:numId="5" w16cid:durableId="1906449883">
    <w:abstractNumId w:val="4"/>
  </w:num>
  <w:num w:numId="6" w16cid:durableId="2119794347">
    <w:abstractNumId w:val="7"/>
  </w:num>
  <w:num w:numId="7" w16cid:durableId="16203376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37308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1365594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36214598">
    <w:abstractNumId w:val="0"/>
  </w:num>
  <w:num w:numId="11" w16cid:durableId="20588891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077095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036198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23BB5"/>
    <w:rsid w:val="000011F8"/>
    <w:rsid w:val="00002196"/>
    <w:rsid w:val="0000533E"/>
    <w:rsid w:val="000073CA"/>
    <w:rsid w:val="00007810"/>
    <w:rsid w:val="0001171D"/>
    <w:rsid w:val="00012AC2"/>
    <w:rsid w:val="00016669"/>
    <w:rsid w:val="000167CC"/>
    <w:rsid w:val="00017240"/>
    <w:rsid w:val="00017CA6"/>
    <w:rsid w:val="0002000E"/>
    <w:rsid w:val="00022EF0"/>
    <w:rsid w:val="000237DD"/>
    <w:rsid w:val="00023D29"/>
    <w:rsid w:val="00024303"/>
    <w:rsid w:val="000243F6"/>
    <w:rsid w:val="00025141"/>
    <w:rsid w:val="000261B7"/>
    <w:rsid w:val="00026580"/>
    <w:rsid w:val="000267DC"/>
    <w:rsid w:val="000267E9"/>
    <w:rsid w:val="00027DBA"/>
    <w:rsid w:val="00030FBC"/>
    <w:rsid w:val="00032826"/>
    <w:rsid w:val="00033367"/>
    <w:rsid w:val="00033B41"/>
    <w:rsid w:val="0003652B"/>
    <w:rsid w:val="00036CF3"/>
    <w:rsid w:val="0004229E"/>
    <w:rsid w:val="000422FB"/>
    <w:rsid w:val="00042CDF"/>
    <w:rsid w:val="000435C9"/>
    <w:rsid w:val="00047F14"/>
    <w:rsid w:val="00051385"/>
    <w:rsid w:val="000543B3"/>
    <w:rsid w:val="00056F50"/>
    <w:rsid w:val="0006185C"/>
    <w:rsid w:val="00063B7E"/>
    <w:rsid w:val="00065A75"/>
    <w:rsid w:val="00065DD4"/>
    <w:rsid w:val="000671A9"/>
    <w:rsid w:val="00067B42"/>
    <w:rsid w:val="000701CC"/>
    <w:rsid w:val="0007033C"/>
    <w:rsid w:val="00070C04"/>
    <w:rsid w:val="000710F2"/>
    <w:rsid w:val="000736EA"/>
    <w:rsid w:val="00074B17"/>
    <w:rsid w:val="00075969"/>
    <w:rsid w:val="00075BE6"/>
    <w:rsid w:val="00082C8E"/>
    <w:rsid w:val="00086439"/>
    <w:rsid w:val="0008664F"/>
    <w:rsid w:val="0009020D"/>
    <w:rsid w:val="00090A5A"/>
    <w:rsid w:val="00091527"/>
    <w:rsid w:val="000922A9"/>
    <w:rsid w:val="00092961"/>
    <w:rsid w:val="00095853"/>
    <w:rsid w:val="00096FF8"/>
    <w:rsid w:val="000A019A"/>
    <w:rsid w:val="000A0FB8"/>
    <w:rsid w:val="000A19FA"/>
    <w:rsid w:val="000A1DEC"/>
    <w:rsid w:val="000A2741"/>
    <w:rsid w:val="000A4D31"/>
    <w:rsid w:val="000A551D"/>
    <w:rsid w:val="000A6D59"/>
    <w:rsid w:val="000A7ACB"/>
    <w:rsid w:val="000B042C"/>
    <w:rsid w:val="000B09A5"/>
    <w:rsid w:val="000B1021"/>
    <w:rsid w:val="000B2EE5"/>
    <w:rsid w:val="000B3388"/>
    <w:rsid w:val="000B4798"/>
    <w:rsid w:val="000B66EB"/>
    <w:rsid w:val="000B7071"/>
    <w:rsid w:val="000B79D2"/>
    <w:rsid w:val="000B7B1D"/>
    <w:rsid w:val="000C10E3"/>
    <w:rsid w:val="000C218B"/>
    <w:rsid w:val="000C2D03"/>
    <w:rsid w:val="000C49E6"/>
    <w:rsid w:val="000C50E4"/>
    <w:rsid w:val="000C54C2"/>
    <w:rsid w:val="000C6141"/>
    <w:rsid w:val="000C672D"/>
    <w:rsid w:val="000C7473"/>
    <w:rsid w:val="000D15B6"/>
    <w:rsid w:val="000D1AC2"/>
    <w:rsid w:val="000D1CE4"/>
    <w:rsid w:val="000D1E4C"/>
    <w:rsid w:val="000D297C"/>
    <w:rsid w:val="000D5929"/>
    <w:rsid w:val="000D7ECF"/>
    <w:rsid w:val="000E24D4"/>
    <w:rsid w:val="000E2B79"/>
    <w:rsid w:val="000E3D7B"/>
    <w:rsid w:val="000E4786"/>
    <w:rsid w:val="000F01BA"/>
    <w:rsid w:val="000F11E6"/>
    <w:rsid w:val="000F23A7"/>
    <w:rsid w:val="000F2826"/>
    <w:rsid w:val="000F2E8E"/>
    <w:rsid w:val="000F3B80"/>
    <w:rsid w:val="000F4DD2"/>
    <w:rsid w:val="000F5924"/>
    <w:rsid w:val="000F71BF"/>
    <w:rsid w:val="0010012E"/>
    <w:rsid w:val="00100905"/>
    <w:rsid w:val="0010575D"/>
    <w:rsid w:val="00105BFE"/>
    <w:rsid w:val="00105D8E"/>
    <w:rsid w:val="00106361"/>
    <w:rsid w:val="0011020C"/>
    <w:rsid w:val="00110716"/>
    <w:rsid w:val="0011091C"/>
    <w:rsid w:val="00110EC0"/>
    <w:rsid w:val="00111A8B"/>
    <w:rsid w:val="001128F7"/>
    <w:rsid w:val="00113940"/>
    <w:rsid w:val="00113CA8"/>
    <w:rsid w:val="0011426B"/>
    <w:rsid w:val="001147A2"/>
    <w:rsid w:val="0011760C"/>
    <w:rsid w:val="00121312"/>
    <w:rsid w:val="00121C08"/>
    <w:rsid w:val="00122349"/>
    <w:rsid w:val="00123729"/>
    <w:rsid w:val="00123A37"/>
    <w:rsid w:val="00123B3A"/>
    <w:rsid w:val="0012715F"/>
    <w:rsid w:val="00131832"/>
    <w:rsid w:val="00132BD0"/>
    <w:rsid w:val="0013360B"/>
    <w:rsid w:val="001361F1"/>
    <w:rsid w:val="0013633D"/>
    <w:rsid w:val="00136858"/>
    <w:rsid w:val="00137A06"/>
    <w:rsid w:val="00137AE5"/>
    <w:rsid w:val="00137CAB"/>
    <w:rsid w:val="00140317"/>
    <w:rsid w:val="00140CF8"/>
    <w:rsid w:val="00141688"/>
    <w:rsid w:val="00142CDC"/>
    <w:rsid w:val="001467DD"/>
    <w:rsid w:val="001502E9"/>
    <w:rsid w:val="00150932"/>
    <w:rsid w:val="00151E41"/>
    <w:rsid w:val="00152A67"/>
    <w:rsid w:val="00155377"/>
    <w:rsid w:val="001554D3"/>
    <w:rsid w:val="00156798"/>
    <w:rsid w:val="0015714F"/>
    <w:rsid w:val="00157228"/>
    <w:rsid w:val="00157FCD"/>
    <w:rsid w:val="00160EEF"/>
    <w:rsid w:val="00162568"/>
    <w:rsid w:val="00162656"/>
    <w:rsid w:val="001628C4"/>
    <w:rsid w:val="0016348C"/>
    <w:rsid w:val="001638AF"/>
    <w:rsid w:val="0016436B"/>
    <w:rsid w:val="001649FD"/>
    <w:rsid w:val="001657A8"/>
    <w:rsid w:val="0016603A"/>
    <w:rsid w:val="00166521"/>
    <w:rsid w:val="00166BA8"/>
    <w:rsid w:val="00167D7D"/>
    <w:rsid w:val="0017143E"/>
    <w:rsid w:val="00172205"/>
    <w:rsid w:val="0017236E"/>
    <w:rsid w:val="00172887"/>
    <w:rsid w:val="001760F5"/>
    <w:rsid w:val="001767E7"/>
    <w:rsid w:val="001777C7"/>
    <w:rsid w:val="001815DC"/>
    <w:rsid w:val="00181D44"/>
    <w:rsid w:val="00182F32"/>
    <w:rsid w:val="00184880"/>
    <w:rsid w:val="00185AF2"/>
    <w:rsid w:val="00185DF8"/>
    <w:rsid w:val="0019042E"/>
    <w:rsid w:val="00190BA4"/>
    <w:rsid w:val="00190D83"/>
    <w:rsid w:val="00190D86"/>
    <w:rsid w:val="0019249E"/>
    <w:rsid w:val="001969F7"/>
    <w:rsid w:val="001A0EF2"/>
    <w:rsid w:val="001A3C36"/>
    <w:rsid w:val="001A6A55"/>
    <w:rsid w:val="001A7026"/>
    <w:rsid w:val="001B176D"/>
    <w:rsid w:val="001B1E12"/>
    <w:rsid w:val="001B1E38"/>
    <w:rsid w:val="001B31B0"/>
    <w:rsid w:val="001B4693"/>
    <w:rsid w:val="001B4B69"/>
    <w:rsid w:val="001B5510"/>
    <w:rsid w:val="001B60FC"/>
    <w:rsid w:val="001C26EA"/>
    <w:rsid w:val="001C2975"/>
    <w:rsid w:val="001C3292"/>
    <w:rsid w:val="001C39BD"/>
    <w:rsid w:val="001C3C48"/>
    <w:rsid w:val="001C7B5E"/>
    <w:rsid w:val="001D03F6"/>
    <w:rsid w:val="001D3A64"/>
    <w:rsid w:val="001D668A"/>
    <w:rsid w:val="001D727A"/>
    <w:rsid w:val="001E1924"/>
    <w:rsid w:val="001E2C9A"/>
    <w:rsid w:val="001E2DF2"/>
    <w:rsid w:val="001E3B09"/>
    <w:rsid w:val="001E45EA"/>
    <w:rsid w:val="001E4681"/>
    <w:rsid w:val="001E522D"/>
    <w:rsid w:val="001E5FC6"/>
    <w:rsid w:val="001E6C86"/>
    <w:rsid w:val="001E73CB"/>
    <w:rsid w:val="001E75B6"/>
    <w:rsid w:val="001F144A"/>
    <w:rsid w:val="001F1E26"/>
    <w:rsid w:val="001F3EA7"/>
    <w:rsid w:val="001F47CE"/>
    <w:rsid w:val="001F4E63"/>
    <w:rsid w:val="001F6DF1"/>
    <w:rsid w:val="001F77DA"/>
    <w:rsid w:val="00201A01"/>
    <w:rsid w:val="00201D2C"/>
    <w:rsid w:val="00203D7C"/>
    <w:rsid w:val="00205823"/>
    <w:rsid w:val="00207F56"/>
    <w:rsid w:val="00207FED"/>
    <w:rsid w:val="0021057D"/>
    <w:rsid w:val="0021154E"/>
    <w:rsid w:val="0021193F"/>
    <w:rsid w:val="00216298"/>
    <w:rsid w:val="00221821"/>
    <w:rsid w:val="00221DC0"/>
    <w:rsid w:val="00223B44"/>
    <w:rsid w:val="002243BC"/>
    <w:rsid w:val="00225D1A"/>
    <w:rsid w:val="0022634A"/>
    <w:rsid w:val="00226C32"/>
    <w:rsid w:val="002304F7"/>
    <w:rsid w:val="00231D57"/>
    <w:rsid w:val="002335F9"/>
    <w:rsid w:val="00234111"/>
    <w:rsid w:val="002342E3"/>
    <w:rsid w:val="00234A72"/>
    <w:rsid w:val="002356B8"/>
    <w:rsid w:val="002365B5"/>
    <w:rsid w:val="00237310"/>
    <w:rsid w:val="00237391"/>
    <w:rsid w:val="002375F9"/>
    <w:rsid w:val="002376C5"/>
    <w:rsid w:val="00241181"/>
    <w:rsid w:val="002417BC"/>
    <w:rsid w:val="00243A3C"/>
    <w:rsid w:val="00244E1E"/>
    <w:rsid w:val="00245A2D"/>
    <w:rsid w:val="00246C21"/>
    <w:rsid w:val="0024711C"/>
    <w:rsid w:val="00247242"/>
    <w:rsid w:val="00250284"/>
    <w:rsid w:val="002508CA"/>
    <w:rsid w:val="00251208"/>
    <w:rsid w:val="002518E1"/>
    <w:rsid w:val="00252EA2"/>
    <w:rsid w:val="002608BD"/>
    <w:rsid w:val="00262D76"/>
    <w:rsid w:val="002631F0"/>
    <w:rsid w:val="002639C1"/>
    <w:rsid w:val="00264035"/>
    <w:rsid w:val="002646DD"/>
    <w:rsid w:val="00265968"/>
    <w:rsid w:val="00265E49"/>
    <w:rsid w:val="00273BA6"/>
    <w:rsid w:val="00273C9A"/>
    <w:rsid w:val="00273F7D"/>
    <w:rsid w:val="002741A3"/>
    <w:rsid w:val="0027549F"/>
    <w:rsid w:val="002754DA"/>
    <w:rsid w:val="002769C5"/>
    <w:rsid w:val="00277C6C"/>
    <w:rsid w:val="00280AF1"/>
    <w:rsid w:val="00281181"/>
    <w:rsid w:val="0028163F"/>
    <w:rsid w:val="002820B9"/>
    <w:rsid w:val="00283D43"/>
    <w:rsid w:val="002856AB"/>
    <w:rsid w:val="00285BF7"/>
    <w:rsid w:val="0028667F"/>
    <w:rsid w:val="00286E1A"/>
    <w:rsid w:val="002930AF"/>
    <w:rsid w:val="00295176"/>
    <w:rsid w:val="0029681E"/>
    <w:rsid w:val="00297E5D"/>
    <w:rsid w:val="002A4695"/>
    <w:rsid w:val="002A4734"/>
    <w:rsid w:val="002A4DCA"/>
    <w:rsid w:val="002A68D6"/>
    <w:rsid w:val="002A7719"/>
    <w:rsid w:val="002A7EAC"/>
    <w:rsid w:val="002B0649"/>
    <w:rsid w:val="002B29CA"/>
    <w:rsid w:val="002B3783"/>
    <w:rsid w:val="002B4D8A"/>
    <w:rsid w:val="002B50BA"/>
    <w:rsid w:val="002B5B0C"/>
    <w:rsid w:val="002B6144"/>
    <w:rsid w:val="002B6149"/>
    <w:rsid w:val="002B618B"/>
    <w:rsid w:val="002B648B"/>
    <w:rsid w:val="002C1D9A"/>
    <w:rsid w:val="002C45A4"/>
    <w:rsid w:val="002C57FB"/>
    <w:rsid w:val="002C5CBE"/>
    <w:rsid w:val="002C6DDC"/>
    <w:rsid w:val="002D1C03"/>
    <w:rsid w:val="002D3E2E"/>
    <w:rsid w:val="002D646D"/>
    <w:rsid w:val="002E035E"/>
    <w:rsid w:val="002E05CD"/>
    <w:rsid w:val="002E13A9"/>
    <w:rsid w:val="002E14B9"/>
    <w:rsid w:val="002E1C5A"/>
    <w:rsid w:val="002E259F"/>
    <w:rsid w:val="002E3234"/>
    <w:rsid w:val="002E3602"/>
    <w:rsid w:val="002E3F14"/>
    <w:rsid w:val="002E4ACE"/>
    <w:rsid w:val="002E5432"/>
    <w:rsid w:val="002E66B3"/>
    <w:rsid w:val="002F03AF"/>
    <w:rsid w:val="002F0882"/>
    <w:rsid w:val="002F10E6"/>
    <w:rsid w:val="002F14BC"/>
    <w:rsid w:val="002F2046"/>
    <w:rsid w:val="002F2748"/>
    <w:rsid w:val="002F43AC"/>
    <w:rsid w:val="002F541E"/>
    <w:rsid w:val="002F57CD"/>
    <w:rsid w:val="002F6254"/>
    <w:rsid w:val="002F797C"/>
    <w:rsid w:val="002F7A5E"/>
    <w:rsid w:val="002F7E4F"/>
    <w:rsid w:val="00300FB6"/>
    <w:rsid w:val="00301C65"/>
    <w:rsid w:val="00302778"/>
    <w:rsid w:val="003029C5"/>
    <w:rsid w:val="0030388D"/>
    <w:rsid w:val="003053A8"/>
    <w:rsid w:val="00305FD9"/>
    <w:rsid w:val="00307288"/>
    <w:rsid w:val="00307AF6"/>
    <w:rsid w:val="0031080D"/>
    <w:rsid w:val="00311545"/>
    <w:rsid w:val="00311620"/>
    <w:rsid w:val="00311661"/>
    <w:rsid w:val="003135F6"/>
    <w:rsid w:val="00313DBA"/>
    <w:rsid w:val="00316198"/>
    <w:rsid w:val="00316796"/>
    <w:rsid w:val="00316C80"/>
    <w:rsid w:val="0031707D"/>
    <w:rsid w:val="0031741B"/>
    <w:rsid w:val="00320D04"/>
    <w:rsid w:val="003241B9"/>
    <w:rsid w:val="003241F2"/>
    <w:rsid w:val="003267C0"/>
    <w:rsid w:val="00326DB8"/>
    <w:rsid w:val="00327BCE"/>
    <w:rsid w:val="00327D24"/>
    <w:rsid w:val="00330210"/>
    <w:rsid w:val="003303D3"/>
    <w:rsid w:val="00333042"/>
    <w:rsid w:val="0033362A"/>
    <w:rsid w:val="00335A89"/>
    <w:rsid w:val="0034300C"/>
    <w:rsid w:val="00343E95"/>
    <w:rsid w:val="00347559"/>
    <w:rsid w:val="00354456"/>
    <w:rsid w:val="0035520E"/>
    <w:rsid w:val="0035550E"/>
    <w:rsid w:val="003560BC"/>
    <w:rsid w:val="00356EE1"/>
    <w:rsid w:val="00361340"/>
    <w:rsid w:val="0036160C"/>
    <w:rsid w:val="00362F34"/>
    <w:rsid w:val="003639DC"/>
    <w:rsid w:val="00364257"/>
    <w:rsid w:val="00364378"/>
    <w:rsid w:val="0036474B"/>
    <w:rsid w:val="0036675C"/>
    <w:rsid w:val="00366A36"/>
    <w:rsid w:val="00367C9B"/>
    <w:rsid w:val="0037185C"/>
    <w:rsid w:val="00371932"/>
    <w:rsid w:val="00371DC5"/>
    <w:rsid w:val="00373A63"/>
    <w:rsid w:val="003748FA"/>
    <w:rsid w:val="00375AD8"/>
    <w:rsid w:val="003775F8"/>
    <w:rsid w:val="00382381"/>
    <w:rsid w:val="003824EB"/>
    <w:rsid w:val="00383039"/>
    <w:rsid w:val="00383104"/>
    <w:rsid w:val="00384ACF"/>
    <w:rsid w:val="00384D73"/>
    <w:rsid w:val="00385E7E"/>
    <w:rsid w:val="00390D25"/>
    <w:rsid w:val="0039106B"/>
    <w:rsid w:val="003911BB"/>
    <w:rsid w:val="003916A0"/>
    <w:rsid w:val="0039343A"/>
    <w:rsid w:val="00395E0F"/>
    <w:rsid w:val="00396FD9"/>
    <w:rsid w:val="00397D08"/>
    <w:rsid w:val="00397DF0"/>
    <w:rsid w:val="003A02C1"/>
    <w:rsid w:val="003A1593"/>
    <w:rsid w:val="003A1B06"/>
    <w:rsid w:val="003A4E70"/>
    <w:rsid w:val="003A5B08"/>
    <w:rsid w:val="003A67E2"/>
    <w:rsid w:val="003A6D85"/>
    <w:rsid w:val="003B08DD"/>
    <w:rsid w:val="003B1609"/>
    <w:rsid w:val="003B3EDD"/>
    <w:rsid w:val="003B509E"/>
    <w:rsid w:val="003B6B6E"/>
    <w:rsid w:val="003B6E62"/>
    <w:rsid w:val="003C04D8"/>
    <w:rsid w:val="003C07FF"/>
    <w:rsid w:val="003C1BC0"/>
    <w:rsid w:val="003C40E6"/>
    <w:rsid w:val="003C418A"/>
    <w:rsid w:val="003C5D20"/>
    <w:rsid w:val="003C6F9B"/>
    <w:rsid w:val="003D02AE"/>
    <w:rsid w:val="003D1045"/>
    <w:rsid w:val="003D12ED"/>
    <w:rsid w:val="003D1AE4"/>
    <w:rsid w:val="003D1B00"/>
    <w:rsid w:val="003D2CEB"/>
    <w:rsid w:val="003D4A36"/>
    <w:rsid w:val="003D513A"/>
    <w:rsid w:val="003D5406"/>
    <w:rsid w:val="003D7B34"/>
    <w:rsid w:val="003E3149"/>
    <w:rsid w:val="003E3EF3"/>
    <w:rsid w:val="003E53A5"/>
    <w:rsid w:val="003E64E3"/>
    <w:rsid w:val="003E71C8"/>
    <w:rsid w:val="003F0693"/>
    <w:rsid w:val="003F1168"/>
    <w:rsid w:val="003F12F6"/>
    <w:rsid w:val="003F2B7A"/>
    <w:rsid w:val="003F2EDC"/>
    <w:rsid w:val="003F332D"/>
    <w:rsid w:val="00400DC5"/>
    <w:rsid w:val="00401876"/>
    <w:rsid w:val="00401F57"/>
    <w:rsid w:val="00402F06"/>
    <w:rsid w:val="00403CCA"/>
    <w:rsid w:val="00404B49"/>
    <w:rsid w:val="0040576B"/>
    <w:rsid w:val="00405BD8"/>
    <w:rsid w:val="00410FD2"/>
    <w:rsid w:val="00412127"/>
    <w:rsid w:val="00414108"/>
    <w:rsid w:val="00414494"/>
    <w:rsid w:val="00414CE4"/>
    <w:rsid w:val="004165DA"/>
    <w:rsid w:val="00420D38"/>
    <w:rsid w:val="0042260D"/>
    <w:rsid w:val="00422B5A"/>
    <w:rsid w:val="004239CA"/>
    <w:rsid w:val="00426C6E"/>
    <w:rsid w:val="00427A68"/>
    <w:rsid w:val="004305AA"/>
    <w:rsid w:val="00432B12"/>
    <w:rsid w:val="004336CC"/>
    <w:rsid w:val="0043657B"/>
    <w:rsid w:val="00437687"/>
    <w:rsid w:val="004402EC"/>
    <w:rsid w:val="00441CD1"/>
    <w:rsid w:val="0044368B"/>
    <w:rsid w:val="00445241"/>
    <w:rsid w:val="00445F5C"/>
    <w:rsid w:val="00446B8D"/>
    <w:rsid w:val="00446EA2"/>
    <w:rsid w:val="00450386"/>
    <w:rsid w:val="00452002"/>
    <w:rsid w:val="00454961"/>
    <w:rsid w:val="004551C9"/>
    <w:rsid w:val="0045791D"/>
    <w:rsid w:val="004601F5"/>
    <w:rsid w:val="00460DA7"/>
    <w:rsid w:val="0046148C"/>
    <w:rsid w:val="004614E7"/>
    <w:rsid w:val="004643EE"/>
    <w:rsid w:val="004644F4"/>
    <w:rsid w:val="004645F0"/>
    <w:rsid w:val="00464F96"/>
    <w:rsid w:val="00465142"/>
    <w:rsid w:val="004663E4"/>
    <w:rsid w:val="0046669D"/>
    <w:rsid w:val="0046679B"/>
    <w:rsid w:val="0047114A"/>
    <w:rsid w:val="0047178F"/>
    <w:rsid w:val="004737C0"/>
    <w:rsid w:val="00474799"/>
    <w:rsid w:val="00481358"/>
    <w:rsid w:val="00482B10"/>
    <w:rsid w:val="004838B2"/>
    <w:rsid w:val="00484260"/>
    <w:rsid w:val="00484E5D"/>
    <w:rsid w:val="00487042"/>
    <w:rsid w:val="00487D07"/>
    <w:rsid w:val="004901DA"/>
    <w:rsid w:val="00490DA0"/>
    <w:rsid w:val="004930AA"/>
    <w:rsid w:val="0049406D"/>
    <w:rsid w:val="0049441A"/>
    <w:rsid w:val="004946E2"/>
    <w:rsid w:val="00494C91"/>
    <w:rsid w:val="00496072"/>
    <w:rsid w:val="00496964"/>
    <w:rsid w:val="004A0344"/>
    <w:rsid w:val="004A10C1"/>
    <w:rsid w:val="004A3AF2"/>
    <w:rsid w:val="004A47FE"/>
    <w:rsid w:val="004A5655"/>
    <w:rsid w:val="004A66FA"/>
    <w:rsid w:val="004A6CBA"/>
    <w:rsid w:val="004A7C45"/>
    <w:rsid w:val="004B0192"/>
    <w:rsid w:val="004B2700"/>
    <w:rsid w:val="004B4A1F"/>
    <w:rsid w:val="004B75D9"/>
    <w:rsid w:val="004B7881"/>
    <w:rsid w:val="004C1F56"/>
    <w:rsid w:val="004C4D3C"/>
    <w:rsid w:val="004C672F"/>
    <w:rsid w:val="004C7D6E"/>
    <w:rsid w:val="004D0524"/>
    <w:rsid w:val="004D0C89"/>
    <w:rsid w:val="004D10A6"/>
    <w:rsid w:val="004D2050"/>
    <w:rsid w:val="004D3172"/>
    <w:rsid w:val="004D3A39"/>
    <w:rsid w:val="004D4A22"/>
    <w:rsid w:val="004D50D8"/>
    <w:rsid w:val="004D51D7"/>
    <w:rsid w:val="004D5B0F"/>
    <w:rsid w:val="004D645B"/>
    <w:rsid w:val="004D6DAF"/>
    <w:rsid w:val="004D712E"/>
    <w:rsid w:val="004D71F4"/>
    <w:rsid w:val="004D75A3"/>
    <w:rsid w:val="004E1CBF"/>
    <w:rsid w:val="004E29B4"/>
    <w:rsid w:val="004E3B42"/>
    <w:rsid w:val="004E4527"/>
    <w:rsid w:val="004E45B9"/>
    <w:rsid w:val="004E576E"/>
    <w:rsid w:val="004F1E4C"/>
    <w:rsid w:val="004F3938"/>
    <w:rsid w:val="004F40B8"/>
    <w:rsid w:val="004F54BD"/>
    <w:rsid w:val="004F5A54"/>
    <w:rsid w:val="004F5C4F"/>
    <w:rsid w:val="004F6A66"/>
    <w:rsid w:val="00502AE7"/>
    <w:rsid w:val="00504620"/>
    <w:rsid w:val="00505246"/>
    <w:rsid w:val="0050658A"/>
    <w:rsid w:val="005072DC"/>
    <w:rsid w:val="0050746C"/>
    <w:rsid w:val="00507E46"/>
    <w:rsid w:val="005106D7"/>
    <w:rsid w:val="0051193F"/>
    <w:rsid w:val="00511EE0"/>
    <w:rsid w:val="00513EAD"/>
    <w:rsid w:val="0051400B"/>
    <w:rsid w:val="00515C63"/>
    <w:rsid w:val="0051627D"/>
    <w:rsid w:val="00517169"/>
    <w:rsid w:val="00517277"/>
    <w:rsid w:val="00520290"/>
    <w:rsid w:val="00521996"/>
    <w:rsid w:val="00523071"/>
    <w:rsid w:val="00523AAE"/>
    <w:rsid w:val="00526CAF"/>
    <w:rsid w:val="00527C9A"/>
    <w:rsid w:val="005315EC"/>
    <w:rsid w:val="00531A0D"/>
    <w:rsid w:val="00531F88"/>
    <w:rsid w:val="00531FFD"/>
    <w:rsid w:val="00532CA7"/>
    <w:rsid w:val="005338F8"/>
    <w:rsid w:val="00533D36"/>
    <w:rsid w:val="005344C9"/>
    <w:rsid w:val="00534502"/>
    <w:rsid w:val="0053493F"/>
    <w:rsid w:val="00536194"/>
    <w:rsid w:val="00536A2B"/>
    <w:rsid w:val="00536E84"/>
    <w:rsid w:val="00536EA7"/>
    <w:rsid w:val="005375BA"/>
    <w:rsid w:val="00537866"/>
    <w:rsid w:val="00537DCD"/>
    <w:rsid w:val="00540A9A"/>
    <w:rsid w:val="005428BD"/>
    <w:rsid w:val="00542CAB"/>
    <w:rsid w:val="00544A58"/>
    <w:rsid w:val="005455B2"/>
    <w:rsid w:val="00547756"/>
    <w:rsid w:val="00550BDC"/>
    <w:rsid w:val="00551DC5"/>
    <w:rsid w:val="00551DFA"/>
    <w:rsid w:val="005556AA"/>
    <w:rsid w:val="005578A1"/>
    <w:rsid w:val="00560287"/>
    <w:rsid w:val="00560E3E"/>
    <w:rsid w:val="00560F81"/>
    <w:rsid w:val="00561E8E"/>
    <w:rsid w:val="0056307A"/>
    <w:rsid w:val="00563785"/>
    <w:rsid w:val="00563EAE"/>
    <w:rsid w:val="005647E9"/>
    <w:rsid w:val="00564CCD"/>
    <w:rsid w:val="00566273"/>
    <w:rsid w:val="00566454"/>
    <w:rsid w:val="00566809"/>
    <w:rsid w:val="00567967"/>
    <w:rsid w:val="00567C0E"/>
    <w:rsid w:val="005702D5"/>
    <w:rsid w:val="005706F7"/>
    <w:rsid w:val="005710D5"/>
    <w:rsid w:val="0057247C"/>
    <w:rsid w:val="00572B32"/>
    <w:rsid w:val="00573C2E"/>
    <w:rsid w:val="00574574"/>
    <w:rsid w:val="005754AE"/>
    <w:rsid w:val="00576198"/>
    <w:rsid w:val="0057796A"/>
    <w:rsid w:val="00580480"/>
    <w:rsid w:val="00580B5A"/>
    <w:rsid w:val="00580FC2"/>
    <w:rsid w:val="0058123A"/>
    <w:rsid w:val="00581AC4"/>
    <w:rsid w:val="00584B15"/>
    <w:rsid w:val="0058773B"/>
    <w:rsid w:val="005923BB"/>
    <w:rsid w:val="00592DAA"/>
    <w:rsid w:val="005932FE"/>
    <w:rsid w:val="0059426C"/>
    <w:rsid w:val="00596136"/>
    <w:rsid w:val="005A0E17"/>
    <w:rsid w:val="005A3333"/>
    <w:rsid w:val="005A3A17"/>
    <w:rsid w:val="005A3E02"/>
    <w:rsid w:val="005A4563"/>
    <w:rsid w:val="005A5885"/>
    <w:rsid w:val="005A6B98"/>
    <w:rsid w:val="005A6D5F"/>
    <w:rsid w:val="005B0D57"/>
    <w:rsid w:val="005B2865"/>
    <w:rsid w:val="005B4589"/>
    <w:rsid w:val="005B4E05"/>
    <w:rsid w:val="005B4EC2"/>
    <w:rsid w:val="005B5C44"/>
    <w:rsid w:val="005B6F90"/>
    <w:rsid w:val="005C03B9"/>
    <w:rsid w:val="005C05C0"/>
    <w:rsid w:val="005C05DB"/>
    <w:rsid w:val="005C0868"/>
    <w:rsid w:val="005C1BF8"/>
    <w:rsid w:val="005C3A90"/>
    <w:rsid w:val="005C46E4"/>
    <w:rsid w:val="005C50D0"/>
    <w:rsid w:val="005C736E"/>
    <w:rsid w:val="005C7FB4"/>
    <w:rsid w:val="005D0297"/>
    <w:rsid w:val="005D03A2"/>
    <w:rsid w:val="005D1BF7"/>
    <w:rsid w:val="005D2EF8"/>
    <w:rsid w:val="005D380A"/>
    <w:rsid w:val="005D3854"/>
    <w:rsid w:val="005D780F"/>
    <w:rsid w:val="005D7930"/>
    <w:rsid w:val="005E027F"/>
    <w:rsid w:val="005E054A"/>
    <w:rsid w:val="005E0D54"/>
    <w:rsid w:val="005E3B38"/>
    <w:rsid w:val="005E4D7E"/>
    <w:rsid w:val="005E5B36"/>
    <w:rsid w:val="005E7206"/>
    <w:rsid w:val="005E79AF"/>
    <w:rsid w:val="005E7CD7"/>
    <w:rsid w:val="005F03A0"/>
    <w:rsid w:val="005F1763"/>
    <w:rsid w:val="005F1E2C"/>
    <w:rsid w:val="005F1F0C"/>
    <w:rsid w:val="005F2CE3"/>
    <w:rsid w:val="005F342F"/>
    <w:rsid w:val="005F39DC"/>
    <w:rsid w:val="005F3F4B"/>
    <w:rsid w:val="005F4587"/>
    <w:rsid w:val="005F5241"/>
    <w:rsid w:val="005F5D55"/>
    <w:rsid w:val="005F6226"/>
    <w:rsid w:val="005F63E2"/>
    <w:rsid w:val="005F7805"/>
    <w:rsid w:val="005F788E"/>
    <w:rsid w:val="00601C04"/>
    <w:rsid w:val="00601E9E"/>
    <w:rsid w:val="0060200F"/>
    <w:rsid w:val="00602FCF"/>
    <w:rsid w:val="00603508"/>
    <w:rsid w:val="00603D86"/>
    <w:rsid w:val="0060656E"/>
    <w:rsid w:val="00606EC0"/>
    <w:rsid w:val="0061025D"/>
    <w:rsid w:val="00610D4F"/>
    <w:rsid w:val="00612226"/>
    <w:rsid w:val="006133C4"/>
    <w:rsid w:val="006141CC"/>
    <w:rsid w:val="0061494C"/>
    <w:rsid w:val="0061645E"/>
    <w:rsid w:val="00616CB2"/>
    <w:rsid w:val="00617483"/>
    <w:rsid w:val="00620888"/>
    <w:rsid w:val="00621EBF"/>
    <w:rsid w:val="006225E6"/>
    <w:rsid w:val="00624BD0"/>
    <w:rsid w:val="00625AC0"/>
    <w:rsid w:val="00625F0D"/>
    <w:rsid w:val="0062659C"/>
    <w:rsid w:val="00626932"/>
    <w:rsid w:val="006271BE"/>
    <w:rsid w:val="00627AE4"/>
    <w:rsid w:val="00630874"/>
    <w:rsid w:val="00631103"/>
    <w:rsid w:val="006316FA"/>
    <w:rsid w:val="00632485"/>
    <w:rsid w:val="006334EC"/>
    <w:rsid w:val="0063362B"/>
    <w:rsid w:val="00634842"/>
    <w:rsid w:val="00635F7E"/>
    <w:rsid w:val="006406C0"/>
    <w:rsid w:val="00640D4E"/>
    <w:rsid w:val="00640DBB"/>
    <w:rsid w:val="00640F1C"/>
    <w:rsid w:val="0064382D"/>
    <w:rsid w:val="00643F55"/>
    <w:rsid w:val="006453AE"/>
    <w:rsid w:val="00645BB8"/>
    <w:rsid w:val="00646085"/>
    <w:rsid w:val="00647146"/>
    <w:rsid w:val="00650ACD"/>
    <w:rsid w:val="00651B09"/>
    <w:rsid w:val="006535DA"/>
    <w:rsid w:val="00653648"/>
    <w:rsid w:val="0065366F"/>
    <w:rsid w:val="00654409"/>
    <w:rsid w:val="00654F8F"/>
    <w:rsid w:val="00655A78"/>
    <w:rsid w:val="00655E3B"/>
    <w:rsid w:val="0065756C"/>
    <w:rsid w:val="0066042A"/>
    <w:rsid w:val="00663053"/>
    <w:rsid w:val="006649DB"/>
    <w:rsid w:val="00667328"/>
    <w:rsid w:val="00667B58"/>
    <w:rsid w:val="00667E22"/>
    <w:rsid w:val="00667F37"/>
    <w:rsid w:val="00670364"/>
    <w:rsid w:val="00671ABC"/>
    <w:rsid w:val="00673DAD"/>
    <w:rsid w:val="006757E6"/>
    <w:rsid w:val="00675CD7"/>
    <w:rsid w:val="0067766A"/>
    <w:rsid w:val="00677776"/>
    <w:rsid w:val="006810E2"/>
    <w:rsid w:val="00681232"/>
    <w:rsid w:val="00682501"/>
    <w:rsid w:val="00682FC7"/>
    <w:rsid w:val="006830EF"/>
    <w:rsid w:val="00683B26"/>
    <w:rsid w:val="00683D3B"/>
    <w:rsid w:val="00686CA6"/>
    <w:rsid w:val="006872D3"/>
    <w:rsid w:val="0069092F"/>
    <w:rsid w:val="006910E1"/>
    <w:rsid w:val="00692AFB"/>
    <w:rsid w:val="00693A55"/>
    <w:rsid w:val="006955C0"/>
    <w:rsid w:val="0069581B"/>
    <w:rsid w:val="0069598A"/>
    <w:rsid w:val="006963E2"/>
    <w:rsid w:val="006A020F"/>
    <w:rsid w:val="006A0D94"/>
    <w:rsid w:val="006A105B"/>
    <w:rsid w:val="006A2A50"/>
    <w:rsid w:val="006A445C"/>
    <w:rsid w:val="006A7010"/>
    <w:rsid w:val="006A7AB3"/>
    <w:rsid w:val="006B07C3"/>
    <w:rsid w:val="006B0E9C"/>
    <w:rsid w:val="006B123F"/>
    <w:rsid w:val="006B25FA"/>
    <w:rsid w:val="006B284C"/>
    <w:rsid w:val="006B419D"/>
    <w:rsid w:val="006B5E37"/>
    <w:rsid w:val="006B6F43"/>
    <w:rsid w:val="006C0157"/>
    <w:rsid w:val="006C3029"/>
    <w:rsid w:val="006C3796"/>
    <w:rsid w:val="006C4B76"/>
    <w:rsid w:val="006C5C78"/>
    <w:rsid w:val="006D0FB1"/>
    <w:rsid w:val="006D1BB7"/>
    <w:rsid w:val="006D2EAD"/>
    <w:rsid w:val="006D49E6"/>
    <w:rsid w:val="006D72F2"/>
    <w:rsid w:val="006E3BD3"/>
    <w:rsid w:val="006E3CFD"/>
    <w:rsid w:val="006E5188"/>
    <w:rsid w:val="006F0C75"/>
    <w:rsid w:val="006F0F27"/>
    <w:rsid w:val="006F13F6"/>
    <w:rsid w:val="006F1A60"/>
    <w:rsid w:val="006F290A"/>
    <w:rsid w:val="006F2A7F"/>
    <w:rsid w:val="006F4861"/>
    <w:rsid w:val="006F64F9"/>
    <w:rsid w:val="006F71A5"/>
    <w:rsid w:val="0070089C"/>
    <w:rsid w:val="00702A8A"/>
    <w:rsid w:val="00703CF8"/>
    <w:rsid w:val="0070418D"/>
    <w:rsid w:val="007101AC"/>
    <w:rsid w:val="00711C05"/>
    <w:rsid w:val="00711F83"/>
    <w:rsid w:val="00711FCB"/>
    <w:rsid w:val="00712101"/>
    <w:rsid w:val="00713E79"/>
    <w:rsid w:val="0072030F"/>
    <w:rsid w:val="0072246C"/>
    <w:rsid w:val="00724413"/>
    <w:rsid w:val="007248A6"/>
    <w:rsid w:val="007249CF"/>
    <w:rsid w:val="00725AFB"/>
    <w:rsid w:val="00726591"/>
    <w:rsid w:val="0072738D"/>
    <w:rsid w:val="00727B4F"/>
    <w:rsid w:val="00727CB0"/>
    <w:rsid w:val="007310ED"/>
    <w:rsid w:val="00732D99"/>
    <w:rsid w:val="00736D0C"/>
    <w:rsid w:val="00737FD5"/>
    <w:rsid w:val="00740261"/>
    <w:rsid w:val="00740358"/>
    <w:rsid w:val="00740C35"/>
    <w:rsid w:val="00740CA3"/>
    <w:rsid w:val="00742392"/>
    <w:rsid w:val="00742DDE"/>
    <w:rsid w:val="00742E8E"/>
    <w:rsid w:val="0074345C"/>
    <w:rsid w:val="007442CF"/>
    <w:rsid w:val="00745777"/>
    <w:rsid w:val="00746A32"/>
    <w:rsid w:val="00747129"/>
    <w:rsid w:val="00747378"/>
    <w:rsid w:val="00747DD2"/>
    <w:rsid w:val="007508E5"/>
    <w:rsid w:val="007510C2"/>
    <w:rsid w:val="00753F14"/>
    <w:rsid w:val="007544C7"/>
    <w:rsid w:val="00754D76"/>
    <w:rsid w:val="00756C10"/>
    <w:rsid w:val="0075707B"/>
    <w:rsid w:val="007600AD"/>
    <w:rsid w:val="0076014B"/>
    <w:rsid w:val="0076162E"/>
    <w:rsid w:val="007617F1"/>
    <w:rsid w:val="00761B67"/>
    <w:rsid w:val="007648F3"/>
    <w:rsid w:val="00764A62"/>
    <w:rsid w:val="0076526D"/>
    <w:rsid w:val="007652A7"/>
    <w:rsid w:val="0076662F"/>
    <w:rsid w:val="00770735"/>
    <w:rsid w:val="00771065"/>
    <w:rsid w:val="00771A33"/>
    <w:rsid w:val="007733B4"/>
    <w:rsid w:val="0077432D"/>
    <w:rsid w:val="00774F70"/>
    <w:rsid w:val="00775A11"/>
    <w:rsid w:val="007764D1"/>
    <w:rsid w:val="0077683A"/>
    <w:rsid w:val="0078178E"/>
    <w:rsid w:val="00783169"/>
    <w:rsid w:val="00783B23"/>
    <w:rsid w:val="0078414E"/>
    <w:rsid w:val="007871F3"/>
    <w:rsid w:val="0078763B"/>
    <w:rsid w:val="00787E59"/>
    <w:rsid w:val="00790F15"/>
    <w:rsid w:val="00791337"/>
    <w:rsid w:val="00791921"/>
    <w:rsid w:val="00792E90"/>
    <w:rsid w:val="00793473"/>
    <w:rsid w:val="00795429"/>
    <w:rsid w:val="007955DD"/>
    <w:rsid w:val="00796CDC"/>
    <w:rsid w:val="007A00D7"/>
    <w:rsid w:val="007A020E"/>
    <w:rsid w:val="007A2E8C"/>
    <w:rsid w:val="007A3111"/>
    <w:rsid w:val="007A3585"/>
    <w:rsid w:val="007A3D0E"/>
    <w:rsid w:val="007A3E8A"/>
    <w:rsid w:val="007A5C97"/>
    <w:rsid w:val="007A6D7B"/>
    <w:rsid w:val="007A6FDB"/>
    <w:rsid w:val="007A7B3A"/>
    <w:rsid w:val="007B004F"/>
    <w:rsid w:val="007B13DE"/>
    <w:rsid w:val="007B262C"/>
    <w:rsid w:val="007B3778"/>
    <w:rsid w:val="007B3E28"/>
    <w:rsid w:val="007B5043"/>
    <w:rsid w:val="007B52A8"/>
    <w:rsid w:val="007B5721"/>
    <w:rsid w:val="007B63AE"/>
    <w:rsid w:val="007B648F"/>
    <w:rsid w:val="007B666D"/>
    <w:rsid w:val="007C1733"/>
    <w:rsid w:val="007C212A"/>
    <w:rsid w:val="007C3212"/>
    <w:rsid w:val="007C5EF6"/>
    <w:rsid w:val="007C731A"/>
    <w:rsid w:val="007D3352"/>
    <w:rsid w:val="007D69A3"/>
    <w:rsid w:val="007D72B4"/>
    <w:rsid w:val="007D7540"/>
    <w:rsid w:val="007E0A0B"/>
    <w:rsid w:val="007E13E3"/>
    <w:rsid w:val="007E216A"/>
    <w:rsid w:val="007E240B"/>
    <w:rsid w:val="007E2F58"/>
    <w:rsid w:val="007E51C2"/>
    <w:rsid w:val="007E54CD"/>
    <w:rsid w:val="007E5A7C"/>
    <w:rsid w:val="007E7CBC"/>
    <w:rsid w:val="007E7F69"/>
    <w:rsid w:val="007F21B7"/>
    <w:rsid w:val="007F2715"/>
    <w:rsid w:val="007F2CD4"/>
    <w:rsid w:val="007F35A8"/>
    <w:rsid w:val="007F37E8"/>
    <w:rsid w:val="007F4BE2"/>
    <w:rsid w:val="007F58E2"/>
    <w:rsid w:val="007F6A5C"/>
    <w:rsid w:val="0080252D"/>
    <w:rsid w:val="0080785C"/>
    <w:rsid w:val="00807D24"/>
    <w:rsid w:val="008107B3"/>
    <w:rsid w:val="00810E09"/>
    <w:rsid w:val="008114C7"/>
    <w:rsid w:val="00811A7F"/>
    <w:rsid w:val="008123BE"/>
    <w:rsid w:val="00812AF5"/>
    <w:rsid w:val="00812E13"/>
    <w:rsid w:val="008136E5"/>
    <w:rsid w:val="00814294"/>
    <w:rsid w:val="00815395"/>
    <w:rsid w:val="008169DC"/>
    <w:rsid w:val="0082006B"/>
    <w:rsid w:val="00823471"/>
    <w:rsid w:val="008237DD"/>
    <w:rsid w:val="00823823"/>
    <w:rsid w:val="008248DD"/>
    <w:rsid w:val="00826FF7"/>
    <w:rsid w:val="0082729D"/>
    <w:rsid w:val="0083029D"/>
    <w:rsid w:val="00830A82"/>
    <w:rsid w:val="00831403"/>
    <w:rsid w:val="0083229A"/>
    <w:rsid w:val="008347E0"/>
    <w:rsid w:val="00834C0C"/>
    <w:rsid w:val="00835721"/>
    <w:rsid w:val="00836BB5"/>
    <w:rsid w:val="0083767E"/>
    <w:rsid w:val="00837DE7"/>
    <w:rsid w:val="008403D8"/>
    <w:rsid w:val="00841B2E"/>
    <w:rsid w:val="00841F3B"/>
    <w:rsid w:val="00842247"/>
    <w:rsid w:val="00844B28"/>
    <w:rsid w:val="00845FAD"/>
    <w:rsid w:val="0084637B"/>
    <w:rsid w:val="00846E3C"/>
    <w:rsid w:val="00851338"/>
    <w:rsid w:val="00851AA3"/>
    <w:rsid w:val="00851AD5"/>
    <w:rsid w:val="008530CC"/>
    <w:rsid w:val="008539CC"/>
    <w:rsid w:val="00856645"/>
    <w:rsid w:val="00856E35"/>
    <w:rsid w:val="0085731A"/>
    <w:rsid w:val="008613C6"/>
    <w:rsid w:val="00862B94"/>
    <w:rsid w:val="00862E71"/>
    <w:rsid w:val="00863924"/>
    <w:rsid w:val="008648D6"/>
    <w:rsid w:val="008649F4"/>
    <w:rsid w:val="00865023"/>
    <w:rsid w:val="0086565F"/>
    <w:rsid w:val="00865AE4"/>
    <w:rsid w:val="00866492"/>
    <w:rsid w:val="008666FE"/>
    <w:rsid w:val="0086672E"/>
    <w:rsid w:val="0086681C"/>
    <w:rsid w:val="00866FF1"/>
    <w:rsid w:val="0087329D"/>
    <w:rsid w:val="0087391C"/>
    <w:rsid w:val="008743F8"/>
    <w:rsid w:val="008750A4"/>
    <w:rsid w:val="008758BA"/>
    <w:rsid w:val="00875EEC"/>
    <w:rsid w:val="00880138"/>
    <w:rsid w:val="00880606"/>
    <w:rsid w:val="008806AA"/>
    <w:rsid w:val="0088092B"/>
    <w:rsid w:val="0088118A"/>
    <w:rsid w:val="008825A0"/>
    <w:rsid w:val="00883D38"/>
    <w:rsid w:val="00886ACB"/>
    <w:rsid w:val="0088795D"/>
    <w:rsid w:val="00893BBD"/>
    <w:rsid w:val="00893C82"/>
    <w:rsid w:val="008943B0"/>
    <w:rsid w:val="00896234"/>
    <w:rsid w:val="00896C60"/>
    <w:rsid w:val="008A1B16"/>
    <w:rsid w:val="008A1B97"/>
    <w:rsid w:val="008A2BA0"/>
    <w:rsid w:val="008A339A"/>
    <w:rsid w:val="008A4BDC"/>
    <w:rsid w:val="008A4E6D"/>
    <w:rsid w:val="008A6C00"/>
    <w:rsid w:val="008A7318"/>
    <w:rsid w:val="008A75E9"/>
    <w:rsid w:val="008B0297"/>
    <w:rsid w:val="008B0C71"/>
    <w:rsid w:val="008B0F16"/>
    <w:rsid w:val="008B24C7"/>
    <w:rsid w:val="008B3977"/>
    <w:rsid w:val="008B549F"/>
    <w:rsid w:val="008B697B"/>
    <w:rsid w:val="008C0632"/>
    <w:rsid w:val="008C0698"/>
    <w:rsid w:val="008C15EA"/>
    <w:rsid w:val="008C17EA"/>
    <w:rsid w:val="008C1C05"/>
    <w:rsid w:val="008C22EA"/>
    <w:rsid w:val="008C4A91"/>
    <w:rsid w:val="008C564C"/>
    <w:rsid w:val="008C5E14"/>
    <w:rsid w:val="008C5F52"/>
    <w:rsid w:val="008C70C6"/>
    <w:rsid w:val="008D03B2"/>
    <w:rsid w:val="008D054E"/>
    <w:rsid w:val="008D0899"/>
    <w:rsid w:val="008D1832"/>
    <w:rsid w:val="008D261C"/>
    <w:rsid w:val="008D269B"/>
    <w:rsid w:val="008D30B0"/>
    <w:rsid w:val="008D58F3"/>
    <w:rsid w:val="008D6EDA"/>
    <w:rsid w:val="008D7F27"/>
    <w:rsid w:val="008E0810"/>
    <w:rsid w:val="008E0EA3"/>
    <w:rsid w:val="008E0FBA"/>
    <w:rsid w:val="008E126D"/>
    <w:rsid w:val="008E1CE8"/>
    <w:rsid w:val="008E2A6B"/>
    <w:rsid w:val="008E3502"/>
    <w:rsid w:val="008E38AA"/>
    <w:rsid w:val="008E3F36"/>
    <w:rsid w:val="008E4265"/>
    <w:rsid w:val="008E76C5"/>
    <w:rsid w:val="008F0E1B"/>
    <w:rsid w:val="008F2979"/>
    <w:rsid w:val="008F4B42"/>
    <w:rsid w:val="008F61BE"/>
    <w:rsid w:val="0090195E"/>
    <w:rsid w:val="00901F5A"/>
    <w:rsid w:val="00902C2B"/>
    <w:rsid w:val="00902DD2"/>
    <w:rsid w:val="00902F51"/>
    <w:rsid w:val="00903B98"/>
    <w:rsid w:val="00903D8F"/>
    <w:rsid w:val="0090430D"/>
    <w:rsid w:val="00906B3F"/>
    <w:rsid w:val="00906F17"/>
    <w:rsid w:val="0090725E"/>
    <w:rsid w:val="00910E44"/>
    <w:rsid w:val="00913716"/>
    <w:rsid w:val="009138D3"/>
    <w:rsid w:val="009143E7"/>
    <w:rsid w:val="00915292"/>
    <w:rsid w:val="00915A59"/>
    <w:rsid w:val="0091656E"/>
    <w:rsid w:val="00920DEA"/>
    <w:rsid w:val="00920F58"/>
    <w:rsid w:val="0092280E"/>
    <w:rsid w:val="00922C5C"/>
    <w:rsid w:val="00923054"/>
    <w:rsid w:val="0092469E"/>
    <w:rsid w:val="00925E86"/>
    <w:rsid w:val="009274C0"/>
    <w:rsid w:val="00930CC1"/>
    <w:rsid w:val="00931080"/>
    <w:rsid w:val="00931180"/>
    <w:rsid w:val="00931E3C"/>
    <w:rsid w:val="00933033"/>
    <w:rsid w:val="009330BE"/>
    <w:rsid w:val="0093338B"/>
    <w:rsid w:val="00936DA9"/>
    <w:rsid w:val="0093787F"/>
    <w:rsid w:val="0094159A"/>
    <w:rsid w:val="009422EE"/>
    <w:rsid w:val="00944282"/>
    <w:rsid w:val="0095110D"/>
    <w:rsid w:val="00951B64"/>
    <w:rsid w:val="00951BD2"/>
    <w:rsid w:val="00951C8A"/>
    <w:rsid w:val="009534DD"/>
    <w:rsid w:val="009537AB"/>
    <w:rsid w:val="00953B22"/>
    <w:rsid w:val="0095527E"/>
    <w:rsid w:val="00955898"/>
    <w:rsid w:val="00956AB3"/>
    <w:rsid w:val="00960427"/>
    <w:rsid w:val="00961446"/>
    <w:rsid w:val="00961565"/>
    <w:rsid w:val="0096169A"/>
    <w:rsid w:val="0096384D"/>
    <w:rsid w:val="00963AE0"/>
    <w:rsid w:val="00964D6A"/>
    <w:rsid w:val="00964DF1"/>
    <w:rsid w:val="009652B0"/>
    <w:rsid w:val="009658EE"/>
    <w:rsid w:val="00965C23"/>
    <w:rsid w:val="00970732"/>
    <w:rsid w:val="00971E55"/>
    <w:rsid w:val="00972959"/>
    <w:rsid w:val="009753EF"/>
    <w:rsid w:val="00975B8D"/>
    <w:rsid w:val="00975EB5"/>
    <w:rsid w:val="00977078"/>
    <w:rsid w:val="00983A16"/>
    <w:rsid w:val="0098575B"/>
    <w:rsid w:val="00987167"/>
    <w:rsid w:val="009873D6"/>
    <w:rsid w:val="0098750C"/>
    <w:rsid w:val="00990EBF"/>
    <w:rsid w:val="0099246A"/>
    <w:rsid w:val="00994129"/>
    <w:rsid w:val="0099445D"/>
    <w:rsid w:val="00994DA5"/>
    <w:rsid w:val="0099509E"/>
    <w:rsid w:val="00995AB5"/>
    <w:rsid w:val="00995C52"/>
    <w:rsid w:val="009A0E8B"/>
    <w:rsid w:val="009A10F1"/>
    <w:rsid w:val="009A2201"/>
    <w:rsid w:val="009A43D3"/>
    <w:rsid w:val="009A572A"/>
    <w:rsid w:val="009A5818"/>
    <w:rsid w:val="009A5BCE"/>
    <w:rsid w:val="009A6586"/>
    <w:rsid w:val="009A6CCA"/>
    <w:rsid w:val="009A751C"/>
    <w:rsid w:val="009B0699"/>
    <w:rsid w:val="009B275F"/>
    <w:rsid w:val="009B585D"/>
    <w:rsid w:val="009B5B2F"/>
    <w:rsid w:val="009B7A93"/>
    <w:rsid w:val="009C016D"/>
    <w:rsid w:val="009C0441"/>
    <w:rsid w:val="009C0444"/>
    <w:rsid w:val="009C0795"/>
    <w:rsid w:val="009C11B9"/>
    <w:rsid w:val="009C129A"/>
    <w:rsid w:val="009C61A8"/>
    <w:rsid w:val="009C6E7B"/>
    <w:rsid w:val="009D0EA6"/>
    <w:rsid w:val="009D168C"/>
    <w:rsid w:val="009D170F"/>
    <w:rsid w:val="009D1C9A"/>
    <w:rsid w:val="009D1CCA"/>
    <w:rsid w:val="009D22E7"/>
    <w:rsid w:val="009D2F82"/>
    <w:rsid w:val="009D3275"/>
    <w:rsid w:val="009D3C1D"/>
    <w:rsid w:val="009D47AC"/>
    <w:rsid w:val="009D553D"/>
    <w:rsid w:val="009D74CE"/>
    <w:rsid w:val="009E0402"/>
    <w:rsid w:val="009E1511"/>
    <w:rsid w:val="009E1990"/>
    <w:rsid w:val="009E25C2"/>
    <w:rsid w:val="009E2AD2"/>
    <w:rsid w:val="009E34BB"/>
    <w:rsid w:val="009E381F"/>
    <w:rsid w:val="009F7F64"/>
    <w:rsid w:val="00A00F6E"/>
    <w:rsid w:val="00A01BD3"/>
    <w:rsid w:val="00A021D8"/>
    <w:rsid w:val="00A03112"/>
    <w:rsid w:val="00A03312"/>
    <w:rsid w:val="00A0397D"/>
    <w:rsid w:val="00A05346"/>
    <w:rsid w:val="00A05D85"/>
    <w:rsid w:val="00A069E3"/>
    <w:rsid w:val="00A070BA"/>
    <w:rsid w:val="00A10074"/>
    <w:rsid w:val="00A10BF8"/>
    <w:rsid w:val="00A126E5"/>
    <w:rsid w:val="00A128A7"/>
    <w:rsid w:val="00A136DF"/>
    <w:rsid w:val="00A13AB6"/>
    <w:rsid w:val="00A159A1"/>
    <w:rsid w:val="00A15C8C"/>
    <w:rsid w:val="00A21B02"/>
    <w:rsid w:val="00A22293"/>
    <w:rsid w:val="00A23BB5"/>
    <w:rsid w:val="00A2430F"/>
    <w:rsid w:val="00A25FC5"/>
    <w:rsid w:val="00A27676"/>
    <w:rsid w:val="00A3093C"/>
    <w:rsid w:val="00A30C18"/>
    <w:rsid w:val="00A30D40"/>
    <w:rsid w:val="00A3308C"/>
    <w:rsid w:val="00A332A5"/>
    <w:rsid w:val="00A333B8"/>
    <w:rsid w:val="00A34737"/>
    <w:rsid w:val="00A34BD0"/>
    <w:rsid w:val="00A34C98"/>
    <w:rsid w:val="00A3518E"/>
    <w:rsid w:val="00A35D16"/>
    <w:rsid w:val="00A3679B"/>
    <w:rsid w:val="00A36AE5"/>
    <w:rsid w:val="00A36E74"/>
    <w:rsid w:val="00A404F1"/>
    <w:rsid w:val="00A406D8"/>
    <w:rsid w:val="00A41C37"/>
    <w:rsid w:val="00A423F6"/>
    <w:rsid w:val="00A432C2"/>
    <w:rsid w:val="00A4394E"/>
    <w:rsid w:val="00A43CBB"/>
    <w:rsid w:val="00A46AFD"/>
    <w:rsid w:val="00A46E44"/>
    <w:rsid w:val="00A51DE9"/>
    <w:rsid w:val="00A52291"/>
    <w:rsid w:val="00A53017"/>
    <w:rsid w:val="00A548F9"/>
    <w:rsid w:val="00A5490F"/>
    <w:rsid w:val="00A54B68"/>
    <w:rsid w:val="00A55B1C"/>
    <w:rsid w:val="00A55EA3"/>
    <w:rsid w:val="00A56461"/>
    <w:rsid w:val="00A63A01"/>
    <w:rsid w:val="00A63C12"/>
    <w:rsid w:val="00A63D34"/>
    <w:rsid w:val="00A63D90"/>
    <w:rsid w:val="00A63E58"/>
    <w:rsid w:val="00A6472F"/>
    <w:rsid w:val="00A66755"/>
    <w:rsid w:val="00A6706A"/>
    <w:rsid w:val="00A67D32"/>
    <w:rsid w:val="00A70FC5"/>
    <w:rsid w:val="00A72018"/>
    <w:rsid w:val="00A73931"/>
    <w:rsid w:val="00A740AA"/>
    <w:rsid w:val="00A75674"/>
    <w:rsid w:val="00A75F4A"/>
    <w:rsid w:val="00A766ED"/>
    <w:rsid w:val="00A76E7B"/>
    <w:rsid w:val="00A77259"/>
    <w:rsid w:val="00A77830"/>
    <w:rsid w:val="00A811F8"/>
    <w:rsid w:val="00A81890"/>
    <w:rsid w:val="00A83D84"/>
    <w:rsid w:val="00A84330"/>
    <w:rsid w:val="00A86234"/>
    <w:rsid w:val="00A9158D"/>
    <w:rsid w:val="00A929ED"/>
    <w:rsid w:val="00A94176"/>
    <w:rsid w:val="00A95B0D"/>
    <w:rsid w:val="00A95B70"/>
    <w:rsid w:val="00A96719"/>
    <w:rsid w:val="00A968C7"/>
    <w:rsid w:val="00A9731C"/>
    <w:rsid w:val="00AA081D"/>
    <w:rsid w:val="00AA0B75"/>
    <w:rsid w:val="00AA1C5E"/>
    <w:rsid w:val="00AA3662"/>
    <w:rsid w:val="00AA3806"/>
    <w:rsid w:val="00AA405F"/>
    <w:rsid w:val="00AA69AC"/>
    <w:rsid w:val="00AB036E"/>
    <w:rsid w:val="00AB0EF6"/>
    <w:rsid w:val="00AB2A78"/>
    <w:rsid w:val="00AB309B"/>
    <w:rsid w:val="00AB48DD"/>
    <w:rsid w:val="00AB4BD9"/>
    <w:rsid w:val="00AB5ACA"/>
    <w:rsid w:val="00AB630F"/>
    <w:rsid w:val="00AB7813"/>
    <w:rsid w:val="00AC0A10"/>
    <w:rsid w:val="00AC455B"/>
    <w:rsid w:val="00AC4F37"/>
    <w:rsid w:val="00AC535D"/>
    <w:rsid w:val="00AC5770"/>
    <w:rsid w:val="00AD0EF2"/>
    <w:rsid w:val="00AD3847"/>
    <w:rsid w:val="00AE16EB"/>
    <w:rsid w:val="00AE1A70"/>
    <w:rsid w:val="00AE4EF6"/>
    <w:rsid w:val="00AE61E1"/>
    <w:rsid w:val="00AE622C"/>
    <w:rsid w:val="00AE724B"/>
    <w:rsid w:val="00AF2419"/>
    <w:rsid w:val="00AF272A"/>
    <w:rsid w:val="00AF424C"/>
    <w:rsid w:val="00AF4DD3"/>
    <w:rsid w:val="00AF4E41"/>
    <w:rsid w:val="00AF4F9B"/>
    <w:rsid w:val="00AF5426"/>
    <w:rsid w:val="00AF7C15"/>
    <w:rsid w:val="00B000E2"/>
    <w:rsid w:val="00B00C50"/>
    <w:rsid w:val="00B01B1B"/>
    <w:rsid w:val="00B027B0"/>
    <w:rsid w:val="00B03C99"/>
    <w:rsid w:val="00B04598"/>
    <w:rsid w:val="00B04679"/>
    <w:rsid w:val="00B052C9"/>
    <w:rsid w:val="00B059C8"/>
    <w:rsid w:val="00B11579"/>
    <w:rsid w:val="00B117D2"/>
    <w:rsid w:val="00B12FAB"/>
    <w:rsid w:val="00B16964"/>
    <w:rsid w:val="00B17D6D"/>
    <w:rsid w:val="00B21D04"/>
    <w:rsid w:val="00B2427B"/>
    <w:rsid w:val="00B248A5"/>
    <w:rsid w:val="00B25B5C"/>
    <w:rsid w:val="00B2616D"/>
    <w:rsid w:val="00B267B7"/>
    <w:rsid w:val="00B300DE"/>
    <w:rsid w:val="00B311C4"/>
    <w:rsid w:val="00B31FEA"/>
    <w:rsid w:val="00B3451C"/>
    <w:rsid w:val="00B34DA3"/>
    <w:rsid w:val="00B4056D"/>
    <w:rsid w:val="00B410F6"/>
    <w:rsid w:val="00B434B1"/>
    <w:rsid w:val="00B448EB"/>
    <w:rsid w:val="00B45378"/>
    <w:rsid w:val="00B46EAD"/>
    <w:rsid w:val="00B47219"/>
    <w:rsid w:val="00B4733B"/>
    <w:rsid w:val="00B503EC"/>
    <w:rsid w:val="00B50571"/>
    <w:rsid w:val="00B53DCB"/>
    <w:rsid w:val="00B554C1"/>
    <w:rsid w:val="00B5566F"/>
    <w:rsid w:val="00B56241"/>
    <w:rsid w:val="00B56C9C"/>
    <w:rsid w:val="00B57970"/>
    <w:rsid w:val="00B57BDF"/>
    <w:rsid w:val="00B60011"/>
    <w:rsid w:val="00B61762"/>
    <w:rsid w:val="00B61AA6"/>
    <w:rsid w:val="00B61DCD"/>
    <w:rsid w:val="00B61F06"/>
    <w:rsid w:val="00B6307B"/>
    <w:rsid w:val="00B64784"/>
    <w:rsid w:val="00B649BC"/>
    <w:rsid w:val="00B651D9"/>
    <w:rsid w:val="00B66843"/>
    <w:rsid w:val="00B6702F"/>
    <w:rsid w:val="00B713EA"/>
    <w:rsid w:val="00B73B38"/>
    <w:rsid w:val="00B74E1A"/>
    <w:rsid w:val="00B75794"/>
    <w:rsid w:val="00B7645C"/>
    <w:rsid w:val="00B806E8"/>
    <w:rsid w:val="00B80925"/>
    <w:rsid w:val="00B815CE"/>
    <w:rsid w:val="00B8252D"/>
    <w:rsid w:val="00B8295B"/>
    <w:rsid w:val="00B838CD"/>
    <w:rsid w:val="00B83CBE"/>
    <w:rsid w:val="00B83CE0"/>
    <w:rsid w:val="00B84304"/>
    <w:rsid w:val="00B8778B"/>
    <w:rsid w:val="00B92A14"/>
    <w:rsid w:val="00B93EF0"/>
    <w:rsid w:val="00B93F8A"/>
    <w:rsid w:val="00B96F22"/>
    <w:rsid w:val="00B971F7"/>
    <w:rsid w:val="00BA06CB"/>
    <w:rsid w:val="00BA1292"/>
    <w:rsid w:val="00BA1597"/>
    <w:rsid w:val="00BA332D"/>
    <w:rsid w:val="00BA3FA1"/>
    <w:rsid w:val="00BA4187"/>
    <w:rsid w:val="00BA598A"/>
    <w:rsid w:val="00BA60BA"/>
    <w:rsid w:val="00BA75AB"/>
    <w:rsid w:val="00BA760B"/>
    <w:rsid w:val="00BB0391"/>
    <w:rsid w:val="00BB0CC6"/>
    <w:rsid w:val="00BB1176"/>
    <w:rsid w:val="00BB1AF7"/>
    <w:rsid w:val="00BB20E4"/>
    <w:rsid w:val="00BB3A53"/>
    <w:rsid w:val="00BB42DB"/>
    <w:rsid w:val="00BB6BA1"/>
    <w:rsid w:val="00BB7690"/>
    <w:rsid w:val="00BB7D4D"/>
    <w:rsid w:val="00BC0091"/>
    <w:rsid w:val="00BC013F"/>
    <w:rsid w:val="00BC1206"/>
    <w:rsid w:val="00BC120F"/>
    <w:rsid w:val="00BC22EE"/>
    <w:rsid w:val="00BC2C68"/>
    <w:rsid w:val="00BC3FCA"/>
    <w:rsid w:val="00BC432D"/>
    <w:rsid w:val="00BC4DD7"/>
    <w:rsid w:val="00BC67D1"/>
    <w:rsid w:val="00BD1084"/>
    <w:rsid w:val="00BD1EA3"/>
    <w:rsid w:val="00BD34A8"/>
    <w:rsid w:val="00BD385F"/>
    <w:rsid w:val="00BD760F"/>
    <w:rsid w:val="00BE0218"/>
    <w:rsid w:val="00BE20E7"/>
    <w:rsid w:val="00BE32E6"/>
    <w:rsid w:val="00BE3BE2"/>
    <w:rsid w:val="00BE4210"/>
    <w:rsid w:val="00BE594A"/>
    <w:rsid w:val="00BE5ED2"/>
    <w:rsid w:val="00BE5EE7"/>
    <w:rsid w:val="00BF086D"/>
    <w:rsid w:val="00BF3349"/>
    <w:rsid w:val="00BF3F31"/>
    <w:rsid w:val="00BF4AAD"/>
    <w:rsid w:val="00BF7E57"/>
    <w:rsid w:val="00C02B55"/>
    <w:rsid w:val="00C0378E"/>
    <w:rsid w:val="00C1089B"/>
    <w:rsid w:val="00C11589"/>
    <w:rsid w:val="00C15457"/>
    <w:rsid w:val="00C16722"/>
    <w:rsid w:val="00C16C85"/>
    <w:rsid w:val="00C171CF"/>
    <w:rsid w:val="00C211B4"/>
    <w:rsid w:val="00C23B86"/>
    <w:rsid w:val="00C23F6A"/>
    <w:rsid w:val="00C24EE9"/>
    <w:rsid w:val="00C255AE"/>
    <w:rsid w:val="00C27153"/>
    <w:rsid w:val="00C27AB3"/>
    <w:rsid w:val="00C27FED"/>
    <w:rsid w:val="00C30E56"/>
    <w:rsid w:val="00C31027"/>
    <w:rsid w:val="00C3211E"/>
    <w:rsid w:val="00C32FDC"/>
    <w:rsid w:val="00C33D09"/>
    <w:rsid w:val="00C343E2"/>
    <w:rsid w:val="00C34D0A"/>
    <w:rsid w:val="00C35C82"/>
    <w:rsid w:val="00C363BD"/>
    <w:rsid w:val="00C37683"/>
    <w:rsid w:val="00C37A3E"/>
    <w:rsid w:val="00C37EE4"/>
    <w:rsid w:val="00C4036A"/>
    <w:rsid w:val="00C40D8F"/>
    <w:rsid w:val="00C42FD1"/>
    <w:rsid w:val="00C4327C"/>
    <w:rsid w:val="00C44632"/>
    <w:rsid w:val="00C472D0"/>
    <w:rsid w:val="00C47A6B"/>
    <w:rsid w:val="00C50028"/>
    <w:rsid w:val="00C53252"/>
    <w:rsid w:val="00C53882"/>
    <w:rsid w:val="00C54305"/>
    <w:rsid w:val="00C605A0"/>
    <w:rsid w:val="00C61882"/>
    <w:rsid w:val="00C61DD8"/>
    <w:rsid w:val="00C628FA"/>
    <w:rsid w:val="00C62D6E"/>
    <w:rsid w:val="00C63C41"/>
    <w:rsid w:val="00C642C3"/>
    <w:rsid w:val="00C64DC9"/>
    <w:rsid w:val="00C64F04"/>
    <w:rsid w:val="00C66309"/>
    <w:rsid w:val="00C67699"/>
    <w:rsid w:val="00C6792E"/>
    <w:rsid w:val="00C70683"/>
    <w:rsid w:val="00C708A8"/>
    <w:rsid w:val="00C716DD"/>
    <w:rsid w:val="00C716E2"/>
    <w:rsid w:val="00C734DA"/>
    <w:rsid w:val="00C7544E"/>
    <w:rsid w:val="00C77916"/>
    <w:rsid w:val="00C80AA9"/>
    <w:rsid w:val="00C80B2F"/>
    <w:rsid w:val="00C81034"/>
    <w:rsid w:val="00C81CBC"/>
    <w:rsid w:val="00C81CCE"/>
    <w:rsid w:val="00C847ED"/>
    <w:rsid w:val="00C85CBD"/>
    <w:rsid w:val="00C9096A"/>
    <w:rsid w:val="00C9213C"/>
    <w:rsid w:val="00C92678"/>
    <w:rsid w:val="00C93E0C"/>
    <w:rsid w:val="00C97674"/>
    <w:rsid w:val="00CA0AF3"/>
    <w:rsid w:val="00CA1FED"/>
    <w:rsid w:val="00CA26AB"/>
    <w:rsid w:val="00CA5A04"/>
    <w:rsid w:val="00CA74E5"/>
    <w:rsid w:val="00CA7A7F"/>
    <w:rsid w:val="00CB7A9C"/>
    <w:rsid w:val="00CB7CC1"/>
    <w:rsid w:val="00CC0393"/>
    <w:rsid w:val="00CC13F2"/>
    <w:rsid w:val="00CC307A"/>
    <w:rsid w:val="00CC498D"/>
    <w:rsid w:val="00CC4EE1"/>
    <w:rsid w:val="00CC5108"/>
    <w:rsid w:val="00CC5BEB"/>
    <w:rsid w:val="00CD0AD0"/>
    <w:rsid w:val="00CD10A1"/>
    <w:rsid w:val="00CD2143"/>
    <w:rsid w:val="00CD2343"/>
    <w:rsid w:val="00CD3699"/>
    <w:rsid w:val="00CD4D70"/>
    <w:rsid w:val="00CD7241"/>
    <w:rsid w:val="00CE155F"/>
    <w:rsid w:val="00CE3655"/>
    <w:rsid w:val="00CE3AF2"/>
    <w:rsid w:val="00CE6685"/>
    <w:rsid w:val="00CE714E"/>
    <w:rsid w:val="00CF0D9B"/>
    <w:rsid w:val="00CF15F6"/>
    <w:rsid w:val="00CF1FFA"/>
    <w:rsid w:val="00CF2509"/>
    <w:rsid w:val="00CF44C5"/>
    <w:rsid w:val="00CF713C"/>
    <w:rsid w:val="00CF7AD5"/>
    <w:rsid w:val="00D0244B"/>
    <w:rsid w:val="00D02BF6"/>
    <w:rsid w:val="00D03664"/>
    <w:rsid w:val="00D04A36"/>
    <w:rsid w:val="00D057EA"/>
    <w:rsid w:val="00D100AF"/>
    <w:rsid w:val="00D11B33"/>
    <w:rsid w:val="00D12B10"/>
    <w:rsid w:val="00D1320B"/>
    <w:rsid w:val="00D13E78"/>
    <w:rsid w:val="00D1408C"/>
    <w:rsid w:val="00D143DC"/>
    <w:rsid w:val="00D149A5"/>
    <w:rsid w:val="00D15F6C"/>
    <w:rsid w:val="00D15FEC"/>
    <w:rsid w:val="00D160E9"/>
    <w:rsid w:val="00D16316"/>
    <w:rsid w:val="00D17CFF"/>
    <w:rsid w:val="00D17E6E"/>
    <w:rsid w:val="00D2061E"/>
    <w:rsid w:val="00D209FD"/>
    <w:rsid w:val="00D22584"/>
    <w:rsid w:val="00D2288E"/>
    <w:rsid w:val="00D2383D"/>
    <w:rsid w:val="00D25659"/>
    <w:rsid w:val="00D33840"/>
    <w:rsid w:val="00D3469C"/>
    <w:rsid w:val="00D35A63"/>
    <w:rsid w:val="00D3677F"/>
    <w:rsid w:val="00D3693C"/>
    <w:rsid w:val="00D4156F"/>
    <w:rsid w:val="00D41E58"/>
    <w:rsid w:val="00D422ED"/>
    <w:rsid w:val="00D50509"/>
    <w:rsid w:val="00D51C42"/>
    <w:rsid w:val="00D51D62"/>
    <w:rsid w:val="00D5200B"/>
    <w:rsid w:val="00D525CC"/>
    <w:rsid w:val="00D52D84"/>
    <w:rsid w:val="00D56B22"/>
    <w:rsid w:val="00D623FD"/>
    <w:rsid w:val="00D63F69"/>
    <w:rsid w:val="00D6413D"/>
    <w:rsid w:val="00D64974"/>
    <w:rsid w:val="00D64C1E"/>
    <w:rsid w:val="00D65BAA"/>
    <w:rsid w:val="00D66469"/>
    <w:rsid w:val="00D67112"/>
    <w:rsid w:val="00D6746B"/>
    <w:rsid w:val="00D6783B"/>
    <w:rsid w:val="00D7112A"/>
    <w:rsid w:val="00D7136E"/>
    <w:rsid w:val="00D71ABD"/>
    <w:rsid w:val="00D73637"/>
    <w:rsid w:val="00D75182"/>
    <w:rsid w:val="00D8031B"/>
    <w:rsid w:val="00D83758"/>
    <w:rsid w:val="00D84676"/>
    <w:rsid w:val="00D84A2F"/>
    <w:rsid w:val="00D85031"/>
    <w:rsid w:val="00D85F19"/>
    <w:rsid w:val="00D85FEA"/>
    <w:rsid w:val="00D865A4"/>
    <w:rsid w:val="00D8754C"/>
    <w:rsid w:val="00D87EC9"/>
    <w:rsid w:val="00D92006"/>
    <w:rsid w:val="00D94E4E"/>
    <w:rsid w:val="00D950CC"/>
    <w:rsid w:val="00D97000"/>
    <w:rsid w:val="00DA000C"/>
    <w:rsid w:val="00DA0064"/>
    <w:rsid w:val="00DA10F2"/>
    <w:rsid w:val="00DA20EE"/>
    <w:rsid w:val="00DA2EE6"/>
    <w:rsid w:val="00DA442B"/>
    <w:rsid w:val="00DA4F9B"/>
    <w:rsid w:val="00DA59CC"/>
    <w:rsid w:val="00DA6A32"/>
    <w:rsid w:val="00DA6D71"/>
    <w:rsid w:val="00DB351B"/>
    <w:rsid w:val="00DB44F6"/>
    <w:rsid w:val="00DB45A1"/>
    <w:rsid w:val="00DB556F"/>
    <w:rsid w:val="00DB599E"/>
    <w:rsid w:val="00DB617D"/>
    <w:rsid w:val="00DC0679"/>
    <w:rsid w:val="00DC2A0F"/>
    <w:rsid w:val="00DC2AFF"/>
    <w:rsid w:val="00DC3E2A"/>
    <w:rsid w:val="00DC4346"/>
    <w:rsid w:val="00DC4E34"/>
    <w:rsid w:val="00DC525F"/>
    <w:rsid w:val="00DC7F56"/>
    <w:rsid w:val="00DD077C"/>
    <w:rsid w:val="00DD1790"/>
    <w:rsid w:val="00DD40A9"/>
    <w:rsid w:val="00DD4209"/>
    <w:rsid w:val="00DD4504"/>
    <w:rsid w:val="00DD4A4C"/>
    <w:rsid w:val="00DD50B8"/>
    <w:rsid w:val="00DD56DD"/>
    <w:rsid w:val="00DD5F52"/>
    <w:rsid w:val="00DD6842"/>
    <w:rsid w:val="00DD6AE6"/>
    <w:rsid w:val="00DD7D6E"/>
    <w:rsid w:val="00DD7FC5"/>
    <w:rsid w:val="00DE0BE5"/>
    <w:rsid w:val="00DE1252"/>
    <w:rsid w:val="00DE1EC4"/>
    <w:rsid w:val="00DE3365"/>
    <w:rsid w:val="00DE39BD"/>
    <w:rsid w:val="00DE3A6A"/>
    <w:rsid w:val="00DE3C75"/>
    <w:rsid w:val="00DE44F3"/>
    <w:rsid w:val="00DE5625"/>
    <w:rsid w:val="00DE58D9"/>
    <w:rsid w:val="00DE7BCF"/>
    <w:rsid w:val="00DF0141"/>
    <w:rsid w:val="00DF0E38"/>
    <w:rsid w:val="00DF143A"/>
    <w:rsid w:val="00DF1F7C"/>
    <w:rsid w:val="00DF2B36"/>
    <w:rsid w:val="00DF2FB3"/>
    <w:rsid w:val="00DF3130"/>
    <w:rsid w:val="00DF52A8"/>
    <w:rsid w:val="00DF619B"/>
    <w:rsid w:val="00DF61F9"/>
    <w:rsid w:val="00DF6254"/>
    <w:rsid w:val="00DF6862"/>
    <w:rsid w:val="00DF75AE"/>
    <w:rsid w:val="00E02A5A"/>
    <w:rsid w:val="00E04ECC"/>
    <w:rsid w:val="00E0548A"/>
    <w:rsid w:val="00E056FD"/>
    <w:rsid w:val="00E06711"/>
    <w:rsid w:val="00E07AF0"/>
    <w:rsid w:val="00E13222"/>
    <w:rsid w:val="00E132BC"/>
    <w:rsid w:val="00E15736"/>
    <w:rsid w:val="00E16108"/>
    <w:rsid w:val="00E16314"/>
    <w:rsid w:val="00E1687C"/>
    <w:rsid w:val="00E16BAC"/>
    <w:rsid w:val="00E16C08"/>
    <w:rsid w:val="00E16EB7"/>
    <w:rsid w:val="00E17666"/>
    <w:rsid w:val="00E17799"/>
    <w:rsid w:val="00E177CD"/>
    <w:rsid w:val="00E20690"/>
    <w:rsid w:val="00E2221C"/>
    <w:rsid w:val="00E22CFC"/>
    <w:rsid w:val="00E23424"/>
    <w:rsid w:val="00E23FB5"/>
    <w:rsid w:val="00E24631"/>
    <w:rsid w:val="00E25E47"/>
    <w:rsid w:val="00E26EEE"/>
    <w:rsid w:val="00E27493"/>
    <w:rsid w:val="00E3152D"/>
    <w:rsid w:val="00E32970"/>
    <w:rsid w:val="00E329CE"/>
    <w:rsid w:val="00E332C7"/>
    <w:rsid w:val="00E338DA"/>
    <w:rsid w:val="00E351A8"/>
    <w:rsid w:val="00E3637E"/>
    <w:rsid w:val="00E36698"/>
    <w:rsid w:val="00E413CB"/>
    <w:rsid w:val="00E421A5"/>
    <w:rsid w:val="00E42402"/>
    <w:rsid w:val="00E43499"/>
    <w:rsid w:val="00E441FC"/>
    <w:rsid w:val="00E4466B"/>
    <w:rsid w:val="00E44857"/>
    <w:rsid w:val="00E44A39"/>
    <w:rsid w:val="00E45125"/>
    <w:rsid w:val="00E455CE"/>
    <w:rsid w:val="00E45FC8"/>
    <w:rsid w:val="00E477F6"/>
    <w:rsid w:val="00E51A44"/>
    <w:rsid w:val="00E51C7C"/>
    <w:rsid w:val="00E51FD2"/>
    <w:rsid w:val="00E52656"/>
    <w:rsid w:val="00E55723"/>
    <w:rsid w:val="00E57117"/>
    <w:rsid w:val="00E57901"/>
    <w:rsid w:val="00E605AD"/>
    <w:rsid w:val="00E60B87"/>
    <w:rsid w:val="00E61BF9"/>
    <w:rsid w:val="00E64845"/>
    <w:rsid w:val="00E6513C"/>
    <w:rsid w:val="00E6518A"/>
    <w:rsid w:val="00E663C5"/>
    <w:rsid w:val="00E6680F"/>
    <w:rsid w:val="00E66BB8"/>
    <w:rsid w:val="00E66D8D"/>
    <w:rsid w:val="00E67080"/>
    <w:rsid w:val="00E67F3B"/>
    <w:rsid w:val="00E713B2"/>
    <w:rsid w:val="00E72F3C"/>
    <w:rsid w:val="00E730F4"/>
    <w:rsid w:val="00E744FA"/>
    <w:rsid w:val="00E75E69"/>
    <w:rsid w:val="00E76774"/>
    <w:rsid w:val="00E779C5"/>
    <w:rsid w:val="00E77B26"/>
    <w:rsid w:val="00E8023A"/>
    <w:rsid w:val="00E816DC"/>
    <w:rsid w:val="00E81F2E"/>
    <w:rsid w:val="00E83F8B"/>
    <w:rsid w:val="00E8670C"/>
    <w:rsid w:val="00E90829"/>
    <w:rsid w:val="00E92BAD"/>
    <w:rsid w:val="00E9325B"/>
    <w:rsid w:val="00E9360D"/>
    <w:rsid w:val="00E95504"/>
    <w:rsid w:val="00E95F93"/>
    <w:rsid w:val="00E96800"/>
    <w:rsid w:val="00E97568"/>
    <w:rsid w:val="00EA0CC6"/>
    <w:rsid w:val="00EA2171"/>
    <w:rsid w:val="00EA39E9"/>
    <w:rsid w:val="00EA4542"/>
    <w:rsid w:val="00EA4AB3"/>
    <w:rsid w:val="00EA55D1"/>
    <w:rsid w:val="00EB0E93"/>
    <w:rsid w:val="00EB1778"/>
    <w:rsid w:val="00EB2012"/>
    <w:rsid w:val="00EB289A"/>
    <w:rsid w:val="00EB31D1"/>
    <w:rsid w:val="00EB3BAC"/>
    <w:rsid w:val="00EB6B9F"/>
    <w:rsid w:val="00EB6E37"/>
    <w:rsid w:val="00EB759A"/>
    <w:rsid w:val="00EC02AD"/>
    <w:rsid w:val="00EC15A4"/>
    <w:rsid w:val="00EC288B"/>
    <w:rsid w:val="00EC2FB2"/>
    <w:rsid w:val="00EC49E3"/>
    <w:rsid w:val="00EC5370"/>
    <w:rsid w:val="00EC5B8C"/>
    <w:rsid w:val="00EC5D20"/>
    <w:rsid w:val="00EC7244"/>
    <w:rsid w:val="00EC7351"/>
    <w:rsid w:val="00ED0273"/>
    <w:rsid w:val="00ED17B7"/>
    <w:rsid w:val="00ED1A11"/>
    <w:rsid w:val="00ED1EBB"/>
    <w:rsid w:val="00ED22FB"/>
    <w:rsid w:val="00ED5055"/>
    <w:rsid w:val="00ED6CEF"/>
    <w:rsid w:val="00EE049F"/>
    <w:rsid w:val="00EE1000"/>
    <w:rsid w:val="00EE156C"/>
    <w:rsid w:val="00EE168F"/>
    <w:rsid w:val="00EE1731"/>
    <w:rsid w:val="00EE3AC9"/>
    <w:rsid w:val="00EE3D43"/>
    <w:rsid w:val="00EE457C"/>
    <w:rsid w:val="00EE4F6C"/>
    <w:rsid w:val="00EE6B5E"/>
    <w:rsid w:val="00EE795C"/>
    <w:rsid w:val="00EE7A35"/>
    <w:rsid w:val="00EE7C9C"/>
    <w:rsid w:val="00EE7EC1"/>
    <w:rsid w:val="00EF0B37"/>
    <w:rsid w:val="00EF11D0"/>
    <w:rsid w:val="00EF3593"/>
    <w:rsid w:val="00EF4B4B"/>
    <w:rsid w:val="00F00447"/>
    <w:rsid w:val="00F008BB"/>
    <w:rsid w:val="00F01776"/>
    <w:rsid w:val="00F01A46"/>
    <w:rsid w:val="00F01D70"/>
    <w:rsid w:val="00F05BDB"/>
    <w:rsid w:val="00F10C41"/>
    <w:rsid w:val="00F116C9"/>
    <w:rsid w:val="00F12A3D"/>
    <w:rsid w:val="00F136C2"/>
    <w:rsid w:val="00F14CE6"/>
    <w:rsid w:val="00F1664E"/>
    <w:rsid w:val="00F218A1"/>
    <w:rsid w:val="00F21A30"/>
    <w:rsid w:val="00F22325"/>
    <w:rsid w:val="00F2242F"/>
    <w:rsid w:val="00F22470"/>
    <w:rsid w:val="00F2265D"/>
    <w:rsid w:val="00F241A5"/>
    <w:rsid w:val="00F246D5"/>
    <w:rsid w:val="00F276BD"/>
    <w:rsid w:val="00F325C3"/>
    <w:rsid w:val="00F339C4"/>
    <w:rsid w:val="00F34FD2"/>
    <w:rsid w:val="00F377F8"/>
    <w:rsid w:val="00F40596"/>
    <w:rsid w:val="00F40E0A"/>
    <w:rsid w:val="00F41CD9"/>
    <w:rsid w:val="00F4259A"/>
    <w:rsid w:val="00F43BFB"/>
    <w:rsid w:val="00F44321"/>
    <w:rsid w:val="00F453AC"/>
    <w:rsid w:val="00F4645F"/>
    <w:rsid w:val="00F50640"/>
    <w:rsid w:val="00F5138E"/>
    <w:rsid w:val="00F56DD7"/>
    <w:rsid w:val="00F577F9"/>
    <w:rsid w:val="00F60F62"/>
    <w:rsid w:val="00F62F1C"/>
    <w:rsid w:val="00F64ABE"/>
    <w:rsid w:val="00F64B9C"/>
    <w:rsid w:val="00F64CF9"/>
    <w:rsid w:val="00F64D07"/>
    <w:rsid w:val="00F7065D"/>
    <w:rsid w:val="00F7097B"/>
    <w:rsid w:val="00F71D1E"/>
    <w:rsid w:val="00F72607"/>
    <w:rsid w:val="00F73683"/>
    <w:rsid w:val="00F76CDD"/>
    <w:rsid w:val="00F77681"/>
    <w:rsid w:val="00F806D4"/>
    <w:rsid w:val="00F81057"/>
    <w:rsid w:val="00F8243C"/>
    <w:rsid w:val="00F826EA"/>
    <w:rsid w:val="00F8433F"/>
    <w:rsid w:val="00F84B8D"/>
    <w:rsid w:val="00F86CCD"/>
    <w:rsid w:val="00F87F40"/>
    <w:rsid w:val="00F90A4A"/>
    <w:rsid w:val="00F90DED"/>
    <w:rsid w:val="00F938D8"/>
    <w:rsid w:val="00F938DC"/>
    <w:rsid w:val="00F948BF"/>
    <w:rsid w:val="00F950EE"/>
    <w:rsid w:val="00F95A2C"/>
    <w:rsid w:val="00FA037C"/>
    <w:rsid w:val="00FA0B98"/>
    <w:rsid w:val="00FA1794"/>
    <w:rsid w:val="00FA1979"/>
    <w:rsid w:val="00FA1DC1"/>
    <w:rsid w:val="00FA3EB4"/>
    <w:rsid w:val="00FA586E"/>
    <w:rsid w:val="00FA5E15"/>
    <w:rsid w:val="00FA748C"/>
    <w:rsid w:val="00FA75E1"/>
    <w:rsid w:val="00FB07B8"/>
    <w:rsid w:val="00FB0897"/>
    <w:rsid w:val="00FB2282"/>
    <w:rsid w:val="00FB2F91"/>
    <w:rsid w:val="00FB31EF"/>
    <w:rsid w:val="00FB3F0A"/>
    <w:rsid w:val="00FB5839"/>
    <w:rsid w:val="00FB6065"/>
    <w:rsid w:val="00FB68E3"/>
    <w:rsid w:val="00FB6B61"/>
    <w:rsid w:val="00FB728C"/>
    <w:rsid w:val="00FC00E1"/>
    <w:rsid w:val="00FC0DAB"/>
    <w:rsid w:val="00FC2749"/>
    <w:rsid w:val="00FC31B1"/>
    <w:rsid w:val="00FC326E"/>
    <w:rsid w:val="00FC3E25"/>
    <w:rsid w:val="00FC442A"/>
    <w:rsid w:val="00FC4818"/>
    <w:rsid w:val="00FC771A"/>
    <w:rsid w:val="00FC79BD"/>
    <w:rsid w:val="00FD1B1D"/>
    <w:rsid w:val="00FD1FA2"/>
    <w:rsid w:val="00FD2701"/>
    <w:rsid w:val="00FD3037"/>
    <w:rsid w:val="00FD523E"/>
    <w:rsid w:val="00FD69DA"/>
    <w:rsid w:val="00FD7E85"/>
    <w:rsid w:val="00FE0728"/>
    <w:rsid w:val="00FE6C41"/>
    <w:rsid w:val="00FE6FF0"/>
    <w:rsid w:val="00FE7C85"/>
    <w:rsid w:val="00FF09A6"/>
    <w:rsid w:val="00FF3C5B"/>
    <w:rsid w:val="00FF5832"/>
    <w:rsid w:val="00FF67F6"/>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13452"/>
  <w15:docId w15:val="{7B738A38-1DEC-408D-835F-BD1907191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AB6"/>
    <w:pPr>
      <w:spacing w:before="120" w:after="120" w:line="240" w:lineRule="auto"/>
    </w:pPr>
    <w:rPr>
      <w:rFonts w:ascii="Arial" w:hAnsi="Arial"/>
      <w:color w:val="262626" w:themeColor="text1" w:themeTint="D9"/>
      <w:sz w:val="20"/>
    </w:rPr>
  </w:style>
  <w:style w:type="paragraph" w:styleId="Heading1">
    <w:name w:val="heading 1"/>
    <w:basedOn w:val="Normal"/>
    <w:next w:val="Normal"/>
    <w:link w:val="Heading1Char"/>
    <w:uiPriority w:val="9"/>
    <w:qFormat/>
    <w:rsid w:val="00F241A5"/>
    <w:pPr>
      <w:pBdr>
        <w:bottom w:val="single" w:sz="18" w:space="1" w:color="000000" w:themeColor="text1"/>
      </w:pBdr>
      <w:shd w:val="clear" w:color="F2F2F2" w:themeColor="background1" w:themeShade="F2" w:fill="auto"/>
      <w:spacing w:before="0" w:after="240"/>
      <w:outlineLvl w:val="0"/>
    </w:pPr>
    <w:rPr>
      <w:rFonts w:ascii="Arial Black" w:hAnsi="Arial Black"/>
      <w:color w:val="auto"/>
      <w:sz w:val="28"/>
    </w:rPr>
  </w:style>
  <w:style w:type="paragraph" w:styleId="Heading2">
    <w:name w:val="heading 2"/>
    <w:basedOn w:val="Normal"/>
    <w:next w:val="Normal"/>
    <w:link w:val="Heading2Char"/>
    <w:qFormat/>
    <w:rsid w:val="00F241A5"/>
    <w:pPr>
      <w:keepNext/>
      <w:pBdr>
        <w:bottom w:val="single" w:sz="2" w:space="1" w:color="969696"/>
      </w:pBdr>
      <w:spacing w:before="240"/>
      <w:outlineLvl w:val="1"/>
    </w:pPr>
    <w:rPr>
      <w:rFonts w:ascii="Arial Black" w:hAnsi="Arial Black"/>
      <w:color w:val="auto"/>
      <w:sz w:val="28"/>
    </w:rPr>
  </w:style>
  <w:style w:type="paragraph" w:styleId="Heading3">
    <w:name w:val="heading 3"/>
    <w:basedOn w:val="Normal"/>
    <w:next w:val="Normal"/>
    <w:link w:val="Heading3Char"/>
    <w:qFormat/>
    <w:rsid w:val="008E76C5"/>
    <w:pPr>
      <w:keepNext/>
      <w:keepLines/>
      <w:pageBreakBefore/>
      <w:pBdr>
        <w:bottom w:val="single" w:sz="4" w:space="1" w:color="auto"/>
      </w:pBdr>
      <w:spacing w:before="200" w:after="0"/>
      <w:outlineLvl w:val="2"/>
    </w:pPr>
    <w:rPr>
      <w:rFonts w:ascii="Arial Black" w:eastAsiaTheme="majorEastAsia" w:hAnsi="Arial Black" w:cstheme="majorBidi"/>
      <w:b/>
      <w:bCs/>
      <w:color w:val="404040" w:themeColor="text1" w:themeTint="BF"/>
      <w:sz w:val="22"/>
    </w:rPr>
  </w:style>
  <w:style w:type="paragraph" w:styleId="Heading4">
    <w:name w:val="heading 4"/>
    <w:basedOn w:val="Normal"/>
    <w:next w:val="Normal"/>
    <w:link w:val="Heading4Char"/>
    <w:qFormat/>
    <w:rsid w:val="00F241A5"/>
    <w:pPr>
      <w:keepNext/>
      <w:keepLines/>
      <w:pBdr>
        <w:bottom w:val="single" w:sz="4" w:space="1" w:color="auto"/>
      </w:pBdr>
      <w:spacing w:before="200" w:after="0"/>
      <w:outlineLvl w:val="3"/>
    </w:pPr>
    <w:rPr>
      <w:rFonts w:ascii="Arial Black" w:eastAsiaTheme="majorEastAsia" w:hAnsi="Arial Black" w:cstheme="majorBidi"/>
      <w:b/>
      <w:bCs/>
      <w:iCs/>
      <w:color w:val="auto"/>
    </w:rPr>
  </w:style>
  <w:style w:type="paragraph" w:styleId="Heading5">
    <w:name w:val="heading 5"/>
    <w:basedOn w:val="Normal"/>
    <w:next w:val="Normal"/>
    <w:link w:val="Heading5Char"/>
    <w:uiPriority w:val="9"/>
    <w:unhideWhenUsed/>
    <w:rsid w:val="00F241A5"/>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1A5"/>
    <w:rPr>
      <w:rFonts w:ascii="Arial Black" w:hAnsi="Arial Black"/>
      <w:sz w:val="28"/>
      <w:shd w:val="clear" w:color="F2F2F2" w:themeColor="background1" w:themeShade="F2" w:fill="auto"/>
    </w:rPr>
  </w:style>
  <w:style w:type="character" w:customStyle="1" w:styleId="Heading2Char">
    <w:name w:val="Heading 2 Char"/>
    <w:basedOn w:val="DefaultParagraphFont"/>
    <w:link w:val="Heading2"/>
    <w:rsid w:val="00F241A5"/>
    <w:rPr>
      <w:rFonts w:ascii="Arial Black" w:hAnsi="Arial Black"/>
      <w:sz w:val="28"/>
    </w:rPr>
  </w:style>
  <w:style w:type="character" w:customStyle="1" w:styleId="Heading4Char">
    <w:name w:val="Heading 4 Char"/>
    <w:basedOn w:val="DefaultParagraphFont"/>
    <w:link w:val="Heading4"/>
    <w:rsid w:val="00F241A5"/>
    <w:rPr>
      <w:rFonts w:ascii="Arial Black" w:eastAsiaTheme="majorEastAsia" w:hAnsi="Arial Black" w:cstheme="majorBidi"/>
      <w:b/>
      <w:bCs/>
      <w:iCs/>
      <w:sz w:val="20"/>
    </w:rPr>
  </w:style>
  <w:style w:type="character" w:customStyle="1" w:styleId="Heading5Char">
    <w:name w:val="Heading 5 Char"/>
    <w:basedOn w:val="DefaultParagraphFont"/>
    <w:link w:val="Heading5"/>
    <w:uiPriority w:val="9"/>
    <w:rsid w:val="00F241A5"/>
    <w:rPr>
      <w:rFonts w:asciiTheme="majorHAnsi" w:eastAsiaTheme="majorEastAsia" w:hAnsiTheme="majorHAnsi" w:cstheme="majorBidi"/>
      <w:color w:val="243F60" w:themeColor="accent1" w:themeShade="7F"/>
      <w:sz w:val="20"/>
    </w:rPr>
  </w:style>
  <w:style w:type="paragraph" w:styleId="BalloonText">
    <w:name w:val="Balloon Text"/>
    <w:basedOn w:val="Normal"/>
    <w:link w:val="BalloonTextChar"/>
    <w:uiPriority w:val="99"/>
    <w:semiHidden/>
    <w:unhideWhenUsed/>
    <w:rsid w:val="00F241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1A5"/>
    <w:rPr>
      <w:rFonts w:ascii="Tahoma" w:hAnsi="Tahoma" w:cs="Tahoma"/>
      <w:color w:val="262626" w:themeColor="text1" w:themeTint="D9"/>
      <w:sz w:val="16"/>
      <w:szCs w:val="16"/>
    </w:rPr>
  </w:style>
  <w:style w:type="paragraph" w:styleId="TOC1">
    <w:name w:val="toc 1"/>
    <w:basedOn w:val="Normal"/>
    <w:next w:val="Normal"/>
    <w:autoRedefine/>
    <w:uiPriority w:val="39"/>
    <w:unhideWhenUsed/>
    <w:rsid w:val="00F241A5"/>
    <w:pPr>
      <w:tabs>
        <w:tab w:val="right" w:leader="dot" w:pos="10786"/>
      </w:tabs>
      <w:spacing w:before="80" w:after="0"/>
      <w:ind w:left="144"/>
    </w:pPr>
    <w:rPr>
      <w:b/>
    </w:rPr>
  </w:style>
  <w:style w:type="paragraph" w:styleId="TOC2">
    <w:name w:val="toc 2"/>
    <w:basedOn w:val="Normal"/>
    <w:next w:val="Normal"/>
    <w:autoRedefine/>
    <w:uiPriority w:val="39"/>
    <w:unhideWhenUsed/>
    <w:rsid w:val="00F241A5"/>
    <w:pPr>
      <w:tabs>
        <w:tab w:val="right" w:leader="dot" w:pos="10790"/>
      </w:tabs>
      <w:spacing w:before="40" w:after="40"/>
      <w:ind w:left="288"/>
    </w:pPr>
    <w:rPr>
      <w:sz w:val="18"/>
    </w:rPr>
  </w:style>
  <w:style w:type="character" w:styleId="Hyperlink">
    <w:name w:val="Hyperlink"/>
    <w:basedOn w:val="DefaultParagraphFont"/>
    <w:uiPriority w:val="99"/>
    <w:unhideWhenUsed/>
    <w:rsid w:val="00F241A5"/>
    <w:rPr>
      <w:color w:val="0000FF" w:themeColor="hyperlink"/>
      <w:u w:val="single"/>
    </w:rPr>
  </w:style>
  <w:style w:type="character" w:styleId="BookTitle">
    <w:name w:val="Book Title"/>
    <w:basedOn w:val="DefaultParagraphFont"/>
    <w:uiPriority w:val="33"/>
    <w:rsid w:val="00F241A5"/>
    <w:rPr>
      <w:b/>
      <w:bCs/>
      <w:smallCaps/>
      <w:spacing w:val="5"/>
      <w:sz w:val="48"/>
    </w:rPr>
  </w:style>
  <w:style w:type="paragraph" w:styleId="Title">
    <w:name w:val="Title"/>
    <w:basedOn w:val="Normal"/>
    <w:next w:val="Normal"/>
    <w:link w:val="TitleChar"/>
    <w:uiPriority w:val="10"/>
    <w:unhideWhenUsed/>
    <w:rsid w:val="00F241A5"/>
    <w:pPr>
      <w:shd w:val="clear" w:color="auto" w:fill="FFFFFF" w:themeFill="background1"/>
      <w:spacing w:before="240" w:after="240" w:line="288" w:lineRule="auto"/>
      <w:ind w:left="288" w:right="288"/>
      <w:contextualSpacing/>
      <w:jc w:val="center"/>
    </w:pPr>
    <w:rPr>
      <w:rFonts w:eastAsiaTheme="majorEastAsia" w:cstheme="majorBidi"/>
      <w:b/>
      <w:color w:val="auto"/>
      <w:spacing w:val="5"/>
      <w:sz w:val="80"/>
      <w:szCs w:val="52"/>
    </w:rPr>
  </w:style>
  <w:style w:type="character" w:customStyle="1" w:styleId="TitleChar">
    <w:name w:val="Title Char"/>
    <w:basedOn w:val="DefaultParagraphFont"/>
    <w:link w:val="Title"/>
    <w:uiPriority w:val="10"/>
    <w:rsid w:val="00F241A5"/>
    <w:rPr>
      <w:rFonts w:ascii="Arial" w:eastAsiaTheme="majorEastAsia" w:hAnsi="Arial" w:cstheme="majorBidi"/>
      <w:b/>
      <w:spacing w:val="5"/>
      <w:sz w:val="80"/>
      <w:szCs w:val="52"/>
      <w:shd w:val="clear" w:color="auto" w:fill="FFFFFF" w:themeFill="background1"/>
    </w:rPr>
  </w:style>
  <w:style w:type="paragraph" w:styleId="NoSpacing">
    <w:name w:val="No Spacing"/>
    <w:link w:val="NoSpacingChar"/>
    <w:uiPriority w:val="4"/>
    <w:rsid w:val="00F241A5"/>
    <w:pPr>
      <w:spacing w:after="0" w:line="240" w:lineRule="auto"/>
    </w:pPr>
    <w:rPr>
      <w:rFonts w:eastAsiaTheme="minorEastAsia"/>
    </w:rPr>
  </w:style>
  <w:style w:type="character" w:customStyle="1" w:styleId="NoSpacingChar">
    <w:name w:val="No Spacing Char"/>
    <w:basedOn w:val="DefaultParagraphFont"/>
    <w:link w:val="NoSpacing"/>
    <w:uiPriority w:val="4"/>
    <w:rsid w:val="00F241A5"/>
    <w:rPr>
      <w:rFonts w:eastAsiaTheme="minorEastAsia"/>
    </w:rPr>
  </w:style>
  <w:style w:type="paragraph" w:styleId="Header">
    <w:name w:val="header"/>
    <w:basedOn w:val="Normal"/>
    <w:link w:val="HeaderChar"/>
    <w:uiPriority w:val="99"/>
    <w:unhideWhenUsed/>
    <w:rsid w:val="00F241A5"/>
    <w:pPr>
      <w:tabs>
        <w:tab w:val="right" w:pos="6480"/>
        <w:tab w:val="right" w:pos="10800"/>
      </w:tabs>
      <w:spacing w:before="0" w:after="240" w:line="200" w:lineRule="exact"/>
      <w:contextualSpacing/>
    </w:pPr>
    <w:rPr>
      <w:color w:val="292929"/>
      <w:sz w:val="16"/>
    </w:rPr>
  </w:style>
  <w:style w:type="character" w:customStyle="1" w:styleId="HeaderChar">
    <w:name w:val="Header Char"/>
    <w:basedOn w:val="DefaultParagraphFont"/>
    <w:link w:val="Header"/>
    <w:uiPriority w:val="99"/>
    <w:rsid w:val="00F241A5"/>
    <w:rPr>
      <w:rFonts w:ascii="Arial" w:hAnsi="Arial"/>
      <w:color w:val="292929"/>
      <w:sz w:val="16"/>
    </w:rPr>
  </w:style>
  <w:style w:type="paragraph" w:styleId="Footer">
    <w:name w:val="footer"/>
    <w:basedOn w:val="Normal"/>
    <w:link w:val="FooterChar"/>
    <w:uiPriority w:val="99"/>
    <w:unhideWhenUsed/>
    <w:rsid w:val="00F241A5"/>
    <w:pPr>
      <w:tabs>
        <w:tab w:val="center" w:pos="5400"/>
        <w:tab w:val="right" w:pos="10800"/>
      </w:tabs>
      <w:spacing w:before="240" w:after="0" w:line="200" w:lineRule="exact"/>
      <w:contextualSpacing/>
    </w:pPr>
    <w:rPr>
      <w:color w:val="292929"/>
      <w:sz w:val="16"/>
    </w:rPr>
  </w:style>
  <w:style w:type="character" w:customStyle="1" w:styleId="FooterChar">
    <w:name w:val="Footer Char"/>
    <w:basedOn w:val="DefaultParagraphFont"/>
    <w:link w:val="Footer"/>
    <w:uiPriority w:val="99"/>
    <w:rsid w:val="00F241A5"/>
    <w:rPr>
      <w:rFonts w:ascii="Arial" w:hAnsi="Arial"/>
      <w:color w:val="292929"/>
      <w:sz w:val="16"/>
    </w:rPr>
  </w:style>
  <w:style w:type="paragraph" w:styleId="ListParagraph">
    <w:name w:val="List Paragraph"/>
    <w:basedOn w:val="Normal"/>
    <w:next w:val="Normal"/>
    <w:uiPriority w:val="34"/>
    <w:rsid w:val="00F241A5"/>
    <w:pPr>
      <w:tabs>
        <w:tab w:val="left" w:pos="5040"/>
      </w:tabs>
      <w:spacing w:line="276" w:lineRule="auto"/>
      <w:ind w:left="288"/>
      <w:contextualSpacing/>
    </w:pPr>
    <w:rPr>
      <w:sz w:val="18"/>
    </w:rPr>
  </w:style>
  <w:style w:type="table" w:customStyle="1" w:styleId="LabExerciseStepTable">
    <w:name w:val="Lab Exercise Step Table"/>
    <w:basedOn w:val="TableNormal"/>
    <w:uiPriority w:val="99"/>
    <w:rsid w:val="00F241A5"/>
    <w:pPr>
      <w:spacing w:after="0" w:line="240" w:lineRule="auto"/>
    </w:pPr>
    <w:rPr>
      <w:rFonts w:ascii="Arial" w:hAnsi="Arial"/>
      <w:sz w:val="18"/>
    </w:rPr>
    <w:tblPr/>
  </w:style>
  <w:style w:type="character" w:customStyle="1" w:styleId="CodeInline">
    <w:name w:val="Code Inline"/>
    <w:basedOn w:val="DefaultParagraphFont"/>
    <w:uiPriority w:val="1"/>
    <w:semiHidden/>
    <w:unhideWhenUsed/>
    <w:qFormat/>
    <w:rsid w:val="00F241A5"/>
    <w:rPr>
      <w:rFonts w:ascii="Lucida Console" w:hAnsi="Lucida Console" w:cs="Courier New"/>
      <w:b/>
      <w:spacing w:val="-6"/>
      <w:sz w:val="18"/>
    </w:rPr>
  </w:style>
  <w:style w:type="paragraph" w:customStyle="1" w:styleId="NumberedBullet">
    <w:name w:val="Numbered Bullet"/>
    <w:basedOn w:val="ListParagraph"/>
    <w:uiPriority w:val="5"/>
    <w:unhideWhenUsed/>
    <w:rsid w:val="00F241A5"/>
    <w:pPr>
      <w:tabs>
        <w:tab w:val="left" w:pos="144"/>
      </w:tabs>
      <w:spacing w:before="80" w:after="40" w:line="240" w:lineRule="auto"/>
      <w:ind w:hanging="360"/>
      <w:contextualSpacing w:val="0"/>
    </w:pPr>
  </w:style>
  <w:style w:type="paragraph" w:customStyle="1" w:styleId="LabStepScreenshot">
    <w:name w:val="Lab Step Screenshot"/>
    <w:basedOn w:val="Normal"/>
    <w:uiPriority w:val="2"/>
    <w:qFormat/>
    <w:rsid w:val="00F241A5"/>
    <w:pPr>
      <w:pBdr>
        <w:top w:val="single" w:sz="4" w:space="4" w:color="FFFFFF" w:themeColor="background1"/>
        <w:left w:val="single" w:sz="4" w:space="4" w:color="FFFFFF" w:themeColor="background1"/>
        <w:bottom w:val="single" w:sz="4" w:space="4" w:color="FFFFFF" w:themeColor="background1"/>
        <w:right w:val="single" w:sz="4" w:space="4" w:color="FFFFFF" w:themeColor="background1"/>
      </w:pBdr>
      <w:ind w:left="403"/>
    </w:pPr>
  </w:style>
  <w:style w:type="paragraph" w:styleId="FootnoteText">
    <w:name w:val="footnote text"/>
    <w:basedOn w:val="Normal"/>
    <w:link w:val="FootnoteTextChar"/>
    <w:uiPriority w:val="99"/>
    <w:semiHidden/>
    <w:unhideWhenUsed/>
    <w:rsid w:val="00F241A5"/>
    <w:pPr>
      <w:spacing w:before="0" w:after="0"/>
    </w:pPr>
    <w:rPr>
      <w:szCs w:val="20"/>
    </w:rPr>
  </w:style>
  <w:style w:type="character" w:customStyle="1" w:styleId="FootnoteTextChar">
    <w:name w:val="Footnote Text Char"/>
    <w:basedOn w:val="DefaultParagraphFont"/>
    <w:link w:val="FootnoteText"/>
    <w:uiPriority w:val="99"/>
    <w:semiHidden/>
    <w:rsid w:val="00F241A5"/>
    <w:rPr>
      <w:rFonts w:ascii="Arial" w:hAnsi="Arial"/>
      <w:color w:val="262626" w:themeColor="text1" w:themeTint="D9"/>
      <w:sz w:val="20"/>
      <w:szCs w:val="20"/>
    </w:rPr>
  </w:style>
  <w:style w:type="table" w:styleId="LightShading-Accent4">
    <w:name w:val="Light Shading Accent 4"/>
    <w:basedOn w:val="TableNormal"/>
    <w:uiPriority w:val="60"/>
    <w:rsid w:val="00F241A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customStyle="1" w:styleId="Figure">
    <w:name w:val="Figure"/>
    <w:basedOn w:val="Normal"/>
    <w:next w:val="Normal"/>
    <w:uiPriority w:val="5"/>
    <w:unhideWhenUsed/>
    <w:rsid w:val="00F241A5"/>
    <w:pPr>
      <w:spacing w:before="0" w:after="200" w:line="276" w:lineRule="auto"/>
      <w:ind w:left="720"/>
    </w:pPr>
    <w:rPr>
      <w:rFonts w:ascii="Tahoma" w:hAnsi="Tahoma" w:cs="Tahoma"/>
      <w:noProof/>
      <w:color w:val="4D4D4D"/>
      <w:sz w:val="22"/>
    </w:rPr>
  </w:style>
  <w:style w:type="table" w:customStyle="1" w:styleId="LightShading-Accent11">
    <w:name w:val="Light Shading - Accent 11"/>
    <w:basedOn w:val="TableNormal"/>
    <w:uiPriority w:val="60"/>
    <w:rsid w:val="00F241A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241A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Grid">
    <w:name w:val="Table Grid"/>
    <w:basedOn w:val="TableNormal"/>
    <w:uiPriority w:val="59"/>
    <w:rsid w:val="00F241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F241A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ullet">
    <w:name w:val="Bullet"/>
    <w:basedOn w:val="NumberedBullet"/>
    <w:uiPriority w:val="4"/>
    <w:unhideWhenUsed/>
    <w:rsid w:val="00F241A5"/>
    <w:pPr>
      <w:tabs>
        <w:tab w:val="clear" w:pos="144"/>
      </w:tabs>
      <w:spacing w:before="0" w:after="100" w:line="276" w:lineRule="auto"/>
      <w:ind w:left="1440"/>
    </w:pPr>
    <w:rPr>
      <w:rFonts w:asciiTheme="minorHAnsi" w:hAnsiTheme="minorHAnsi"/>
      <w:sz w:val="22"/>
    </w:rPr>
  </w:style>
  <w:style w:type="paragraph" w:styleId="ListBullet">
    <w:name w:val="List Bullet"/>
    <w:basedOn w:val="Normal"/>
    <w:uiPriority w:val="99"/>
    <w:unhideWhenUsed/>
    <w:rsid w:val="00F241A5"/>
    <w:pPr>
      <w:tabs>
        <w:tab w:val="num" w:pos="360"/>
      </w:tabs>
      <w:ind w:left="360" w:hanging="360"/>
      <w:contextualSpacing/>
    </w:pPr>
  </w:style>
  <w:style w:type="character" w:customStyle="1" w:styleId="InLineUrl">
    <w:name w:val="InLineUrl"/>
    <w:basedOn w:val="DefaultParagraphFont"/>
    <w:qFormat/>
    <w:rsid w:val="00F241A5"/>
    <w:rPr>
      <w:rFonts w:ascii="Arial" w:hAnsi="Arial"/>
      <w:b/>
      <w:sz w:val="18"/>
    </w:rPr>
  </w:style>
  <w:style w:type="paragraph" w:customStyle="1" w:styleId="LabStepNumbered">
    <w:name w:val="Lab Step Numbered"/>
    <w:link w:val="LabStepNumberedChar"/>
    <w:qFormat/>
    <w:rsid w:val="00EC5370"/>
    <w:pPr>
      <w:numPr>
        <w:numId w:val="6"/>
      </w:numPr>
      <w:tabs>
        <w:tab w:val="clear" w:pos="360"/>
        <w:tab w:val="left" w:pos="432"/>
      </w:tabs>
      <w:spacing w:before="80" w:after="40" w:line="240" w:lineRule="auto"/>
      <w:ind w:left="403" w:hanging="403"/>
    </w:pPr>
    <w:rPr>
      <w:rFonts w:ascii="Arial" w:hAnsi="Arial"/>
      <w:color w:val="262626" w:themeColor="text1" w:themeTint="D9"/>
      <w:sz w:val="18"/>
    </w:rPr>
  </w:style>
  <w:style w:type="paragraph" w:customStyle="1" w:styleId="LabStepCodeBlock">
    <w:name w:val="Lab Step Code Block"/>
    <w:basedOn w:val="Normal"/>
    <w:uiPriority w:val="1"/>
    <w:qFormat/>
    <w:rsid w:val="004C672F"/>
    <w:pPr>
      <w:pBdr>
        <w:top w:val="single" w:sz="2" w:space="3" w:color="C0C0C0"/>
        <w:left w:val="single" w:sz="2" w:space="2" w:color="C0C0C0"/>
        <w:bottom w:val="single" w:sz="2" w:space="3" w:color="C0C0C0"/>
        <w:right w:val="single" w:sz="2" w:space="2" w:color="C0C0C0"/>
      </w:pBdr>
      <w:shd w:val="solid" w:color="EAEAEA" w:fill="EAEAEA"/>
      <w:tabs>
        <w:tab w:val="left" w:pos="288"/>
        <w:tab w:val="left" w:pos="576"/>
        <w:tab w:val="left" w:pos="864"/>
        <w:tab w:val="left" w:pos="1152"/>
        <w:tab w:val="left" w:pos="1440"/>
      </w:tabs>
      <w:spacing w:line="180" w:lineRule="exact"/>
      <w:ind w:left="432"/>
      <w:contextualSpacing/>
    </w:pPr>
    <w:rPr>
      <w:rFonts w:ascii="Lucida Console" w:hAnsi="Lucida Console"/>
      <w:b/>
      <w:noProof/>
      <w:color w:val="000000" w:themeColor="text1"/>
      <w:sz w:val="16"/>
    </w:rPr>
  </w:style>
  <w:style w:type="paragraph" w:customStyle="1" w:styleId="LabStepNumberedLevel2">
    <w:name w:val="Lab Step Numbered Level 2"/>
    <w:basedOn w:val="LabStepNumbered"/>
    <w:qFormat/>
    <w:rsid w:val="00F241A5"/>
    <w:pPr>
      <w:numPr>
        <w:ilvl w:val="1"/>
      </w:numPr>
    </w:pPr>
  </w:style>
  <w:style w:type="paragraph" w:customStyle="1" w:styleId="LabStepLevel2NoBullet">
    <w:name w:val="Lab Step Level 2 No Bullet"/>
    <w:basedOn w:val="LabStepNumberedLevel2"/>
    <w:uiPriority w:val="3"/>
    <w:qFormat/>
    <w:rsid w:val="00F241A5"/>
    <w:pPr>
      <w:numPr>
        <w:numId w:val="0"/>
      </w:numPr>
      <w:spacing w:before="40"/>
      <w:ind w:left="720"/>
    </w:pPr>
  </w:style>
  <w:style w:type="character" w:customStyle="1" w:styleId="LabStepScreenshotFrame">
    <w:name w:val="Lab Step Screenshot Frame"/>
    <w:basedOn w:val="DefaultParagraphFont"/>
    <w:uiPriority w:val="1"/>
    <w:qFormat/>
    <w:rsid w:val="00F241A5"/>
    <w:rPr>
      <w:noProof/>
      <w:bdr w:val="single" w:sz="2" w:space="0" w:color="DDDDDD"/>
    </w:rPr>
  </w:style>
  <w:style w:type="paragraph" w:customStyle="1" w:styleId="LabExerciseCallout">
    <w:name w:val="Lab Exercise Callout"/>
    <w:basedOn w:val="LabExerciseLeadIn"/>
    <w:qFormat/>
    <w:rsid w:val="00F241A5"/>
    <w:pPr>
      <w:pBdr>
        <w:top w:val="dotted" w:sz="4" w:space="3" w:color="404040" w:themeColor="text1" w:themeTint="BF"/>
        <w:left w:val="dotted" w:sz="4" w:space="3" w:color="404040" w:themeColor="text1" w:themeTint="BF"/>
        <w:bottom w:val="dotted" w:sz="4" w:space="3" w:color="404040" w:themeColor="text1" w:themeTint="BF"/>
        <w:right w:val="dotted" w:sz="4" w:space="3" w:color="404040" w:themeColor="text1" w:themeTint="BF"/>
      </w:pBdr>
      <w:shd w:val="pct35" w:color="EAEAEA" w:fill="auto"/>
      <w:spacing w:before="120"/>
    </w:pPr>
    <w:rPr>
      <w:color w:val="333333"/>
    </w:rPr>
  </w:style>
  <w:style w:type="paragraph" w:customStyle="1" w:styleId="LabSetup">
    <w:name w:val="Lab Setup"/>
    <w:basedOn w:val="Normal"/>
    <w:next w:val="Normal"/>
    <w:rsid w:val="00F241A5"/>
    <w:pPr>
      <w:pBdr>
        <w:top w:val="single" w:sz="4" w:space="2" w:color="auto"/>
        <w:left w:val="single" w:sz="4" w:space="2" w:color="auto"/>
        <w:bottom w:val="single" w:sz="4" w:space="2" w:color="auto"/>
        <w:right w:val="single" w:sz="4" w:space="2" w:color="auto"/>
      </w:pBdr>
      <w:shd w:val="clear" w:color="auto" w:fill="000000" w:themeFill="text1"/>
      <w:spacing w:before="40" w:after="40"/>
      <w:ind w:left="72"/>
    </w:pPr>
    <w:rPr>
      <w:rFonts w:ascii="Arial Black" w:hAnsi="Arial Black"/>
      <w:color w:val="FFFFFF" w:themeColor="background1"/>
      <w:sz w:val="16"/>
    </w:rPr>
  </w:style>
  <w:style w:type="paragraph" w:customStyle="1" w:styleId="LabSetupStep">
    <w:name w:val="Lab Setup Step"/>
    <w:basedOn w:val="LabSetup"/>
    <w:qFormat/>
    <w:rsid w:val="00F241A5"/>
    <w:pPr>
      <w:numPr>
        <w:numId w:val="3"/>
      </w:numPr>
      <w:shd w:val="clear" w:color="auto" w:fill="FFFFFF" w:themeFill="background1"/>
      <w:tabs>
        <w:tab w:val="left" w:pos="216"/>
      </w:tabs>
      <w:spacing w:before="60" w:after="120" w:line="240" w:lineRule="exact"/>
      <w:contextualSpacing/>
    </w:pPr>
    <w:rPr>
      <w:rFonts w:ascii="Arial" w:hAnsi="Arial"/>
      <w:color w:val="auto"/>
    </w:rPr>
  </w:style>
  <w:style w:type="table" w:customStyle="1" w:styleId="LabExerciseTable">
    <w:name w:val="Lab Exercise Table"/>
    <w:basedOn w:val="TableGrid1"/>
    <w:uiPriority w:val="99"/>
    <w:rsid w:val="00F241A5"/>
    <w:pPr>
      <w:spacing w:after="0"/>
    </w:pPr>
    <w:rPr>
      <w:rFonts w:ascii="Arial" w:hAnsi="Arial"/>
      <w:sz w:val="18"/>
      <w:szCs w:val="20"/>
    </w:rP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241A5"/>
    <w:pPr>
      <w:spacing w:before="120" w:after="12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Emphasis">
    <w:name w:val="Emphasis"/>
    <w:basedOn w:val="DefaultParagraphFont"/>
    <w:uiPriority w:val="20"/>
    <w:rsid w:val="00F241A5"/>
    <w:rPr>
      <w:rFonts w:ascii="Arial" w:hAnsi="Arial"/>
      <w:b/>
      <w:iCs/>
      <w:sz w:val="16"/>
    </w:rPr>
  </w:style>
  <w:style w:type="character" w:customStyle="1" w:styleId="InlindeCode">
    <w:name w:val="InlindeCode"/>
    <w:basedOn w:val="DefaultParagraphFont"/>
    <w:qFormat/>
    <w:rsid w:val="00F241A5"/>
    <w:rPr>
      <w:rFonts w:ascii="Lucida Console" w:hAnsi="Lucida Console"/>
      <w:b/>
      <w:sz w:val="16"/>
    </w:rPr>
  </w:style>
  <w:style w:type="table" w:customStyle="1" w:styleId="LabStepTable">
    <w:name w:val="Lab Step Table"/>
    <w:basedOn w:val="TableGrid"/>
    <w:uiPriority w:val="99"/>
    <w:rsid w:val="00F241A5"/>
    <w:rPr>
      <w:rFonts w:ascii="Arial" w:hAnsi="Arial"/>
      <w:sz w:val="14"/>
    </w:rPr>
    <w:tblPr>
      <w:tblCellMar>
        <w:left w:w="0" w:type="dxa"/>
        <w:right w:w="0" w:type="dxa"/>
      </w:tblCellMar>
    </w:tblPr>
    <w:tcPr>
      <w:tcMar>
        <w:top w:w="72" w:type="dxa"/>
        <w:left w:w="72" w:type="dxa"/>
        <w:bottom w:w="72" w:type="dxa"/>
        <w:right w:w="72" w:type="dxa"/>
      </w:tcMar>
    </w:tcPr>
    <w:tblStylePr w:type="firstRow">
      <w:rPr>
        <w:color w:val="FFFFFF" w:themeColor="background1"/>
      </w:rPr>
      <w:tblPr/>
      <w:tcPr>
        <w:shd w:val="clear" w:color="auto" w:fill="000000" w:themeFill="text1"/>
      </w:tcPr>
    </w:tblStylePr>
  </w:style>
  <w:style w:type="character" w:customStyle="1" w:styleId="Heading3Char">
    <w:name w:val="Heading 3 Char"/>
    <w:basedOn w:val="DefaultParagraphFont"/>
    <w:link w:val="Heading3"/>
    <w:rsid w:val="008E76C5"/>
    <w:rPr>
      <w:rFonts w:ascii="Arial Black" w:eastAsiaTheme="majorEastAsia" w:hAnsi="Arial Black" w:cstheme="majorBidi"/>
      <w:b/>
      <w:bCs/>
      <w:color w:val="404040" w:themeColor="text1" w:themeTint="BF"/>
    </w:rPr>
  </w:style>
  <w:style w:type="paragraph" w:customStyle="1" w:styleId="LabStepCodeBlockLevel2">
    <w:name w:val="Lab Step Code Block Level 2"/>
    <w:basedOn w:val="LabStepCodeBlock"/>
    <w:uiPriority w:val="1"/>
    <w:qFormat/>
    <w:rsid w:val="00F241A5"/>
    <w:pPr>
      <w:ind w:left="792"/>
    </w:pPr>
  </w:style>
  <w:style w:type="paragraph" w:customStyle="1" w:styleId="LabStepScreenshotLevel2">
    <w:name w:val="Lab Step Screenshot Level 2"/>
    <w:basedOn w:val="LabStepScreenshot"/>
    <w:uiPriority w:val="2"/>
    <w:qFormat/>
    <w:rsid w:val="00F241A5"/>
    <w:pPr>
      <w:ind w:left="720"/>
    </w:pPr>
    <w:rPr>
      <w:noProof/>
    </w:rPr>
  </w:style>
  <w:style w:type="paragraph" w:styleId="TOCHeading">
    <w:name w:val="TOC Heading"/>
    <w:basedOn w:val="Heading1"/>
    <w:next w:val="Normal"/>
    <w:uiPriority w:val="39"/>
    <w:unhideWhenUsed/>
    <w:qFormat/>
    <w:rsid w:val="00F241A5"/>
    <w:pPr>
      <w:keepNext/>
      <w:keepLines/>
      <w:pBdr>
        <w:bottom w:val="none" w:sz="0" w:space="0" w:color="auto"/>
      </w:pBdr>
      <w:spacing w:before="480" w:after="0" w:line="276" w:lineRule="auto"/>
      <w:outlineLvl w:val="9"/>
    </w:pPr>
    <w:rPr>
      <w:rFonts w:asciiTheme="majorHAnsi" w:eastAsiaTheme="majorEastAsia" w:hAnsiTheme="majorHAnsi" w:cstheme="majorBidi"/>
      <w:b/>
      <w:bCs/>
      <w:color w:val="365F91" w:themeColor="accent1" w:themeShade="BF"/>
      <w:szCs w:val="28"/>
    </w:rPr>
  </w:style>
  <w:style w:type="paragraph" w:customStyle="1" w:styleId="ActionSection">
    <w:name w:val="&lt;&gt;ActionSection"/>
    <w:basedOn w:val="Normal"/>
    <w:uiPriority w:val="4"/>
    <w:rsid w:val="00F241A5"/>
    <w:pPr>
      <w:numPr>
        <w:numId w:val="1"/>
      </w:numPr>
      <w:spacing w:before="0" w:after="0" w:line="240" w:lineRule="exact"/>
    </w:pPr>
    <w:rPr>
      <w:rFonts w:eastAsia="Times New Roman" w:cs="Arial"/>
      <w:szCs w:val="24"/>
    </w:rPr>
  </w:style>
  <w:style w:type="character" w:styleId="CommentReference">
    <w:name w:val="annotation reference"/>
    <w:basedOn w:val="DefaultParagraphFont"/>
    <w:uiPriority w:val="99"/>
    <w:semiHidden/>
    <w:unhideWhenUsed/>
    <w:rsid w:val="00F241A5"/>
    <w:rPr>
      <w:sz w:val="16"/>
      <w:szCs w:val="16"/>
    </w:rPr>
  </w:style>
  <w:style w:type="paragraph" w:styleId="CommentText">
    <w:name w:val="annotation text"/>
    <w:basedOn w:val="Normal"/>
    <w:link w:val="CommentTextChar"/>
    <w:uiPriority w:val="99"/>
    <w:semiHidden/>
    <w:unhideWhenUsed/>
    <w:rsid w:val="00F241A5"/>
    <w:rPr>
      <w:szCs w:val="20"/>
    </w:rPr>
  </w:style>
  <w:style w:type="character" w:customStyle="1" w:styleId="CommentTextChar">
    <w:name w:val="Comment Text Char"/>
    <w:basedOn w:val="DefaultParagraphFont"/>
    <w:link w:val="CommentText"/>
    <w:uiPriority w:val="99"/>
    <w:semiHidden/>
    <w:rsid w:val="00F241A5"/>
    <w:rPr>
      <w:rFonts w:ascii="Arial" w:hAnsi="Arial"/>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F241A5"/>
    <w:rPr>
      <w:b/>
      <w:bCs/>
    </w:rPr>
  </w:style>
  <w:style w:type="character" w:customStyle="1" w:styleId="CommentSubjectChar">
    <w:name w:val="Comment Subject Char"/>
    <w:basedOn w:val="CommentTextChar"/>
    <w:link w:val="CommentSubject"/>
    <w:uiPriority w:val="99"/>
    <w:semiHidden/>
    <w:rsid w:val="00F241A5"/>
    <w:rPr>
      <w:rFonts w:ascii="Arial" w:hAnsi="Arial"/>
      <w:b/>
      <w:bCs/>
      <w:color w:val="262626" w:themeColor="text1" w:themeTint="D9"/>
      <w:sz w:val="20"/>
      <w:szCs w:val="20"/>
    </w:rPr>
  </w:style>
  <w:style w:type="character" w:styleId="Strong">
    <w:name w:val="Strong"/>
    <w:basedOn w:val="DefaultParagraphFont"/>
    <w:uiPriority w:val="23"/>
    <w:rsid w:val="00F241A5"/>
    <w:rPr>
      <w:b/>
      <w:bCs/>
    </w:rPr>
  </w:style>
  <w:style w:type="paragraph" w:styleId="NormalWeb">
    <w:name w:val="Normal (Web)"/>
    <w:basedOn w:val="Normal"/>
    <w:uiPriority w:val="99"/>
    <w:semiHidden/>
    <w:unhideWhenUsed/>
    <w:rsid w:val="00F241A5"/>
    <w:pPr>
      <w:spacing w:before="100" w:beforeAutospacing="1" w:after="100" w:afterAutospacing="1"/>
    </w:pPr>
    <w:rPr>
      <w:rFonts w:ascii="Times New Roman" w:eastAsia="Times New Roman" w:hAnsi="Times New Roman" w:cs="Times New Roman"/>
      <w:szCs w:val="24"/>
    </w:rPr>
  </w:style>
  <w:style w:type="paragraph" w:customStyle="1" w:styleId="TOCHeader">
    <w:name w:val="TOC Header"/>
    <w:basedOn w:val="Normal"/>
    <w:uiPriority w:val="4"/>
    <w:rsid w:val="00F241A5"/>
    <w:pPr>
      <w:pBdr>
        <w:bottom w:val="single" w:sz="8" w:space="2" w:color="000000" w:themeColor="text1"/>
      </w:pBdr>
      <w:spacing w:before="480"/>
    </w:pPr>
    <w:rPr>
      <w:rFonts w:ascii="Arial Black" w:hAnsi="Arial Black"/>
      <w:b/>
      <w:color w:val="000000" w:themeColor="text1"/>
      <w:sz w:val="28"/>
    </w:rPr>
  </w:style>
  <w:style w:type="paragraph" w:styleId="Subtitle">
    <w:name w:val="Subtitle"/>
    <w:basedOn w:val="Title"/>
    <w:next w:val="Normal"/>
    <w:link w:val="SubtitleChar"/>
    <w:uiPriority w:val="11"/>
    <w:rsid w:val="00F241A5"/>
    <w:pPr>
      <w:numPr>
        <w:ilvl w:val="1"/>
      </w:numPr>
      <w:shd w:val="clear" w:color="000000" w:themeColor="text1" w:fill="auto"/>
      <w:ind w:left="288"/>
    </w:pPr>
    <w:rPr>
      <w:i/>
      <w:iCs/>
      <w:spacing w:val="0"/>
      <w:position w:val="22"/>
      <w:sz w:val="40"/>
      <w:szCs w:val="24"/>
    </w:rPr>
  </w:style>
  <w:style w:type="character" w:customStyle="1" w:styleId="SubtitleChar">
    <w:name w:val="Subtitle Char"/>
    <w:basedOn w:val="DefaultParagraphFont"/>
    <w:link w:val="Subtitle"/>
    <w:uiPriority w:val="11"/>
    <w:rsid w:val="00F241A5"/>
    <w:rPr>
      <w:rFonts w:ascii="Arial" w:eastAsiaTheme="majorEastAsia" w:hAnsi="Arial" w:cstheme="majorBidi"/>
      <w:b/>
      <w:i/>
      <w:iCs/>
      <w:position w:val="22"/>
      <w:sz w:val="40"/>
      <w:szCs w:val="24"/>
      <w:shd w:val="clear" w:color="000000" w:themeColor="text1" w:fill="auto"/>
    </w:rPr>
  </w:style>
  <w:style w:type="paragraph" w:customStyle="1" w:styleId="Slide">
    <w:name w:val="Slide"/>
    <w:basedOn w:val="Normal"/>
    <w:uiPriority w:val="4"/>
    <w:rsid w:val="00F241A5"/>
    <w:pPr>
      <w:pBdr>
        <w:bottom w:val="single" w:sz="8" w:space="12" w:color="D9D9D9" w:themeColor="background1" w:themeShade="D9"/>
      </w:pBdr>
      <w:spacing w:after="240"/>
      <w:jc w:val="center"/>
    </w:pPr>
    <w:rPr>
      <w:rFonts w:ascii="Verdana" w:hAnsi="Verdana"/>
      <w:sz w:val="18"/>
    </w:rPr>
  </w:style>
  <w:style w:type="paragraph" w:customStyle="1" w:styleId="SlideNotes">
    <w:name w:val="Slide Notes"/>
    <w:basedOn w:val="Normal"/>
    <w:uiPriority w:val="4"/>
    <w:rsid w:val="00F241A5"/>
    <w:pPr>
      <w:spacing w:before="240"/>
      <w:ind w:left="720" w:right="720"/>
    </w:pPr>
    <w:rPr>
      <w:color w:val="1C1C1C"/>
    </w:rPr>
  </w:style>
  <w:style w:type="paragraph" w:customStyle="1" w:styleId="SlidesNotes">
    <w:name w:val="Slides Notes"/>
    <w:basedOn w:val="Normal"/>
    <w:uiPriority w:val="4"/>
    <w:rsid w:val="00F241A5"/>
    <w:pPr>
      <w:spacing w:before="240"/>
    </w:pPr>
  </w:style>
  <w:style w:type="paragraph" w:customStyle="1" w:styleId="LegalHeader">
    <w:name w:val="Legal Header"/>
    <w:basedOn w:val="Normal"/>
    <w:uiPriority w:val="3"/>
    <w:rsid w:val="00F241A5"/>
    <w:pPr>
      <w:spacing w:before="600"/>
    </w:pPr>
    <w:rPr>
      <w:b/>
      <w:color w:val="auto"/>
      <w:u w:val="single"/>
    </w:rPr>
  </w:style>
  <w:style w:type="paragraph" w:customStyle="1" w:styleId="LegalBody">
    <w:name w:val="Legal Body"/>
    <w:basedOn w:val="Normal"/>
    <w:uiPriority w:val="3"/>
    <w:rsid w:val="00F241A5"/>
    <w:rPr>
      <w:sz w:val="18"/>
    </w:rPr>
  </w:style>
  <w:style w:type="paragraph" w:customStyle="1" w:styleId="CourseInfo">
    <w:name w:val="Course Info"/>
    <w:basedOn w:val="Normal"/>
    <w:uiPriority w:val="4"/>
    <w:rsid w:val="00F241A5"/>
    <w:pPr>
      <w:pBdr>
        <w:top w:val="single" w:sz="12" w:space="6" w:color="auto"/>
        <w:left w:val="single" w:sz="18" w:space="4" w:color="BFBFBF" w:themeColor="background1" w:themeShade="BF"/>
        <w:bottom w:val="single" w:sz="18" w:space="4" w:color="BFBFBF" w:themeColor="background1" w:themeShade="BF"/>
        <w:right w:val="single" w:sz="18" w:space="4" w:color="BFBFBF" w:themeColor="background1" w:themeShade="BF"/>
      </w:pBdr>
      <w:shd w:val="clear" w:color="auto" w:fill="F2F2F2" w:themeFill="background1" w:themeFillShade="F2"/>
      <w:tabs>
        <w:tab w:val="left" w:pos="1728"/>
      </w:tabs>
      <w:spacing w:before="0"/>
      <w:ind w:left="108" w:right="108"/>
    </w:pPr>
    <w:rPr>
      <w:color w:val="595959" w:themeColor="text1" w:themeTint="A6"/>
    </w:rPr>
  </w:style>
  <w:style w:type="character" w:customStyle="1" w:styleId="LabStepNumberedChar">
    <w:name w:val="Lab Step Numbered Char"/>
    <w:basedOn w:val="DefaultParagraphFont"/>
    <w:link w:val="LabStepNumbered"/>
    <w:rsid w:val="00EC5370"/>
    <w:rPr>
      <w:rFonts w:ascii="Arial" w:hAnsi="Arial"/>
      <w:color w:val="262626" w:themeColor="text1" w:themeTint="D9"/>
      <w:sz w:val="18"/>
    </w:rPr>
  </w:style>
  <w:style w:type="paragraph" w:customStyle="1" w:styleId="Strong1">
    <w:name w:val="Strong1"/>
    <w:basedOn w:val="LabStepNumbered"/>
    <w:link w:val="strongChar"/>
    <w:uiPriority w:val="5"/>
    <w:rsid w:val="00F241A5"/>
    <w:pPr>
      <w:numPr>
        <w:numId w:val="0"/>
      </w:numPr>
      <w:ind w:left="757" w:hanging="360"/>
    </w:pPr>
    <w:rPr>
      <w:b/>
    </w:rPr>
  </w:style>
  <w:style w:type="character" w:customStyle="1" w:styleId="strongChar">
    <w:name w:val="strong Char"/>
    <w:basedOn w:val="LabStepNumberedChar"/>
    <w:link w:val="Strong1"/>
    <w:uiPriority w:val="5"/>
    <w:rsid w:val="00F241A5"/>
    <w:rPr>
      <w:rFonts w:ascii="Arial" w:hAnsi="Arial"/>
      <w:b/>
      <w:color w:val="262626" w:themeColor="text1" w:themeTint="D9"/>
      <w:sz w:val="18"/>
    </w:rPr>
  </w:style>
  <w:style w:type="paragraph" w:customStyle="1" w:styleId="CourseCode">
    <w:name w:val="Course Code"/>
    <w:basedOn w:val="Normal"/>
    <w:uiPriority w:val="4"/>
    <w:rsid w:val="00F241A5"/>
    <w:pPr>
      <w:spacing w:before="720"/>
      <w:jc w:val="center"/>
    </w:pPr>
    <w:rPr>
      <w:rFonts w:ascii="Arial Black" w:hAnsi="Arial Black"/>
      <w:color w:val="auto"/>
      <w:sz w:val="72"/>
    </w:rPr>
  </w:style>
  <w:style w:type="paragraph" w:styleId="TOC3">
    <w:name w:val="toc 3"/>
    <w:basedOn w:val="Normal"/>
    <w:next w:val="Normal"/>
    <w:autoRedefine/>
    <w:uiPriority w:val="39"/>
    <w:unhideWhenUsed/>
    <w:rsid w:val="00F241A5"/>
    <w:pPr>
      <w:tabs>
        <w:tab w:val="right" w:leader="dot" w:pos="10790"/>
      </w:tabs>
      <w:spacing w:before="40" w:after="0"/>
      <w:ind w:left="432"/>
    </w:pPr>
    <w:rPr>
      <w:sz w:val="16"/>
    </w:rPr>
  </w:style>
  <w:style w:type="numbering" w:customStyle="1" w:styleId="LabStepsTemplate">
    <w:name w:val="LabStepsTemplate"/>
    <w:uiPriority w:val="99"/>
    <w:rsid w:val="00F241A5"/>
    <w:pPr>
      <w:numPr>
        <w:numId w:val="4"/>
      </w:numPr>
    </w:pPr>
  </w:style>
  <w:style w:type="paragraph" w:customStyle="1" w:styleId="ModuleDescription">
    <w:name w:val="Module Description"/>
    <w:basedOn w:val="Normal"/>
    <w:uiPriority w:val="4"/>
    <w:rsid w:val="00F241A5"/>
    <w:pPr>
      <w:pBdr>
        <w:top w:val="single" w:sz="8" w:space="8" w:color="auto" w:shadow="1"/>
        <w:left w:val="single" w:sz="8" w:space="8" w:color="auto" w:shadow="1"/>
        <w:bottom w:val="single" w:sz="8" w:space="8" w:color="auto" w:shadow="1"/>
        <w:right w:val="single" w:sz="8" w:space="8" w:color="auto" w:shadow="1"/>
      </w:pBdr>
      <w:shd w:val="clear" w:color="auto" w:fill="EAEAEA"/>
      <w:spacing w:before="240" w:after="240"/>
      <w:ind w:left="720" w:right="720"/>
      <w:jc w:val="both"/>
    </w:pPr>
    <w:rPr>
      <w:sz w:val="24"/>
    </w:rPr>
  </w:style>
  <w:style w:type="paragraph" w:customStyle="1" w:styleId="AgendaSlide">
    <w:name w:val="Agenda Slide"/>
    <w:basedOn w:val="Normal"/>
    <w:uiPriority w:val="4"/>
    <w:rsid w:val="00F241A5"/>
    <w:pPr>
      <w:jc w:val="center"/>
    </w:pPr>
  </w:style>
  <w:style w:type="paragraph" w:customStyle="1" w:styleId="TopicsCoveredItem">
    <w:name w:val="Topics Covered Item"/>
    <w:basedOn w:val="Normal"/>
    <w:uiPriority w:val="4"/>
    <w:rsid w:val="00F241A5"/>
    <w:pPr>
      <w:numPr>
        <w:numId w:val="5"/>
      </w:numPr>
      <w:spacing w:before="0" w:after="0"/>
      <w:contextualSpacing/>
    </w:pPr>
  </w:style>
  <w:style w:type="paragraph" w:customStyle="1" w:styleId="ModuleIntroHeader">
    <w:name w:val="Module Intro Header"/>
    <w:basedOn w:val="Normal"/>
    <w:uiPriority w:val="4"/>
    <w:rsid w:val="00F241A5"/>
    <w:pPr>
      <w:pBdr>
        <w:bottom w:val="single" w:sz="8" w:space="1" w:color="auto"/>
      </w:pBdr>
      <w:spacing w:before="360"/>
      <w:ind w:left="288"/>
    </w:pPr>
    <w:rPr>
      <w:b/>
      <w:sz w:val="24"/>
    </w:rPr>
  </w:style>
  <w:style w:type="paragraph" w:customStyle="1" w:styleId="ModuleAgendaItem">
    <w:name w:val="Module Agenda Item"/>
    <w:basedOn w:val="Normal"/>
    <w:uiPriority w:val="4"/>
    <w:rsid w:val="00F241A5"/>
    <w:pPr>
      <w:spacing w:before="0" w:after="0"/>
      <w:ind w:left="360" w:hanging="360"/>
      <w:contextualSpacing/>
    </w:pPr>
    <w:rPr>
      <w:sz w:val="24"/>
    </w:rPr>
  </w:style>
  <w:style w:type="paragraph" w:customStyle="1" w:styleId="LabStepNumberedLevel3">
    <w:name w:val="Lab Step Numbered Level 3"/>
    <w:basedOn w:val="LabStepNumberedLevel2"/>
    <w:qFormat/>
    <w:rsid w:val="00F241A5"/>
    <w:pPr>
      <w:numPr>
        <w:ilvl w:val="2"/>
      </w:numPr>
      <w:tabs>
        <w:tab w:val="left" w:pos="994"/>
      </w:tabs>
    </w:pPr>
  </w:style>
  <w:style w:type="paragraph" w:customStyle="1" w:styleId="LabStepNumberedLevel4">
    <w:name w:val="Lab Step Numbered Level 4"/>
    <w:basedOn w:val="LabStepNumberedLevel3"/>
    <w:qFormat/>
    <w:rsid w:val="00F241A5"/>
    <w:pPr>
      <w:numPr>
        <w:ilvl w:val="3"/>
      </w:numPr>
      <w:tabs>
        <w:tab w:val="clear" w:pos="994"/>
        <w:tab w:val="left" w:pos="1627"/>
      </w:tabs>
    </w:pPr>
  </w:style>
  <w:style w:type="paragraph" w:customStyle="1" w:styleId="LabExerciseLeadIn">
    <w:name w:val="Lab Exercise Lead In"/>
    <w:basedOn w:val="Normal"/>
    <w:qFormat/>
    <w:rsid w:val="00F241A5"/>
    <w:pPr>
      <w:pBdr>
        <w:top w:val="single" w:sz="2" w:space="4" w:color="808080"/>
        <w:left w:val="single" w:sz="2" w:space="3" w:color="808080"/>
        <w:bottom w:val="single" w:sz="2" w:space="4" w:color="808080"/>
        <w:right w:val="single" w:sz="2" w:space="3" w:color="808080"/>
      </w:pBdr>
      <w:shd w:val="pct65" w:color="EAEAEA" w:fill="auto"/>
      <w:spacing w:before="0"/>
      <w:ind w:left="72"/>
    </w:pPr>
    <w:rPr>
      <w:sz w:val="18"/>
    </w:rPr>
  </w:style>
  <w:style w:type="paragraph" w:customStyle="1" w:styleId="LabExerciseItem">
    <w:name w:val="Lab Exercise Item"/>
    <w:basedOn w:val="Normal"/>
    <w:next w:val="Normal"/>
    <w:uiPriority w:val="4"/>
    <w:qFormat/>
    <w:rsid w:val="00F241A5"/>
    <w:pPr>
      <w:spacing w:before="0" w:after="0"/>
      <w:ind w:left="360" w:hanging="360"/>
    </w:pPr>
  </w:style>
  <w:style w:type="paragraph" w:customStyle="1" w:styleId="LabExerciseText">
    <w:name w:val="Lab Exercise Text"/>
    <w:basedOn w:val="Normal"/>
    <w:uiPriority w:val="99"/>
    <w:qFormat/>
    <w:rsid w:val="00581AC4"/>
    <w:pPr>
      <w:pBdr>
        <w:top w:val="single" w:sz="2" w:space="6" w:color="808080"/>
        <w:left w:val="single" w:sz="2" w:space="6" w:color="808080"/>
        <w:bottom w:val="single" w:sz="2" w:space="6" w:color="808080"/>
        <w:right w:val="single" w:sz="2" w:space="6" w:color="808080"/>
      </w:pBdr>
      <w:shd w:val="pct65" w:color="EAEAEA" w:fill="auto"/>
      <w:spacing w:before="0" w:after="240"/>
      <w:ind w:left="72"/>
    </w:pPr>
  </w:style>
  <w:style w:type="character" w:styleId="FollowedHyperlink">
    <w:name w:val="FollowedHyperlink"/>
    <w:basedOn w:val="DefaultParagraphFont"/>
    <w:uiPriority w:val="99"/>
    <w:semiHidden/>
    <w:unhideWhenUsed/>
    <w:rsid w:val="00742392"/>
    <w:rPr>
      <w:color w:val="800080" w:themeColor="followedHyperlink"/>
      <w:u w:val="single"/>
    </w:rPr>
  </w:style>
  <w:style w:type="paragraph" w:customStyle="1" w:styleId="LabStepLevel2Numbered">
    <w:name w:val="Lab Step Level 2 Numbered"/>
    <w:basedOn w:val="LabStepNumbered"/>
    <w:uiPriority w:val="2"/>
    <w:qFormat/>
    <w:rsid w:val="00E32970"/>
    <w:pPr>
      <w:numPr>
        <w:numId w:val="0"/>
      </w:numPr>
      <w:tabs>
        <w:tab w:val="num" w:pos="720"/>
      </w:tabs>
      <w:ind w:left="720" w:hanging="320"/>
    </w:pPr>
  </w:style>
  <w:style w:type="paragraph" w:customStyle="1" w:styleId="Default">
    <w:name w:val="Default"/>
    <w:uiPriority w:val="99"/>
    <w:rsid w:val="00BB1AF7"/>
    <w:pPr>
      <w:autoSpaceDE w:val="0"/>
      <w:autoSpaceDN w:val="0"/>
      <w:adjustRightInd w:val="0"/>
      <w:spacing w:after="0" w:line="240" w:lineRule="auto"/>
    </w:pPr>
    <w:rPr>
      <w:rFonts w:ascii="Arial" w:hAnsi="Arial" w:cs="Arial"/>
      <w:color w:val="000000"/>
      <w:sz w:val="24"/>
      <w:szCs w:val="24"/>
    </w:rPr>
  </w:style>
  <w:style w:type="paragraph" w:styleId="Revision">
    <w:name w:val="Revision"/>
    <w:uiPriority w:val="99"/>
    <w:semiHidden/>
    <w:rsid w:val="001C7B5E"/>
    <w:pPr>
      <w:spacing w:after="0" w:line="240" w:lineRule="auto"/>
    </w:pPr>
    <w:rPr>
      <w:rFonts w:ascii="Arial" w:hAnsi="Arial"/>
      <w:color w:val="262626" w:themeColor="text1" w:themeTint="D9"/>
      <w:sz w:val="20"/>
    </w:rPr>
  </w:style>
  <w:style w:type="character" w:styleId="UnresolvedMention">
    <w:name w:val="Unresolved Mention"/>
    <w:basedOn w:val="DefaultParagraphFont"/>
    <w:uiPriority w:val="99"/>
    <w:semiHidden/>
    <w:unhideWhenUsed/>
    <w:rsid w:val="00DA0064"/>
    <w:rPr>
      <w:color w:val="808080"/>
      <w:shd w:val="clear" w:color="auto" w:fill="E6E6E6"/>
    </w:rPr>
  </w:style>
  <w:style w:type="paragraph" w:customStyle="1" w:styleId="ImageforStep">
    <w:name w:val="Image for Step"/>
    <w:basedOn w:val="Normal"/>
    <w:link w:val="ImageforStepChar"/>
    <w:qFormat/>
    <w:rsid w:val="000261B7"/>
    <w:pPr>
      <w:ind w:left="403"/>
    </w:pPr>
  </w:style>
  <w:style w:type="character" w:customStyle="1" w:styleId="ImageforStepChar">
    <w:name w:val="Image for Step Char"/>
    <w:basedOn w:val="DefaultParagraphFont"/>
    <w:link w:val="ImageforStep"/>
    <w:rsid w:val="000261B7"/>
    <w:rPr>
      <w:rFonts w:ascii="Arial" w:hAnsi="Arial"/>
      <w:color w:val="262626" w:themeColor="text1" w:themeTint="D9"/>
      <w:sz w:val="20"/>
    </w:rPr>
  </w:style>
  <w:style w:type="paragraph" w:customStyle="1" w:styleId="CodeListing">
    <w:name w:val="Code Listing"/>
    <w:basedOn w:val="Normal"/>
    <w:qFormat/>
    <w:rsid w:val="0061025D"/>
    <w:pPr>
      <w:pBdr>
        <w:top w:val="single" w:sz="2" w:space="6" w:color="A6A6A6" w:themeColor="background1" w:themeShade="A6"/>
        <w:left w:val="single" w:sz="2" w:space="4" w:color="A6A6A6" w:themeColor="background1" w:themeShade="A6"/>
        <w:bottom w:val="single" w:sz="2" w:space="6" w:color="A6A6A6" w:themeColor="background1" w:themeShade="A6"/>
        <w:right w:val="single" w:sz="2" w:space="4" w:color="A6A6A6" w:themeColor="background1" w:themeShade="A6"/>
      </w:pBdr>
      <w:shd w:val="clear" w:color="auto" w:fill="F2F2F2" w:themeFill="background1" w:themeFillShade="F2"/>
      <w:spacing w:before="240" w:after="240" w:line="180" w:lineRule="exact"/>
      <w:ind w:left="144"/>
      <w:contextualSpacing/>
    </w:pPr>
    <w:rPr>
      <w:rFonts w:ascii="Lucida Console" w:hAnsi="Lucida Console"/>
      <w:b/>
      <w:noProof/>
      <w:color w:val="auto"/>
      <w:sz w:val="16"/>
    </w:rPr>
  </w:style>
  <w:style w:type="paragraph" w:customStyle="1" w:styleId="Callout">
    <w:name w:val="Callout"/>
    <w:basedOn w:val="Normal"/>
    <w:qFormat/>
    <w:rsid w:val="0061025D"/>
    <w:pPr>
      <w:pBdr>
        <w:top w:val="single" w:sz="4" w:space="4" w:color="auto"/>
        <w:left w:val="single" w:sz="4" w:space="4" w:color="auto"/>
        <w:bottom w:val="single" w:sz="4" w:space="4" w:color="auto"/>
        <w:right w:val="single" w:sz="4" w:space="4" w:color="auto"/>
      </w:pBdr>
      <w:shd w:val="clear" w:color="auto" w:fill="FFF9E7"/>
      <w:spacing w:before="0" w:after="160" w:line="259" w:lineRule="auto"/>
      <w:ind w:left="144"/>
    </w:pPr>
    <w:rPr>
      <w:rFonts w:asciiTheme="minorHAnsi" w:hAnsiTheme="minorHAnsi"/>
      <w:color w:val="auto"/>
      <w:sz w:val="22"/>
    </w:rPr>
  </w:style>
  <w:style w:type="paragraph" w:customStyle="1" w:styleId="ImageforStep2">
    <w:name w:val="Image for Step 2"/>
    <w:basedOn w:val="ImageforStep"/>
    <w:next w:val="ImageforStep"/>
    <w:qFormat/>
    <w:rsid w:val="00E3152D"/>
    <w:pPr>
      <w:ind w:left="504"/>
    </w:pPr>
  </w:style>
  <w:style w:type="paragraph" w:customStyle="1" w:styleId="Prerequisite">
    <w:name w:val="Prerequisite"/>
    <w:basedOn w:val="Normal"/>
    <w:qFormat/>
    <w:rsid w:val="0092280E"/>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688">
      <w:bodyDiv w:val="1"/>
      <w:marLeft w:val="0"/>
      <w:marRight w:val="0"/>
      <w:marTop w:val="0"/>
      <w:marBottom w:val="0"/>
      <w:divBdr>
        <w:top w:val="none" w:sz="0" w:space="0" w:color="auto"/>
        <w:left w:val="none" w:sz="0" w:space="0" w:color="auto"/>
        <w:bottom w:val="none" w:sz="0" w:space="0" w:color="auto"/>
        <w:right w:val="none" w:sz="0" w:space="0" w:color="auto"/>
      </w:divBdr>
    </w:div>
    <w:div w:id="193739929">
      <w:bodyDiv w:val="1"/>
      <w:marLeft w:val="0"/>
      <w:marRight w:val="0"/>
      <w:marTop w:val="0"/>
      <w:marBottom w:val="0"/>
      <w:divBdr>
        <w:top w:val="none" w:sz="0" w:space="0" w:color="auto"/>
        <w:left w:val="none" w:sz="0" w:space="0" w:color="auto"/>
        <w:bottom w:val="none" w:sz="0" w:space="0" w:color="auto"/>
        <w:right w:val="none" w:sz="0" w:space="0" w:color="auto"/>
      </w:divBdr>
      <w:divsChild>
        <w:div w:id="1685089281">
          <w:marLeft w:val="0"/>
          <w:marRight w:val="0"/>
          <w:marTop w:val="0"/>
          <w:marBottom w:val="0"/>
          <w:divBdr>
            <w:top w:val="none" w:sz="0" w:space="0" w:color="auto"/>
            <w:left w:val="none" w:sz="0" w:space="0" w:color="auto"/>
            <w:bottom w:val="none" w:sz="0" w:space="0" w:color="auto"/>
            <w:right w:val="none" w:sz="0" w:space="0" w:color="auto"/>
          </w:divBdr>
          <w:divsChild>
            <w:div w:id="74978777">
              <w:marLeft w:val="0"/>
              <w:marRight w:val="0"/>
              <w:marTop w:val="0"/>
              <w:marBottom w:val="0"/>
              <w:divBdr>
                <w:top w:val="none" w:sz="0" w:space="0" w:color="auto"/>
                <w:left w:val="none" w:sz="0" w:space="0" w:color="auto"/>
                <w:bottom w:val="none" w:sz="0" w:space="0" w:color="auto"/>
                <w:right w:val="none" w:sz="0" w:space="0" w:color="auto"/>
              </w:divBdr>
            </w:div>
            <w:div w:id="786699401">
              <w:marLeft w:val="0"/>
              <w:marRight w:val="0"/>
              <w:marTop w:val="0"/>
              <w:marBottom w:val="0"/>
              <w:divBdr>
                <w:top w:val="none" w:sz="0" w:space="0" w:color="auto"/>
                <w:left w:val="none" w:sz="0" w:space="0" w:color="auto"/>
                <w:bottom w:val="none" w:sz="0" w:space="0" w:color="auto"/>
                <w:right w:val="none" w:sz="0" w:space="0" w:color="auto"/>
              </w:divBdr>
            </w:div>
            <w:div w:id="1149440478">
              <w:marLeft w:val="0"/>
              <w:marRight w:val="0"/>
              <w:marTop w:val="0"/>
              <w:marBottom w:val="0"/>
              <w:divBdr>
                <w:top w:val="none" w:sz="0" w:space="0" w:color="auto"/>
                <w:left w:val="none" w:sz="0" w:space="0" w:color="auto"/>
                <w:bottom w:val="none" w:sz="0" w:space="0" w:color="auto"/>
                <w:right w:val="none" w:sz="0" w:space="0" w:color="auto"/>
              </w:divBdr>
            </w:div>
            <w:div w:id="211932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0698">
      <w:bodyDiv w:val="1"/>
      <w:marLeft w:val="0"/>
      <w:marRight w:val="0"/>
      <w:marTop w:val="0"/>
      <w:marBottom w:val="0"/>
      <w:divBdr>
        <w:top w:val="none" w:sz="0" w:space="0" w:color="auto"/>
        <w:left w:val="none" w:sz="0" w:space="0" w:color="auto"/>
        <w:bottom w:val="none" w:sz="0" w:space="0" w:color="auto"/>
        <w:right w:val="none" w:sz="0" w:space="0" w:color="auto"/>
      </w:divBdr>
    </w:div>
    <w:div w:id="613751746">
      <w:bodyDiv w:val="1"/>
      <w:marLeft w:val="0"/>
      <w:marRight w:val="0"/>
      <w:marTop w:val="0"/>
      <w:marBottom w:val="0"/>
      <w:divBdr>
        <w:top w:val="none" w:sz="0" w:space="0" w:color="auto"/>
        <w:left w:val="none" w:sz="0" w:space="0" w:color="auto"/>
        <w:bottom w:val="none" w:sz="0" w:space="0" w:color="auto"/>
        <w:right w:val="none" w:sz="0" w:space="0" w:color="auto"/>
      </w:divBdr>
    </w:div>
    <w:div w:id="1115364517">
      <w:bodyDiv w:val="1"/>
      <w:marLeft w:val="0"/>
      <w:marRight w:val="0"/>
      <w:marTop w:val="0"/>
      <w:marBottom w:val="0"/>
      <w:divBdr>
        <w:top w:val="none" w:sz="0" w:space="0" w:color="auto"/>
        <w:left w:val="none" w:sz="0" w:space="0" w:color="auto"/>
        <w:bottom w:val="none" w:sz="0" w:space="0" w:color="auto"/>
        <w:right w:val="none" w:sz="0" w:space="0" w:color="auto"/>
      </w:divBdr>
      <w:divsChild>
        <w:div w:id="1138717512">
          <w:marLeft w:val="0"/>
          <w:marRight w:val="0"/>
          <w:marTop w:val="0"/>
          <w:marBottom w:val="0"/>
          <w:divBdr>
            <w:top w:val="none" w:sz="0" w:space="0" w:color="auto"/>
            <w:left w:val="none" w:sz="0" w:space="0" w:color="auto"/>
            <w:bottom w:val="none" w:sz="0" w:space="0" w:color="auto"/>
            <w:right w:val="none" w:sz="0" w:space="0" w:color="auto"/>
          </w:divBdr>
          <w:divsChild>
            <w:div w:id="1386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4886">
      <w:bodyDiv w:val="1"/>
      <w:marLeft w:val="0"/>
      <w:marRight w:val="0"/>
      <w:marTop w:val="0"/>
      <w:marBottom w:val="0"/>
      <w:divBdr>
        <w:top w:val="none" w:sz="0" w:space="0" w:color="auto"/>
        <w:left w:val="none" w:sz="0" w:space="0" w:color="auto"/>
        <w:bottom w:val="none" w:sz="0" w:space="0" w:color="auto"/>
        <w:right w:val="none" w:sz="0" w:space="0" w:color="auto"/>
      </w:divBdr>
    </w:div>
    <w:div w:id="1349217481">
      <w:bodyDiv w:val="1"/>
      <w:marLeft w:val="0"/>
      <w:marRight w:val="0"/>
      <w:marTop w:val="0"/>
      <w:marBottom w:val="0"/>
      <w:divBdr>
        <w:top w:val="none" w:sz="0" w:space="0" w:color="auto"/>
        <w:left w:val="none" w:sz="0" w:space="0" w:color="auto"/>
        <w:bottom w:val="none" w:sz="0" w:space="0" w:color="auto"/>
        <w:right w:val="none" w:sz="0" w:space="0" w:color="auto"/>
      </w:divBdr>
    </w:div>
    <w:div w:id="1731683434">
      <w:bodyDiv w:val="1"/>
      <w:marLeft w:val="0"/>
      <w:marRight w:val="0"/>
      <w:marTop w:val="0"/>
      <w:marBottom w:val="0"/>
      <w:divBdr>
        <w:top w:val="none" w:sz="0" w:space="0" w:color="auto"/>
        <w:left w:val="none" w:sz="0" w:space="0" w:color="auto"/>
        <w:bottom w:val="none" w:sz="0" w:space="0" w:color="auto"/>
        <w:right w:val="none" w:sz="0" w:space="0" w:color="auto"/>
      </w:divBdr>
    </w:div>
    <w:div w:id="1800688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0.png"/><Relationship Id="rId21" Type="http://schemas.openxmlformats.org/officeDocument/2006/relationships/image" Target="media/image6.png"/><Relationship Id="rId63" Type="http://schemas.openxmlformats.org/officeDocument/2006/relationships/image" Target="media/image47.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1.png"/><Relationship Id="rId5" Type="http://schemas.openxmlformats.org/officeDocument/2006/relationships/customXml" Target="../customXml/item5.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0.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1.png"/><Relationship Id="rId304" Type="http://schemas.openxmlformats.org/officeDocument/2006/relationships/footer" Target="footer1.xml"/><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hyperlink" Target="https://github.com/PowerBiDevCamp/TranslationsBuilder" TargetMode="External"/><Relationship Id="rId108" Type="http://schemas.openxmlformats.org/officeDocument/2006/relationships/image" Target="media/image91.png"/><Relationship Id="rId54" Type="http://schemas.openxmlformats.org/officeDocument/2006/relationships/image" Target="media/image38.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8.png"/><Relationship Id="rId119" Type="http://schemas.openxmlformats.org/officeDocument/2006/relationships/image" Target="media/image102.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header" Target="header2.xml"/><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hyperlink" Target="https://github.com/PowerBiDevCamp/TranslationsBuilder/blob/main/Docs/Installation%20Guide.md" TargetMode="External"/><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2.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footer" Target="footer2.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63.png"/><Relationship Id="rId8" Type="http://schemas.openxmlformats.org/officeDocument/2006/relationships/settings" Target="settings.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fontTable" Target="fontTable.xm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hyperlink" Target="https://github.com/PowerBiDevCamp/TranslationsBuilder/raw/main/Labs/StudentFiles.zip" TargetMode="External"/><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45.png"/><Relationship Id="rId283" Type="http://schemas.openxmlformats.org/officeDocument/2006/relationships/image" Target="media/image264.png"/><Relationship Id="rId78" Type="http://schemas.openxmlformats.org/officeDocument/2006/relationships/image" Target="media/image62.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webSettings" Target="webSettings.xml"/><Relationship Id="rId210" Type="http://schemas.openxmlformats.org/officeDocument/2006/relationships/image" Target="media/image193.png"/><Relationship Id="rId26" Type="http://schemas.openxmlformats.org/officeDocument/2006/relationships/image" Target="media/image11.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2.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hyperlink" Target="https://raw.githubusercontent.com/PowerBiDevCamp/TranslationsBuilder/main/Labs/Snippets/Translated%20Month%20Names%20Table.m.txt" TargetMode="External"/><Relationship Id="rId284" Type="http://schemas.openxmlformats.org/officeDocument/2006/relationships/image" Target="media/image265.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5.png"/><Relationship Id="rId295" Type="http://schemas.openxmlformats.org/officeDocument/2006/relationships/image" Target="media/image276.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6.png"/><Relationship Id="rId17" Type="http://schemas.openxmlformats.org/officeDocument/2006/relationships/hyperlink" Target="https://github.com/PowerBiDevCamp/TranslationsBuilder/raw/main/Labs/StarterFiles/Product%20Sales.pbix" TargetMode="Externa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47.png"/><Relationship Id="rId286" Type="http://schemas.openxmlformats.org/officeDocument/2006/relationships/image" Target="media/image267.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5.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38.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2.png"/><Relationship Id="rId61" Type="http://schemas.openxmlformats.org/officeDocument/2006/relationships/image" Target="media/image45.png"/><Relationship Id="rId82" Type="http://schemas.openxmlformats.org/officeDocument/2006/relationships/hyperlink" Target="https://github.com/PowerBiDevCamp/TranslationsBuilder/blob/main/Docs/Building%20Multi-language%20Reports%20in%20Power%20BI.md" TargetMode="External"/><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8.png"/><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189" Type="http://schemas.openxmlformats.org/officeDocument/2006/relationships/image" Target="media/image172.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9.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hyperlink" Target="https://raw.githubusercontent.com/PowerBiDevCamp/TranslationsBuilder/main/Labs/Snippets/Translated%20Day%20Names%20Table.m.txt" TargetMode="External"/><Relationship Id="rId288" Type="http://schemas.openxmlformats.org/officeDocument/2006/relationships/image" Target="media/image269.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hyperlink" Target="https://github.com/PowerBiDevCamp/TranslationsBuilder/blob/main/Docs/Obtaining%20a%20Key%20for%20the%20Azure%20Translator%20Service.md" TargetMode="External"/><Relationship Id="rId73" Type="http://schemas.openxmlformats.org/officeDocument/2006/relationships/image" Target="media/image57.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customXml" Target="../customXml/item4.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59.png"/><Relationship Id="rId303" Type="http://schemas.openxmlformats.org/officeDocument/2006/relationships/header" Target="header1.xml"/><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2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0.png"/><Relationship Id="rId289" Type="http://schemas.openxmlformats.org/officeDocument/2006/relationships/image" Target="media/image270.png"/><Relationship Id="rId11" Type="http://schemas.openxmlformats.org/officeDocument/2006/relationships/endnotes" Target="endnotes.xml"/><Relationship Id="rId53" Type="http://schemas.openxmlformats.org/officeDocument/2006/relationships/image" Target="media/image37.png"/><Relationship Id="rId149" Type="http://schemas.openxmlformats.org/officeDocument/2006/relationships/image" Target="media/image132.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7.png"/><Relationship Id="rId64" Type="http://schemas.openxmlformats.org/officeDocument/2006/relationships/image" Target="media/image48.png"/><Relationship Id="rId118" Type="http://schemas.openxmlformats.org/officeDocument/2006/relationships/image" Target="media/image101.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0.png"/><Relationship Id="rId33" Type="http://schemas.openxmlformats.org/officeDocument/2006/relationships/image" Target="media/image18.png"/><Relationship Id="rId129" Type="http://schemas.openxmlformats.org/officeDocument/2006/relationships/image" Target="media/image112.png"/><Relationship Id="rId280" Type="http://schemas.openxmlformats.org/officeDocument/2006/relationships/image" Target="media/image261.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5.png"/><Relationship Id="rId6" Type="http://schemas.openxmlformats.org/officeDocument/2006/relationships/numbering" Target="numbering.xml"/><Relationship Id="rId238" Type="http://schemas.openxmlformats.org/officeDocument/2006/relationships/image" Target="media/image2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udent\Documents\CptCourseManu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934082600162348B2FFCDEBCF015FD3" ma:contentTypeVersion="0" ma:contentTypeDescription="Create a new document." ma:contentTypeScope="" ma:versionID="744b9ec266ca400788306ef4b532f8e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outs:outSpaceData xmlns:outs="http://schemas.microsoft.com/office/2009/outspace/metadata">
  <outs:relatedDates>
    <outs:relatedDate>
      <outs:type>3</outs:type>
      <outs:displayName>Last Modified</outs:displayName>
      <outs:dateTime/>
      <outs:isPinned>true</outs:isPinned>
    </outs:relatedDate>
    <outs:relatedDate>
      <outs:type>2</outs:type>
      <outs:displayName>Created</outs:displayName>
      <outs:dateTime>2009-10-04T10:16:00Z</outs:dateTime>
      <outs:isPinned>true</outs:isPinned>
    </outs:relatedDate>
    <outs:relatedDate>
      <outs:type>4</outs:type>
      <outs:displayName>Last Printed</outs:displayName>
      <outs:dateTime>2009-08-12T16:30:00Z</outs:dateTime>
      <outs:isPinned>true</outs:isPinned>
    </outs:relatedDate>
  </outs:relatedDates>
  <outs:relatedDocuments/>
  <outs:relatedPeople>
    <outs:relatedPeopleItem>
      <outs:category>Author</outs:category>
      <outs:people>
        <outs:relatedPerson>
          <outs:displayName>Andrew Connell</outs:displayName>
          <outs:accountName/>
        </outs:relatedPerson>
      </outs:people>
      <outs:source>0</outs:source>
      <outs:isPinned>true</outs:isPinned>
    </outs:relatedPeopleItem>
    <outs:relatedPeopleItem>
      <outs:category>Last modified by</outs:category>
      <outs:people/>
      <outs:source>0</outs:source>
      <outs:isPinned>true</outs:isPinned>
    </outs:relatedPeopleItem>
    <outs:relatedPeopleItem>
      <outs:category>Manager</outs:category>
      <outs:people/>
      <outs:source>0</outs:source>
      <outs:isPinned>false</outs:isPinned>
    </outs:relatedPeopleItem>
  </outs:relatedPeople>
  <propertyMetadataList xmlns="http://schemas.microsoft.com/office/2009/outspace/metadata">
    <propertyMetadata>
      <type>0</type>
      <propertyId>2228224</propertyId>
      <propertyName/>
      <isPinned>true</isPinned>
    </propertyMetadata>
    <propertyMetadata>
      <type>0</type>
      <propertyId>589824</propertyId>
      <propertyName/>
      <isPinned>true</isPinned>
    </propertyMetadata>
    <propertyMetadata>
      <type>0</type>
      <propertyId>589825</propertyId>
      <propertyName/>
      <isPinned>true</isPinned>
    </propertyMetadata>
    <propertyMetadata>
      <type>0</type>
      <propertyId>786432</propertyId>
      <propertyName/>
      <isPinned>true</isPinned>
    </propertyMetadata>
    <propertyMetadata>
      <type>0</type>
      <propertyId>14</propertyId>
      <propertyName/>
      <isPinned>true</isPinned>
    </propertyMetadata>
    <propertyMetadata>
      <type>0</type>
      <propertyId>6</propertyId>
      <propertyName/>
      <isPinned>true</isPinned>
    </propertyMetadata>
    <propertyMetadata>
      <type>0</type>
      <propertyId>655365</propertyId>
      <propertyName/>
      <isPinned>false</isPinned>
    </propertyMetadata>
    <propertyMetadata>
      <type>0</type>
      <propertyId>1</propertyId>
      <propertyName/>
      <isPinned>false</isPinned>
    </propertyMetadata>
    <propertyMetadata>
      <type>0</type>
      <propertyId>0</propertyId>
      <propertyName/>
      <isPinned>false</isPinned>
    </propertyMetadata>
    <propertyMetadata>
      <type>0</type>
      <propertyId>13</propertyId>
      <propertyName/>
      <isPinned>false</isPinned>
    </propertyMetadata>
    <propertyMetadata>
      <type>0</type>
      <propertyId>1179653</propertyId>
      <propertyName/>
      <isPinned>false</isPinned>
    </propertyMetadata>
    <propertyMetadata>
      <type>0</type>
      <propertyId>22</propertyId>
      <propertyName/>
      <isPinned>false</isPinned>
    </propertyMetadata>
    <outs:propertyMetadata>
      <outs:type>1</outs:type>
      <outs:propertyId>0</outs:propertyId>
      <outs:propertyName>ContentAuthor</outs:propertyName>
      <outs:isPinned>false</outs:isPinned>
    </outs:propertyMetadata>
    <outs:propertyMetadata>
      <outs:type>1</outs:type>
      <outs:propertyId>0</outs:propertyId>
      <outs:propertyName>ContentItemStatus</outs:propertyName>
      <outs:isPinned>false</outs:isPinned>
    </outs:propertyMetadata>
  </propertyMetadataList>
  <outs:corruptMetadataWasLost/>
</outs:outSpaceData>
</file>

<file path=customXml/itemProps1.xml><?xml version="1.0" encoding="utf-8"?>
<ds:datastoreItem xmlns:ds="http://schemas.openxmlformats.org/officeDocument/2006/customXml" ds:itemID="{4AB4F019-59F6-4F32-9A99-4D00AA33EAC5}">
  <ds:schemaRefs>
    <ds:schemaRef ds:uri="http://schemas.microsoft.com/sharepoint/v3/contenttype/forms"/>
  </ds:schemaRefs>
</ds:datastoreItem>
</file>

<file path=customXml/itemProps2.xml><?xml version="1.0" encoding="utf-8"?>
<ds:datastoreItem xmlns:ds="http://schemas.openxmlformats.org/officeDocument/2006/customXml" ds:itemID="{3F2CB9DD-4D46-41D6-8DA5-8F406E02CB46}">
  <ds:schemaRefs>
    <ds:schemaRef ds:uri="http://schemas.openxmlformats.org/officeDocument/2006/bibliography"/>
  </ds:schemaRefs>
</ds:datastoreItem>
</file>

<file path=customXml/itemProps3.xml><?xml version="1.0" encoding="utf-8"?>
<ds:datastoreItem xmlns:ds="http://schemas.openxmlformats.org/officeDocument/2006/customXml" ds:itemID="{39316EDB-49BA-4480-A4CC-06A2F75E0759}">
  <ds:schemaRefs>
    <ds:schemaRef ds:uri="http://schemas.microsoft.com/office/2006/metadata/properties"/>
  </ds:schemaRefs>
</ds:datastoreItem>
</file>

<file path=customXml/itemProps4.xml><?xml version="1.0" encoding="utf-8"?>
<ds:datastoreItem xmlns:ds="http://schemas.openxmlformats.org/officeDocument/2006/customXml" ds:itemID="{D8FBEAB1-7B91-4835-83AC-CC5E4FB45F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26E11BDE-7E31-4B78-8494-AC3EF47CDCC3}">
  <ds:schemaRefs>
    <ds:schemaRef ds:uri="http://schemas.microsoft.com/office/2009/outspace/metadata"/>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CptCourseManual.dotx</Template>
  <TotalTime>7466</TotalTime>
  <Pages>72</Pages>
  <Words>10329</Words>
  <Characters>58881</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Critical Path Training, LLC</Company>
  <LinksUpToDate>false</LinksUpToDate>
  <CharactersWithSpaces>69072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CPT Student</dc:creator>
  <cp:keywords/>
  <dc:description/>
  <cp:lastModifiedBy>Ted Pattison</cp:lastModifiedBy>
  <cp:revision>60</cp:revision>
  <cp:lastPrinted>2023-01-15T15:38:00Z</cp:lastPrinted>
  <dcterms:created xsi:type="dcterms:W3CDTF">2022-11-30T19:19:00Z</dcterms:created>
  <dcterms:modified xsi:type="dcterms:W3CDTF">2023-01-16T20:55:00Z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0x0101005934082600162348B2FFCDEBCF015FD3</vt:lpwstr>
  </property>
  <property fmtid="{D5CDD505-2E9C-101B-9397-08002B2CF9AE}" pid="3" name="ContentAuthor">
    <vt:lpwstr>4</vt:lpwstr>
  </property>
  <property fmtid="{D5CDD505-2E9C-101B-9397-08002B2CF9AE}" pid="4" name="Order">
    <vt:r8>2000</vt:r8>
  </property>
  <property fmtid="{D5CDD505-2E9C-101B-9397-08002B2CF9AE}" pid="5" name="ContentItemStatus">
    <vt:lpwstr>Completed</vt:lpwstr>
  </property>
</Properties>
</file>