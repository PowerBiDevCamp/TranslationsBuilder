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509875"/>
      <w:r>
        <w:rPr>
          <w:b/>
        </w:rPr>
        <w:t>Hands-on Lab</w:t>
      </w:r>
      <w:r w:rsidR="0086672E">
        <w:rPr>
          <w:b/>
        </w:rPr>
        <w:t xml:space="preserve">: </w:t>
      </w:r>
      <w:r>
        <w:rPr>
          <w:b/>
        </w:rPr>
        <w:t>Building Multi-language Reports for Power BI</w:t>
      </w:r>
      <w:bookmarkEnd w:id="0"/>
    </w:p>
    <w:p w14:paraId="4DDE1DB3" w14:textId="0C7EAF0E" w:rsidR="009E381F" w:rsidRDefault="0092469E" w:rsidP="009E381F">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 xml:space="preserve">Product </w:t>
      </w:r>
      <w:proofErr w:type="spellStart"/>
      <w:r w:rsidR="00A13AB6">
        <w:rPr>
          <w:b/>
          <w:bCs/>
        </w:rPr>
        <w:t>Sales</w:t>
      </w:r>
      <w:r w:rsidR="00396FD9" w:rsidRPr="00396FD9">
        <w:rPr>
          <w:b/>
          <w:bCs/>
        </w:rPr>
        <w:t>.pbix</w:t>
      </w:r>
      <w:proofErr w:type="spellEnd"/>
      <w:r w:rsidR="00396FD9">
        <w:t xml:space="preserve"> and opening it in Power BI Desktop. Once you have opened </w:t>
      </w:r>
      <w:r w:rsidR="00D64C1E">
        <w:rPr>
          <w:b/>
          <w:bCs/>
        </w:rPr>
        <w:t xml:space="preserve">Product </w:t>
      </w:r>
      <w:proofErr w:type="spellStart"/>
      <w:r w:rsidR="00D64C1E">
        <w:rPr>
          <w:b/>
          <w:bCs/>
        </w:rPr>
        <w:t>Sales</w:t>
      </w:r>
      <w:r w:rsidR="00396FD9" w:rsidRPr="00396FD9">
        <w:rPr>
          <w:b/>
          <w:bCs/>
        </w:rPr>
        <w:t>.pbix</w:t>
      </w:r>
      <w:proofErr w:type="spellEnd"/>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0261B7">
        <w:rPr>
          <w:b/>
          <w:bCs/>
        </w:rPr>
        <w:t>Product Sales project</w:t>
      </w:r>
      <w:r w:rsidR="00FB2F91">
        <w:t xml:space="preserve">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6FC5C18"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EE82C8D" w14:textId="37408496" w:rsidR="00132BD0" w:rsidRDefault="00132BD0" w:rsidP="00A13AB6">
      <w:pPr>
        <w:pStyle w:val="LabExerciseText"/>
        <w:rPr>
          <w:b/>
        </w:rPr>
      </w:pPr>
      <w:r>
        <w:rPr>
          <w:b/>
        </w:rPr>
        <w:t>Prerequisite 2</w:t>
      </w:r>
      <w:r w:rsidRPr="002608BD">
        <w:rPr>
          <w:bCs/>
        </w:rPr>
        <w:t>:</w:t>
      </w:r>
      <w:r>
        <w:t xml:space="preserve"> This lab assumes you're experienced with Power BI Desktop and you know how to build </w:t>
      </w:r>
      <w:r w:rsidR="009E381F">
        <w:t xml:space="preserve">and test </w:t>
      </w:r>
      <w:r>
        <w:t>queries, datasets and reports.</w:t>
      </w:r>
    </w:p>
    <w:p w14:paraId="040D9D73" w14:textId="00D5C89A" w:rsidR="0021193F" w:rsidRDefault="002608BD" w:rsidP="00A13AB6">
      <w:pPr>
        <w:pStyle w:val="LabExerciseText"/>
      </w:pPr>
      <w:r>
        <w:rPr>
          <w:b/>
        </w:rPr>
        <w:t xml:space="preserve">Prerequisite </w:t>
      </w:r>
      <w:r w:rsidR="00132BD0">
        <w:rPr>
          <w:b/>
        </w:rPr>
        <w:t>3</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5132627E" w14:textId="6994B2BC" w:rsidR="00132BD0" w:rsidRDefault="00132BD0" w:rsidP="00132BD0">
      <w:pPr>
        <w:pStyle w:val="LabExerciseText"/>
      </w:pPr>
      <w:r>
        <w:rPr>
          <w:b/>
        </w:rPr>
        <w:t>Lab Solutions</w:t>
      </w:r>
      <w:r w:rsidRPr="00132BD0">
        <w:t>:</w:t>
      </w:r>
      <w:r>
        <w:t xml:space="preserve"> </w:t>
      </w:r>
      <w:r w:rsidR="009E381F">
        <w:t>There is a PBIX solution file for each of the six lab exercises. You can download a ZIP archive with these lab solution files from HERE.</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4320805E" w14:textId="36A0963B" w:rsidR="00132BD0" w:rsidRDefault="00132BD0">
          <w:pPr>
            <w:pStyle w:val="TOCHeading"/>
          </w:pPr>
          <w:r>
            <w:t>Table of Contents</w:t>
          </w:r>
        </w:p>
        <w:p w14:paraId="0B15A27A" w14:textId="0BA21D76" w:rsidR="00132BD0" w:rsidRPr="00132BD0" w:rsidRDefault="00132BD0">
          <w:pPr>
            <w:pStyle w:val="TOC2"/>
            <w:rPr>
              <w:rFonts w:asciiTheme="minorHAnsi" w:eastAsiaTheme="minorEastAsia" w:hAnsiTheme="minorHAnsi"/>
              <w:noProof/>
              <w:color w:val="auto"/>
              <w:sz w:val="28"/>
              <w:szCs w:val="28"/>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509875" w:history="1">
            <w:r w:rsidRPr="00132BD0">
              <w:rPr>
                <w:rStyle w:val="Hyperlink"/>
                <w:b/>
                <w:noProof/>
                <w:sz w:val="22"/>
                <w:szCs w:val="28"/>
              </w:rPr>
              <w:t>Hands-on Lab: Building Multi-language Reports for Power BI</w:t>
            </w:r>
            <w:r w:rsidRPr="00132BD0">
              <w:rPr>
                <w:noProof/>
                <w:webHidden/>
                <w:sz w:val="22"/>
                <w:szCs w:val="28"/>
              </w:rPr>
              <w:tab/>
            </w:r>
            <w:r w:rsidRPr="00132BD0">
              <w:rPr>
                <w:noProof/>
                <w:webHidden/>
                <w:sz w:val="22"/>
                <w:szCs w:val="28"/>
              </w:rPr>
              <w:fldChar w:fldCharType="begin"/>
            </w:r>
            <w:r w:rsidRPr="00132BD0">
              <w:rPr>
                <w:noProof/>
                <w:webHidden/>
                <w:sz w:val="22"/>
                <w:szCs w:val="28"/>
              </w:rPr>
              <w:instrText xml:space="preserve"> PAGEREF _Toc124509875 \h </w:instrText>
            </w:r>
            <w:r w:rsidRPr="00132BD0">
              <w:rPr>
                <w:noProof/>
                <w:webHidden/>
                <w:sz w:val="22"/>
                <w:szCs w:val="28"/>
              </w:rPr>
            </w:r>
            <w:r w:rsidRPr="00132BD0">
              <w:rPr>
                <w:noProof/>
                <w:webHidden/>
                <w:sz w:val="22"/>
                <w:szCs w:val="28"/>
              </w:rPr>
              <w:fldChar w:fldCharType="separate"/>
            </w:r>
            <w:r w:rsidRPr="00132BD0">
              <w:rPr>
                <w:noProof/>
                <w:webHidden/>
                <w:sz w:val="22"/>
                <w:szCs w:val="28"/>
              </w:rPr>
              <w:t>1</w:t>
            </w:r>
            <w:r w:rsidRPr="00132BD0">
              <w:rPr>
                <w:noProof/>
                <w:webHidden/>
                <w:sz w:val="22"/>
                <w:szCs w:val="28"/>
              </w:rPr>
              <w:fldChar w:fldCharType="end"/>
            </w:r>
          </w:hyperlink>
        </w:p>
        <w:p w14:paraId="5806E0A9" w14:textId="11BC04C3" w:rsidR="00132BD0" w:rsidRPr="00132BD0" w:rsidRDefault="00000000">
          <w:pPr>
            <w:pStyle w:val="TOC3"/>
            <w:rPr>
              <w:rFonts w:asciiTheme="minorHAnsi" w:eastAsiaTheme="minorEastAsia" w:hAnsiTheme="minorHAnsi"/>
              <w:noProof/>
              <w:color w:val="auto"/>
              <w:sz w:val="28"/>
              <w:szCs w:val="28"/>
            </w:rPr>
          </w:pPr>
          <w:hyperlink w:anchor="_Toc124509876" w:history="1">
            <w:r w:rsidR="00132BD0" w:rsidRPr="00132BD0">
              <w:rPr>
                <w:rStyle w:val="Hyperlink"/>
                <w:noProof/>
                <w:sz w:val="20"/>
                <w:szCs w:val="28"/>
              </w:rPr>
              <w:t>Exercise 1: Creating and Testing Metadata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_Toc124509876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w:t>
            </w:r>
            <w:r w:rsidR="00132BD0" w:rsidRPr="00132BD0">
              <w:rPr>
                <w:noProof/>
                <w:webHidden/>
                <w:sz w:val="20"/>
                <w:szCs w:val="28"/>
              </w:rPr>
              <w:fldChar w:fldCharType="end"/>
            </w:r>
          </w:hyperlink>
        </w:p>
        <w:p w14:paraId="1AE59208" w14:textId="49404D60" w:rsidR="00132BD0" w:rsidRPr="00132BD0" w:rsidRDefault="00000000">
          <w:pPr>
            <w:pStyle w:val="TOC3"/>
            <w:rPr>
              <w:rFonts w:asciiTheme="minorHAnsi" w:eastAsiaTheme="minorEastAsia" w:hAnsiTheme="minorHAnsi"/>
              <w:noProof/>
              <w:color w:val="auto"/>
              <w:sz w:val="28"/>
              <w:szCs w:val="28"/>
            </w:rPr>
          </w:pPr>
          <w:hyperlink w:anchor="_Toc124509877" w:history="1">
            <w:r w:rsidR="00132BD0" w:rsidRPr="00132BD0">
              <w:rPr>
                <w:rStyle w:val="Hyperlink"/>
                <w:noProof/>
                <w:sz w:val="20"/>
                <w:szCs w:val="28"/>
              </w:rPr>
              <w:t>Exercise 2: Generating Machine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_Toc124509877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10</w:t>
            </w:r>
            <w:r w:rsidR="00132BD0" w:rsidRPr="00132BD0">
              <w:rPr>
                <w:noProof/>
                <w:webHidden/>
                <w:sz w:val="20"/>
                <w:szCs w:val="28"/>
              </w:rPr>
              <w:fldChar w:fldCharType="end"/>
            </w:r>
          </w:hyperlink>
        </w:p>
        <w:p w14:paraId="74200030" w14:textId="30FDEBD0" w:rsidR="00132BD0" w:rsidRPr="00132BD0" w:rsidRDefault="00000000">
          <w:pPr>
            <w:pStyle w:val="TOC3"/>
            <w:rPr>
              <w:rFonts w:asciiTheme="minorHAnsi" w:eastAsiaTheme="minorEastAsia" w:hAnsiTheme="minorHAnsi"/>
              <w:noProof/>
              <w:color w:val="auto"/>
              <w:sz w:val="28"/>
              <w:szCs w:val="28"/>
            </w:rPr>
          </w:pPr>
          <w:hyperlink w:anchor="_Toc124509878" w:history="1">
            <w:r w:rsidR="00132BD0" w:rsidRPr="00132BD0">
              <w:rPr>
                <w:rStyle w:val="Hyperlink"/>
                <w:noProof/>
                <w:sz w:val="20"/>
                <w:szCs w:val="28"/>
              </w:rPr>
              <w:t>Exercise 3: Creating and Testing Report Label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_Toc124509878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16</w:t>
            </w:r>
            <w:r w:rsidR="00132BD0" w:rsidRPr="00132BD0">
              <w:rPr>
                <w:noProof/>
                <w:webHidden/>
                <w:sz w:val="20"/>
                <w:szCs w:val="28"/>
              </w:rPr>
              <w:fldChar w:fldCharType="end"/>
            </w:r>
          </w:hyperlink>
        </w:p>
        <w:p w14:paraId="0AB435FD" w14:textId="269E65D5" w:rsidR="00132BD0" w:rsidRPr="00132BD0" w:rsidRDefault="00000000">
          <w:pPr>
            <w:pStyle w:val="TOC3"/>
            <w:rPr>
              <w:rFonts w:asciiTheme="minorHAnsi" w:eastAsiaTheme="minorEastAsia" w:hAnsiTheme="minorHAnsi"/>
              <w:noProof/>
              <w:color w:val="auto"/>
              <w:sz w:val="28"/>
              <w:szCs w:val="28"/>
            </w:rPr>
          </w:pPr>
          <w:hyperlink w:anchor="_Toc124509879" w:history="1">
            <w:r w:rsidR="00132BD0" w:rsidRPr="00132BD0">
              <w:rPr>
                <w:rStyle w:val="Hyperlink"/>
                <w:noProof/>
                <w:sz w:val="20"/>
                <w:szCs w:val="28"/>
              </w:rPr>
              <w:t>Exercise 4: Creating a Workflow Process To Gather &amp; Integrate Human Translations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_Toc124509879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25</w:t>
            </w:r>
            <w:r w:rsidR="00132BD0" w:rsidRPr="00132BD0">
              <w:rPr>
                <w:noProof/>
                <w:webHidden/>
                <w:sz w:val="20"/>
                <w:szCs w:val="28"/>
              </w:rPr>
              <w:fldChar w:fldCharType="end"/>
            </w:r>
          </w:hyperlink>
        </w:p>
        <w:p w14:paraId="3E87EAD3" w14:textId="20910740" w:rsidR="00132BD0" w:rsidRPr="00132BD0" w:rsidRDefault="00000000">
          <w:pPr>
            <w:pStyle w:val="TOC3"/>
            <w:rPr>
              <w:rFonts w:asciiTheme="minorHAnsi" w:eastAsiaTheme="minorEastAsia" w:hAnsiTheme="minorHAnsi"/>
              <w:noProof/>
              <w:color w:val="auto"/>
              <w:sz w:val="28"/>
              <w:szCs w:val="28"/>
            </w:rPr>
          </w:pPr>
          <w:hyperlink w:anchor="_Toc124509880" w:history="1">
            <w:r w:rsidR="00132BD0" w:rsidRPr="00132BD0">
              <w:rPr>
                <w:rStyle w:val="Hyperlink"/>
                <w:noProof/>
                <w:sz w:val="20"/>
                <w:szCs w:val="28"/>
              </w:rPr>
              <w:t>Exercise 5: Implementing Data Translations using Field Parameters</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_Toc124509880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33</w:t>
            </w:r>
            <w:r w:rsidR="00132BD0" w:rsidRPr="00132BD0">
              <w:rPr>
                <w:noProof/>
                <w:webHidden/>
                <w:sz w:val="20"/>
                <w:szCs w:val="28"/>
              </w:rPr>
              <w:fldChar w:fldCharType="end"/>
            </w:r>
          </w:hyperlink>
        </w:p>
        <w:p w14:paraId="7F48782A" w14:textId="3B150B21" w:rsidR="00132BD0" w:rsidRPr="00132BD0" w:rsidRDefault="00000000">
          <w:pPr>
            <w:pStyle w:val="TOC3"/>
            <w:rPr>
              <w:rFonts w:asciiTheme="minorHAnsi" w:eastAsiaTheme="minorEastAsia" w:hAnsiTheme="minorHAnsi"/>
              <w:noProof/>
              <w:color w:val="auto"/>
              <w:sz w:val="28"/>
              <w:szCs w:val="28"/>
            </w:rPr>
          </w:pPr>
          <w:hyperlink w:anchor="_Toc124509881" w:history="1">
            <w:r w:rsidR="00132BD0" w:rsidRPr="00132BD0">
              <w:rPr>
                <w:rStyle w:val="Hyperlink"/>
                <w:noProof/>
                <w:sz w:val="20"/>
                <w:szCs w:val="28"/>
              </w:rPr>
              <w:t>Exercise 6: Implementing Data Translations for a Calendar Table</w:t>
            </w:r>
            <w:r w:rsidR="00132BD0" w:rsidRPr="00132BD0">
              <w:rPr>
                <w:noProof/>
                <w:webHidden/>
                <w:sz w:val="20"/>
                <w:szCs w:val="28"/>
              </w:rPr>
              <w:tab/>
            </w:r>
            <w:r w:rsidR="00132BD0" w:rsidRPr="00132BD0">
              <w:rPr>
                <w:noProof/>
                <w:webHidden/>
                <w:sz w:val="20"/>
                <w:szCs w:val="28"/>
              </w:rPr>
              <w:fldChar w:fldCharType="begin"/>
            </w:r>
            <w:r w:rsidR="00132BD0" w:rsidRPr="00132BD0">
              <w:rPr>
                <w:noProof/>
                <w:webHidden/>
                <w:sz w:val="20"/>
                <w:szCs w:val="28"/>
              </w:rPr>
              <w:instrText xml:space="preserve"> PAGEREF _Toc124509881 \h </w:instrText>
            </w:r>
            <w:r w:rsidR="00132BD0" w:rsidRPr="00132BD0">
              <w:rPr>
                <w:noProof/>
                <w:webHidden/>
                <w:sz w:val="20"/>
                <w:szCs w:val="28"/>
              </w:rPr>
            </w:r>
            <w:r w:rsidR="00132BD0" w:rsidRPr="00132BD0">
              <w:rPr>
                <w:noProof/>
                <w:webHidden/>
                <w:sz w:val="20"/>
                <w:szCs w:val="28"/>
              </w:rPr>
              <w:fldChar w:fldCharType="separate"/>
            </w:r>
            <w:r w:rsidR="00132BD0" w:rsidRPr="00132BD0">
              <w:rPr>
                <w:noProof/>
                <w:webHidden/>
                <w:sz w:val="20"/>
                <w:szCs w:val="28"/>
              </w:rPr>
              <w:t>60</w:t>
            </w:r>
            <w:r w:rsidR="00132BD0" w:rsidRPr="00132BD0">
              <w:rPr>
                <w:noProof/>
                <w:webHidden/>
                <w:sz w:val="20"/>
                <w:szCs w:val="28"/>
              </w:rPr>
              <w:fldChar w:fldCharType="end"/>
            </w:r>
          </w:hyperlink>
        </w:p>
        <w:p w14:paraId="50E97B87" w14:textId="3158CC41" w:rsidR="00132BD0" w:rsidRPr="00132BD0" w:rsidRDefault="00132BD0">
          <w:pPr>
            <w:rPr>
              <w:sz w:val="24"/>
              <w:szCs w:val="28"/>
            </w:rPr>
          </w:pPr>
          <w:r w:rsidRPr="00132BD0">
            <w:rPr>
              <w:b/>
              <w:bCs/>
              <w:noProof/>
              <w:sz w:val="24"/>
              <w:szCs w:val="28"/>
            </w:rPr>
            <w:fldChar w:fldCharType="end"/>
          </w:r>
        </w:p>
      </w:sdtContent>
    </w:sdt>
    <w:p w14:paraId="7D9C40EC" w14:textId="46DA8F9C" w:rsidR="00132BD0" w:rsidRPr="0021193F" w:rsidRDefault="00132BD0" w:rsidP="00132BD0"/>
    <w:p w14:paraId="144D7E82" w14:textId="301E4566" w:rsidR="00FE6C41" w:rsidRDefault="00162656" w:rsidP="00FE6C41">
      <w:pPr>
        <w:pStyle w:val="Heading3"/>
      </w:pPr>
      <w:bookmarkStart w:id="1" w:name="_Toc124509876"/>
      <w:r>
        <w:lastRenderedPageBreak/>
        <w:t xml:space="preserve">Exercise </w:t>
      </w:r>
      <w:r w:rsidR="00410FD2">
        <w:t>1</w:t>
      </w:r>
      <w:r w:rsidR="00FE6C41">
        <w:t xml:space="preserve">: </w:t>
      </w:r>
      <w:r w:rsidR="0092469E">
        <w:t>Creating and Testing Metadata Translations</w:t>
      </w:r>
      <w:bookmarkEnd w:id="1"/>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 xml:space="preserve">Product </w:t>
      </w:r>
      <w:proofErr w:type="spellStart"/>
      <w:r w:rsidR="00A13AB6">
        <w:rPr>
          <w:b/>
        </w:rPr>
        <w:t>Sales</w:t>
      </w:r>
      <w:r w:rsidRPr="001B5510">
        <w:rPr>
          <w:b/>
        </w:rPr>
        <w:t>.pbix</w:t>
      </w:r>
      <w:proofErr w:type="spellEnd"/>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 xml:space="preserve">Product </w:t>
      </w:r>
      <w:proofErr w:type="spellStart"/>
      <w:r w:rsidR="00C64DC9">
        <w:rPr>
          <w:b/>
          <w:bCs/>
          <w:sz w:val="20"/>
          <w:szCs w:val="20"/>
        </w:rPr>
        <w:t>Sales</w:t>
      </w:r>
      <w:r w:rsidRPr="001B5510">
        <w:rPr>
          <w:b/>
          <w:bCs/>
          <w:sz w:val="20"/>
          <w:szCs w:val="20"/>
        </w:rPr>
        <w:t>.pbix</w:t>
      </w:r>
      <w:proofErr w:type="spellEnd"/>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lastRenderedPageBreak/>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proofErr w:type="spellStart"/>
      <w:r>
        <w:rPr>
          <w:sz w:val="20"/>
          <w:szCs w:val="20"/>
        </w:rPr>
        <w:t>Xxxxx</w:t>
      </w:r>
      <w:proofErr w:type="spellEnd"/>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0B2F9512" w:rsidR="00121312" w:rsidRDefault="00121312" w:rsidP="00121312">
      <w:pPr>
        <w:pStyle w:val="LabExerciseCallout"/>
      </w:pPr>
      <w:r>
        <w:t xml:space="preserve">Now you are going to publish the </w:t>
      </w:r>
      <w:r w:rsidR="000261B7">
        <w:rPr>
          <w:b/>
          <w:bCs/>
        </w:rPr>
        <w:t>Product Sales project</w:t>
      </w:r>
      <w:r>
        <w:t xml:space="preserve">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 xml:space="preserve">Product </w:t>
      </w:r>
      <w:proofErr w:type="spellStart"/>
      <w:r w:rsidR="00D64C1E">
        <w:rPr>
          <w:b/>
          <w:bCs/>
          <w:sz w:val="20"/>
          <w:szCs w:val="20"/>
        </w:rPr>
        <w:t>Sales</w:t>
      </w:r>
      <w:r w:rsidRPr="00121312">
        <w:rPr>
          <w:b/>
          <w:bCs/>
          <w:sz w:val="20"/>
          <w:szCs w:val="20"/>
        </w:rPr>
        <w:t>.pbx</w:t>
      </w:r>
      <w:proofErr w:type="spellEnd"/>
      <w:r w:rsidRPr="00121312">
        <w:rPr>
          <w:b/>
          <w:bCs/>
          <w:sz w:val="20"/>
          <w:szCs w:val="20"/>
        </w:rPr>
        <w:t>’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48154BBE">
            <wp:extent cx="1475922" cy="86385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4494" cy="874725"/>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0CC75717">
            <wp:extent cx="3670762" cy="2496458"/>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3691584" cy="2510619"/>
                    </a:xfrm>
                    <a:prstGeom prst="rect">
                      <a:avLst/>
                    </a:prstGeom>
                  </pic:spPr>
                </pic:pic>
              </a:graphicData>
            </a:graphic>
          </wp:inline>
        </w:drawing>
      </w:r>
    </w:p>
    <w:p w14:paraId="186A53E3" w14:textId="736E9FF5" w:rsidR="00DF75AE" w:rsidRDefault="00DF75AE" w:rsidP="00DF75AE">
      <w:pPr>
        <w:pStyle w:val="LabStepNumbered"/>
      </w:pPr>
      <w:r>
        <w:lastRenderedPageBreak/>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t xml:space="preserve">Translations Builder should start and </w:t>
      </w:r>
      <w:r w:rsidR="00BA1597">
        <w:rPr>
          <w:sz w:val="20"/>
          <w:szCs w:val="20"/>
        </w:rPr>
        <w:t xml:space="preserve">load the data model for </w:t>
      </w:r>
      <w:r w:rsidR="00CA5A04">
        <w:rPr>
          <w:b/>
          <w:bCs/>
          <w:sz w:val="20"/>
          <w:szCs w:val="20"/>
        </w:rPr>
        <w:t xml:space="preserve">Product </w:t>
      </w:r>
      <w:proofErr w:type="spellStart"/>
      <w:r w:rsidR="00CA5A04">
        <w:rPr>
          <w:b/>
          <w:bCs/>
          <w:sz w:val="20"/>
          <w:szCs w:val="20"/>
        </w:rPr>
        <w:t>Sales</w:t>
      </w:r>
      <w:r w:rsidR="00BA1597" w:rsidRPr="00BA1597">
        <w:rPr>
          <w:b/>
          <w:bCs/>
          <w:sz w:val="20"/>
          <w:szCs w:val="20"/>
        </w:rPr>
        <w:t>.pbix</w:t>
      </w:r>
      <w:proofErr w:type="spellEnd"/>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67F086BA">
            <wp:extent cx="5324990" cy="3018971"/>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338738" cy="3026766"/>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lastRenderedPageBreak/>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12FF87B">
            <wp:extent cx="3570833" cy="13801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7205" cy="1409708"/>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48B91F97" w:rsidR="003C1BC0" w:rsidRDefault="003C1BC0" w:rsidP="003C1BC0">
      <w:pPr>
        <w:pStyle w:val="LabExerciseCallout"/>
      </w:pPr>
      <w:r>
        <w:t xml:space="preserve">It's OK if you don't want to type in all the translations from the table. Just add </w:t>
      </w:r>
      <w:r w:rsidR="008E76C5">
        <w:t xml:space="preserve">whatever </w:t>
      </w:r>
      <w:r>
        <w:t xml:space="preserve">text </w:t>
      </w:r>
      <w:r w:rsidR="008E76C5">
        <w:t xml:space="preserve">you'd </w:t>
      </w:r>
      <w:r>
        <w:t>for each translation.</w:t>
      </w:r>
    </w:p>
    <w:p w14:paraId="598E7031" w14:textId="51075522" w:rsidR="00DD4504" w:rsidRDefault="00831403" w:rsidP="0092469E">
      <w:pPr>
        <w:pStyle w:val="LabStepNumbered"/>
        <w:rPr>
          <w:sz w:val="20"/>
          <w:szCs w:val="20"/>
        </w:rPr>
      </w:pPr>
      <w:r>
        <w:rPr>
          <w:sz w:val="20"/>
          <w:szCs w:val="20"/>
        </w:rPr>
        <w:lastRenderedPageBreak/>
        <w:t>When you are done with your edits, the Spanish translations should match the following screenshot</w:t>
      </w:r>
      <w:r w:rsidR="008E76C5">
        <w:rPr>
          <w:sz w:val="20"/>
          <w:szCs w:val="20"/>
        </w:rPr>
        <w:t xml:space="preserve"> </w:t>
      </w:r>
      <w:r w:rsidR="008E76C5" w:rsidRPr="000261B7">
        <w:rPr>
          <w:color w:val="808080" w:themeColor="background1" w:themeShade="80"/>
          <w:sz w:val="20"/>
          <w:szCs w:val="20"/>
        </w:rPr>
        <w:t>(or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56FAA02E"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20768120" w:rsidR="00327BCE" w:rsidRDefault="0017236E" w:rsidP="0092469E">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7FCB6477">
            <wp:extent cx="1423617" cy="9048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632" cy="915002"/>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7DC25B4D">
            <wp:extent cx="1286731" cy="8220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02062" cy="83182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4C5184B6">
            <wp:extent cx="2404600" cy="1585256"/>
            <wp:effectExtent l="19050" t="19050" r="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2439132" cy="1608022"/>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lastRenderedPageBreak/>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509877"/>
      <w:r>
        <w:lastRenderedPageBreak/>
        <w:t xml:space="preserve">Exercise </w:t>
      </w:r>
      <w:r w:rsidR="001E2C9A">
        <w:t>2</w:t>
      </w:r>
      <w:r>
        <w:t>: Generating Machine Translations</w:t>
      </w:r>
      <w:bookmarkEnd w:id="2"/>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1B5628C1">
            <wp:extent cx="3136945" cy="100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8900" cy="1011688"/>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22814522">
            <wp:extent cx="2995280" cy="120015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2213" cy="121494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687DDDE0">
            <wp:extent cx="3892942" cy="2129065"/>
            <wp:effectExtent l="19050" t="1905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13038" cy="21400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AE3C7B0">
            <wp:extent cx="3556000" cy="13417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3685" cy="1352242"/>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5C51D02D">
            <wp:extent cx="4644572" cy="25000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4356" cy="2526893"/>
                    </a:xfrm>
                    <a:prstGeom prst="rect">
                      <a:avLst/>
                    </a:prstGeom>
                    <a:noFill/>
                    <a:ln>
                      <a:noFill/>
                    </a:ln>
                  </pic:spPr>
                </pic:pic>
              </a:graphicData>
            </a:graphic>
          </wp:inline>
        </w:drawing>
      </w:r>
    </w:p>
    <w:p w14:paraId="6A26EA8D" w14:textId="225186DC" w:rsidR="0027549F" w:rsidRDefault="00EA39E9" w:rsidP="00494C91">
      <w:pPr>
        <w:pStyle w:val="LabStepNumbered"/>
      </w:pPr>
      <w:r>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lastRenderedPageBreak/>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76CECB76">
            <wp:extent cx="4629315" cy="220617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0360" cy="2225733"/>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45D29D7C" w:rsidR="00B16964" w:rsidRDefault="00B16964" w:rsidP="00B16964">
      <w:pPr>
        <w:pStyle w:val="LabStepNumbered"/>
        <w:rPr>
          <w:sz w:val="20"/>
          <w:szCs w:val="20"/>
        </w:rPr>
      </w:pPr>
      <w:r>
        <w:rPr>
          <w:sz w:val="20"/>
          <w:szCs w:val="20"/>
        </w:rPr>
        <w:t xml:space="preserve">Return to the </w:t>
      </w:r>
      <w:r w:rsidR="000261B7">
        <w:rPr>
          <w:b/>
          <w:bCs/>
          <w:sz w:val="20"/>
          <w:szCs w:val="20"/>
        </w:rPr>
        <w:t>Product Sales project</w:t>
      </w:r>
      <w:r>
        <w:rPr>
          <w:sz w:val="20"/>
          <w:szCs w:val="20"/>
        </w:rPr>
        <w:t xml:space="preserve">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11A762FD" w:rsidR="00B16964" w:rsidRDefault="00B16964" w:rsidP="00B16964">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7"/>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8"/>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bookmarkStart w:id="3" w:name="_Toc124509878"/>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stretch>
                      <a:fillRect/>
                    </a:stretch>
                  </pic:blipFill>
                  <pic:spPr>
                    <a:xfrm>
                      <a:off x="0" y="0"/>
                      <a:ext cx="1801542" cy="845125"/>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80"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proofErr w:type="spellStart"/>
      <w:r w:rsidRPr="00157FCD">
        <w:rPr>
          <w:b/>
          <w:bCs/>
        </w:rPr>
        <w:t>Ctrl+</w:t>
      </w:r>
      <w:r>
        <w:rPr>
          <w:b/>
          <w:bCs/>
        </w:rPr>
        <w:t>L</w:t>
      </w:r>
      <w:proofErr w:type="spellEnd"/>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602EE036">
            <wp:extent cx="3427401" cy="252548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59299" cy="2548990"/>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76724DA1">
            <wp:extent cx="5126135" cy="226422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95793" cy="2294997"/>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lastRenderedPageBreak/>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lastRenderedPageBreak/>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German translations.</w:t>
      </w:r>
    </w:p>
    <w:p w14:paraId="13862A02" w14:textId="237EDC6D" w:rsidR="0047114A" w:rsidRPr="00EE795C" w:rsidRDefault="0047114A" w:rsidP="0083229A">
      <w:pPr>
        <w:pStyle w:val="ImageforStep"/>
      </w:pPr>
      <w:r>
        <w:rPr>
          <w:noProof/>
        </w:rPr>
        <w:lastRenderedPageBreak/>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509879"/>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 xml:space="preserve">Product </w:t>
      </w:r>
      <w:proofErr w:type="spellStart"/>
      <w:r w:rsidR="00D64C1E">
        <w:rPr>
          <w:b/>
          <w:bCs/>
          <w:sz w:val="20"/>
          <w:szCs w:val="20"/>
        </w:rPr>
        <w:t>Sales</w:t>
      </w:r>
      <w:r w:rsidR="00E2221C" w:rsidRPr="00FF09A6">
        <w:rPr>
          <w:b/>
          <w:bCs/>
          <w:sz w:val="20"/>
          <w:szCs w:val="20"/>
        </w:rPr>
        <w:t>.pbix</w:t>
      </w:r>
      <w:proofErr w:type="spellEnd"/>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5"/>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6"/>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7"/>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564A1843">
            <wp:extent cx="2859315" cy="1145317"/>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01939" cy="1162390"/>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7CF1B9AD">
            <wp:extent cx="3497943" cy="1489672"/>
            <wp:effectExtent l="19050" t="1905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535486" cy="1505660"/>
                    </a:xfrm>
                    <a:prstGeom prst="rect">
                      <a:avLst/>
                    </a:prstGeom>
                    <a:noFill/>
                    <a:ln>
                      <a:solidFill>
                        <a:schemeClr val="tx1"/>
                      </a:solid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554C269F">
            <wp:extent cx="5515429" cy="10132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0266" cy="1028789"/>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6"/>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1B2ED8E6">
            <wp:extent cx="6032409" cy="25690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048532" cy="2575894"/>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bookmarkStart w:id="6" w:name="_Toc124509880"/>
      <w:r>
        <w:lastRenderedPageBreak/>
        <w:t>Exercise 5: Implementing Data Translations using Field Parameters</w:t>
      </w:r>
      <w:bookmarkEnd w:id="6"/>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proofErr w:type="spellStart"/>
      <w:r w:rsidRPr="002E3F14">
        <w:rPr>
          <w:b/>
          <w:bCs/>
        </w:rPr>
        <w:t>RemoveTranslatedColumns</w:t>
      </w:r>
      <w:proofErr w:type="spellEnd"/>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proofErr w:type="spellStart"/>
      <w:r w:rsidRPr="002E3F14">
        <w:rPr>
          <w:b/>
          <w:bCs/>
        </w:rPr>
        <w:t>RemoveTranslatedColumns</w:t>
      </w:r>
      <w:proofErr w:type="spellEnd"/>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If you scroll to the right, you will see there is also four columns with category 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05E1E77F">
            <wp:extent cx="2670629" cy="2595456"/>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9589" cy="264303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2E09102F">
            <wp:extent cx="1988300" cy="10723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12005" cy="1085125"/>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 xml:space="preserve">Expand the node for </w:t>
      </w:r>
      <w:r w:rsidRPr="00DE0BE5">
        <w:rPr>
          <w:b/>
          <w:bCs/>
        </w:rPr>
        <w:t>Translated Product Names</w:t>
      </w:r>
      <w:r w:rsidRPr="00DE0BE5">
        <w:t xml:space="preserve"> in the </w:t>
      </w:r>
      <w:r w:rsidRPr="009C5DDA">
        <w:rPr>
          <w:b/>
          <w:bCs/>
        </w:rPr>
        <w:t>Fields</w:t>
      </w:r>
      <w:r>
        <w:t xml:space="preserve"> to see the 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B0D667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see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t>As long as nothing is selected in the slicer, the table visual displays all four source columns.</w:t>
      </w:r>
    </w:p>
    <w:bookmarkEnd w:id="7"/>
    <w:p w14:paraId="08D37AD9" w14:textId="320893A0"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r w:rsidR="009A572A" w:rsidRPr="009A572A">
        <w:rPr>
          <w:b/>
          <w:bCs/>
        </w:rPr>
        <w:t>ProductTranslationSpanish</w:t>
      </w:r>
      <w:r w:rsidR="0061025D">
        <w:t xml:space="preserve"> </w:t>
      </w:r>
      <w:r w:rsidR="00793473">
        <w:t xml:space="preserve">field, </w:t>
      </w:r>
      <w:r w:rsidR="0061025D">
        <w:t xml:space="preserve">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74178249">
            <wp:extent cx="3449782" cy="11312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2622" cy="1145338"/>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55B4D528">
            <wp:extent cx="3806839" cy="148045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proofErr w:type="spellStart"/>
      <w:r w:rsidR="0061025D" w:rsidRPr="00157472">
        <w:rPr>
          <w:b/>
          <w:bCs/>
        </w:rPr>
        <w:t>ProductTranslationEnglish</w:t>
      </w:r>
      <w:proofErr w:type="spellEnd"/>
      <w:r w:rsidR="0061025D">
        <w:t xml:space="preserve"> and </w:t>
      </w:r>
      <w:r w:rsidR="0061025D" w:rsidRPr="00157472">
        <w:rPr>
          <w:b/>
          <w:bCs/>
        </w:rPr>
        <w:t>ProductTranslationSpanish</w:t>
      </w:r>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77777777"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lastRenderedPageBreak/>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187D7636"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4B03C1F6">
            <wp:extent cx="4093029" cy="199722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96690" cy="1999015"/>
                    </a:xfrm>
                    <a:prstGeom prst="rect">
                      <a:avLst/>
                    </a:prstGeom>
                    <a:noFill/>
                    <a:ln>
                      <a:noFill/>
                    </a:ln>
                  </pic:spPr>
                </pic:pic>
              </a:graphicData>
            </a:graphic>
          </wp:inline>
        </w:drawing>
      </w:r>
    </w:p>
    <w:p w14:paraId="4AE2D029" w14:textId="0F597FDE" w:rsidR="006757E6" w:rsidRDefault="006757E6" w:rsidP="006757E6">
      <w:pPr>
        <w:pStyle w:val="LabExerciseCallout"/>
      </w:pPr>
      <w:r>
        <w:t xml:space="preserve">Currently, the </w:t>
      </w:r>
      <w:r w:rsidRPr="00C37683">
        <w:rPr>
          <w:b/>
          <w:bCs/>
        </w:rPr>
        <w:t>Translated Product Names</w:t>
      </w:r>
      <w:r>
        <w:t xml:space="preserve"> </w:t>
      </w:r>
      <w:r w:rsidR="0061025D">
        <w:t xml:space="preserve">Field Parameter has three </w:t>
      </w:r>
      <w:r w:rsidR="00793473">
        <w:t>fields</w:t>
      </w:r>
      <w:r w:rsidR="0061025D">
        <w:t xml:space="preserve">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The next step in configuring a Field Parameter to support data translations is to add a fourth </w:t>
      </w:r>
      <w:r w:rsidR="00793473">
        <w:t xml:space="preserve">field </w:t>
      </w:r>
      <w:r w:rsidR="0061025D">
        <w:t>with a language identifier to enable filtering.</w:t>
      </w:r>
    </w:p>
    <w:p w14:paraId="4E9FC681" w14:textId="77BF7A42"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lastRenderedPageBreak/>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36C479C4">
            <wp:extent cx="2527069" cy="145758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31839" cy="1460334"/>
                    </a:xfrm>
                    <a:prstGeom prst="rect">
                      <a:avLst/>
                    </a:prstGeom>
                    <a:noFill/>
                    <a:ln>
                      <a:noFill/>
                    </a:ln>
                  </pic:spPr>
                </pic:pic>
              </a:graphicData>
            </a:graphic>
          </wp:inline>
        </w:drawing>
      </w:r>
    </w:p>
    <w:p w14:paraId="36E7A839" w14:textId="2611D44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3038A710"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7FE69BE1">
            <wp:extent cx="1404851" cy="20365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15167" cy="2051468"/>
                    </a:xfrm>
                    <a:prstGeom prst="rect">
                      <a:avLst/>
                    </a:prstGeom>
                    <a:noFill/>
                    <a:ln>
                      <a:noFill/>
                    </a:ln>
                  </pic:spPr>
                </pic:pic>
              </a:graphicData>
            </a:graphic>
          </wp:inline>
        </w:drawing>
      </w:r>
    </w:p>
    <w:p w14:paraId="124DCF5A" w14:textId="20282EE1" w:rsidR="00E44A39" w:rsidRDefault="009A572A" w:rsidP="00E44A39">
      <w:pPr>
        <w:pStyle w:val="LabStepNumbered"/>
      </w:pPr>
      <w:r>
        <w:t xml:space="preserve">You should see that a new query named </w:t>
      </w:r>
      <w:r w:rsidRPr="009A572A">
        <w:rPr>
          <w:b/>
          <w:bCs/>
        </w:rPr>
        <w:t>Query1</w:t>
      </w:r>
      <w:r>
        <w:t xml:space="preserve"> has been created.</w:t>
      </w:r>
    </w:p>
    <w:p w14:paraId="64B0C65B" w14:textId="1F03520F" w:rsidR="001C26EA" w:rsidRDefault="009534DD" w:rsidP="001C26EA">
      <w:pPr>
        <w:pStyle w:val="ImageforStep"/>
      </w:pPr>
      <w:r>
        <w:rPr>
          <w:noProof/>
        </w:rPr>
        <w:drawing>
          <wp:inline distT="0" distB="0" distL="0" distR="0" wp14:anchorId="4D4380A0" wp14:editId="139898FF">
            <wp:extent cx="5746112" cy="1669842"/>
            <wp:effectExtent l="19050" t="1905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810340" cy="1688507"/>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2"/>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6145CD12">
            <wp:extent cx="2560320" cy="1450025"/>
            <wp:effectExtent l="19050" t="1905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70168" cy="1455602"/>
                    </a:xfrm>
                    <a:prstGeom prst="rect">
                      <a:avLst/>
                    </a:prstGeom>
                    <a:noFill/>
                    <a:ln>
                      <a:solidFill>
                        <a:schemeClr val="tx1"/>
                      </a:solidFill>
                    </a:ln>
                  </pic:spPr>
                </pic:pic>
              </a:graphicData>
            </a:graphic>
          </wp:inline>
        </w:drawing>
      </w:r>
    </w:p>
    <w:p w14:paraId="2DBCAD2D" w14:textId="4F4A5CA9"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output a table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73E6B9F0" w:rsidR="00E96800" w:rsidRDefault="007955DD" w:rsidP="00E96800">
      <w:pPr>
        <w:pStyle w:val="LabStepNumbered"/>
      </w:pPr>
      <w:r>
        <w:t xml:space="preserve">Switch the main Power BI Desktop window to Data view and inspect the </w:t>
      </w:r>
      <w:r w:rsidRPr="007955DD">
        <w:rPr>
          <w:b/>
          <w:bCs/>
        </w:rPr>
        <w:t>Languages</w:t>
      </w:r>
      <w:r>
        <w:t xml:space="preserve"> table.</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1E36CA1A" w:rsidR="007B004F" w:rsidRDefault="007B004F" w:rsidP="007B004F">
      <w:pPr>
        <w:pStyle w:val="LabStepNumbered"/>
      </w:pPr>
      <w:r>
        <w:t xml:space="preserve">Move to </w:t>
      </w:r>
      <w:r w:rsidRPr="007B004F">
        <w:rPr>
          <w:b/>
          <w:bCs/>
        </w:rPr>
        <w:t>Report</w:t>
      </w:r>
      <w:r>
        <w:t xml:space="preserve"> view and </w:t>
      </w:r>
      <w:r w:rsidR="00251208">
        <w:t xml:space="preserve">inspect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only show 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E914A68" w:rsidR="00E96800" w:rsidRDefault="00251208" w:rsidP="00E96800">
      <w:pPr>
        <w:pStyle w:val="LabStepNumbered"/>
      </w:pPr>
      <w:r>
        <w:t xml:space="preserve">Set the filter option for </w:t>
      </w:r>
      <w:r w:rsidRPr="00251208">
        <w:rPr>
          <w:b/>
          <w:bCs/>
        </w:rPr>
        <w:t>Require single selection</w:t>
      </w:r>
      <w:r>
        <w:t xml:space="preserve"> and set the filter to </w:t>
      </w:r>
      <w:r w:rsidRPr="00251208">
        <w:rPr>
          <w:b/>
          <w:bCs/>
        </w:rPr>
        <w:t>Spanish</w:t>
      </w:r>
      <w:r>
        <w:t xml:space="preserve"> as shown in the following screenshot.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4F320C5B" w:rsidR="00251208" w:rsidRDefault="00251208" w:rsidP="00E96800">
      <w:pPr>
        <w:pStyle w:val="LabStepNumbered"/>
      </w:pPr>
      <w:r>
        <w:t xml:space="preserve">Select the column chart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w:t>
      </w:r>
      <w:r>
        <w:t xml:space="preserv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33B39795" w:rsidR="00E96800" w:rsidRPr="007B004F" w:rsidRDefault="00265E49" w:rsidP="00E96800">
      <w:pPr>
        <w:pStyle w:val="LabStepNumbered"/>
      </w:pPr>
      <w:r>
        <w:t>You should now see the data translations in the column chart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55D96CBD" w:rsidR="00E96800" w:rsidRDefault="00265E49" w:rsidP="00E96800">
      <w:pPr>
        <w:pStyle w:val="LabStepNumbered"/>
      </w:pPr>
      <w:r>
        <w:t xml:space="preserve">Select the table visual on the right. Verify 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r>
        <w:t xml:space="preserve">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57B0B036" w:rsidR="00E96800" w:rsidRDefault="00265E49" w:rsidP="00E96800">
      <w:pPr>
        <w:pStyle w:val="LabStepNumbered"/>
      </w:pPr>
      <w:r>
        <w:t xml:space="preserve">Now experiment by changing the filter on the </w:t>
      </w:r>
      <w:r w:rsidRPr="00265E49">
        <w:rPr>
          <w:b/>
          <w:bCs/>
        </w:rPr>
        <w:t>Languages</w:t>
      </w:r>
      <w:r>
        <w:t xml:space="preserve"> table. You should be able to 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18921B7D" w:rsidR="002A4695" w:rsidRDefault="002A4695" w:rsidP="002A4695">
      <w:pPr>
        <w:pStyle w:val="LabExerciseCallout"/>
      </w:pPr>
      <w:r>
        <w:t>Now</w:t>
      </w:r>
      <w:r w:rsidR="00265E49">
        <w:t xml:space="preserve"> you have 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6F6C8067" w:rsidR="00E96800" w:rsidRDefault="00DD4A4C" w:rsidP="00E96800">
      <w:pPr>
        <w:pStyle w:val="LabStepNumbered"/>
      </w:pPr>
      <w:r>
        <w:lastRenderedPageBreak/>
        <w:t xml:space="preserve">Make sure the fields collection is sorted like the fields shown in the following screenshot and 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6"/>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1BE646F5">
            <wp:extent cx="4847852" cy="158240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a:no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6B877E7E">
            <wp:extent cx="2273508" cy="154376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a:noFill/>
                    </a:ln>
                  </pic:spPr>
                </pic:pic>
              </a:graphicData>
            </a:graphic>
          </wp:inline>
        </w:drawing>
      </w:r>
    </w:p>
    <w:p w14:paraId="160FC36D" w14:textId="77777777" w:rsidR="00DD4A4C" w:rsidRDefault="00DD4A4C" w:rsidP="00DD4A4C">
      <w:pPr>
        <w:pStyle w:val="LabStepNumbered"/>
      </w:pPr>
      <w:r>
        <w:t xml:space="preserve">Hide the column </w:t>
      </w:r>
      <w:r w:rsidRPr="007955DD">
        <w:rPr>
          <w:b/>
          <w:bCs/>
        </w:rPr>
        <w:t>Language</w:t>
      </w:r>
      <w:r>
        <w:rPr>
          <w:b/>
          <w:bCs/>
        </w:rPr>
        <w:t>Id</w:t>
      </w:r>
      <w:r>
        <w:t xml:space="preserve"> 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498A7B82">
            <wp:extent cx="2369128" cy="16506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a:noFill/>
                    </a:ln>
                  </pic:spPr>
                </pic:pic>
              </a:graphicData>
            </a:graphic>
          </wp:inline>
        </w:drawing>
      </w:r>
    </w:p>
    <w:p w14:paraId="6B380E91" w14:textId="56CA9A0D" w:rsidR="00E96800" w:rsidRDefault="00DD4A4C" w:rsidP="00E96800">
      <w:pPr>
        <w:pStyle w:val="LabStepNumbered"/>
      </w:pPr>
      <w:r>
        <w:t xml:space="preserve">Switch back to </w:t>
      </w:r>
      <w:r w:rsidRPr="00DD4A4C">
        <w:rPr>
          <w:b/>
          <w:bCs/>
        </w:rPr>
        <w:t>Report</w:t>
      </w:r>
      <w:r>
        <w:t xml:space="preserve"> view and navigate 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31E575D" w:rsidR="00E96800" w:rsidRDefault="00DD4A4C" w:rsidP="00E96800">
      <w:pPr>
        <w:pStyle w:val="LabStepNumbered"/>
      </w:pPr>
      <w:r>
        <w:t xml:space="preserve">When inspecting </w:t>
      </w:r>
      <w:r w:rsidRPr="00DD4A4C">
        <w:rPr>
          <w:b/>
          <w:bCs/>
        </w:rPr>
        <w:t>Translated Category Names</w:t>
      </w:r>
      <w:r>
        <w:t xml:space="preserve"> in the </w:t>
      </w:r>
      <w:r w:rsidRPr="00DD4A4C">
        <w:rPr>
          <w:b/>
          <w:bCs/>
        </w:rPr>
        <w:t>Fields</w:t>
      </w:r>
      <w:r>
        <w:t xml:space="preserve"> list in </w:t>
      </w:r>
      <w:r w:rsidRPr="00DD4A4C">
        <w:rPr>
          <w:b/>
          <w:bCs/>
        </w:rPr>
        <w:t>Report</w:t>
      </w:r>
      <w:r>
        <w:t xml:space="preserve"> view, it should contains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409D6206" w:rsidR="00E96800" w:rsidRDefault="00DD4A4C" w:rsidP="00E96800">
      <w:pPr>
        <w:pStyle w:val="LabStepNumbered"/>
      </w:pPr>
      <w:r>
        <w:t xml:space="preserve">Select the bar chart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4BE3555D" w:rsidR="00E96800" w:rsidRDefault="00DD4A4C" w:rsidP="00E96800">
      <w:pPr>
        <w:pStyle w:val="LabStepNumbered"/>
      </w:pPr>
      <w:r>
        <w:t xml:space="preserve">Update the bar chart visual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310ACDC4">
            <wp:extent cx="2445164" cy="22175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54857" cy="2226347"/>
                    </a:xfrm>
                    <a:prstGeom prst="rect">
                      <a:avLst/>
                    </a:prstGeom>
                    <a:noFill/>
                    <a:ln>
                      <a:noFill/>
                    </a:ln>
                  </pic:spPr>
                </pic:pic>
              </a:graphicData>
            </a:graphic>
          </wp:inline>
        </w:drawing>
      </w:r>
    </w:p>
    <w:p w14:paraId="00530D13" w14:textId="5B5081CB" w:rsidR="00DD4A4C" w:rsidRDefault="00DD4A4C" w:rsidP="00DD4A4C">
      <w:pPr>
        <w:pStyle w:val="LabStepNumbered"/>
      </w:pPr>
      <w:r>
        <w:lastRenderedPageBreak/>
        <w:t xml:space="preserve">Select the </w:t>
      </w:r>
      <w:r>
        <w:t xml:space="preserve">matrix visual </w:t>
      </w:r>
      <w:r>
        <w:t xml:space="preserve">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0D3C2AC8" w:rsidR="00534502" w:rsidRDefault="00534502" w:rsidP="00534502">
      <w:pPr>
        <w:pStyle w:val="LabStepNumbered"/>
      </w:pPr>
      <w:r>
        <w:t xml:space="preserve">Update the </w:t>
      </w:r>
      <w:r w:rsidRPr="00534502">
        <w:rPr>
          <w:b/>
          <w:bCs/>
        </w:rPr>
        <w:t>Rows</w:t>
      </w:r>
      <w:r>
        <w:t xml:space="preserve"> data role of the matrix visual </w:t>
      </w:r>
      <w:r>
        <w:t xml:space="preserve">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w:t>
      </w:r>
      <w:r>
        <w:t xml:space="preserve">You should now see data translations for German </w:t>
      </w:r>
      <w:r>
        <w:t>for category names</w:t>
      </w:r>
      <w:r>
        <w:t>.</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79BF65C7">
            <wp:extent cx="2277787" cy="18288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02520" cy="1848726"/>
                    </a:xfrm>
                    <a:prstGeom prst="rect">
                      <a:avLst/>
                    </a:prstGeom>
                    <a:noFill/>
                    <a:ln>
                      <a:noFill/>
                    </a:ln>
                  </pic:spPr>
                </pic:pic>
              </a:graphicData>
            </a:graphic>
          </wp:inline>
        </w:drawing>
      </w:r>
    </w:p>
    <w:p w14:paraId="3BE7545C" w14:textId="72552838" w:rsidR="00C53252" w:rsidRDefault="00C53252" w:rsidP="00C53252">
      <w:pPr>
        <w:pStyle w:val="LabExerciseCallout"/>
      </w:pPr>
      <w:r>
        <w:t xml:space="preserve">You will need to click the </w:t>
      </w:r>
      <w:r w:rsidR="00534502" w:rsidRPr="00534502">
        <w:rPr>
          <w:b/>
          <w:bCs/>
        </w:rPr>
        <w:t>Expand</w:t>
      </w:r>
      <w:r w:rsidR="00534502">
        <w:t xml:space="preserve"> button </w:t>
      </w:r>
      <w:r>
        <w:t>any time you switch 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w:t>
      </w:r>
      <w:r>
        <w:t xml:space="preserve">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2921A02B">
            <wp:extent cx="5061679" cy="237321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106499" cy="2394233"/>
                    </a:xfrm>
                    <a:prstGeom prst="rect">
                      <a:avLst/>
                    </a:prstGeom>
                    <a:noFill/>
                    <a:ln>
                      <a:no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w:t>
      </w:r>
      <w:r>
        <w:t xml:space="preserve">Slicer </w:t>
      </w:r>
      <w:r>
        <w:t xml:space="preserve">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7389D5C6">
            <wp:extent cx="5126636" cy="20357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172294" cy="2053855"/>
                    </a:xfrm>
                    <a:prstGeom prst="rect">
                      <a:avLst/>
                    </a:prstGeom>
                    <a:noFill/>
                    <a:ln>
                      <a:no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2F10A50E">
            <wp:extent cx="1828800" cy="22222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42683" cy="2239131"/>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1C3BDEFA" w14:textId="398137E3"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this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09037990" w:rsidR="006F290A" w:rsidRDefault="006F290A" w:rsidP="006F290A">
      <w:pPr>
        <w:pStyle w:val="LabExerciseCallout"/>
      </w:pPr>
      <w:r>
        <w:t>You have now implemented data translations for product names and category names. The next step is to create a set of 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65DE58F" w:rsidR="00E96800" w:rsidRDefault="006F290A" w:rsidP="00E96800">
      <w:pPr>
        <w:pStyle w:val="LabStepNumbered"/>
      </w:pPr>
      <w:r>
        <w:t xml:space="preserve">You should see a new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3A76F8E9" w:rsidR="00E96800" w:rsidRDefault="006F290A" w:rsidP="00E96800">
      <w:pPr>
        <w:pStyle w:val="LabStepNumbered"/>
      </w:pPr>
      <w:r>
        <w:lastRenderedPageBreak/>
        <w:t xml:space="preserve">Rename the new bookmark to </w:t>
      </w:r>
      <w:proofErr w:type="spellStart"/>
      <w:r w:rsidRPr="006F290A">
        <w:rPr>
          <w:b/>
          <w:bCs/>
        </w:rPr>
        <w:t>SetLanguageEnglish</w:t>
      </w:r>
      <w:proofErr w:type="spellEnd"/>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87EFE3D" w:rsidR="00E96800" w:rsidRDefault="006F290A" w:rsidP="00E96800">
      <w:pPr>
        <w:pStyle w:val="LabStepNumbered"/>
      </w:pPr>
      <w:r>
        <w:t xml:space="preserve">Drop down the context menu for the </w:t>
      </w:r>
      <w:proofErr w:type="spellStart"/>
      <w:r w:rsidRPr="006F290A">
        <w:rPr>
          <w:b/>
          <w:bCs/>
        </w:rPr>
        <w:t>SetLanguageEnglish</w:t>
      </w:r>
      <w:proofErr w:type="spellEnd"/>
      <w:r>
        <w:t xml:space="preserve"> bookmark.</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536F5C00" w:rsidR="00E96800" w:rsidRDefault="006F290A" w:rsidP="00E96800">
      <w:pPr>
        <w:pStyle w:val="LabStepNumbered"/>
      </w:pPr>
      <w:r>
        <w:t xml:space="preserve">Ensure that the only behavior that remains enable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0B0BC466" w:rsidR="00EC5370" w:rsidRDefault="00EC5370" w:rsidP="00EC5370">
      <w:pPr>
        <w:pStyle w:val="LabExerciseCallout"/>
      </w:pPr>
      <w:r>
        <w:t>You have now created the first bookmark. Now you will create three more for 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C</w:t>
      </w:r>
      <w:r>
        <w:t xml:space="preserve">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19B94241" w:rsidR="00E96800" w:rsidRDefault="00EC5370" w:rsidP="00E96800">
      <w:pPr>
        <w:pStyle w:val="LabStepNumbered"/>
      </w:pPr>
      <w:r>
        <w:t xml:space="preserve">Rename the bookmark to </w:t>
      </w:r>
      <w:proofErr w:type="spellStart"/>
      <w:r w:rsidRPr="00EC5370">
        <w:rPr>
          <w:b/>
          <w:bCs/>
        </w:rPr>
        <w:t>SetLanguageSpanish</w:t>
      </w:r>
      <w:proofErr w:type="spellEnd"/>
      <w:r>
        <w:t xml:space="preserve"> and e</w:t>
      </w:r>
      <w:r>
        <w:t xml:space="preserv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20B962BC" w:rsidR="00EC5370" w:rsidRDefault="00EC5370" w:rsidP="00EC5370">
      <w:pPr>
        <w:pStyle w:val="LabStepNumbered"/>
      </w:pPr>
      <w:r>
        <w:t xml:space="preserve">Rename the bookmark to </w:t>
      </w:r>
      <w:proofErr w:type="spellStart"/>
      <w:r w:rsidRPr="00EC5370">
        <w:rPr>
          <w:b/>
          <w:bCs/>
        </w:rPr>
        <w:t>SetLanguage</w:t>
      </w:r>
      <w:r>
        <w:rPr>
          <w:b/>
          <w:bCs/>
        </w:rPr>
        <w:t>French</w:t>
      </w:r>
      <w:proofErr w:type="spellEnd"/>
      <w:r>
        <w:rPr>
          <w:b/>
          <w:bCs/>
        </w:rPr>
        <w:t xml:space="preserve">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73EA1536" w:rsidR="00915292" w:rsidRDefault="00915292" w:rsidP="00915292">
      <w:pPr>
        <w:pStyle w:val="LabStepNumbered"/>
      </w:pPr>
      <w:r>
        <w:lastRenderedPageBreak/>
        <w:t xml:space="preserve">Rename the bookmark to </w:t>
      </w:r>
      <w:proofErr w:type="spellStart"/>
      <w:r w:rsidRPr="00EC5370">
        <w:rPr>
          <w:b/>
          <w:bCs/>
        </w:rPr>
        <w:t>SetLanguage</w:t>
      </w:r>
      <w:r>
        <w:rPr>
          <w:b/>
          <w:bCs/>
        </w:rPr>
        <w:t>German</w:t>
      </w:r>
      <w:proofErr w:type="spellEnd"/>
      <w:r>
        <w:rPr>
          <w:b/>
          <w:bCs/>
        </w:rPr>
        <w:t xml:space="preserve">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02D688FE" w:rsidR="00E96800" w:rsidRDefault="00915292" w:rsidP="00E96800">
      <w:pPr>
        <w:pStyle w:val="LabStepNumbered"/>
      </w:pPr>
      <w:r>
        <w:t>Now you should be able to apply these 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6EFE2A42" w:rsidR="00245A2D" w:rsidRDefault="00915292" w:rsidP="00245A2D">
      <w:pPr>
        <w:pStyle w:val="LabExerciseCallout"/>
      </w:pPr>
      <w:r>
        <w:t>Before testing the report in the Power BI Service, you should explicitly set the default language for data translations and the start page.</w:t>
      </w:r>
    </w:p>
    <w:p w14:paraId="2BF3D5E3" w14:textId="1AA8EF46" w:rsidR="00245A2D" w:rsidRDefault="00915292" w:rsidP="00245A2D">
      <w:pPr>
        <w:pStyle w:val="LabStepNumbered"/>
      </w:pPr>
      <w:r>
        <w:t xml:space="preserve">Set the report-level filter on the languages table to </w:t>
      </w:r>
      <w:r w:rsidRPr="00915292">
        <w:rPr>
          <w:b/>
          <w:bCs/>
        </w:rPr>
        <w:t>English</w:t>
      </w:r>
      <w:r>
        <w:t xml:space="preserve">. Also hide the </w:t>
      </w:r>
      <w:r w:rsidRPr="0093787F">
        <w:rPr>
          <w:b/>
          <w:bCs/>
        </w:rPr>
        <w:t>Languages</w:t>
      </w:r>
      <w:r>
        <w:t xml:space="preserve">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6FD85660" w:rsidR="00245A2D" w:rsidRDefault="00245A2D" w:rsidP="00245A2D">
      <w:pPr>
        <w:pStyle w:val="LabExerciseCallout"/>
      </w:pPr>
      <w:r>
        <w:t xml:space="preserve">Don't give users </w:t>
      </w:r>
      <w:r w:rsidR="00915292">
        <w:t xml:space="preserve">the option of changing this filter </w:t>
      </w:r>
      <w:r>
        <w:t xml:space="preserve">because they will only change data translations not the other two </w:t>
      </w:r>
      <w:r w:rsidR="00915292">
        <w:t xml:space="preserve">translation </w:t>
      </w:r>
      <w:r>
        <w:t>types.</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0DDAF66A" w:rsidR="004C672F" w:rsidRDefault="004C672F" w:rsidP="004C672F">
      <w:pPr>
        <w:pStyle w:val="LabExerciseCallout"/>
      </w:pPr>
      <w:r>
        <w:t>Now, it’s time once again to test your work in the Power BI Service</w:t>
      </w:r>
      <w:r w:rsidR="0093787F">
        <w:t>.</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3C7F52AF">
            <wp:extent cx="5271689" cy="2618509"/>
            <wp:effectExtent l="19050" t="1905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solidFill>
                        <a:schemeClr val="tx1"/>
                      </a:solidFill>
                    </a:ln>
                  </pic:spPr>
                </pic:pic>
              </a:graphicData>
            </a:graphic>
          </wp:inline>
        </w:drawing>
      </w:r>
    </w:p>
    <w:p w14:paraId="2CE30416" w14:textId="0BD99F7B" w:rsidR="002B5B0C" w:rsidRDefault="000073CA" w:rsidP="002B5B0C">
      <w:pPr>
        <w:pStyle w:val="LabStepNumbered"/>
      </w:pPr>
      <w:r>
        <w:t xml:space="preserve">Drop down the </w:t>
      </w:r>
      <w:r w:rsidRPr="000073CA">
        <w:rPr>
          <w:b/>
          <w:bCs/>
        </w:rPr>
        <w:t>Bookmarks</w:t>
      </w:r>
      <w:r>
        <w:t xml:space="preserve"> menu on the toolbar and select </w:t>
      </w:r>
      <w:r w:rsidRPr="000073CA">
        <w:rPr>
          <w:b/>
          <w:bCs/>
        </w:rPr>
        <w:t>Show more bookmarks</w:t>
      </w:r>
      <w:r>
        <w:t xml:space="preserve"> to display the </w:t>
      </w:r>
      <w:r w:rsidRPr="000073CA">
        <w:rPr>
          <w:b/>
          <w:bCs/>
        </w:rPr>
        <w:t>Bookmarks</w:t>
      </w:r>
      <w:r>
        <w:t xml:space="preserve"> pane.</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721CFFA9" w:rsidR="002B5B0C" w:rsidRDefault="000073CA" w:rsidP="002B5B0C">
      <w:pPr>
        <w:pStyle w:val="LabStepNumbered"/>
      </w:pPr>
      <w:r>
        <w:t>Experiment by applying each of the bookmarks which set the language used for data translations.</w:t>
      </w:r>
    </w:p>
    <w:p w14:paraId="521B28A9" w14:textId="02B246F8" w:rsidR="009873D6" w:rsidRDefault="000B7071" w:rsidP="001C26EA">
      <w:pPr>
        <w:pStyle w:val="ImageforStep"/>
      </w:pPr>
      <w:r>
        <w:rPr>
          <w:noProof/>
        </w:rPr>
        <w:drawing>
          <wp:inline distT="0" distB="0" distL="0" distR="0" wp14:anchorId="2A65E06A" wp14:editId="67FC3943">
            <wp:extent cx="5468989" cy="2219498"/>
            <wp:effectExtent l="19050" t="1905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solidFill>
                        <a:schemeClr val="tx1"/>
                      </a:solidFill>
                    </a:ln>
                  </pic:spPr>
                </pic:pic>
              </a:graphicData>
            </a:graphic>
          </wp:inline>
        </w:drawing>
      </w:r>
    </w:p>
    <w:p w14:paraId="0C59383E" w14:textId="32095DCB" w:rsidR="002B5B0C" w:rsidRDefault="000073CA" w:rsidP="002B5B0C">
      <w:pPr>
        <w:pStyle w:val="LabStepNumbered"/>
      </w:pPr>
      <w:r>
        <w:lastRenderedPageBreak/>
        <w:t xml:space="preserve">After apply a bookmark, examine the report URL and the address bar and locate the </w:t>
      </w:r>
      <w:r w:rsidRPr="000073CA">
        <w:rPr>
          <w:b/>
          <w:bCs/>
        </w:rPr>
        <w:t>bookmarkGuid</w:t>
      </w:r>
      <w:r>
        <w:t xml:space="preserve"> parameter value</w:t>
      </w:r>
    </w:p>
    <w:p w14:paraId="3ECC9482" w14:textId="7CA93BD3" w:rsidR="000B7071" w:rsidRDefault="000B7071" w:rsidP="001C26EA">
      <w:pPr>
        <w:pStyle w:val="ImageforStep"/>
      </w:pPr>
      <w:r>
        <w:rPr>
          <w:noProof/>
        </w:rPr>
        <w:drawing>
          <wp:inline distT="0" distB="0" distL="0" distR="0" wp14:anchorId="556F4C19" wp14:editId="39573E3F">
            <wp:extent cx="4799904" cy="1785742"/>
            <wp:effectExtent l="19050" t="1905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833361" cy="1798189"/>
                    </a:xfrm>
                    <a:prstGeom prst="rect">
                      <a:avLst/>
                    </a:prstGeom>
                    <a:noFill/>
                    <a:ln>
                      <a:solidFill>
                        <a:schemeClr val="tx1"/>
                      </a:solidFill>
                    </a:ln>
                  </pic:spPr>
                </pic:pic>
              </a:graphicData>
            </a:graphic>
          </wp:inline>
        </w:drawing>
      </w:r>
    </w:p>
    <w:p w14:paraId="0369034B" w14:textId="411E72E0" w:rsidR="000073CA" w:rsidRDefault="000073CA" w:rsidP="000073CA">
      <w:pPr>
        <w:pStyle w:val="LabExerciseCallout"/>
      </w:pPr>
      <w:r>
        <w:t xml:space="preserve">Yes, we agree. The parameter name of </w:t>
      </w:r>
      <w:r w:rsidRPr="000073CA">
        <w:rPr>
          <w:b/>
          <w:bCs/>
        </w:rPr>
        <w:t>bookmarkGuid</w:t>
      </w:r>
      <w:r>
        <w:t xml:space="preserve"> isn't the best name. But you can think of the </w:t>
      </w:r>
      <w:r w:rsidRPr="000073CA">
        <w:rPr>
          <w:b/>
          <w:bCs/>
        </w:rPr>
        <w:t>bookmarkGuid</w:t>
      </w:r>
      <w:r>
        <w:t xml:space="preserve"> </w:t>
      </w:r>
      <w:r>
        <w:t xml:space="preserve">value as the identifier for a bookmark which is generated in the format of </w:t>
      </w:r>
      <w:r w:rsidRPr="000073CA">
        <w:rPr>
          <w:b/>
          <w:bCs/>
        </w:rPr>
        <w:t>Bookmarkdfa67c1b956e45694481</w:t>
      </w:r>
      <w:r>
        <w:t>.</w:t>
      </w:r>
    </w:p>
    <w:p w14:paraId="7AF188D9" w14:textId="6A4C5BF1" w:rsidR="00E26EEE" w:rsidRDefault="007249CF" w:rsidP="00E26EEE">
      <w:pPr>
        <w:pStyle w:val="LabStepNumbered"/>
      </w:pPr>
      <w:r>
        <w:t>Open a text editor such as Notepad and copy and paste the following text.</w:t>
      </w:r>
    </w:p>
    <w:p w14:paraId="53D9E551" w14:textId="77777777" w:rsidR="00E26EEE" w:rsidRDefault="00E26EEE" w:rsidP="00E26EEE">
      <w:pPr>
        <w:pStyle w:val="LabStepCodeBlock"/>
      </w:pPr>
      <w:r>
        <w:t>English</w:t>
      </w:r>
    </w:p>
    <w:p w14:paraId="693F2C8A" w14:textId="5059129A" w:rsidR="00E26EEE" w:rsidRDefault="00E26EEE" w:rsidP="00E26EEE">
      <w:pPr>
        <w:pStyle w:val="LabStepCodeBlock"/>
      </w:pPr>
      <w:r>
        <w:t>?language=en-US&amp;bookmarkGuid=</w:t>
      </w:r>
      <w:r w:rsidR="000073CA" w:rsidRPr="007249CF">
        <w:rPr>
          <w:color w:val="808080" w:themeColor="background1" w:themeShade="80"/>
        </w:rPr>
        <w:t>{bookmarkGuid for Se</w:t>
      </w:r>
      <w:r w:rsidR="007249CF">
        <w:rPr>
          <w:color w:val="808080" w:themeColor="background1" w:themeShade="80"/>
        </w:rPr>
        <w:t>t</w:t>
      </w:r>
      <w:r w:rsidR="000073CA" w:rsidRPr="007249CF">
        <w:rPr>
          <w:color w:val="808080" w:themeColor="background1" w:themeShade="80"/>
        </w:rPr>
        <w:t>LanguageEnglish}</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15F2056A" w:rsidR="00E26EEE" w:rsidRDefault="00E26EEE" w:rsidP="00E26EEE">
      <w:pPr>
        <w:pStyle w:val="LabStepCodeBlock"/>
      </w:pPr>
      <w:r>
        <w:t>?language=es-ES&amp;bookmarkGuid=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Spanish</w:t>
      </w:r>
      <w:r w:rsidR="007249CF" w:rsidRPr="007249CF">
        <w:rPr>
          <w:color w:val="808080" w:themeColor="background1" w:themeShade="80"/>
        </w:rPr>
        <w:t>}</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5783568B" w:rsidR="00E26EEE" w:rsidRDefault="00E26EEE" w:rsidP="00E26EEE">
      <w:pPr>
        <w:pStyle w:val="LabStepCodeBlock"/>
      </w:pPr>
      <w:r>
        <w:t>?language=fr-FR&amp;bookmarkGuid=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French</w:t>
      </w:r>
      <w:r w:rsidR="007249CF" w:rsidRPr="007249CF">
        <w:rPr>
          <w:color w:val="808080" w:themeColor="background1" w:themeShade="80"/>
        </w:rPr>
        <w:t>}</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4F6CDDDB" w:rsidR="00E26EEE" w:rsidRDefault="00E26EEE" w:rsidP="00E26EEE">
      <w:pPr>
        <w:pStyle w:val="LabStepCodeBlock"/>
      </w:pPr>
      <w:r>
        <w:t>?language=de-DE&amp;bookmarkGuid=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German</w:t>
      </w:r>
      <w:r w:rsidR="007249CF" w:rsidRPr="007249CF">
        <w:rPr>
          <w:color w:val="808080" w:themeColor="background1" w:themeShade="80"/>
        </w:rPr>
        <w:t>}</w:t>
      </w:r>
    </w:p>
    <w:p w14:paraId="6BA4E24F" w14:textId="13326F8D" w:rsidR="007249CF" w:rsidRDefault="007249CF" w:rsidP="002B5B0C">
      <w:pPr>
        <w:pStyle w:val="LabStepNumbered"/>
      </w:pPr>
      <w:r>
        <w:t xml:space="preserve">Discover the </w:t>
      </w:r>
      <w:r w:rsidRPr="007249CF">
        <w:rPr>
          <w:b/>
          <w:bCs/>
        </w:rPr>
        <w:t>bookmarkGuid</w:t>
      </w:r>
      <w:r>
        <w:t xml:space="preserve"> values by applying bookmarks and then copying the parameter value from the browser address bar.</w:t>
      </w:r>
    </w:p>
    <w:p w14:paraId="4931D1B2" w14:textId="1D9F0272" w:rsidR="00422B5A" w:rsidRDefault="007249CF" w:rsidP="002B5B0C">
      <w:pPr>
        <w:pStyle w:val="LabStepNumbered"/>
      </w:pPr>
      <w:r>
        <w:t xml:space="preserve">Add the </w:t>
      </w:r>
      <w:r w:rsidRPr="007249CF">
        <w:rPr>
          <w:b/>
          <w:bCs/>
        </w:rPr>
        <w:t>bookmarkGuid</w:t>
      </w:r>
      <w:r>
        <w:t xml:space="preserve"> values</w:t>
      </w:r>
      <w:r>
        <w:t xml:space="preserve"> into the text editor so you have the parameters needed to load each of the four languages.</w:t>
      </w:r>
    </w:p>
    <w:p w14:paraId="2DC0A6C7" w14:textId="4E8F7F61" w:rsidR="00A021D8" w:rsidRDefault="00E26EEE" w:rsidP="001C26EA">
      <w:pPr>
        <w:pStyle w:val="ImageforStep"/>
      </w:pPr>
      <w:r>
        <w:rPr>
          <w:noProof/>
        </w:rPr>
        <w:drawing>
          <wp:inline distT="0" distB="0" distL="0" distR="0" wp14:anchorId="077CF95B" wp14:editId="23777C08">
            <wp:extent cx="4739834" cy="2335423"/>
            <wp:effectExtent l="19050" t="1905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791473" cy="2360867"/>
                    </a:xfrm>
                    <a:prstGeom prst="rect">
                      <a:avLst/>
                    </a:prstGeom>
                    <a:noFill/>
                    <a:ln>
                      <a:solidFill>
                        <a:schemeClr val="tx1"/>
                      </a:solidFill>
                    </a:ln>
                  </pic:spPr>
                </pic:pic>
              </a:graphicData>
            </a:graphic>
          </wp:inline>
        </w:drawing>
      </w:r>
    </w:p>
    <w:p w14:paraId="72168CF8" w14:textId="7E246F96" w:rsidR="002B5B0C" w:rsidRDefault="002B5B0C" w:rsidP="002B5B0C">
      <w:pPr>
        <w:pStyle w:val="LabStepNumbered"/>
      </w:pPr>
      <w:r>
        <w:t xml:space="preserve">   </w:t>
      </w:r>
      <w:r w:rsidR="007249CF">
        <w:t>Edit the browser bookmarks created earlier.</w:t>
      </w:r>
    </w:p>
    <w:p w14:paraId="17FDD3CF" w14:textId="1BB49566" w:rsidR="002B6149" w:rsidRDefault="002B6149" w:rsidP="001C26EA">
      <w:pPr>
        <w:pStyle w:val="ImageforStep"/>
      </w:pPr>
      <w:r>
        <w:rPr>
          <w:noProof/>
        </w:rPr>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D4D8BE4" w:rsidR="002B5B0C" w:rsidRDefault="002B5B0C" w:rsidP="002B5B0C">
      <w:pPr>
        <w:pStyle w:val="LabStepNumbered"/>
      </w:pPr>
      <w:r>
        <w:lastRenderedPageBreak/>
        <w:t xml:space="preserve"> </w:t>
      </w:r>
      <w:r w:rsidR="007249CF">
        <w:t xml:space="preserve">For each browser bookmark, add </w:t>
      </w:r>
      <w:r w:rsidR="007249CF">
        <w:t>the</w:t>
      </w:r>
      <w:r w:rsidR="007249CF">
        <w:t xml:space="preserve"> appropriate</w:t>
      </w:r>
      <w:r w:rsidR="007249CF">
        <w:t xml:space="preserve"> </w:t>
      </w:r>
      <w:r w:rsidR="007249CF" w:rsidRPr="007249CF">
        <w:rPr>
          <w:b/>
          <w:bCs/>
        </w:rPr>
        <w:t>bookmarkGuid</w:t>
      </w:r>
      <w:r w:rsidR="007249CF">
        <w:t xml:space="preserve"> parameter </w:t>
      </w:r>
      <w:r w:rsidR="007249CF">
        <w:t xml:space="preserve">value </w:t>
      </w:r>
      <w:r w:rsidR="007249CF">
        <w:t xml:space="preserve">in addition to the </w:t>
      </w:r>
      <w:r w:rsidR="007249CF" w:rsidRPr="007249CF">
        <w:rPr>
          <w:b/>
          <w:bCs/>
        </w:rPr>
        <w:t>language</w:t>
      </w:r>
      <w:r w:rsidR="007249CF">
        <w:t xml:space="preserve"> parameter</w:t>
      </w:r>
      <w:r w:rsidR="007249CF">
        <w:t>.</w:t>
      </w:r>
    </w:p>
    <w:p w14:paraId="74EF90D5" w14:textId="22FCA191" w:rsidR="002B6149" w:rsidRDefault="00EE4F6C" w:rsidP="001C26EA">
      <w:pPr>
        <w:pStyle w:val="ImageforStep"/>
      </w:pPr>
      <w:r>
        <w:rPr>
          <w:noProof/>
        </w:rPr>
        <w:drawing>
          <wp:inline distT="0" distB="0" distL="0" distR="0" wp14:anchorId="758B9EB5" wp14:editId="7EC4E5AE">
            <wp:extent cx="1437450" cy="1015490"/>
            <wp:effectExtent l="19050" t="1905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454183" cy="1027311"/>
                    </a:xfrm>
                    <a:prstGeom prst="rect">
                      <a:avLst/>
                    </a:prstGeom>
                    <a:noFill/>
                    <a:ln>
                      <a:solidFill>
                        <a:schemeClr val="tx1"/>
                      </a:solidFill>
                    </a:ln>
                  </pic:spPr>
                </pic:pic>
              </a:graphicData>
            </a:graphic>
          </wp:inline>
        </w:drawing>
      </w:r>
    </w:p>
    <w:p w14:paraId="50CEF557" w14:textId="61FC31FC" w:rsidR="007249CF" w:rsidRDefault="007249CF" w:rsidP="007249CF">
      <w:pPr>
        <w:pStyle w:val="LabExerciseCallout"/>
      </w:pPr>
      <w:r>
        <w:t xml:space="preserve">Now the browser bookmark will pass the </w:t>
      </w:r>
      <w:r w:rsidRPr="007249CF">
        <w:rPr>
          <w:b/>
          <w:bCs/>
        </w:rPr>
        <w:t>bookmarkGuid</w:t>
      </w:r>
      <w:r>
        <w:t xml:space="preserve"> parameter in addition to the </w:t>
      </w:r>
      <w:r w:rsidRPr="007249CF">
        <w:rPr>
          <w:b/>
          <w:bCs/>
        </w:rPr>
        <w:t>language</w:t>
      </w:r>
      <w:r>
        <w:t xml:space="preserve"> parameter</w:t>
      </w:r>
      <w:r>
        <w:t xml:space="preserve"> to load data translations.</w:t>
      </w:r>
    </w:p>
    <w:p w14:paraId="2C5B7AA1" w14:textId="0F7C40C0" w:rsidR="00EE4F6C" w:rsidRDefault="00CA1FED" w:rsidP="002B5B0C">
      <w:pPr>
        <w:pStyle w:val="LabStepNumbered"/>
      </w:pPr>
      <w:r>
        <w:t xml:space="preserve">Click the browser bookmark for </w:t>
      </w:r>
      <w:r w:rsidRPr="00CA1FED">
        <w:rPr>
          <w:b/>
          <w:bCs/>
        </w:rPr>
        <w:t>Spanish</w:t>
      </w:r>
      <w:r>
        <w:t xml:space="preserve">. The </w:t>
      </w:r>
      <w:r w:rsidRPr="00CA1FED">
        <w:rPr>
          <w:b/>
          <w:bCs/>
        </w:rPr>
        <w:t>Sales Summary</w:t>
      </w:r>
      <w:r>
        <w:t xml:space="preserve"> page should now be fully translated into Spanish.</w:t>
      </w:r>
    </w:p>
    <w:p w14:paraId="52994810" w14:textId="4FA5DFB3" w:rsidR="00E26EEE" w:rsidRDefault="00EE4F6C" w:rsidP="001C26EA">
      <w:pPr>
        <w:pStyle w:val="ImageforStep"/>
      </w:pPr>
      <w:r>
        <w:rPr>
          <w:noProof/>
        </w:rPr>
        <w:drawing>
          <wp:inline distT="0" distB="0" distL="0" distR="0" wp14:anchorId="6AF0D097" wp14:editId="2B4691A8">
            <wp:extent cx="3517665" cy="19422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548225" cy="1959140"/>
                    </a:xfrm>
                    <a:prstGeom prst="rect">
                      <a:avLst/>
                    </a:prstGeom>
                    <a:noFill/>
                    <a:ln>
                      <a:noFill/>
                    </a:ln>
                  </pic:spPr>
                </pic:pic>
              </a:graphicData>
            </a:graphic>
          </wp:inline>
        </w:drawing>
      </w:r>
    </w:p>
    <w:p w14:paraId="2983B197" w14:textId="1CD2A0A0" w:rsidR="002B5B0C" w:rsidRDefault="00CA1FED" w:rsidP="002B5B0C">
      <w:pPr>
        <w:pStyle w:val="LabStepNumbered"/>
      </w:pPr>
      <w:r>
        <w:t xml:space="preserve">Navigate to the </w:t>
      </w:r>
      <w:r w:rsidRPr="00CA1FED">
        <w:rPr>
          <w:b/>
          <w:bCs/>
        </w:rPr>
        <w:t>Sales By Category</w:t>
      </w:r>
      <w:r>
        <w:t xml:space="preserve"> page. This page </w:t>
      </w:r>
      <w:r>
        <w:t xml:space="preserve">should </w:t>
      </w:r>
      <w:r>
        <w:t xml:space="preserve">also </w:t>
      </w:r>
      <w:r>
        <w:t>be fully translated into Spanish.</w:t>
      </w:r>
    </w:p>
    <w:p w14:paraId="3057B618" w14:textId="57A1ACBD" w:rsidR="00EE4F6C" w:rsidRDefault="00EE4F6C" w:rsidP="001C26EA">
      <w:pPr>
        <w:pStyle w:val="ImageforStep"/>
      </w:pPr>
      <w:r>
        <w:rPr>
          <w:noProof/>
        </w:rPr>
        <w:drawing>
          <wp:inline distT="0" distB="0" distL="0" distR="0" wp14:anchorId="5FD6AB44" wp14:editId="64842519">
            <wp:extent cx="3584181" cy="20419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16227" cy="2060244"/>
                    </a:xfrm>
                    <a:prstGeom prst="rect">
                      <a:avLst/>
                    </a:prstGeom>
                    <a:noFill/>
                    <a:ln>
                      <a:noFill/>
                    </a:ln>
                  </pic:spPr>
                </pic:pic>
              </a:graphicData>
            </a:graphic>
          </wp:inline>
        </w:drawing>
      </w:r>
    </w:p>
    <w:p w14:paraId="6516FFA0" w14:textId="021730BE" w:rsidR="00CA1FED" w:rsidRDefault="00CA1FED" w:rsidP="00CA1FED">
      <w:pPr>
        <w:pStyle w:val="LabStepNumbered"/>
      </w:pPr>
      <w:r>
        <w:t xml:space="preserve">Click the browser bookmark for </w:t>
      </w:r>
      <w:r>
        <w:rPr>
          <w:b/>
          <w:bCs/>
        </w:rPr>
        <w:t>French</w:t>
      </w:r>
      <w:r>
        <w:t xml:space="preserve">. The </w:t>
      </w:r>
      <w:r w:rsidRPr="00CA1FED">
        <w:rPr>
          <w:b/>
          <w:bCs/>
        </w:rPr>
        <w:t>Sales Summary</w:t>
      </w:r>
      <w:r>
        <w:t xml:space="preserve"> page should now be fully translated into </w:t>
      </w:r>
      <w:r>
        <w:t>French</w:t>
      </w:r>
      <w:r>
        <w:t>.</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D924888" w14:textId="0532C5ED" w:rsidR="00CA1FED" w:rsidRDefault="00CA1FED" w:rsidP="00CA1FED">
      <w:pPr>
        <w:pStyle w:val="LabStepNumbered"/>
      </w:pPr>
      <w:r>
        <w:lastRenderedPageBreak/>
        <w:t xml:space="preserve">Navigate to the </w:t>
      </w:r>
      <w:r w:rsidRPr="00CA1FED">
        <w:rPr>
          <w:b/>
          <w:bCs/>
        </w:rPr>
        <w:t>Sales By Category</w:t>
      </w:r>
      <w:r>
        <w:t xml:space="preserve"> page. This page should also be fully translated into </w:t>
      </w:r>
      <w:r>
        <w:t>French</w:t>
      </w:r>
      <w:r>
        <w:t>.</w:t>
      </w:r>
    </w:p>
    <w:p w14:paraId="69531D2C" w14:textId="265932AA" w:rsidR="00D35A63" w:rsidRDefault="00D35A63" w:rsidP="001C26EA">
      <w:pPr>
        <w:pStyle w:val="ImageforStep"/>
      </w:pPr>
      <w:r>
        <w:rPr>
          <w:noProof/>
        </w:rPr>
        <w:drawing>
          <wp:inline distT="0" distB="0" distL="0" distR="0" wp14:anchorId="63F54E77" wp14:editId="6D3F71DA">
            <wp:extent cx="2789921" cy="15776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819896" cy="1594639"/>
                    </a:xfrm>
                    <a:prstGeom prst="rect">
                      <a:avLst/>
                    </a:prstGeom>
                    <a:noFill/>
                    <a:ln>
                      <a:noFill/>
                    </a:ln>
                  </pic:spPr>
                </pic:pic>
              </a:graphicData>
            </a:graphic>
          </wp:inline>
        </w:drawing>
      </w:r>
    </w:p>
    <w:p w14:paraId="75B90D59" w14:textId="4EA65E5D" w:rsidR="00CA1FED" w:rsidRDefault="00CA1FED" w:rsidP="00CA1FED">
      <w:pPr>
        <w:pStyle w:val="LabStepNumbered"/>
      </w:pPr>
      <w:r>
        <w:t xml:space="preserve">Click the browser bookmark for </w:t>
      </w:r>
      <w:r>
        <w:rPr>
          <w:b/>
          <w:bCs/>
        </w:rPr>
        <w:t>German</w:t>
      </w:r>
      <w:r>
        <w:t xml:space="preserve">. The </w:t>
      </w:r>
      <w:r w:rsidRPr="00CA1FED">
        <w:rPr>
          <w:b/>
          <w:bCs/>
        </w:rPr>
        <w:t>Sales Summary</w:t>
      </w:r>
      <w:r>
        <w:t xml:space="preserve"> page should now be fully translated into </w:t>
      </w:r>
      <w:r>
        <w:t>German</w:t>
      </w:r>
      <w:r>
        <w:t>.</w:t>
      </w:r>
    </w:p>
    <w:p w14:paraId="693790F9" w14:textId="2A936863" w:rsidR="00D35A63" w:rsidRDefault="00D35A63" w:rsidP="001C26EA">
      <w:pPr>
        <w:pStyle w:val="ImageforStep"/>
      </w:pPr>
      <w:r>
        <w:rPr>
          <w:noProof/>
        </w:rPr>
        <w:drawing>
          <wp:inline distT="0" distB="0" distL="0" distR="0" wp14:anchorId="66B41CAB" wp14:editId="46A919EA">
            <wp:extent cx="2796595" cy="1442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833492" cy="1461531"/>
                    </a:xfrm>
                    <a:prstGeom prst="rect">
                      <a:avLst/>
                    </a:prstGeom>
                    <a:noFill/>
                    <a:ln>
                      <a:noFill/>
                    </a:ln>
                  </pic:spPr>
                </pic:pic>
              </a:graphicData>
            </a:graphic>
          </wp:inline>
        </w:drawing>
      </w:r>
    </w:p>
    <w:p w14:paraId="6555FCC5" w14:textId="77777777" w:rsidR="00CA1FED" w:rsidRDefault="00CA1FED" w:rsidP="00CA1FED">
      <w:pPr>
        <w:pStyle w:val="LabStepNumbered"/>
      </w:pPr>
      <w:r>
        <w:t xml:space="preserve">Navigate to the </w:t>
      </w:r>
      <w:r w:rsidRPr="00CA1FED">
        <w:rPr>
          <w:b/>
          <w:bCs/>
        </w:rPr>
        <w:t>Sales By Category</w:t>
      </w:r>
      <w:r>
        <w:t xml:space="preserve"> page. This page should also be fully translated into French.</w:t>
      </w:r>
    </w:p>
    <w:p w14:paraId="1364C5BE" w14:textId="2ECF00B0" w:rsidR="00D35A63" w:rsidRDefault="00D35A63" w:rsidP="001C26EA">
      <w:pPr>
        <w:pStyle w:val="ImageforStep"/>
      </w:pPr>
      <w:r>
        <w:rPr>
          <w:noProof/>
        </w:rPr>
        <w:drawing>
          <wp:inline distT="0" distB="0" distL="0" distR="0" wp14:anchorId="1E4533A1" wp14:editId="7B1D6342">
            <wp:extent cx="2836642" cy="16146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82725" cy="1640857"/>
                    </a:xfrm>
                    <a:prstGeom prst="rect">
                      <a:avLst/>
                    </a:prstGeom>
                    <a:noFill/>
                    <a:ln>
                      <a:noFill/>
                    </a:ln>
                  </pic:spPr>
                </pic:pic>
              </a:graphicData>
            </a:graphic>
          </wp:inline>
        </w:drawing>
      </w:r>
    </w:p>
    <w:p w14:paraId="565A21B9" w14:textId="6E16A561" w:rsidR="00CA1FED" w:rsidRDefault="00CA1FED" w:rsidP="00CA1FED">
      <w:pPr>
        <w:pStyle w:val="LabExerciseLeadIn"/>
      </w:pPr>
      <w:r>
        <w:t xml:space="preserve">You have now successfully implemented and tested the data translations for product names and category names. However, you work is not yet done. The </w:t>
      </w:r>
      <w:r w:rsidRPr="00CA1FED">
        <w:rPr>
          <w:b/>
          <w:bCs/>
        </w:rPr>
        <w:t>Sales Over Time</w:t>
      </w:r>
      <w:r>
        <w:t xml:space="preserve"> page still contains text-based values for calendar names that require your attention.</w:t>
      </w:r>
    </w:p>
    <w:p w14:paraId="366E8C05" w14:textId="0E44FF13" w:rsidR="002B5B0C" w:rsidRDefault="00CA1FED" w:rsidP="002B5B0C">
      <w:pPr>
        <w:pStyle w:val="LabStepNumbered"/>
      </w:pPr>
      <w:r>
        <w:t xml:space="preserve">Navigate the </w:t>
      </w:r>
      <w:r w:rsidRPr="00CA1FED">
        <w:rPr>
          <w:b/>
          <w:bCs/>
        </w:rPr>
        <w:t>Sales Over Time</w:t>
      </w:r>
      <w:r>
        <w:t xml:space="preserve"> page. You can see that the names of months and days are still in English.</w:t>
      </w:r>
    </w:p>
    <w:p w14:paraId="47B96A4F" w14:textId="1C660FC5" w:rsidR="00D35A63" w:rsidRDefault="00D35A63" w:rsidP="001C26EA">
      <w:pPr>
        <w:pStyle w:val="ImageforStep"/>
      </w:pPr>
      <w:r>
        <w:rPr>
          <w:noProof/>
        </w:rPr>
        <w:drawing>
          <wp:inline distT="0" distB="0" distL="0" distR="0" wp14:anchorId="4170C2DE" wp14:editId="61FDC3F1">
            <wp:extent cx="3611666" cy="20423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660263" cy="2069863"/>
                    </a:xfrm>
                    <a:prstGeom prst="rect">
                      <a:avLst/>
                    </a:prstGeom>
                    <a:noFill/>
                    <a:ln>
                      <a:noFill/>
                    </a:ln>
                  </pic:spPr>
                </pic:pic>
              </a:graphicData>
            </a:graphic>
          </wp:inline>
        </w:drawing>
      </w:r>
    </w:p>
    <w:p w14:paraId="77E91CC9" w14:textId="292508C5" w:rsidR="00A021D8" w:rsidRDefault="00CA1FED" w:rsidP="002B5B0C">
      <w:pPr>
        <w:pStyle w:val="LabExerciseCallout"/>
      </w:pPr>
      <w:r>
        <w:t>You will now move on to the final exercise where you will implement data translations for month names and day names.</w:t>
      </w:r>
    </w:p>
    <w:p w14:paraId="15C81867" w14:textId="48428276" w:rsidR="00C605A0" w:rsidRDefault="00C605A0" w:rsidP="00C605A0">
      <w:pPr>
        <w:pStyle w:val="Heading3"/>
      </w:pPr>
      <w:bookmarkStart w:id="8" w:name="_Toc124509881"/>
      <w:r>
        <w:lastRenderedPageBreak/>
        <w:t xml:space="preserve">Exercise 6: </w:t>
      </w:r>
      <w:r w:rsidRPr="00C605A0">
        <w:t>Implementing Data Translations for a Calendar Table</w:t>
      </w:r>
      <w:bookmarkEnd w:id="8"/>
    </w:p>
    <w:p w14:paraId="3E1055D4" w14:textId="3FA62112"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w:t>
      </w:r>
      <w:r w:rsidR="00C54305">
        <w:t xml:space="preserve">-of-week </w:t>
      </w:r>
      <w:r>
        <w:t xml:space="preserve"> names into the secondary languages you plan to support.</w:t>
      </w:r>
    </w:p>
    <w:p w14:paraId="1BB0C5C5" w14:textId="5F91A1EF" w:rsidR="000D1E4C" w:rsidRDefault="000D1E4C" w:rsidP="000D1E4C">
      <w:pPr>
        <w:pStyle w:val="LabExerciseLeadIn"/>
      </w:pPr>
      <w:r w:rsidRPr="000D1E4C">
        <w:t xml:space="preserve">The strategy presented in this </w:t>
      </w:r>
      <w:r w:rsidR="00C54305">
        <w:t>lab exercise</w:t>
      </w:r>
      <w:r w:rsidRPr="000D1E4C">
        <w:t xml:space="preserve"> for implementing calendar table column translations is based on Power Query and the power of the M query language. Power Query provides several built-in functions such as </w:t>
      </w:r>
      <w:proofErr w:type="spellStart"/>
      <w:r w:rsidRPr="000D1E4C">
        <w:rPr>
          <w:b/>
          <w:bCs/>
        </w:rPr>
        <w:t>Date.MonthName</w:t>
      </w:r>
      <w:proofErr w:type="spellEnd"/>
      <w:r w:rsidRPr="000D1E4C">
        <w:t xml:space="preserve"> which accept a </w:t>
      </w:r>
      <w:r w:rsidRPr="00C54305">
        <w:rPr>
          <w:b/>
          <w:bCs/>
        </w:rPr>
        <w:t>Date</w:t>
      </w:r>
      <w:r w:rsidRPr="000D1E4C">
        <w:t xml:space="preserve"> parameter and return a text-based calendar name. </w:t>
      </w:r>
      <w:r w:rsidR="00C54305">
        <w:t>T</w:t>
      </w:r>
      <w:r w:rsidRPr="000D1E4C">
        <w:t>he following Power Query function call will evaluate to a text-based value of January</w:t>
      </w:r>
      <w:r>
        <w:t xml:space="preserve"> in French</w:t>
      </w:r>
      <w:r w:rsidRPr="000D1E4C">
        <w:t>.</w:t>
      </w:r>
    </w:p>
    <w:p w14:paraId="430FE765" w14:textId="77777777" w:rsidR="00C54305" w:rsidRDefault="000D1E4C" w:rsidP="00C54305">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690262C2" w14:textId="77777777" w:rsidR="00C54305" w:rsidRDefault="000D1E4C" w:rsidP="00C54305">
      <w:pPr>
        <w:pStyle w:val="LabExerciseLeadIn"/>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58484EC3" w:rsidR="000D1E4C" w:rsidRDefault="000D1E4C" w:rsidP="00C54305">
      <w:pPr>
        <w:pStyle w:val="LabExerciseLeadIn"/>
      </w:pPr>
      <w:r>
        <w:rPr>
          <w:noProof/>
        </w:rPr>
        <w:drawing>
          <wp:inline distT="0" distB="0" distL="0" distR="0" wp14:anchorId="2E8C33B9" wp14:editId="6C509A12">
            <wp:extent cx="3933371" cy="1658268"/>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062623" cy="1712759"/>
                    </a:xfrm>
                    <a:prstGeom prst="rect">
                      <a:avLst/>
                    </a:prstGeom>
                    <a:noFill/>
                    <a:ln>
                      <a:noFill/>
                    </a:ln>
                  </pic:spPr>
                </pic:pic>
              </a:graphicData>
            </a:graphic>
          </wp:inline>
        </w:drawing>
      </w:r>
    </w:p>
    <w:p w14:paraId="3126808D" w14:textId="1B93971A" w:rsidR="000D1E4C" w:rsidRDefault="000D1E4C" w:rsidP="000261B7">
      <w:pPr>
        <w:pStyle w:val="LabStepNumbered"/>
        <w:numPr>
          <w:ilvl w:val="0"/>
          <w:numId w:val="13"/>
        </w:numPr>
      </w:pPr>
      <w:r>
        <w:t xml:space="preserve">From the </w:t>
      </w:r>
      <w:r w:rsidRPr="000261B7">
        <w:rPr>
          <w:b/>
          <w:bCs/>
        </w:rPr>
        <w:t>Home</w:t>
      </w:r>
      <w:r>
        <w:t xml:space="preserve"> tab on the ribbon, click </w:t>
      </w:r>
      <w:r w:rsidRPr="000261B7">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C39DF0F">
            <wp:extent cx="3817258" cy="66524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846201" cy="670285"/>
                    </a:xfrm>
                    <a:prstGeom prst="rect">
                      <a:avLst/>
                    </a:prstGeom>
                    <a:noFill/>
                    <a:ln>
                      <a:noFill/>
                    </a:ln>
                  </pic:spPr>
                </pic:pic>
              </a:graphicData>
            </a:graphic>
          </wp:inline>
        </w:drawing>
      </w:r>
    </w:p>
    <w:p w14:paraId="048F300F" w14:textId="444FF71A"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p>
    <w:p w14:paraId="04336088" w14:textId="46E765C1" w:rsidR="000D1E4C" w:rsidRDefault="00842247" w:rsidP="000D1E4C">
      <w:pPr>
        <w:pStyle w:val="ImageforStep"/>
      </w:pPr>
      <w:r>
        <w:rPr>
          <w:noProof/>
        </w:rPr>
        <w:drawing>
          <wp:inline distT="0" distB="0" distL="0" distR="0" wp14:anchorId="4C8CB3D1" wp14:editId="25F96B4D">
            <wp:extent cx="3447048" cy="1142093"/>
            <wp:effectExtent l="19050" t="1905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477405" cy="1152151"/>
                    </a:xfrm>
                    <a:prstGeom prst="rect">
                      <a:avLst/>
                    </a:prstGeom>
                    <a:noFill/>
                    <a:ln>
                      <a:solidFill>
                        <a:schemeClr val="tx1"/>
                      </a:solidFill>
                    </a:ln>
                  </pic:spPr>
                </pic:pic>
              </a:graphicData>
            </a:graphic>
          </wp:inline>
        </w:drawing>
      </w:r>
    </w:p>
    <w:p w14:paraId="0DA164C7" w14:textId="75E1FA3D" w:rsidR="00842247" w:rsidRDefault="000261B7" w:rsidP="00842247">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4AE42ED7" w14:textId="227BEB36" w:rsidR="000D1E4C" w:rsidRDefault="00842247" w:rsidP="00842247">
      <w:pPr>
        <w:pStyle w:val="ImageforStep"/>
      </w:pPr>
      <w:r>
        <w:rPr>
          <w:noProof/>
        </w:rPr>
        <w:drawing>
          <wp:inline distT="0" distB="0" distL="0" distR="0" wp14:anchorId="60C5E093" wp14:editId="6AA3E3F4">
            <wp:extent cx="3860467" cy="1983922"/>
            <wp:effectExtent l="19050" t="1905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92573" cy="2000422"/>
                    </a:xfrm>
                    <a:prstGeom prst="rect">
                      <a:avLst/>
                    </a:prstGeom>
                    <a:noFill/>
                    <a:ln>
                      <a:solidFill>
                        <a:schemeClr val="tx1"/>
                      </a:solidFill>
                    </a:ln>
                  </pic:spPr>
                </pic:pic>
              </a:graphicData>
            </a:graphic>
          </wp:inline>
        </w:drawing>
      </w:r>
    </w:p>
    <w:p w14:paraId="2EE5BD28" w14:textId="2EF95481" w:rsidR="000D1E4C" w:rsidRDefault="000261B7" w:rsidP="00842247">
      <w:pPr>
        <w:pStyle w:val="LabStepNumbered"/>
      </w:pPr>
      <w:r>
        <w:lastRenderedPageBreak/>
        <w:t>Rename the new query to</w:t>
      </w:r>
      <w:r w:rsidR="00842247">
        <w:t xml:space="preserve"> </w:t>
      </w:r>
      <w:r w:rsidR="00842247" w:rsidRPr="00842247">
        <w:rPr>
          <w:b/>
          <w:bCs/>
        </w:rPr>
        <w:t>Translated Month Names Table</w:t>
      </w:r>
      <w:r w:rsidR="00842247">
        <w:t>.</w:t>
      </w:r>
    </w:p>
    <w:p w14:paraId="5135AA6E" w14:textId="75F47AB2" w:rsidR="00842247" w:rsidRDefault="00842247" w:rsidP="00137A06">
      <w:pPr>
        <w:pStyle w:val="ImageforStep"/>
      </w:pPr>
      <w:r>
        <w:rPr>
          <w:noProof/>
        </w:rPr>
        <w:drawing>
          <wp:inline distT="0" distB="0" distL="0" distR="0" wp14:anchorId="74ECB33E" wp14:editId="3D13130D">
            <wp:extent cx="4567643" cy="1446893"/>
            <wp:effectExtent l="19050" t="19050" r="444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631895" cy="1467246"/>
                    </a:xfrm>
                    <a:prstGeom prst="rect">
                      <a:avLst/>
                    </a:prstGeom>
                    <a:noFill/>
                    <a:ln>
                      <a:solidFill>
                        <a:schemeClr val="tx1"/>
                      </a:solidFill>
                    </a:ln>
                  </pic:spPr>
                </pic:pic>
              </a:graphicData>
            </a:graphic>
          </wp:inline>
        </w:drawing>
      </w:r>
    </w:p>
    <w:p w14:paraId="38F004BF" w14:textId="5F4A11CA" w:rsidR="002375F9" w:rsidRDefault="000261B7" w:rsidP="002375F9">
      <w:pPr>
        <w:pStyle w:val="LabStepNumbered"/>
      </w:pPr>
      <w:r>
        <w:t xml:space="preserve">Click on the </w:t>
      </w:r>
      <w:r w:rsidRPr="000261B7">
        <w:rPr>
          <w:b/>
          <w:bCs/>
        </w:rPr>
        <w:t>Advanced Editor</w:t>
      </w:r>
      <w:r>
        <w:t xml:space="preserve"> button in the ribbon to o</w:t>
      </w:r>
      <w:r w:rsidR="00842247">
        <w:t>pen the Advanced Editor widow.</w:t>
      </w:r>
    </w:p>
    <w:p w14:paraId="2ED293F9" w14:textId="261778D5" w:rsidR="00842247" w:rsidRDefault="00842247" w:rsidP="002375F9">
      <w:pPr>
        <w:pStyle w:val="LabStepNumbered"/>
      </w:pPr>
      <w:r>
        <w:t xml:space="preserve">Copy </w:t>
      </w:r>
      <w:r w:rsidR="000261B7">
        <w:t xml:space="preserve">the following M code listing </w:t>
      </w:r>
      <w:r>
        <w:t>and paste</w:t>
      </w:r>
      <w:r w:rsidR="000261B7">
        <w:t xml:space="preserve"> it into the Advanced Editor window.</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3C836462" w:rsidR="00842247" w:rsidRDefault="00842247" w:rsidP="00842247">
      <w:pPr>
        <w:pStyle w:val="LabStepCodeBlock"/>
      </w:pPr>
      <w:r>
        <w:t xml:space="preserve">          [ MonthDate = #date( 2022, [ MonthNumber ], 1 ),</w:t>
      </w:r>
    </w:p>
    <w:p w14:paraId="59414427" w14:textId="3CADAAE8" w:rsidR="00842247" w:rsidRDefault="00842247" w:rsidP="00842247">
      <w:pPr>
        <w:pStyle w:val="LabStepCodeBlock"/>
      </w:pPr>
      <w:r>
        <w:t xml:space="preserve">            Translations = List.Transform(Languages[DefaultCulture], each Date.MonthName( MonthDate, _ ) ),</w:t>
      </w:r>
    </w:p>
    <w:p w14:paraId="37E07D63" w14:textId="2B637EDC" w:rsidR="00842247" w:rsidRDefault="00842247" w:rsidP="00842247">
      <w:pPr>
        <w:pStyle w:val="LabStepCodeBlock"/>
      </w:pPr>
      <w:r>
        <w:t xml:space="preserve">            TranslationTable = Table.FromList( Translations, null ),</w:t>
      </w:r>
    </w:p>
    <w:p w14:paraId="3A37040D" w14:textId="4EC527D7" w:rsidR="00842247" w:rsidRDefault="00842247" w:rsidP="00842247">
      <w:pPr>
        <w:pStyle w:val="LabStepCodeBlock"/>
      </w:pPr>
      <w:r>
        <w:t xml:space="preserve">            TranslationsTranspose = Table.Transpose(TranslationTable),</w:t>
      </w:r>
    </w:p>
    <w:p w14:paraId="6BA32C54" w14:textId="2A39E6C3" w:rsidR="00842247" w:rsidRDefault="00842247" w:rsidP="00842247">
      <w:pPr>
        <w:pStyle w:val="LabStepCodeBlock"/>
      </w:pPr>
      <w:r>
        <w:t xml:space="preserve">            TranslationsColumns = Table.RenameColumns(</w:t>
      </w:r>
    </w:p>
    <w:p w14:paraId="6DE888E6" w14:textId="3448B3F5" w:rsidR="00842247" w:rsidRDefault="00842247" w:rsidP="00842247">
      <w:pPr>
        <w:pStyle w:val="LabStepCodeBlock"/>
      </w:pPr>
      <w:r>
        <w:t xml:space="preserve">              TranslationsTranspose,</w:t>
      </w:r>
    </w:p>
    <w:p w14:paraId="0CD8DF76" w14:textId="1E4E4532" w:rsidR="00842247" w:rsidRDefault="00842247" w:rsidP="00842247">
      <w:pPr>
        <w:pStyle w:val="LabStepCodeBlock"/>
      </w:pPr>
      <w:r>
        <w:t xml:space="preserve">              List.Zip({ Table.ColumnNames( TranslationsTranspose ), </w:t>
      </w:r>
    </w:p>
    <w:p w14:paraId="770167BD" w14:textId="006B5C26" w:rsidR="00842247" w:rsidRDefault="00842247" w:rsidP="00842247">
      <w:pPr>
        <w:pStyle w:val="LabStepCodeBlock"/>
      </w:pPr>
      <w:r>
        <w:t xml:space="preserve">                         List.Transform(Languages[Language], </w:t>
      </w:r>
    </w:p>
    <w:p w14:paraId="0BF5AE81" w14:textId="69572DAB" w:rsidR="00842247" w:rsidRDefault="00842247" w:rsidP="00842247">
      <w:pPr>
        <w:pStyle w:val="LabStepCodeBlock"/>
      </w:pPr>
      <w:r>
        <w:t xml:space="preserve">                         each "MonthNameTranslations" &amp; _ ) })</w:t>
      </w:r>
    </w:p>
    <w:p w14:paraId="6B34539E" w14:textId="56FE98C6" w:rsidR="00842247" w:rsidRDefault="00842247" w:rsidP="00842247">
      <w:pPr>
        <w:pStyle w:val="LabStepCodeBlock"/>
      </w:pPr>
      <w:r>
        <w:t xml:space="preserve">            )</w:t>
      </w:r>
    </w:p>
    <w:p w14:paraId="5178BC8C" w14:textId="7538C315"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04C74510" w14:textId="0446AB69" w:rsidR="004D712E" w:rsidRDefault="004D712E" w:rsidP="004D712E">
      <w:pPr>
        <w:pStyle w:val="LabExerciseCallout"/>
      </w:pPr>
      <w:r>
        <w:t xml:space="preserve">If you have trouble copying this M code from this page, it might be easier to copy it from </w:t>
      </w:r>
      <w:hyperlink r:id="rId261" w:tgtFrame="_blank" w:history="1">
        <w:r w:rsidRPr="004D712E">
          <w:rPr>
            <w:rStyle w:val="Hyperlink"/>
          </w:rPr>
          <w:t>here</w:t>
        </w:r>
      </w:hyperlink>
      <w:r>
        <w:t>.</w:t>
      </w:r>
    </w:p>
    <w:p w14:paraId="2FBE70CA" w14:textId="27DE3808" w:rsidR="00842247" w:rsidRDefault="004D712E" w:rsidP="002375F9">
      <w:pPr>
        <w:pStyle w:val="LabStepNumbered"/>
      </w:pPr>
      <w:r>
        <w:t xml:space="preserve">Once you have copied the M code into the Advanced Editor, click </w:t>
      </w:r>
      <w:r w:rsidRPr="004D712E">
        <w:rPr>
          <w:b/>
          <w:bCs/>
        </w:rPr>
        <w:t>Done</w:t>
      </w:r>
      <w:r>
        <w:t xml:space="preserve"> to save your changes and execute the new query.</w:t>
      </w:r>
    </w:p>
    <w:p w14:paraId="56CBF223" w14:textId="67D7C5EB" w:rsidR="00842247" w:rsidRDefault="004D712E" w:rsidP="00842247">
      <w:pPr>
        <w:pStyle w:val="ImageforStep"/>
      </w:pPr>
      <w:r>
        <w:rPr>
          <w:noProof/>
        </w:rPr>
        <w:drawing>
          <wp:inline distT="0" distB="0" distL="0" distR="0" wp14:anchorId="0E6D3FA6" wp14:editId="3EDBE6E3">
            <wp:extent cx="3331014" cy="2201636"/>
            <wp:effectExtent l="19050" t="19050" r="3175"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370206" cy="2227540"/>
                    </a:xfrm>
                    <a:prstGeom prst="rect">
                      <a:avLst/>
                    </a:prstGeom>
                    <a:noFill/>
                    <a:ln w="3175">
                      <a:solidFill>
                        <a:schemeClr val="tx1"/>
                      </a:solidFill>
                    </a:ln>
                  </pic:spPr>
                </pic:pic>
              </a:graphicData>
            </a:graphic>
          </wp:inline>
        </w:drawing>
      </w:r>
    </w:p>
    <w:p w14:paraId="1DD9B2BB" w14:textId="2ABBBC68" w:rsidR="00842247" w:rsidRDefault="004D712E" w:rsidP="004D712E">
      <w:pPr>
        <w:pStyle w:val="LabStepNumbered"/>
      </w:pPr>
      <w:r>
        <w:t xml:space="preserve">You should now see the output of the </w:t>
      </w:r>
      <w:r w:rsidRPr="004D712E">
        <w:rPr>
          <w:b/>
          <w:bCs/>
        </w:rPr>
        <w:t>Translated Month Names Table</w:t>
      </w:r>
      <w:r>
        <w:t xml:space="preserve"> query as shown in the following screenshot</w:t>
      </w:r>
      <w:r>
        <w:t>.</w:t>
      </w:r>
    </w:p>
    <w:p w14:paraId="6A47330E" w14:textId="23FFBAE3" w:rsidR="00842247" w:rsidRDefault="00842247" w:rsidP="00842247">
      <w:pPr>
        <w:pStyle w:val="ImageforStep"/>
      </w:pPr>
      <w:r>
        <w:rPr>
          <w:noProof/>
        </w:rPr>
        <w:lastRenderedPageBreak/>
        <w:drawing>
          <wp:inline distT="0" distB="0" distL="0" distR="0" wp14:anchorId="4F72B7EB" wp14:editId="2CB5C5D4">
            <wp:extent cx="4337797" cy="1412382"/>
            <wp:effectExtent l="19050" t="1905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419900" cy="1439115"/>
                    </a:xfrm>
                    <a:prstGeom prst="rect">
                      <a:avLst/>
                    </a:prstGeom>
                    <a:noFill/>
                    <a:ln>
                      <a:solidFill>
                        <a:schemeClr val="tx1"/>
                      </a:solidFill>
                    </a:ln>
                  </pic:spPr>
                </pic:pic>
              </a:graphicData>
            </a:graphic>
          </wp:inline>
        </w:drawing>
      </w:r>
    </w:p>
    <w:p w14:paraId="24B14DD7" w14:textId="367CEE35" w:rsidR="004D712E" w:rsidRDefault="004D712E" w:rsidP="004D712E">
      <w:pPr>
        <w:pStyle w:val="LabExerciseCallout"/>
      </w:pPr>
      <w:r>
        <w:t>You have now created the translation table for month names. Next you will create a second table for day-of-week names.</w:t>
      </w:r>
    </w:p>
    <w:p w14:paraId="35C364D3" w14:textId="77777777" w:rsidR="004D712E" w:rsidRDefault="004D712E" w:rsidP="004D712E">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60EA3682" w14:textId="4400699F" w:rsidR="00137A06" w:rsidRDefault="004D712E" w:rsidP="00137A06">
      <w:pPr>
        <w:pStyle w:val="LabStepNumbered"/>
      </w:pPr>
      <w:r>
        <w:t xml:space="preserve">Rename the new query to </w:t>
      </w:r>
      <w:r w:rsidRPr="004D712E">
        <w:rPr>
          <w:b/>
          <w:bCs/>
        </w:rPr>
        <w:t>Translated Day Names Table</w:t>
      </w:r>
      <w:r>
        <w:t>.</w:t>
      </w:r>
    </w:p>
    <w:p w14:paraId="76A8BABA" w14:textId="2713615E" w:rsidR="00842247" w:rsidRDefault="00842247" w:rsidP="00842247">
      <w:pPr>
        <w:pStyle w:val="ImageforStep"/>
      </w:pPr>
      <w:r>
        <w:rPr>
          <w:noProof/>
        </w:rPr>
        <w:drawing>
          <wp:inline distT="0" distB="0" distL="0" distR="0" wp14:anchorId="08AAB9A0" wp14:editId="0EEE5BF7">
            <wp:extent cx="5674826" cy="1548493"/>
            <wp:effectExtent l="19050" t="1905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62273" cy="1572355"/>
                    </a:xfrm>
                    <a:prstGeom prst="rect">
                      <a:avLst/>
                    </a:prstGeom>
                    <a:noFill/>
                    <a:ln>
                      <a:solidFill>
                        <a:schemeClr val="tx1"/>
                      </a:solidFill>
                    </a:ln>
                  </pic:spPr>
                </pic:pic>
              </a:graphicData>
            </a:graphic>
          </wp:inline>
        </w:drawing>
      </w:r>
    </w:p>
    <w:p w14:paraId="0FFA2F41" w14:textId="77777777" w:rsidR="004D712E" w:rsidRDefault="004D712E" w:rsidP="004D712E">
      <w:pPr>
        <w:pStyle w:val="LabStepNumbered"/>
      </w:pPr>
      <w:r>
        <w:t xml:space="preserve">Click on the </w:t>
      </w:r>
      <w:r w:rsidRPr="000261B7">
        <w:rPr>
          <w:b/>
          <w:bCs/>
        </w:rPr>
        <w:t>Advanced Editor</w:t>
      </w:r>
      <w:r>
        <w:t xml:space="preserve"> button in the ribbon to open the Advanced Editor widow.</w:t>
      </w:r>
    </w:p>
    <w:p w14:paraId="0BF38298" w14:textId="77777777" w:rsidR="004D712E" w:rsidRDefault="004D712E" w:rsidP="004D712E">
      <w:pPr>
        <w:pStyle w:val="LabStepNumbered"/>
      </w:pPr>
      <w:r>
        <w:t>Copy the following M code listing and paste it into the Advanced Editor window.</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34734785" w:rsidR="00FE6FF0" w:rsidRDefault="00FE6FF0" w:rsidP="00FE6FF0">
      <w:pPr>
        <w:pStyle w:val="LabStepCodeBlock"/>
      </w:pPr>
      <w:r>
        <w:t xml:space="preserve">    </w:t>
      </w:r>
      <w:r w:rsidR="00384D73">
        <w:t>QueryOutput</w:t>
      </w:r>
      <w:r>
        <w:t xml:space="preserve"> = Table.TransformColumnTypes(ExpandedTranslationsColumns, TypedColumnsCollection)</w:t>
      </w:r>
    </w:p>
    <w:p w14:paraId="12E8C391" w14:textId="77777777" w:rsidR="00FE6FF0" w:rsidRDefault="00FE6FF0" w:rsidP="00FE6FF0">
      <w:pPr>
        <w:pStyle w:val="LabStepCodeBlock"/>
      </w:pPr>
      <w:r>
        <w:t>in</w:t>
      </w:r>
    </w:p>
    <w:p w14:paraId="5665EAF7" w14:textId="14D8CB62" w:rsidR="00842247" w:rsidRDefault="00FE6FF0" w:rsidP="00FE6FF0">
      <w:pPr>
        <w:pStyle w:val="LabStepCodeBlock"/>
      </w:pPr>
      <w:r>
        <w:t xml:space="preserve">    </w:t>
      </w:r>
      <w:r w:rsidR="00384D73">
        <w:t>QueryOutput</w:t>
      </w:r>
    </w:p>
    <w:p w14:paraId="57103DF9" w14:textId="15399709" w:rsidR="004D712E" w:rsidRDefault="004D712E" w:rsidP="004D712E">
      <w:pPr>
        <w:pStyle w:val="LabExerciseCallout"/>
      </w:pPr>
      <w:r>
        <w:t xml:space="preserve">If you have trouble copying this M code from this page, it might be easier to copy it from </w:t>
      </w:r>
      <w:hyperlink r:id="rId265" w:tgtFrame="_blank" w:history="1">
        <w:r w:rsidRPr="004D712E">
          <w:rPr>
            <w:rStyle w:val="Hyperlink"/>
          </w:rPr>
          <w:t>her</w:t>
        </w:r>
        <w:r w:rsidRPr="004D712E">
          <w:rPr>
            <w:rStyle w:val="Hyperlink"/>
          </w:rPr>
          <w:t>e</w:t>
        </w:r>
      </w:hyperlink>
      <w:r>
        <w:t>.</w:t>
      </w:r>
    </w:p>
    <w:p w14:paraId="733CDA5A" w14:textId="77777777" w:rsidR="00384D73" w:rsidRDefault="00384D73" w:rsidP="00384D73">
      <w:pPr>
        <w:pStyle w:val="LabStepNumbered"/>
      </w:pPr>
      <w:r>
        <w:lastRenderedPageBreak/>
        <w:t xml:space="preserve">Once you have copied the M code into the Advanced Editor, click </w:t>
      </w:r>
      <w:r w:rsidRPr="004D712E">
        <w:rPr>
          <w:b/>
          <w:bCs/>
        </w:rPr>
        <w:t>Done</w:t>
      </w:r>
      <w:r>
        <w:t xml:space="preserve"> to save your changes and execute the new query.</w:t>
      </w:r>
    </w:p>
    <w:p w14:paraId="4F096B46" w14:textId="08BA761C" w:rsidR="00FE6FF0" w:rsidRDefault="00384D73" w:rsidP="00FE6FF0">
      <w:pPr>
        <w:pStyle w:val="ImageforStep"/>
      </w:pPr>
      <w:r>
        <w:rPr>
          <w:noProof/>
        </w:rPr>
        <w:drawing>
          <wp:inline distT="0" distB="0" distL="0" distR="0" wp14:anchorId="38E3DE12" wp14:editId="235E5703">
            <wp:extent cx="2964329" cy="2160397"/>
            <wp:effectExtent l="19050" t="1905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967711" cy="2162862"/>
                    </a:xfrm>
                    <a:prstGeom prst="rect">
                      <a:avLst/>
                    </a:prstGeom>
                    <a:noFill/>
                    <a:ln>
                      <a:solidFill>
                        <a:schemeClr val="tx1"/>
                      </a:solidFill>
                    </a:ln>
                  </pic:spPr>
                </pic:pic>
              </a:graphicData>
            </a:graphic>
          </wp:inline>
        </w:drawing>
      </w:r>
    </w:p>
    <w:p w14:paraId="026705ED" w14:textId="10315B0B" w:rsidR="00384D73" w:rsidRDefault="00384D73" w:rsidP="00384D73">
      <w:pPr>
        <w:pStyle w:val="LabStepNumbered"/>
      </w:pPr>
      <w:r>
        <w:t xml:space="preserve">You should now see the output of the </w:t>
      </w:r>
      <w:r w:rsidRPr="004D712E">
        <w:rPr>
          <w:b/>
          <w:bCs/>
        </w:rPr>
        <w:t xml:space="preserve">Translated </w:t>
      </w:r>
      <w:r>
        <w:rPr>
          <w:b/>
          <w:bCs/>
        </w:rPr>
        <w:t xml:space="preserve">Day </w:t>
      </w:r>
      <w:r w:rsidRPr="004D712E">
        <w:rPr>
          <w:b/>
          <w:bCs/>
        </w:rPr>
        <w:t>Names Table</w:t>
      </w:r>
      <w:r>
        <w:t xml:space="preserve"> query as shown in the following screenshot.</w:t>
      </w:r>
    </w:p>
    <w:p w14:paraId="3FAEFCE9" w14:textId="68451EAA" w:rsidR="00FE6FF0" w:rsidRDefault="00A63A01" w:rsidP="00FE6FF0">
      <w:pPr>
        <w:pStyle w:val="ImageforStep"/>
      </w:pPr>
      <w:r>
        <w:rPr>
          <w:noProof/>
        </w:rPr>
        <w:drawing>
          <wp:inline distT="0" distB="0" distL="0" distR="0" wp14:anchorId="447E907F" wp14:editId="5C3242D7">
            <wp:extent cx="5442858" cy="1152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74658" cy="1158999"/>
                    </a:xfrm>
                    <a:prstGeom prst="rect">
                      <a:avLst/>
                    </a:prstGeom>
                    <a:noFill/>
                    <a:ln>
                      <a:noFill/>
                    </a:ln>
                  </pic:spPr>
                </pic:pic>
              </a:graphicData>
            </a:graphic>
          </wp:inline>
        </w:drawing>
      </w:r>
    </w:p>
    <w:p w14:paraId="579C4C57" w14:textId="1F8464C6" w:rsidR="00384D73" w:rsidRDefault="00384D73" w:rsidP="00384D73">
      <w:pPr>
        <w:pStyle w:val="LabStepNumbered"/>
      </w:pPr>
      <w:r>
        <w:t xml:space="preserve">Click </w:t>
      </w:r>
      <w:r w:rsidRPr="007955DD">
        <w:rPr>
          <w:b/>
          <w:bCs/>
        </w:rPr>
        <w:t>Close &amp; Apply</w:t>
      </w:r>
      <w:r>
        <w:t xml:space="preserve"> to close the Power Query window and to add </w:t>
      </w:r>
      <w:r w:rsidRPr="00384D73">
        <w:t>two new</w:t>
      </w:r>
      <w:r>
        <w:rPr>
          <w:b/>
          <w:bCs/>
        </w:rPr>
        <w:t xml:space="preserve"> </w:t>
      </w:r>
      <w:r>
        <w:t>table</w:t>
      </w:r>
      <w:r>
        <w:t>s</w:t>
      </w:r>
      <w:r>
        <w:t xml:space="preserve"> to the project's data model.</w:t>
      </w:r>
    </w:p>
    <w:p w14:paraId="5AA0642A" w14:textId="182D9CA1" w:rsidR="00A63A01" w:rsidRDefault="00C708A8" w:rsidP="00A63A01">
      <w:pPr>
        <w:pStyle w:val="ImageforStep"/>
      </w:pPr>
      <w:r>
        <w:rPr>
          <w:noProof/>
        </w:rPr>
        <w:drawing>
          <wp:inline distT="0" distB="0" distL="0" distR="0" wp14:anchorId="28DE9C70" wp14:editId="75B91AF8">
            <wp:extent cx="3956424" cy="83964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5063" cy="852085"/>
                    </a:xfrm>
                    <a:prstGeom prst="rect">
                      <a:avLst/>
                    </a:prstGeom>
                    <a:noFill/>
                    <a:ln>
                      <a:noFill/>
                    </a:ln>
                  </pic:spPr>
                </pic:pic>
              </a:graphicData>
            </a:graphic>
          </wp:inline>
        </w:drawing>
      </w:r>
    </w:p>
    <w:p w14:paraId="6A0453C6" w14:textId="275D5BF8" w:rsidR="00FE6FF0" w:rsidRDefault="00384D73" w:rsidP="00FE6FF0">
      <w:pPr>
        <w:pStyle w:val="LabStepNumbered"/>
      </w:pPr>
      <w:r>
        <w:t xml:space="preserve">Switch to Data view and locate </w:t>
      </w:r>
      <w:r w:rsidRPr="00384D73">
        <w:rPr>
          <w:b/>
          <w:bCs/>
        </w:rPr>
        <w:t>Translated Month Names Table</w:t>
      </w:r>
      <w:r>
        <w:t xml:space="preserve"> and </w:t>
      </w:r>
      <w:r w:rsidRPr="00384D73">
        <w:rPr>
          <w:b/>
          <w:bCs/>
        </w:rPr>
        <w:t xml:space="preserve">Translated </w:t>
      </w:r>
      <w:r>
        <w:rPr>
          <w:b/>
          <w:bCs/>
        </w:rPr>
        <w:t xml:space="preserve">Day </w:t>
      </w:r>
      <w:r w:rsidRPr="00384D73">
        <w:rPr>
          <w:b/>
          <w:bCs/>
        </w:rPr>
        <w:t>Names Table</w:t>
      </w:r>
      <w:r>
        <w:t xml:space="preserve"> </w:t>
      </w:r>
      <w:r>
        <w:t xml:space="preserve">in the </w:t>
      </w:r>
      <w:r w:rsidRPr="00384D73">
        <w:rPr>
          <w:b/>
          <w:bCs/>
        </w:rPr>
        <w:t>Data</w:t>
      </w:r>
      <w:r>
        <w:t xml:space="preserve"> pane.</w:t>
      </w:r>
    </w:p>
    <w:p w14:paraId="6D5AB086" w14:textId="10597D7A" w:rsidR="00C708A8" w:rsidRDefault="00835721" w:rsidP="00C708A8">
      <w:pPr>
        <w:pStyle w:val="ImageforStep"/>
      </w:pPr>
      <w:r>
        <w:rPr>
          <w:noProof/>
        </w:rPr>
        <w:drawing>
          <wp:inline distT="0" distB="0" distL="0" distR="0" wp14:anchorId="0600B6C4" wp14:editId="7C3A467E">
            <wp:extent cx="4818743" cy="13280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44481" cy="1335138"/>
                    </a:xfrm>
                    <a:prstGeom prst="rect">
                      <a:avLst/>
                    </a:prstGeom>
                    <a:noFill/>
                    <a:ln>
                      <a:noFill/>
                    </a:ln>
                  </pic:spPr>
                </pic:pic>
              </a:graphicData>
            </a:graphic>
          </wp:inline>
        </w:drawing>
      </w:r>
    </w:p>
    <w:p w14:paraId="626A8E69" w14:textId="2EC0EA0A" w:rsidR="00FE6FF0" w:rsidRDefault="00F14CE6" w:rsidP="00FE6FF0">
      <w:pPr>
        <w:pStyle w:val="LabStepNumbered"/>
      </w:pPr>
      <w:r>
        <w:t xml:space="preserve">In </w:t>
      </w:r>
      <w:r w:rsidRPr="00384D73">
        <w:rPr>
          <w:b/>
          <w:bCs/>
        </w:rPr>
        <w:t>Translated Month Names Table</w:t>
      </w:r>
      <w:r>
        <w:t xml:space="preserve">, configure all four translation columns to use </w:t>
      </w:r>
      <w:r w:rsidRPr="00F14CE6">
        <w:rPr>
          <w:b/>
          <w:bCs/>
        </w:rPr>
        <w:t>MonthNumber</w:t>
      </w:r>
      <w:r>
        <w:t xml:space="preserve"> as their sort column. </w:t>
      </w:r>
    </w:p>
    <w:p w14:paraId="100F9600" w14:textId="1C6D96D6" w:rsidR="00FE6FF0" w:rsidRPr="00C708A8" w:rsidRDefault="00835721" w:rsidP="00C708A8">
      <w:pPr>
        <w:pStyle w:val="ImageforStep"/>
      </w:pPr>
      <w:r>
        <w:rPr>
          <w:noProof/>
        </w:rPr>
        <w:drawing>
          <wp:inline distT="0" distB="0" distL="0" distR="0" wp14:anchorId="06BFC6D3" wp14:editId="57E6B211">
            <wp:extent cx="4659367" cy="1625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721869" cy="1647406"/>
                    </a:xfrm>
                    <a:prstGeom prst="rect">
                      <a:avLst/>
                    </a:prstGeom>
                    <a:noFill/>
                    <a:ln>
                      <a:noFill/>
                    </a:ln>
                  </pic:spPr>
                </pic:pic>
              </a:graphicData>
            </a:graphic>
          </wp:inline>
        </w:drawing>
      </w:r>
    </w:p>
    <w:p w14:paraId="1FC8679F" w14:textId="6E24F18D" w:rsidR="00F14CE6" w:rsidRDefault="00F14CE6" w:rsidP="00F14CE6">
      <w:pPr>
        <w:pStyle w:val="LabStepNumbered"/>
      </w:pPr>
      <w:r>
        <w:lastRenderedPageBreak/>
        <w:t xml:space="preserve">In </w:t>
      </w:r>
      <w:r w:rsidRPr="00384D73">
        <w:rPr>
          <w:b/>
          <w:bCs/>
        </w:rPr>
        <w:t xml:space="preserve">Translated </w:t>
      </w:r>
      <w:r>
        <w:rPr>
          <w:b/>
          <w:bCs/>
        </w:rPr>
        <w:t xml:space="preserve">Day </w:t>
      </w:r>
      <w:r w:rsidRPr="00384D73">
        <w:rPr>
          <w:b/>
          <w:bCs/>
        </w:rPr>
        <w:t>Names Table</w:t>
      </w:r>
      <w:r>
        <w:t xml:space="preserve">, configure all four translation columns to use </w:t>
      </w:r>
      <w:r>
        <w:rPr>
          <w:b/>
          <w:bCs/>
        </w:rPr>
        <w:t>Day</w:t>
      </w:r>
      <w:r w:rsidRPr="00F14CE6">
        <w:rPr>
          <w:b/>
          <w:bCs/>
        </w:rPr>
        <w:t>Number</w:t>
      </w:r>
      <w:r>
        <w:t xml:space="preserve"> as their sort column. </w:t>
      </w:r>
    </w:p>
    <w:p w14:paraId="0B7D2C8B" w14:textId="50C0F003" w:rsidR="00C708A8" w:rsidRDefault="00835721" w:rsidP="00C708A8">
      <w:pPr>
        <w:pStyle w:val="ImageforStep"/>
      </w:pPr>
      <w:r>
        <w:rPr>
          <w:noProof/>
        </w:rPr>
        <w:drawing>
          <wp:inline distT="0" distB="0" distL="0" distR="0" wp14:anchorId="5C6356CE" wp14:editId="688BB5C6">
            <wp:extent cx="3950569" cy="15200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a:noFill/>
                    </a:ln>
                  </pic:spPr>
                </pic:pic>
              </a:graphicData>
            </a:graphic>
          </wp:inline>
        </w:drawing>
      </w:r>
    </w:p>
    <w:p w14:paraId="5A46F479" w14:textId="3AC02A92" w:rsidR="00C708A8" w:rsidRDefault="00F14CE6" w:rsidP="00FE6FF0">
      <w:pPr>
        <w:pStyle w:val="LabStepNumbered"/>
      </w:pPr>
      <w:r>
        <w:t xml:space="preserve">Switch to </w:t>
      </w:r>
      <w:r w:rsidRPr="00F14CE6">
        <w:rPr>
          <w:b/>
          <w:bCs/>
        </w:rPr>
        <w:t>Model</w:t>
      </w:r>
      <w:r>
        <w:t xml:space="preserve"> view.</w:t>
      </w:r>
    </w:p>
    <w:p w14:paraId="792DF768" w14:textId="666B4BE6" w:rsidR="00F14CE6" w:rsidRDefault="00F14CE6" w:rsidP="00FE6FF0">
      <w:pPr>
        <w:pStyle w:val="LabStepNumbered"/>
      </w:pPr>
      <w:r>
        <w:t xml:space="preserve">Reposition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w:t>
      </w:r>
      <w:r>
        <w:t xml:space="preserve">just to the right of the </w:t>
      </w:r>
      <w:r w:rsidRPr="00F14CE6">
        <w:rPr>
          <w:b/>
          <w:bCs/>
        </w:rPr>
        <w:t>Calendar</w:t>
      </w:r>
      <w:r>
        <w:t xml:space="preserve"> table.</w:t>
      </w:r>
    </w:p>
    <w:p w14:paraId="31C51979" w14:textId="041D5585" w:rsidR="009C0795" w:rsidRDefault="009C0795" w:rsidP="009C0795">
      <w:pPr>
        <w:pStyle w:val="ImageforStep"/>
      </w:pPr>
      <w:r>
        <w:rPr>
          <w:noProof/>
        </w:rPr>
        <w:drawing>
          <wp:inline distT="0" distB="0" distL="0" distR="0" wp14:anchorId="07DEB85C" wp14:editId="4C5CA3C2">
            <wp:extent cx="5498275" cy="15272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a:noFill/>
                    </a:ln>
                  </pic:spPr>
                </pic:pic>
              </a:graphicData>
            </a:graphic>
          </wp:inline>
        </w:drawing>
      </w:r>
    </w:p>
    <w:p w14:paraId="0BE9C303" w14:textId="77777777" w:rsidR="00F14CE6" w:rsidRDefault="00F14CE6" w:rsidP="00F14CE6">
      <w:pPr>
        <w:pStyle w:val="LabStepNumbered"/>
      </w:pPr>
      <w:r>
        <w:t xml:space="preserve">Create a one-to-many relationship between </w:t>
      </w:r>
      <w:r w:rsidRPr="00F14CE6">
        <w:rPr>
          <w:b/>
          <w:bCs/>
        </w:rPr>
        <w:t xml:space="preserve">Translated </w:t>
      </w:r>
      <w:r>
        <w:rPr>
          <w:b/>
          <w:bCs/>
        </w:rPr>
        <w:t xml:space="preserve">Day </w:t>
      </w:r>
      <w:r w:rsidRPr="00F14CE6">
        <w:rPr>
          <w:b/>
          <w:bCs/>
        </w:rPr>
        <w:t>Names Table</w:t>
      </w:r>
      <w:r>
        <w:t xml:space="preserve"> and </w:t>
      </w:r>
      <w:r w:rsidRPr="00F14CE6">
        <w:rPr>
          <w:b/>
          <w:bCs/>
        </w:rPr>
        <w:t>Calendar</w:t>
      </w:r>
      <w:r>
        <w:t xml:space="preserve"> based on the </w:t>
      </w:r>
      <w:r>
        <w:rPr>
          <w:b/>
          <w:bCs/>
        </w:rPr>
        <w:t>Day</w:t>
      </w:r>
      <w:r w:rsidRPr="00F14CE6">
        <w:rPr>
          <w:b/>
          <w:bCs/>
        </w:rPr>
        <w:t>Number</w:t>
      </w:r>
      <w:r>
        <w:t xml:space="preserve"> column.</w:t>
      </w:r>
    </w:p>
    <w:p w14:paraId="631A936C" w14:textId="0F07CA67" w:rsidR="009C0795" w:rsidRDefault="009C0795" w:rsidP="009C0795">
      <w:pPr>
        <w:pStyle w:val="ImageforStep"/>
      </w:pPr>
      <w:r>
        <w:rPr>
          <w:noProof/>
        </w:rPr>
        <w:drawing>
          <wp:inline distT="0" distB="0" distL="0" distR="0" wp14:anchorId="5DB956FA" wp14:editId="2123788D">
            <wp:extent cx="2612035" cy="21553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18654" cy="2160834"/>
                    </a:xfrm>
                    <a:prstGeom prst="rect">
                      <a:avLst/>
                    </a:prstGeom>
                    <a:noFill/>
                    <a:ln>
                      <a:noFill/>
                    </a:ln>
                  </pic:spPr>
                </pic:pic>
              </a:graphicData>
            </a:graphic>
          </wp:inline>
        </w:drawing>
      </w:r>
    </w:p>
    <w:p w14:paraId="627FF10F" w14:textId="614FBAF7" w:rsidR="00F14CE6" w:rsidRDefault="00F14CE6" w:rsidP="00F14CE6">
      <w:pPr>
        <w:pStyle w:val="LabStepNumbered"/>
      </w:pPr>
      <w:r>
        <w:t xml:space="preserve">Create a one-to-many relationship between </w:t>
      </w:r>
      <w:r w:rsidRPr="00F14CE6">
        <w:rPr>
          <w:b/>
          <w:bCs/>
        </w:rPr>
        <w:t>Translated Month Names Table</w:t>
      </w:r>
      <w:r>
        <w:t xml:space="preserve"> and </w:t>
      </w:r>
      <w:r w:rsidRPr="00F14CE6">
        <w:rPr>
          <w:b/>
          <w:bCs/>
        </w:rPr>
        <w:t>Calendar</w:t>
      </w:r>
      <w:r>
        <w:t xml:space="preserve"> based on the </w:t>
      </w:r>
      <w:r w:rsidRPr="00F14CE6">
        <w:rPr>
          <w:b/>
          <w:bCs/>
        </w:rPr>
        <w:t>MonthNumber</w:t>
      </w:r>
      <w:r>
        <w:t xml:space="preserve"> column.</w:t>
      </w:r>
    </w:p>
    <w:p w14:paraId="3D02510A" w14:textId="59B22E1E" w:rsidR="009C0795" w:rsidRDefault="009C0795" w:rsidP="009C0795">
      <w:pPr>
        <w:pStyle w:val="ImageforStep"/>
      </w:pPr>
      <w:r>
        <w:rPr>
          <w:noProof/>
        </w:rPr>
        <w:drawing>
          <wp:inline distT="0" distB="0" distL="0" distR="0" wp14:anchorId="4CAE378C" wp14:editId="222218A2">
            <wp:extent cx="2438400" cy="2027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454662" cy="2041223"/>
                    </a:xfrm>
                    <a:prstGeom prst="rect">
                      <a:avLst/>
                    </a:prstGeom>
                    <a:noFill/>
                    <a:ln>
                      <a:noFill/>
                    </a:ln>
                  </pic:spPr>
                </pic:pic>
              </a:graphicData>
            </a:graphic>
          </wp:inline>
        </w:drawing>
      </w:r>
    </w:p>
    <w:p w14:paraId="3CAAAF0A" w14:textId="61DA218B" w:rsidR="009C0795" w:rsidRDefault="00F14CE6" w:rsidP="00FE6FF0">
      <w:pPr>
        <w:pStyle w:val="LabStepNumbered"/>
      </w:pPr>
      <w:r>
        <w:lastRenderedPageBreak/>
        <w:t xml:space="preserve">Hide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so they do not appear in </w:t>
      </w:r>
      <w:r w:rsidRPr="00F14CE6">
        <w:rPr>
          <w:b/>
          <w:bCs/>
        </w:rPr>
        <w:t>Report</w:t>
      </w:r>
      <w:r>
        <w:t xml:space="preserve"> mode.</w:t>
      </w:r>
    </w:p>
    <w:p w14:paraId="3CEA9C0C" w14:textId="021BBC58" w:rsidR="00606EC0" w:rsidRDefault="00606EC0" w:rsidP="00606EC0">
      <w:pPr>
        <w:pStyle w:val="ImageforStep"/>
      </w:pPr>
      <w:r>
        <w:rPr>
          <w:noProof/>
        </w:rPr>
        <w:drawing>
          <wp:inline distT="0" distB="0" distL="0" distR="0" wp14:anchorId="265E53F0" wp14:editId="28EDF852">
            <wp:extent cx="2951609" cy="2252009"/>
            <wp:effectExtent l="19050" t="1905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82687" cy="2275721"/>
                    </a:xfrm>
                    <a:prstGeom prst="rect">
                      <a:avLst/>
                    </a:prstGeom>
                    <a:noFill/>
                    <a:ln>
                      <a:solidFill>
                        <a:schemeClr val="tx1"/>
                      </a:solidFill>
                    </a:ln>
                  </pic:spPr>
                </pic:pic>
              </a:graphicData>
            </a:graphic>
          </wp:inline>
        </w:drawing>
      </w:r>
    </w:p>
    <w:p w14:paraId="3FAA3955" w14:textId="20ADA5F8" w:rsidR="00606EC0" w:rsidRDefault="00F14CE6" w:rsidP="00FE6FF0">
      <w:pPr>
        <w:pStyle w:val="LabStepNumbered"/>
      </w:pPr>
      <w:r>
        <w:t xml:space="preserve">Switch to </w:t>
      </w:r>
      <w:r w:rsidRPr="00F14CE6">
        <w:rPr>
          <w:b/>
          <w:bCs/>
        </w:rPr>
        <w:t>Report</w:t>
      </w:r>
      <w:r>
        <w:t xml:space="preserve"> mode and navigate to the </w:t>
      </w:r>
      <w:r w:rsidRPr="00F14CE6">
        <w:rPr>
          <w:b/>
          <w:bCs/>
        </w:rPr>
        <w:t>Sales Over Time</w:t>
      </w:r>
      <w:r>
        <w:t xml:space="preserve"> page.</w:t>
      </w:r>
    </w:p>
    <w:p w14:paraId="331F3A2C" w14:textId="40C4E6D9" w:rsidR="00606EC0" w:rsidRDefault="00606EC0" w:rsidP="00606EC0">
      <w:pPr>
        <w:pStyle w:val="ImageforStep"/>
      </w:pPr>
      <w:r>
        <w:rPr>
          <w:noProof/>
        </w:rPr>
        <w:drawing>
          <wp:inline distT="0" distB="0" distL="0" distR="0" wp14:anchorId="7B6A4117" wp14:editId="672692C5">
            <wp:extent cx="5254910" cy="315557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304474" cy="3185339"/>
                    </a:xfrm>
                    <a:prstGeom prst="rect">
                      <a:avLst/>
                    </a:prstGeom>
                    <a:noFill/>
                    <a:ln>
                      <a:noFill/>
                    </a:ln>
                  </pic:spPr>
                </pic:pic>
              </a:graphicData>
            </a:graphic>
          </wp:inline>
        </w:drawing>
      </w:r>
    </w:p>
    <w:p w14:paraId="5CD8DECF" w14:textId="21FE0FDC" w:rsidR="00F14CE6" w:rsidRDefault="00F14CE6" w:rsidP="00F14CE6">
      <w:pPr>
        <w:pStyle w:val="LabExerciseCallout"/>
      </w:pPr>
      <w:r>
        <w:t>Now you need to create two new Field Parameters to implement data translations for month names and day names. However, you have already created and configured two Field Parameters in the previous exercise so that steps should be familiar.</w:t>
      </w:r>
    </w:p>
    <w:p w14:paraId="43983A62" w14:textId="77777777" w:rsidR="007E7CBC" w:rsidRDefault="007E7CBC" w:rsidP="007E7CBC">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70A00E0E" w14:textId="1D7883B1" w:rsidR="00606EC0" w:rsidRDefault="00606EC0" w:rsidP="00606EC0">
      <w:pPr>
        <w:pStyle w:val="ImageforStep"/>
      </w:pPr>
      <w:r>
        <w:rPr>
          <w:noProof/>
        </w:rPr>
        <w:drawing>
          <wp:inline distT="0" distB="0" distL="0" distR="0" wp14:anchorId="67262BE6" wp14:editId="3190959C">
            <wp:extent cx="5390919" cy="18407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65381" cy="1866178"/>
                    </a:xfrm>
                    <a:prstGeom prst="rect">
                      <a:avLst/>
                    </a:prstGeom>
                    <a:noFill/>
                    <a:ln>
                      <a:noFill/>
                    </a:ln>
                  </pic:spPr>
                </pic:pic>
              </a:graphicData>
            </a:graphic>
          </wp:inline>
        </w:drawing>
      </w:r>
    </w:p>
    <w:p w14:paraId="5EC5CE25" w14:textId="12C85BE3" w:rsidR="007E7CBC" w:rsidRDefault="007E7CBC" w:rsidP="00FE6FF0">
      <w:pPr>
        <w:pStyle w:val="LabStepNumbered"/>
      </w:pPr>
      <w:r>
        <w:lastRenderedPageBreak/>
        <w:t xml:space="preserve">Name the Field Parameter </w:t>
      </w:r>
      <w:r w:rsidRPr="007E7CBC">
        <w:rPr>
          <w:b/>
          <w:bCs/>
        </w:rPr>
        <w:t>Translated Month Names</w:t>
      </w:r>
      <w:r>
        <w:t xml:space="preserve"> and add the translation columns from </w:t>
      </w:r>
      <w:r w:rsidRPr="007E7CBC">
        <w:rPr>
          <w:b/>
          <w:bCs/>
        </w:rPr>
        <w:t>Translated Month Names</w:t>
      </w:r>
      <w:r w:rsidRPr="007E7CBC">
        <w:rPr>
          <w:b/>
          <w:bCs/>
        </w:rPr>
        <w:t xml:space="preserve"> Table</w:t>
      </w:r>
      <w:r>
        <w:t>.</w:t>
      </w:r>
    </w:p>
    <w:p w14:paraId="2B79E19E" w14:textId="288E1D31" w:rsidR="0096169A" w:rsidRDefault="0096169A" w:rsidP="0096169A">
      <w:pPr>
        <w:pStyle w:val="ImageforStep"/>
      </w:pPr>
      <w:r>
        <w:rPr>
          <w:noProof/>
        </w:rPr>
        <w:drawing>
          <wp:inline distT="0" distB="0" distL="0" distR="0" wp14:anchorId="52855CEC" wp14:editId="36862339">
            <wp:extent cx="2132479" cy="1978198"/>
            <wp:effectExtent l="19050" t="19050" r="127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63753" cy="2007210"/>
                    </a:xfrm>
                    <a:prstGeom prst="rect">
                      <a:avLst/>
                    </a:prstGeom>
                    <a:noFill/>
                    <a:ln w="3175">
                      <a:solidFill>
                        <a:schemeClr val="tx1"/>
                      </a:solidFill>
                    </a:ln>
                  </pic:spPr>
                </pic:pic>
              </a:graphicData>
            </a:graphic>
          </wp:inline>
        </w:drawing>
      </w:r>
    </w:p>
    <w:p w14:paraId="20F74F91" w14:textId="0141CD04" w:rsidR="00606EC0" w:rsidRDefault="007E7CBC" w:rsidP="00FE6FF0">
      <w:pPr>
        <w:pStyle w:val="LabStepNumbered"/>
      </w:pPr>
      <w:r>
        <w:t xml:space="preserve">Switch to </w:t>
      </w:r>
      <w:r w:rsidRPr="0096169A">
        <w:rPr>
          <w:b/>
          <w:bCs/>
        </w:rPr>
        <w:t>Data</w:t>
      </w:r>
      <w:r>
        <w:t xml:space="preserve"> view and select </w:t>
      </w:r>
      <w:r w:rsidR="0096169A" w:rsidRPr="007E7CBC">
        <w:rPr>
          <w:b/>
          <w:bCs/>
        </w:rPr>
        <w:t>Translated Month Names</w:t>
      </w:r>
      <w:r w:rsidR="0096169A">
        <w:t xml:space="preserve"> in the </w:t>
      </w:r>
      <w:r w:rsidR="0096169A" w:rsidRPr="0096169A">
        <w:rPr>
          <w:b/>
          <w:bCs/>
        </w:rPr>
        <w:t>Data</w:t>
      </w:r>
      <w:r w:rsidR="0096169A">
        <w:t xml:space="preserve"> pane so you can view its DAX expression.</w:t>
      </w:r>
    </w:p>
    <w:p w14:paraId="1A517C55" w14:textId="7F12CE83" w:rsidR="003135F6" w:rsidRDefault="003135F6" w:rsidP="003135F6">
      <w:pPr>
        <w:pStyle w:val="ImageforStep"/>
      </w:pPr>
      <w:r>
        <w:rPr>
          <w:noProof/>
        </w:rPr>
        <w:drawing>
          <wp:inline distT="0" distB="0" distL="0" distR="0" wp14:anchorId="1591B514" wp14:editId="5CC8098E">
            <wp:extent cx="4942541" cy="15937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07136" cy="1614577"/>
                    </a:xfrm>
                    <a:prstGeom prst="rect">
                      <a:avLst/>
                    </a:prstGeom>
                    <a:noFill/>
                    <a:ln>
                      <a:noFill/>
                    </a:ln>
                  </pic:spPr>
                </pic:pic>
              </a:graphicData>
            </a:graphic>
          </wp:inline>
        </w:drawing>
      </w:r>
    </w:p>
    <w:p w14:paraId="3BF25BC8" w14:textId="3731245B" w:rsidR="00606EC0" w:rsidRDefault="0096169A" w:rsidP="00FE6FF0">
      <w:pPr>
        <w:pStyle w:val="LabStepNumbered"/>
      </w:pPr>
      <w:r>
        <w:t xml:space="preserve">Update the DAX expression for </w:t>
      </w:r>
      <w:r w:rsidRPr="007E7CBC">
        <w:rPr>
          <w:b/>
          <w:bCs/>
        </w:rPr>
        <w:t>Translated Month Names</w:t>
      </w:r>
      <w:r>
        <w:t xml:space="preserve"> with the following DAX code.</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242E9D99" w:rsidR="003135F6" w:rsidRDefault="0096169A" w:rsidP="00FE6FF0">
      <w:pPr>
        <w:pStyle w:val="LabStepNumbered"/>
      </w:pPr>
      <w:r>
        <w:t xml:space="preserve">After you have updated the DAX expression for </w:t>
      </w:r>
      <w:r w:rsidRPr="007E7CBC">
        <w:rPr>
          <w:b/>
          <w:bCs/>
        </w:rPr>
        <w:t>Translated Month Names</w:t>
      </w:r>
      <w:r>
        <w:t xml:space="preserve">, you should see a new column named </w:t>
      </w:r>
      <w:r w:rsidRPr="0096169A">
        <w:rPr>
          <w:b/>
          <w:bCs/>
        </w:rPr>
        <w:t>Value4</w:t>
      </w:r>
      <w:r>
        <w:t>.</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9426B1D" w:rsidR="003135F6" w:rsidRDefault="0096169A" w:rsidP="00FE6FF0">
      <w:pPr>
        <w:pStyle w:val="LabStepNumbered"/>
      </w:pPr>
      <w:r>
        <w:t xml:space="preserve">Update the field names inside </w:t>
      </w:r>
      <w:r w:rsidRPr="007E7CBC">
        <w:rPr>
          <w:b/>
          <w:bCs/>
        </w:rPr>
        <w:t>Translated Month Names</w:t>
      </w:r>
      <w:r>
        <w:t xml:space="preserve"> to </w:t>
      </w:r>
      <w:r w:rsidRPr="0096169A">
        <w:rPr>
          <w:b/>
          <w:bCs/>
        </w:rPr>
        <w:t>Month</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36944EE0" w14:textId="556127B8" w:rsidR="003135F6" w:rsidRDefault="005578A1" w:rsidP="003135F6">
      <w:pPr>
        <w:pStyle w:val="ImageforStep"/>
      </w:pPr>
      <w:r>
        <w:rPr>
          <w:noProof/>
        </w:rPr>
        <w:drawing>
          <wp:inline distT="0" distB="0" distL="0" distR="0" wp14:anchorId="0A244F1D" wp14:editId="3285641D">
            <wp:extent cx="4141694" cy="14883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62107" cy="1495661"/>
                    </a:xfrm>
                    <a:prstGeom prst="rect">
                      <a:avLst/>
                    </a:prstGeom>
                    <a:noFill/>
                    <a:ln>
                      <a:noFill/>
                    </a:ln>
                  </pic:spPr>
                </pic:pic>
              </a:graphicData>
            </a:graphic>
          </wp:inline>
        </w:drawing>
      </w:r>
    </w:p>
    <w:p w14:paraId="5ED7AE2A" w14:textId="238C3B64" w:rsidR="003135F6" w:rsidRDefault="0096169A" w:rsidP="00FE6FF0">
      <w:pPr>
        <w:pStyle w:val="LabStepNumbered"/>
      </w:pPr>
      <w:r>
        <w:lastRenderedPageBreak/>
        <w:t xml:space="preserve">Configure the </w:t>
      </w:r>
      <w:r w:rsidRPr="0096169A">
        <w:rPr>
          <w:b/>
          <w:bCs/>
        </w:rPr>
        <w:t>LanguageId</w:t>
      </w:r>
      <w:r>
        <w:t xml:space="preserve"> column to use </w:t>
      </w:r>
      <w:r w:rsidRPr="0096169A">
        <w:rPr>
          <w:b/>
          <w:bCs/>
        </w:rPr>
        <w:t>SortOrder</w:t>
      </w:r>
      <w:r>
        <w:t xml:space="preserve"> as its sort column.</w:t>
      </w:r>
    </w:p>
    <w:p w14:paraId="2B4685C4" w14:textId="55CF41CB" w:rsidR="005578A1" w:rsidRDefault="005578A1" w:rsidP="005578A1">
      <w:pPr>
        <w:pStyle w:val="ImageforStep"/>
      </w:pPr>
      <w:r>
        <w:rPr>
          <w:noProof/>
        </w:rPr>
        <w:drawing>
          <wp:inline distT="0" distB="0" distL="0" distR="0" wp14:anchorId="26F23FBD" wp14:editId="29F254E2">
            <wp:extent cx="4028141" cy="18253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50458" cy="1835487"/>
                    </a:xfrm>
                    <a:prstGeom prst="rect">
                      <a:avLst/>
                    </a:prstGeom>
                    <a:noFill/>
                    <a:ln>
                      <a:noFill/>
                    </a:ln>
                  </pic:spPr>
                </pic:pic>
              </a:graphicData>
            </a:graphic>
          </wp:inline>
        </w:drawing>
      </w:r>
    </w:p>
    <w:p w14:paraId="0B1BFA1E" w14:textId="62337AD4" w:rsidR="0096169A" w:rsidRDefault="0096169A" w:rsidP="0096169A">
      <w:pPr>
        <w:pStyle w:val="LabExerciseCallout"/>
      </w:pPr>
      <w:r>
        <w:t>Now there is one more Field Parameter you need to create for day names.</w:t>
      </w:r>
    </w:p>
    <w:p w14:paraId="6FEC2699" w14:textId="20659C23" w:rsidR="005578A1" w:rsidRDefault="0096169A" w:rsidP="000E5F95">
      <w:pPr>
        <w:pStyle w:val="LabStepNumbered"/>
      </w:pPr>
      <w:r>
        <w:t xml:space="preserve">Switch back </w:t>
      </w:r>
      <w:r w:rsidR="005578A1">
        <w:t xml:space="preserve">to </w:t>
      </w:r>
      <w:r w:rsidR="005578A1" w:rsidRPr="0096169A">
        <w:rPr>
          <w:b/>
          <w:bCs/>
        </w:rPr>
        <w:t>Report</w:t>
      </w:r>
      <w:r w:rsidR="005578A1">
        <w:t xml:space="preserve"> view.</w:t>
      </w:r>
    </w:p>
    <w:p w14:paraId="2CA28CC4" w14:textId="77777777" w:rsidR="0096169A" w:rsidRDefault="0096169A" w:rsidP="0096169A">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23FBD0A1" w14:textId="3DCC6A10" w:rsidR="005578A1" w:rsidRDefault="005578A1" w:rsidP="005578A1">
      <w:pPr>
        <w:pStyle w:val="ImageforStep"/>
      </w:pPr>
      <w:r>
        <w:rPr>
          <w:noProof/>
        </w:rPr>
        <w:drawing>
          <wp:inline distT="0" distB="0" distL="0" distR="0" wp14:anchorId="660DB151" wp14:editId="7F7F89E7">
            <wp:extent cx="3717365" cy="1269311"/>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766700" cy="1286157"/>
                    </a:xfrm>
                    <a:prstGeom prst="rect">
                      <a:avLst/>
                    </a:prstGeom>
                    <a:noFill/>
                    <a:ln>
                      <a:noFill/>
                    </a:ln>
                  </pic:spPr>
                </pic:pic>
              </a:graphicData>
            </a:graphic>
          </wp:inline>
        </w:drawing>
      </w:r>
    </w:p>
    <w:p w14:paraId="40C0AE8B" w14:textId="3F39F264" w:rsidR="0096169A" w:rsidRDefault="0096169A" w:rsidP="0096169A">
      <w:pPr>
        <w:pStyle w:val="LabStepNumbered"/>
      </w:pPr>
      <w:r>
        <w:t xml:space="preserve">Name the Field Parameter </w:t>
      </w:r>
      <w:r w:rsidRPr="007E7CBC">
        <w:rPr>
          <w:b/>
          <w:bCs/>
        </w:rPr>
        <w:t xml:space="preserve">Translated </w:t>
      </w:r>
      <w:r>
        <w:rPr>
          <w:b/>
          <w:bCs/>
        </w:rPr>
        <w:t xml:space="preserve">Day </w:t>
      </w:r>
      <w:r w:rsidRPr="007E7CBC">
        <w:rPr>
          <w:b/>
          <w:bCs/>
        </w:rPr>
        <w:t>Names</w:t>
      </w:r>
      <w:r>
        <w:t xml:space="preserve"> and add the translation columns from </w:t>
      </w:r>
      <w:r w:rsidRPr="007E7CBC">
        <w:rPr>
          <w:b/>
          <w:bCs/>
        </w:rPr>
        <w:t xml:space="preserve">Translated </w:t>
      </w:r>
      <w:r>
        <w:rPr>
          <w:b/>
          <w:bCs/>
        </w:rPr>
        <w:t xml:space="preserve">Day </w:t>
      </w:r>
      <w:r w:rsidRPr="007E7CBC">
        <w:rPr>
          <w:b/>
          <w:bCs/>
        </w:rPr>
        <w:t>Names Table</w:t>
      </w:r>
      <w:r>
        <w:t>.</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1C64A0C" w14:textId="3531E75E" w:rsidR="0096169A" w:rsidRDefault="0096169A" w:rsidP="0096169A">
      <w:pPr>
        <w:pStyle w:val="LabStepNumbered"/>
      </w:pPr>
      <w:r>
        <w:t xml:space="preserve">Switch to </w:t>
      </w:r>
      <w:r w:rsidRPr="0096169A">
        <w:rPr>
          <w:b/>
          <w:bCs/>
        </w:rPr>
        <w:t>Data</w:t>
      </w:r>
      <w:r>
        <w:t xml:space="preserve"> view and select </w:t>
      </w:r>
      <w:r w:rsidRPr="007E7CBC">
        <w:rPr>
          <w:b/>
          <w:bCs/>
        </w:rPr>
        <w:t xml:space="preserve">Translated </w:t>
      </w:r>
      <w:r>
        <w:rPr>
          <w:b/>
          <w:bCs/>
        </w:rPr>
        <w:t xml:space="preserve">Day </w:t>
      </w:r>
      <w:r w:rsidRPr="007E7CBC">
        <w:rPr>
          <w:b/>
          <w:bCs/>
        </w:rPr>
        <w:t xml:space="preserve"> Names</w:t>
      </w:r>
      <w:r>
        <w:t xml:space="preserve"> in the </w:t>
      </w:r>
      <w:r w:rsidRPr="0096169A">
        <w:rPr>
          <w:b/>
          <w:bCs/>
        </w:rPr>
        <w:t>Data</w:t>
      </w:r>
      <w:r>
        <w:t xml:space="preserve"> pane so you can view its DAX expression.</w:t>
      </w:r>
    </w:p>
    <w:p w14:paraId="5A58B48E" w14:textId="12C140FC" w:rsidR="004239CA" w:rsidRDefault="004239CA" w:rsidP="004239CA">
      <w:pPr>
        <w:pStyle w:val="ImageforStep"/>
      </w:pPr>
      <w:r>
        <w:rPr>
          <w:noProof/>
        </w:rPr>
        <w:drawing>
          <wp:inline distT="0" distB="0" distL="0" distR="0" wp14:anchorId="100117B6" wp14:editId="383BA00C">
            <wp:extent cx="5045681" cy="188856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78962" cy="1901022"/>
                    </a:xfrm>
                    <a:prstGeom prst="rect">
                      <a:avLst/>
                    </a:prstGeom>
                    <a:noFill/>
                    <a:ln>
                      <a:noFill/>
                    </a:ln>
                  </pic:spPr>
                </pic:pic>
              </a:graphicData>
            </a:graphic>
          </wp:inline>
        </w:drawing>
      </w:r>
    </w:p>
    <w:p w14:paraId="099CB43E" w14:textId="160937C8" w:rsidR="0096169A" w:rsidRDefault="0096169A" w:rsidP="0096169A">
      <w:pPr>
        <w:pStyle w:val="LabStepNumbered"/>
      </w:pPr>
      <w:r>
        <w:lastRenderedPageBreak/>
        <w:t xml:space="preserve">Update the DAX expression for </w:t>
      </w:r>
      <w:r w:rsidRPr="007E7CBC">
        <w:rPr>
          <w:b/>
          <w:bCs/>
        </w:rPr>
        <w:t xml:space="preserve">Translated </w:t>
      </w:r>
      <w:r>
        <w:rPr>
          <w:b/>
          <w:bCs/>
        </w:rPr>
        <w:t xml:space="preserve">Day </w:t>
      </w:r>
      <w:r w:rsidRPr="007E7CBC">
        <w:rPr>
          <w:b/>
          <w:bCs/>
        </w:rPr>
        <w:t>Names</w:t>
      </w:r>
      <w:r>
        <w:t xml:space="preserve"> with the following DAX code.</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7C3C4AC3" w14:textId="2C4F15F5" w:rsidR="00681232" w:rsidRDefault="00681232" w:rsidP="00681232">
      <w:pPr>
        <w:pStyle w:val="LabStepNumbered"/>
      </w:pPr>
      <w:r>
        <w:t xml:space="preserve">After you have updated the DAX expression for </w:t>
      </w:r>
      <w:r w:rsidRPr="007E7CBC">
        <w:rPr>
          <w:b/>
          <w:bCs/>
        </w:rPr>
        <w:t xml:space="preserve">Translated </w:t>
      </w:r>
      <w:r>
        <w:rPr>
          <w:b/>
          <w:bCs/>
        </w:rPr>
        <w:t>Day</w:t>
      </w:r>
      <w:r w:rsidRPr="007E7CBC">
        <w:rPr>
          <w:b/>
          <w:bCs/>
        </w:rPr>
        <w:t xml:space="preserve"> Names</w:t>
      </w:r>
      <w:r>
        <w:t xml:space="preserve">, you should see a new column named </w:t>
      </w:r>
      <w:r w:rsidRPr="0096169A">
        <w:rPr>
          <w:b/>
          <w:bCs/>
        </w:rPr>
        <w:t>Value4</w:t>
      </w:r>
      <w:r>
        <w:t>.</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4D58DBEE" w14:textId="65DBF8F7" w:rsidR="00681232" w:rsidRDefault="00681232" w:rsidP="00681232">
      <w:pPr>
        <w:pStyle w:val="LabStepNumbered"/>
      </w:pPr>
      <w:r>
        <w:t xml:space="preserve">Update the field names inside </w:t>
      </w:r>
      <w:r w:rsidRPr="007E7CBC">
        <w:rPr>
          <w:b/>
          <w:bCs/>
        </w:rPr>
        <w:t xml:space="preserve">Translated </w:t>
      </w:r>
      <w:r>
        <w:rPr>
          <w:b/>
          <w:bCs/>
        </w:rPr>
        <w:t xml:space="preserve">Day </w:t>
      </w:r>
      <w:r w:rsidRPr="007E7CBC">
        <w:rPr>
          <w:b/>
          <w:bCs/>
        </w:rPr>
        <w:t>Names</w:t>
      </w:r>
      <w:r>
        <w:t xml:space="preserve"> to </w:t>
      </w:r>
      <w:r>
        <w:rPr>
          <w:b/>
          <w:bCs/>
        </w:rPr>
        <w:t>Day</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27F352C5" w14:textId="77777777" w:rsidR="00681232" w:rsidRDefault="00681232" w:rsidP="00681232">
      <w:pPr>
        <w:pStyle w:val="LabStepNumbered"/>
      </w:pPr>
      <w:r>
        <w:t xml:space="preserve">Configure the </w:t>
      </w:r>
      <w:r w:rsidRPr="0096169A">
        <w:rPr>
          <w:b/>
          <w:bCs/>
        </w:rPr>
        <w:t>LanguageId</w:t>
      </w:r>
      <w:r>
        <w:t xml:space="preserve"> column to use </w:t>
      </w:r>
      <w:r w:rsidRPr="0096169A">
        <w:rPr>
          <w:b/>
          <w:bCs/>
        </w:rPr>
        <w:t>SortOrder</w:t>
      </w:r>
      <w:r>
        <w:t xml:space="preserve"> as its sort column.</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4972BA7B" w:rsidR="004239CA" w:rsidRDefault="00681232" w:rsidP="004239CA">
      <w:pPr>
        <w:pStyle w:val="LabStepNumbered"/>
      </w:pPr>
      <w:r>
        <w:t xml:space="preserve">Switch to </w:t>
      </w:r>
      <w:r w:rsidRPr="00681232">
        <w:rPr>
          <w:b/>
          <w:bCs/>
        </w:rPr>
        <w:t>Model</w:t>
      </w:r>
      <w:r>
        <w:t xml:space="preserve"> view.</w:t>
      </w:r>
    </w:p>
    <w:p w14:paraId="5168DF18" w14:textId="369469A4" w:rsidR="00681232" w:rsidRDefault="00681232" w:rsidP="004239CA">
      <w:pPr>
        <w:pStyle w:val="LabStepNumbered"/>
      </w:pPr>
      <w:r>
        <w:t xml:space="preserve">Reposition </w:t>
      </w:r>
      <w:r w:rsidRPr="00681232">
        <w:rPr>
          <w:b/>
          <w:bCs/>
        </w:rPr>
        <w:t>Translated Month Names</w:t>
      </w:r>
      <w:r>
        <w:t xml:space="preserve"> and </w:t>
      </w:r>
      <w:r w:rsidRPr="00681232">
        <w:rPr>
          <w:b/>
          <w:bCs/>
        </w:rPr>
        <w:t>Translated Day Names</w:t>
      </w:r>
      <w:r>
        <w:t xml:space="preserve"> so they appear just to the right of the </w:t>
      </w:r>
      <w:r w:rsidRPr="00681232">
        <w:rPr>
          <w:b/>
          <w:bCs/>
        </w:rPr>
        <w:t>Languages</w:t>
      </w:r>
      <w:r>
        <w:t xml:space="preserve"> table.</w:t>
      </w:r>
    </w:p>
    <w:p w14:paraId="37B829A3" w14:textId="2868826E" w:rsidR="00A94176" w:rsidRDefault="00A94176" w:rsidP="00A94176">
      <w:pPr>
        <w:pStyle w:val="ImageforStep"/>
      </w:pPr>
      <w:r>
        <w:rPr>
          <w:noProof/>
        </w:rPr>
        <w:drawing>
          <wp:inline distT="0" distB="0" distL="0" distR="0" wp14:anchorId="55F45BCA" wp14:editId="5B660A80">
            <wp:extent cx="4068856" cy="1898800"/>
            <wp:effectExtent l="19050" t="19050" r="825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84858" cy="1906267"/>
                    </a:xfrm>
                    <a:prstGeom prst="rect">
                      <a:avLst/>
                    </a:prstGeom>
                    <a:noFill/>
                    <a:ln>
                      <a:solidFill>
                        <a:schemeClr val="tx1"/>
                      </a:solidFill>
                    </a:ln>
                  </pic:spPr>
                </pic:pic>
              </a:graphicData>
            </a:graphic>
          </wp:inline>
        </w:drawing>
      </w:r>
    </w:p>
    <w:p w14:paraId="44A49432" w14:textId="733FFBCD" w:rsidR="00681232" w:rsidRDefault="00681232" w:rsidP="00681232">
      <w:pPr>
        <w:pStyle w:val="LabStepNumbered"/>
      </w:pPr>
      <w:r>
        <w:lastRenderedPageBreak/>
        <w:t>Create a one-to-</w:t>
      </w:r>
      <w:r>
        <w:t xml:space="preserve">one </w:t>
      </w:r>
      <w:r>
        <w:t xml:space="preserve">relationship between </w:t>
      </w:r>
      <w:r w:rsidRPr="00681232">
        <w:rPr>
          <w:b/>
          <w:bCs/>
        </w:rPr>
        <w:t>Languages</w:t>
      </w:r>
      <w:r>
        <w:t xml:space="preserve"> and </w:t>
      </w:r>
      <w:r w:rsidRPr="00F14CE6">
        <w:rPr>
          <w:b/>
          <w:bCs/>
        </w:rPr>
        <w:t xml:space="preserve">Translated Month Names </w:t>
      </w:r>
      <w:r>
        <w:t xml:space="preserve">based on the </w:t>
      </w:r>
      <w:r>
        <w:rPr>
          <w:b/>
          <w:bCs/>
        </w:rPr>
        <w:t xml:space="preserve">LanguageId </w:t>
      </w:r>
      <w:r>
        <w:t>column.</w:t>
      </w:r>
    </w:p>
    <w:p w14:paraId="74B0175B" w14:textId="71FB0F42" w:rsidR="00681232" w:rsidRDefault="00681232" w:rsidP="00681232">
      <w:pPr>
        <w:pStyle w:val="LabStepNumbered"/>
      </w:pPr>
      <w:r>
        <w:t xml:space="preserve">Create a one-to-one relationship between </w:t>
      </w:r>
      <w:r w:rsidRPr="00681232">
        <w:rPr>
          <w:b/>
          <w:bCs/>
        </w:rPr>
        <w:t>Languages</w:t>
      </w:r>
      <w:r>
        <w:t xml:space="preserve"> and </w:t>
      </w:r>
      <w:r w:rsidRPr="00F14CE6">
        <w:rPr>
          <w:b/>
          <w:bCs/>
        </w:rPr>
        <w:t xml:space="preserve">Translated </w:t>
      </w:r>
      <w:r>
        <w:rPr>
          <w:b/>
          <w:bCs/>
        </w:rPr>
        <w:t xml:space="preserve">Day </w:t>
      </w:r>
      <w:r w:rsidRPr="00F14CE6">
        <w:rPr>
          <w:b/>
          <w:bCs/>
        </w:rPr>
        <w:t xml:space="preserve">Names </w:t>
      </w:r>
      <w:r>
        <w:t xml:space="preserve">based on the </w:t>
      </w:r>
      <w:r>
        <w:rPr>
          <w:b/>
          <w:bCs/>
        </w:rPr>
        <w:t xml:space="preserve">LanguageId </w:t>
      </w:r>
      <w:r>
        <w:t>column.</w:t>
      </w:r>
    </w:p>
    <w:p w14:paraId="30458B09" w14:textId="4B604F97" w:rsidR="00A94176" w:rsidRDefault="00A94176" w:rsidP="00A94176">
      <w:pPr>
        <w:pStyle w:val="ImageforStep"/>
      </w:pPr>
      <w:r>
        <w:rPr>
          <w:noProof/>
        </w:rPr>
        <w:drawing>
          <wp:inline distT="0" distB="0" distL="0" distR="0" wp14:anchorId="09EBDEAC" wp14:editId="628BBDA5">
            <wp:extent cx="3530974" cy="1659131"/>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44514" cy="1665493"/>
                    </a:xfrm>
                    <a:prstGeom prst="rect">
                      <a:avLst/>
                    </a:prstGeom>
                    <a:noFill/>
                    <a:ln w="3175">
                      <a:solidFill>
                        <a:schemeClr val="tx1"/>
                      </a:solidFill>
                    </a:ln>
                  </pic:spPr>
                </pic:pic>
              </a:graphicData>
            </a:graphic>
          </wp:inline>
        </w:drawing>
      </w:r>
    </w:p>
    <w:p w14:paraId="7E46C4CB" w14:textId="618347D9" w:rsidR="00A94176" w:rsidRDefault="00681232" w:rsidP="004239CA">
      <w:pPr>
        <w:pStyle w:val="LabStepNumbered"/>
      </w:pPr>
      <w:r>
        <w:t xml:space="preserve">Hide the </w:t>
      </w:r>
      <w:r w:rsidRPr="00681232">
        <w:rPr>
          <w:b/>
          <w:bCs/>
        </w:rPr>
        <w:t>LanguageId</w:t>
      </w:r>
      <w:r>
        <w:t xml:space="preserve"> field from </w:t>
      </w:r>
      <w:r w:rsidRPr="00681232">
        <w:rPr>
          <w:b/>
          <w:bCs/>
        </w:rPr>
        <w:t>Report</w:t>
      </w:r>
      <w:r>
        <w:t xml:space="preserve"> view in both </w:t>
      </w:r>
      <w:r w:rsidRPr="00F14CE6">
        <w:rPr>
          <w:b/>
          <w:bCs/>
        </w:rPr>
        <w:t>Translated Month Names</w:t>
      </w:r>
      <w:r>
        <w:rPr>
          <w:b/>
          <w:bCs/>
        </w:rPr>
        <w:t xml:space="preserve"> </w:t>
      </w:r>
      <w:r>
        <w:t xml:space="preserve">and </w:t>
      </w:r>
      <w:r w:rsidRPr="00F14CE6">
        <w:rPr>
          <w:b/>
          <w:bCs/>
        </w:rPr>
        <w:t xml:space="preserve">Translated </w:t>
      </w:r>
      <w:r>
        <w:rPr>
          <w:b/>
          <w:bCs/>
        </w:rPr>
        <w:t xml:space="preserve">Day </w:t>
      </w:r>
      <w:r w:rsidRPr="00F14CE6">
        <w:rPr>
          <w:b/>
          <w:bCs/>
        </w:rPr>
        <w:t>Names</w:t>
      </w:r>
      <w:r>
        <w:t>.</w:t>
      </w:r>
    </w:p>
    <w:p w14:paraId="0EDDBCD3" w14:textId="4E3638F9" w:rsidR="00A94176" w:rsidRDefault="00A94176" w:rsidP="00A94176">
      <w:pPr>
        <w:pStyle w:val="ImageforStep"/>
      </w:pPr>
      <w:r>
        <w:rPr>
          <w:noProof/>
        </w:rPr>
        <w:drawing>
          <wp:inline distT="0" distB="0" distL="0" distR="0" wp14:anchorId="73451D1F" wp14:editId="16161162">
            <wp:extent cx="3560856" cy="1626564"/>
            <wp:effectExtent l="19050" t="1905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94073" cy="1641737"/>
                    </a:xfrm>
                    <a:prstGeom prst="rect">
                      <a:avLst/>
                    </a:prstGeom>
                    <a:noFill/>
                    <a:ln>
                      <a:solidFill>
                        <a:schemeClr val="tx1"/>
                      </a:solidFill>
                    </a:ln>
                  </pic:spPr>
                </pic:pic>
              </a:graphicData>
            </a:graphic>
          </wp:inline>
        </w:drawing>
      </w:r>
    </w:p>
    <w:p w14:paraId="0AC5EB07" w14:textId="396C567C" w:rsidR="00A94176" w:rsidRDefault="0064382D" w:rsidP="004239CA">
      <w:pPr>
        <w:pStyle w:val="LabStepNumbered"/>
      </w:pPr>
      <w:r>
        <w:t xml:space="preserve">Switch to </w:t>
      </w:r>
      <w:r w:rsidRPr="0064382D">
        <w:rPr>
          <w:b/>
          <w:bCs/>
        </w:rPr>
        <w:t>Report</w:t>
      </w:r>
      <w:r>
        <w:t xml:space="preserve"> view, navigate to the </w:t>
      </w:r>
      <w:r w:rsidRPr="0064382D">
        <w:rPr>
          <w:b/>
          <w:bCs/>
        </w:rPr>
        <w:t>Sales Over Time</w:t>
      </w:r>
      <w:r>
        <w:t xml:space="preserve"> page and inspect the two new Field Parameters in the </w:t>
      </w:r>
      <w:r w:rsidRPr="0064382D">
        <w:rPr>
          <w:b/>
          <w:bCs/>
        </w:rPr>
        <w:t>Fields</w:t>
      </w:r>
      <w:r>
        <w:t xml:space="preserve"> pane.</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413DEF85" w:rsidR="00A94176" w:rsidRDefault="0064382D" w:rsidP="004239CA">
      <w:pPr>
        <w:pStyle w:val="LabStepNumbered"/>
      </w:pPr>
      <w:r>
        <w:t xml:space="preserve">Display the </w:t>
      </w:r>
      <w:r w:rsidRPr="0064382D">
        <w:rPr>
          <w:b/>
          <w:bCs/>
        </w:rPr>
        <w:t>Filter</w:t>
      </w:r>
      <w:r>
        <w:t xml:space="preserve"> pane if it's not already show and set the filter on the </w:t>
      </w:r>
      <w:r w:rsidRPr="0064382D">
        <w:rPr>
          <w:b/>
          <w:bCs/>
        </w:rPr>
        <w:t>Languages</w:t>
      </w:r>
      <w:r>
        <w:t xml:space="preserve"> table to </w:t>
      </w:r>
      <w:r w:rsidRPr="0064382D">
        <w:rPr>
          <w:b/>
          <w:bCs/>
        </w:rPr>
        <w:t>Spanish</w:t>
      </w:r>
      <w:r>
        <w:t>.</w:t>
      </w:r>
    </w:p>
    <w:p w14:paraId="6C5BBD3B" w14:textId="42AAD75B" w:rsidR="000B66EB" w:rsidRDefault="000B66EB" w:rsidP="000B66EB">
      <w:pPr>
        <w:pStyle w:val="ImageforStep"/>
      </w:pPr>
      <w:r>
        <w:rPr>
          <w:noProof/>
        </w:rPr>
        <w:drawing>
          <wp:inline distT="0" distB="0" distL="0" distR="0" wp14:anchorId="32252B36" wp14:editId="3E26F60A">
            <wp:extent cx="1338729" cy="172305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49951" cy="1737502"/>
                    </a:xfrm>
                    <a:prstGeom prst="rect">
                      <a:avLst/>
                    </a:prstGeom>
                    <a:noFill/>
                    <a:ln>
                      <a:noFill/>
                    </a:ln>
                  </pic:spPr>
                </pic:pic>
              </a:graphicData>
            </a:graphic>
          </wp:inline>
        </w:drawing>
      </w:r>
    </w:p>
    <w:p w14:paraId="3D4FDC8E" w14:textId="3B658266" w:rsidR="000B66EB" w:rsidRDefault="0093787F" w:rsidP="004239CA">
      <w:pPr>
        <w:pStyle w:val="LabStepNumbered"/>
      </w:pPr>
      <w:r>
        <w:lastRenderedPageBreak/>
        <w:t xml:space="preserve">Select the column chart on the left which displays </w:t>
      </w:r>
      <w:r w:rsidRPr="0093787F">
        <w:rPr>
          <w:b/>
          <w:bCs/>
        </w:rPr>
        <w:t>Sales Revenue by Month and</w:t>
      </w:r>
      <w:r>
        <w:t xml:space="preserve"> </w:t>
      </w:r>
      <w:r w:rsidRPr="0093787F">
        <w:rPr>
          <w:b/>
          <w:bCs/>
        </w:rPr>
        <w:t>Year</w:t>
      </w:r>
      <w:r>
        <w:t>.</w:t>
      </w:r>
    </w:p>
    <w:p w14:paraId="58352DA1" w14:textId="1A28D861" w:rsidR="0093787F" w:rsidRPr="0093787F" w:rsidRDefault="0093787F" w:rsidP="004239CA">
      <w:pPr>
        <w:pStyle w:val="LabStepNumbered"/>
        <w:rPr>
          <w:rStyle w:val="InLineUrl"/>
        </w:rPr>
      </w:pPr>
      <w:r w:rsidRPr="0093787F">
        <w:rPr>
          <w:rStyle w:val="InLineUrl"/>
        </w:rPr>
        <w:t>In the X-axis data role, replace Month from the Calendar table with Month from Translated Month Names.</w:t>
      </w:r>
    </w:p>
    <w:p w14:paraId="39347F7A" w14:textId="6D975CE5" w:rsidR="00A94176" w:rsidRDefault="000B66EB" w:rsidP="00A94176">
      <w:pPr>
        <w:pStyle w:val="ImageforStep"/>
      </w:pPr>
      <w:r>
        <w:rPr>
          <w:noProof/>
        </w:rPr>
        <w:drawing>
          <wp:inline distT="0" distB="0" distL="0" distR="0" wp14:anchorId="570B5998" wp14:editId="21092BA0">
            <wp:extent cx="4934857" cy="13042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03441" cy="1322382"/>
                    </a:xfrm>
                    <a:prstGeom prst="rect">
                      <a:avLst/>
                    </a:prstGeom>
                    <a:noFill/>
                    <a:ln>
                      <a:noFill/>
                    </a:ln>
                  </pic:spPr>
                </pic:pic>
              </a:graphicData>
            </a:graphic>
          </wp:inline>
        </w:drawing>
      </w:r>
    </w:p>
    <w:p w14:paraId="2B54918E" w14:textId="5670759E" w:rsidR="0093787F" w:rsidRDefault="0093787F" w:rsidP="0093787F">
      <w:pPr>
        <w:pStyle w:val="LabStepNumbered"/>
      </w:pPr>
      <w:r>
        <w:t xml:space="preserve">Select the column chart on the right which displays </w:t>
      </w:r>
      <w:r w:rsidRPr="0093787F">
        <w:rPr>
          <w:b/>
          <w:bCs/>
        </w:rPr>
        <w:t xml:space="preserve">Sales Revenue by </w:t>
      </w:r>
      <w:r>
        <w:rPr>
          <w:b/>
          <w:bCs/>
        </w:rPr>
        <w:t>Day</w:t>
      </w:r>
      <w:r>
        <w:t xml:space="preserve"> </w:t>
      </w:r>
      <w:r w:rsidRPr="0093787F">
        <w:rPr>
          <w:b/>
          <w:bCs/>
        </w:rPr>
        <w:t>and</w:t>
      </w:r>
      <w:r>
        <w:t xml:space="preserve"> </w:t>
      </w:r>
      <w:r w:rsidRPr="0093787F">
        <w:rPr>
          <w:b/>
          <w:bCs/>
        </w:rPr>
        <w:t>Year</w:t>
      </w:r>
      <w:r>
        <w:t>.</w:t>
      </w:r>
    </w:p>
    <w:p w14:paraId="4E55510B" w14:textId="19638B19" w:rsidR="0093787F" w:rsidRDefault="0093787F" w:rsidP="0093787F">
      <w:pPr>
        <w:pStyle w:val="LabStepNumbered"/>
      </w:pPr>
      <w:r>
        <w:t xml:space="preserve">In the </w:t>
      </w:r>
      <w:r w:rsidRPr="0093787F">
        <w:rPr>
          <w:b/>
          <w:bCs/>
        </w:rPr>
        <w:t>X-axis</w:t>
      </w:r>
      <w:r>
        <w:t xml:space="preserve"> data role, replace </w:t>
      </w:r>
      <w:r>
        <w:rPr>
          <w:b/>
          <w:bCs/>
        </w:rPr>
        <w:t xml:space="preserve">Day </w:t>
      </w:r>
      <w:r>
        <w:t xml:space="preserve">from the </w:t>
      </w:r>
      <w:r w:rsidRPr="0093787F">
        <w:rPr>
          <w:b/>
          <w:bCs/>
        </w:rPr>
        <w:t>Calendar</w:t>
      </w:r>
      <w:r>
        <w:t xml:space="preserve"> table with </w:t>
      </w:r>
      <w:r>
        <w:rPr>
          <w:b/>
          <w:bCs/>
        </w:rPr>
        <w:t xml:space="preserve">Day </w:t>
      </w:r>
      <w:r>
        <w:t xml:space="preserve">from </w:t>
      </w:r>
      <w:r w:rsidRPr="0093787F">
        <w:rPr>
          <w:b/>
          <w:bCs/>
        </w:rPr>
        <w:t xml:space="preserve">Translated </w:t>
      </w:r>
      <w:r>
        <w:rPr>
          <w:b/>
          <w:bCs/>
        </w:rPr>
        <w:t>Day</w:t>
      </w:r>
      <w:r w:rsidRPr="0093787F">
        <w:rPr>
          <w:b/>
          <w:bCs/>
        </w:rPr>
        <w:t xml:space="preserve"> Names</w:t>
      </w:r>
      <w:r>
        <w:t>.</w:t>
      </w:r>
    </w:p>
    <w:p w14:paraId="1B331430" w14:textId="1CCECC1F" w:rsidR="000B66EB" w:rsidRDefault="0098750C" w:rsidP="000B66EB">
      <w:pPr>
        <w:pStyle w:val="ImageforStep"/>
      </w:pPr>
      <w:r>
        <w:rPr>
          <w:noProof/>
        </w:rPr>
        <w:drawing>
          <wp:inline distT="0" distB="0" distL="0" distR="0" wp14:anchorId="4DD3B369" wp14:editId="11EFF53E">
            <wp:extent cx="4891314" cy="1401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25594" cy="1411360"/>
                    </a:xfrm>
                    <a:prstGeom prst="rect">
                      <a:avLst/>
                    </a:prstGeom>
                    <a:noFill/>
                    <a:ln>
                      <a:noFill/>
                    </a:ln>
                  </pic:spPr>
                </pic:pic>
              </a:graphicData>
            </a:graphic>
          </wp:inline>
        </w:drawing>
      </w:r>
    </w:p>
    <w:p w14:paraId="564C3590" w14:textId="46414C17" w:rsidR="0093787F" w:rsidRDefault="0093787F" w:rsidP="0093787F">
      <w:pPr>
        <w:pStyle w:val="LabStepNumbered"/>
      </w:pPr>
      <w:r>
        <w:t xml:space="preserve">Select the </w:t>
      </w:r>
      <w:r>
        <w:t xml:space="preserve">matrix visual at the bottom of the page </w:t>
      </w:r>
      <w:r>
        <w:t>which displays</w:t>
      </w:r>
      <w:r>
        <w:t xml:space="preserve"> sales revenue by product and month</w:t>
      </w:r>
      <w:r>
        <w:t>.</w:t>
      </w:r>
    </w:p>
    <w:p w14:paraId="6F29C681" w14:textId="3FCC9AF5" w:rsidR="0093787F" w:rsidRDefault="0093787F" w:rsidP="0093787F">
      <w:pPr>
        <w:pStyle w:val="LabStepNumbered"/>
      </w:pPr>
      <w:r>
        <w:t xml:space="preserve">In the </w:t>
      </w:r>
      <w:r>
        <w:rPr>
          <w:b/>
          <w:bCs/>
        </w:rPr>
        <w:t>Rows</w:t>
      </w:r>
      <w:r>
        <w:t xml:space="preserve"> data role, replace </w:t>
      </w:r>
      <w:r>
        <w:rPr>
          <w:b/>
          <w:bCs/>
        </w:rPr>
        <w:t xml:space="preserve">Product </w:t>
      </w:r>
      <w:r>
        <w:t xml:space="preserve">from the </w:t>
      </w:r>
      <w:r>
        <w:rPr>
          <w:b/>
          <w:bCs/>
        </w:rPr>
        <w:t xml:space="preserve">Products </w:t>
      </w:r>
      <w:r>
        <w:t xml:space="preserve">table with </w:t>
      </w:r>
      <w:r>
        <w:rPr>
          <w:b/>
          <w:bCs/>
        </w:rPr>
        <w:t xml:space="preserve">Product </w:t>
      </w:r>
      <w:r>
        <w:t xml:space="preserve">from </w:t>
      </w:r>
      <w:r w:rsidRPr="0093787F">
        <w:rPr>
          <w:b/>
          <w:bCs/>
        </w:rPr>
        <w:t xml:space="preserve">Translated </w:t>
      </w:r>
      <w:r>
        <w:rPr>
          <w:b/>
          <w:bCs/>
        </w:rPr>
        <w:t xml:space="preserve">Product </w:t>
      </w:r>
      <w:r w:rsidRPr="0093787F">
        <w:rPr>
          <w:b/>
          <w:bCs/>
        </w:rPr>
        <w:t>Names</w:t>
      </w:r>
      <w:r>
        <w:t>.</w:t>
      </w:r>
    </w:p>
    <w:p w14:paraId="30B1337B" w14:textId="6140F00F" w:rsidR="0093787F" w:rsidRDefault="0093787F" w:rsidP="0093787F">
      <w:pPr>
        <w:pStyle w:val="LabStepNumbered"/>
      </w:pPr>
      <w:r>
        <w:t xml:space="preserve">In the </w:t>
      </w:r>
      <w:r>
        <w:rPr>
          <w:b/>
          <w:bCs/>
        </w:rPr>
        <w:t xml:space="preserve">Columns </w:t>
      </w:r>
      <w:r>
        <w:t xml:space="preserve">data role, replace </w:t>
      </w:r>
      <w:r>
        <w:rPr>
          <w:b/>
          <w:bCs/>
        </w:rPr>
        <w:t xml:space="preserve">Month </w:t>
      </w:r>
      <w:r>
        <w:t xml:space="preserve">from the </w:t>
      </w:r>
      <w:r w:rsidRPr="0093787F">
        <w:rPr>
          <w:b/>
          <w:bCs/>
        </w:rPr>
        <w:t>Calendar</w:t>
      </w:r>
      <w:r>
        <w:t xml:space="preserve"> table with </w:t>
      </w:r>
      <w:r>
        <w:rPr>
          <w:b/>
          <w:bCs/>
        </w:rPr>
        <w:t xml:space="preserve">Month </w:t>
      </w:r>
      <w:r>
        <w:t xml:space="preserve">from </w:t>
      </w:r>
      <w:r w:rsidRPr="0093787F">
        <w:rPr>
          <w:b/>
          <w:bCs/>
        </w:rPr>
        <w:t>Translated Month Names</w:t>
      </w:r>
      <w:r>
        <w:t>.</w:t>
      </w:r>
    </w:p>
    <w:p w14:paraId="57A87CC9" w14:textId="46AC187E" w:rsidR="0098750C" w:rsidRDefault="00C37EE4" w:rsidP="0098750C">
      <w:pPr>
        <w:pStyle w:val="ImageforStep"/>
      </w:pPr>
      <w:r>
        <w:rPr>
          <w:noProof/>
        </w:rPr>
        <w:drawing>
          <wp:inline distT="0" distB="0" distL="0" distR="0" wp14:anchorId="628FA754" wp14:editId="77640D18">
            <wp:extent cx="4992914" cy="183397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23505" cy="1845208"/>
                    </a:xfrm>
                    <a:prstGeom prst="rect">
                      <a:avLst/>
                    </a:prstGeom>
                    <a:noFill/>
                    <a:ln>
                      <a:noFill/>
                    </a:ln>
                  </pic:spPr>
                </pic:pic>
              </a:graphicData>
            </a:graphic>
          </wp:inline>
        </w:drawing>
      </w:r>
    </w:p>
    <w:p w14:paraId="0F757ACF" w14:textId="47810CDD" w:rsidR="0098750C" w:rsidRDefault="0093787F" w:rsidP="004239CA">
      <w:pPr>
        <w:pStyle w:val="LabStepNumbered"/>
      </w:pPr>
      <w:r>
        <w:t xml:space="preserve">Now you can test the data translations on the </w:t>
      </w:r>
      <w:r w:rsidRPr="0093787F">
        <w:rPr>
          <w:b/>
          <w:bCs/>
        </w:rPr>
        <w:t>Sales Over Time</w:t>
      </w:r>
      <w:r>
        <w:t xml:space="preserve"> page for each language by switching </w:t>
      </w:r>
      <w:r w:rsidRPr="0093787F">
        <w:rPr>
          <w:b/>
          <w:bCs/>
        </w:rPr>
        <w:t>Languages</w:t>
      </w:r>
      <w:r>
        <w:t xml:space="preserve"> table filter.</w:t>
      </w:r>
    </w:p>
    <w:p w14:paraId="0DB7DB4F" w14:textId="16881367" w:rsidR="0098750C" w:rsidRDefault="00C37EE4" w:rsidP="0093787F">
      <w:pPr>
        <w:pStyle w:val="ImageforStep"/>
      </w:pPr>
      <w:r>
        <w:rPr>
          <w:noProof/>
        </w:rPr>
        <w:drawing>
          <wp:inline distT="0" distB="0" distL="0" distR="0" wp14:anchorId="3541F579" wp14:editId="26E48443">
            <wp:extent cx="4645544" cy="214555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92566" cy="2167270"/>
                    </a:xfrm>
                    <a:prstGeom prst="rect">
                      <a:avLst/>
                    </a:prstGeom>
                    <a:noFill/>
                    <a:ln>
                      <a:noFill/>
                    </a:ln>
                  </pic:spPr>
                </pic:pic>
              </a:graphicData>
            </a:graphic>
          </wp:inline>
        </w:drawing>
      </w:r>
    </w:p>
    <w:p w14:paraId="2E9DD9EA" w14:textId="2A222DF1" w:rsidR="00245A2D" w:rsidRDefault="00245A2D" w:rsidP="00245A2D">
      <w:pPr>
        <w:pStyle w:val="LabExerciseCallout"/>
      </w:pPr>
      <w:r>
        <w:lastRenderedPageBreak/>
        <w:t>Now</w:t>
      </w:r>
      <w:r w:rsidR="00EA4542">
        <w:t xml:space="preserve"> it's once again time to prepare this report for deployment.</w:t>
      </w:r>
    </w:p>
    <w:p w14:paraId="7981ACFC" w14:textId="2192B58A" w:rsidR="00EA4542" w:rsidRDefault="00EA4542" w:rsidP="00EA4542">
      <w:pPr>
        <w:pStyle w:val="LabStepNumbered"/>
      </w:pPr>
      <w:r>
        <w:t xml:space="preserve">Set the report-level filter on the languages table to </w:t>
      </w:r>
      <w:r w:rsidRPr="00915292">
        <w:rPr>
          <w:b/>
          <w:bCs/>
        </w:rPr>
        <w:t>English</w:t>
      </w:r>
      <w:r>
        <w:t>.</w:t>
      </w:r>
    </w:p>
    <w:p w14:paraId="7ED64058" w14:textId="049DB19C" w:rsidR="00EA4542" w:rsidRDefault="00EA4542" w:rsidP="00EA4542">
      <w:pPr>
        <w:pStyle w:val="ImageforStep"/>
      </w:pPr>
      <w:r>
        <w:rPr>
          <w:noProof/>
        </w:rPr>
        <w:drawing>
          <wp:inline distT="0" distB="0" distL="0" distR="0" wp14:anchorId="30B3541D" wp14:editId="17205983">
            <wp:extent cx="1100942" cy="1161143"/>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105421" cy="1165867"/>
                    </a:xfrm>
                    <a:prstGeom prst="rect">
                      <a:avLst/>
                    </a:prstGeom>
                    <a:noFill/>
                    <a:ln>
                      <a:noFill/>
                    </a:ln>
                  </pic:spPr>
                </pic:pic>
              </a:graphicData>
            </a:graphic>
          </wp:inline>
        </w:drawing>
      </w:r>
    </w:p>
    <w:p w14:paraId="5B9389B2" w14:textId="77777777" w:rsidR="00EA4542" w:rsidRDefault="00EA4542" w:rsidP="00EA4542">
      <w:pPr>
        <w:pStyle w:val="LabStepNumbered"/>
      </w:pPr>
      <w:r>
        <w:t xml:space="preserve">Navigate back to the </w:t>
      </w:r>
      <w:r w:rsidRPr="00EB2012">
        <w:rPr>
          <w:b/>
          <w:bCs/>
        </w:rPr>
        <w:t>Sales Summary</w:t>
      </w:r>
      <w:r>
        <w:t xml:space="preserve"> page and make it active before saving to ensure this page is the startup page.</w:t>
      </w:r>
    </w:p>
    <w:p w14:paraId="461645CF" w14:textId="77777777" w:rsidR="00EA4542" w:rsidRDefault="00EA4542" w:rsidP="00EA4542">
      <w:pPr>
        <w:pStyle w:val="ImageforStep"/>
      </w:pPr>
      <w:r>
        <w:rPr>
          <w:noProof/>
        </w:rPr>
        <w:drawing>
          <wp:inline distT="0" distB="0" distL="0" distR="0" wp14:anchorId="1D380BFA" wp14:editId="0A3041BA">
            <wp:extent cx="3661490" cy="500974"/>
            <wp:effectExtent l="0" t="0" r="0" b="0"/>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5F80EF5D" w14:textId="77777777" w:rsidR="00EA4542" w:rsidRDefault="00EA4542" w:rsidP="00EA4542">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06BA277" w14:textId="77777777" w:rsidR="00EA4542" w:rsidRDefault="00EA4542" w:rsidP="00EA4542">
      <w:pPr>
        <w:pStyle w:val="ImageforStep"/>
      </w:pPr>
      <w:r>
        <w:rPr>
          <w:noProof/>
        </w:rPr>
        <w:drawing>
          <wp:inline distT="0" distB="0" distL="0" distR="0" wp14:anchorId="7856301E" wp14:editId="464F38A7">
            <wp:extent cx="3222171" cy="872969"/>
            <wp:effectExtent l="0" t="0" r="0" b="0"/>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03703" cy="895058"/>
                    </a:xfrm>
                    <a:prstGeom prst="rect">
                      <a:avLst/>
                    </a:prstGeom>
                    <a:noFill/>
                    <a:ln>
                      <a:noFill/>
                    </a:ln>
                  </pic:spPr>
                </pic:pic>
              </a:graphicData>
            </a:graphic>
          </wp:inline>
        </w:drawing>
      </w:r>
    </w:p>
    <w:p w14:paraId="6C44ADB5" w14:textId="77777777" w:rsidR="00EA4542" w:rsidRDefault="00EA4542" w:rsidP="00EA4542">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654B8226">
            <wp:extent cx="3972379" cy="658381"/>
            <wp:effectExtent l="19050" t="19050" r="0" b="889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6140" cy="680551"/>
                    </a:xfrm>
                    <a:prstGeom prst="rect">
                      <a:avLst/>
                    </a:prstGeom>
                    <a:noFill/>
                    <a:ln>
                      <a:solidFill>
                        <a:schemeClr val="tx1"/>
                      </a:solidFill>
                    </a:ln>
                  </pic:spPr>
                </pic:pic>
              </a:graphicData>
            </a:graphic>
          </wp:inline>
        </w:drawing>
      </w:r>
    </w:p>
    <w:p w14:paraId="27731C41" w14:textId="77777777" w:rsidR="0098750C" w:rsidRPr="00EA4542" w:rsidRDefault="0098750C" w:rsidP="00EA4542">
      <w:pPr>
        <w:pStyle w:val="LabStepNumbered"/>
      </w:pPr>
      <w:r w:rsidRPr="00EA4542">
        <w:t xml:space="preserve">When prompted by the </w:t>
      </w:r>
      <w:r w:rsidRPr="00EA4542">
        <w:rPr>
          <w:b/>
          <w:bCs/>
        </w:rPr>
        <w:t>Replace this dataset?</w:t>
      </w:r>
      <w:r w:rsidRPr="00EA4542">
        <w:t xml:space="preserve"> dialog, click the </w:t>
      </w:r>
      <w:r w:rsidRPr="00EA4542">
        <w:rPr>
          <w:b/>
          <w:bCs/>
        </w:rPr>
        <w:t>Replace</w:t>
      </w:r>
      <w:r w:rsidRPr="00EA4542">
        <w:t xml:space="preserve"> button to continue.</w:t>
      </w:r>
    </w:p>
    <w:p w14:paraId="060FB405" w14:textId="77777777" w:rsidR="0098750C" w:rsidRPr="00EA4542" w:rsidRDefault="0098750C" w:rsidP="0098750C">
      <w:pPr>
        <w:pStyle w:val="LabStepNumbered"/>
        <w:rPr>
          <w:szCs w:val="18"/>
        </w:rPr>
      </w:pPr>
      <w:r w:rsidRPr="00EA4542">
        <w:rPr>
          <w:szCs w:val="18"/>
        </w:rPr>
        <w:t xml:space="preserve">Once you see </w:t>
      </w:r>
      <w:r w:rsidRPr="00EA4542">
        <w:rPr>
          <w:b/>
          <w:bCs/>
          <w:szCs w:val="18"/>
        </w:rPr>
        <w:t>Success!</w:t>
      </w:r>
      <w:r w:rsidRPr="00EA4542">
        <w:rPr>
          <w:szCs w:val="18"/>
        </w:rPr>
        <w:t xml:space="preserve">, click </w:t>
      </w:r>
      <w:r w:rsidRPr="00EA4542">
        <w:rPr>
          <w:b/>
          <w:bCs/>
          <w:szCs w:val="18"/>
        </w:rPr>
        <w:t>Open ‘Product Sales’ in Power BI</w:t>
      </w:r>
      <w:r w:rsidRPr="00EA4542">
        <w:rPr>
          <w:szCs w:val="18"/>
        </w:rPr>
        <w:t xml:space="preserve"> to view the report in the Power BI Service.</w:t>
      </w:r>
    </w:p>
    <w:p w14:paraId="2379E575" w14:textId="77777777" w:rsidR="0098750C" w:rsidRPr="00EA4542" w:rsidRDefault="0098750C" w:rsidP="00EA4542">
      <w:pPr>
        <w:pStyle w:val="LabStepNumbered"/>
      </w:pPr>
      <w:r w:rsidRPr="00EA4542">
        <w:t>The report should load as normal showing all text in English at first.</w:t>
      </w:r>
    </w:p>
    <w:p w14:paraId="5EC4901A" w14:textId="73EC5173" w:rsidR="0098750C" w:rsidRDefault="00EA4542" w:rsidP="004239CA">
      <w:pPr>
        <w:pStyle w:val="LabStepNumbered"/>
      </w:pPr>
      <w:r>
        <w:t xml:space="preserve">Click on the browser book for </w:t>
      </w:r>
      <w:r w:rsidRPr="00EA4542">
        <w:rPr>
          <w:b/>
          <w:bCs/>
        </w:rPr>
        <w:t>Spanish</w:t>
      </w:r>
      <w:r>
        <w:t xml:space="preserve">. Once the report has loaded, navigate to the </w:t>
      </w:r>
      <w:r w:rsidRPr="00EA4542">
        <w:rPr>
          <w:b/>
          <w:bCs/>
        </w:rPr>
        <w:t>Sales Over Time</w:t>
      </w:r>
      <w:r>
        <w:t xml:space="preserve"> page.</w:t>
      </w:r>
    </w:p>
    <w:p w14:paraId="4BFDA934" w14:textId="6BD39CDD" w:rsidR="00EA4542" w:rsidRDefault="00EA4542" w:rsidP="004239CA">
      <w:pPr>
        <w:pStyle w:val="LabStepNumbered"/>
      </w:pPr>
      <w:r>
        <w:t>Verify that the data translations are loading Spanish names for the names of months and days in all three visuals.</w:t>
      </w:r>
    </w:p>
    <w:p w14:paraId="0446C1E5" w14:textId="48418C84" w:rsidR="00245A2D" w:rsidRDefault="00C37EE4" w:rsidP="00245A2D">
      <w:pPr>
        <w:pStyle w:val="ImageforStep"/>
      </w:pPr>
      <w:r>
        <w:rPr>
          <w:noProof/>
        </w:rPr>
        <w:drawing>
          <wp:inline distT="0" distB="0" distL="0" distR="0" wp14:anchorId="0FC127E7" wp14:editId="609D32ED">
            <wp:extent cx="4766294" cy="2550832"/>
            <wp:effectExtent l="19050" t="1905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808165" cy="2573241"/>
                    </a:xfrm>
                    <a:prstGeom prst="rect">
                      <a:avLst/>
                    </a:prstGeom>
                    <a:noFill/>
                    <a:ln>
                      <a:solidFill>
                        <a:schemeClr val="tx1"/>
                      </a:solidFill>
                    </a:ln>
                  </pic:spPr>
                </pic:pic>
              </a:graphicData>
            </a:graphic>
          </wp:inline>
        </w:drawing>
      </w:r>
    </w:p>
    <w:p w14:paraId="014CD181" w14:textId="6E1FB7AA" w:rsidR="00EA4542" w:rsidRDefault="00EA4542" w:rsidP="00EA4542">
      <w:pPr>
        <w:pStyle w:val="LabStepNumbered"/>
      </w:pPr>
      <w:r>
        <w:lastRenderedPageBreak/>
        <w:t xml:space="preserve">Click on the browser book for </w:t>
      </w:r>
      <w:r>
        <w:rPr>
          <w:b/>
          <w:bCs/>
        </w:rPr>
        <w:t>French</w:t>
      </w:r>
      <w:r>
        <w:t xml:space="preserve">. Once the report has loaded, navigate to the </w:t>
      </w:r>
      <w:r w:rsidRPr="00EA4542">
        <w:rPr>
          <w:b/>
          <w:bCs/>
        </w:rPr>
        <w:t>Sales Over Time</w:t>
      </w:r>
      <w:r>
        <w:t xml:space="preserve"> page.</w:t>
      </w:r>
    </w:p>
    <w:p w14:paraId="7B0DFA95" w14:textId="72343459" w:rsidR="00EA4542" w:rsidRDefault="00EA4542" w:rsidP="00EA4542">
      <w:pPr>
        <w:pStyle w:val="LabStepNumbered"/>
      </w:pPr>
      <w:r>
        <w:t xml:space="preserve">Verify that the data translations are loading </w:t>
      </w:r>
      <w:r>
        <w:t xml:space="preserve">French </w:t>
      </w:r>
      <w:r>
        <w:t>names for the names of months and days in all three visuals.</w:t>
      </w:r>
    </w:p>
    <w:p w14:paraId="13380111" w14:textId="25FC62BF" w:rsidR="00245A2D" w:rsidRDefault="002518E1" w:rsidP="00245A2D">
      <w:pPr>
        <w:pStyle w:val="ImageforStep"/>
      </w:pPr>
      <w:r>
        <w:rPr>
          <w:noProof/>
        </w:rPr>
        <w:drawing>
          <wp:inline distT="0" distB="0" distL="0" distR="0" wp14:anchorId="38FB369F" wp14:editId="4188A369">
            <wp:extent cx="4156133" cy="2249715"/>
            <wp:effectExtent l="19050" t="1905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181478" cy="2263434"/>
                    </a:xfrm>
                    <a:prstGeom prst="rect">
                      <a:avLst/>
                    </a:prstGeom>
                    <a:noFill/>
                    <a:ln>
                      <a:solidFill>
                        <a:schemeClr val="tx1"/>
                      </a:solidFill>
                    </a:ln>
                  </pic:spPr>
                </pic:pic>
              </a:graphicData>
            </a:graphic>
          </wp:inline>
        </w:drawing>
      </w:r>
    </w:p>
    <w:p w14:paraId="7C9AD4A9" w14:textId="0969EC9E" w:rsidR="00EA4542" w:rsidRDefault="00EA4542" w:rsidP="00EA4542">
      <w:pPr>
        <w:pStyle w:val="LabStepNumbered"/>
      </w:pPr>
      <w:r>
        <w:t xml:space="preserve">Click on the browser book for </w:t>
      </w:r>
      <w:r>
        <w:rPr>
          <w:b/>
          <w:bCs/>
        </w:rPr>
        <w:t>German</w:t>
      </w:r>
      <w:r>
        <w:t xml:space="preserve">. Once the report has loaded, navigate to the </w:t>
      </w:r>
      <w:r w:rsidRPr="00EA4542">
        <w:rPr>
          <w:b/>
          <w:bCs/>
        </w:rPr>
        <w:t>Sales Over Time</w:t>
      </w:r>
      <w:r>
        <w:t xml:space="preserve"> page.</w:t>
      </w:r>
    </w:p>
    <w:p w14:paraId="5ADD6156" w14:textId="0516C154" w:rsidR="00EA4542" w:rsidRDefault="00EA4542" w:rsidP="00EA4542">
      <w:pPr>
        <w:pStyle w:val="LabStepNumbered"/>
      </w:pPr>
      <w:r>
        <w:t xml:space="preserve">Verify that the data translations are loading </w:t>
      </w:r>
      <w:r>
        <w:t xml:space="preserve">German </w:t>
      </w:r>
      <w:r>
        <w:t>names for the names of months and days in all three visuals.</w:t>
      </w:r>
    </w:p>
    <w:p w14:paraId="170D1C57" w14:textId="58FD17F2" w:rsidR="00245A2D" w:rsidRDefault="002518E1" w:rsidP="00EA4542">
      <w:pPr>
        <w:pStyle w:val="ImageforStep"/>
      </w:pPr>
      <w:r>
        <w:rPr>
          <w:noProof/>
        </w:rPr>
        <w:drawing>
          <wp:inline distT="0" distB="0" distL="0" distR="0" wp14:anchorId="1FBF390D" wp14:editId="3322852F">
            <wp:extent cx="4402590" cy="2322285"/>
            <wp:effectExtent l="19050" t="1905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415057" cy="2328861"/>
                    </a:xfrm>
                    <a:prstGeom prst="rect">
                      <a:avLst/>
                    </a:prstGeom>
                    <a:noFill/>
                    <a:ln>
                      <a:solidFill>
                        <a:schemeClr val="tx1"/>
                      </a:solidFill>
                    </a:ln>
                  </pic:spPr>
                </pic:pic>
              </a:graphicData>
            </a:graphic>
          </wp:inline>
        </w:drawing>
      </w:r>
    </w:p>
    <w:p w14:paraId="008C954E" w14:textId="77777777" w:rsidR="00EA4542" w:rsidRDefault="00EA4542" w:rsidP="00EA4542">
      <w:pPr>
        <w:pStyle w:val="ImageforStep"/>
      </w:pPr>
    </w:p>
    <w:p w14:paraId="20401933" w14:textId="337194D9" w:rsidR="0092469E" w:rsidRPr="007A00D7" w:rsidRDefault="00EE3AC9" w:rsidP="007A00D7">
      <w:pPr>
        <w:pStyle w:val="LabExerciseCallout"/>
      </w:pPr>
      <w:r>
        <w:t>Congratulations. You have now completed this lab.</w:t>
      </w:r>
      <w:r w:rsidR="00EA4542">
        <w:t xml:space="preserve"> You can now begin to use your newfound skills in working with translations and building multi-language reports on your own projects.</w:t>
      </w:r>
    </w:p>
    <w:sectPr w:rsidR="0092469E" w:rsidRPr="007A00D7" w:rsidSect="0074345C">
      <w:headerReference w:type="default" r:id="rId300"/>
      <w:footerReference w:type="default" r:id="rId301"/>
      <w:headerReference w:type="first" r:id="rId302"/>
      <w:footerReference w:type="first" r:id="rId303"/>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1D6C2" w14:textId="77777777" w:rsidR="00FC4818" w:rsidRDefault="00FC4818" w:rsidP="002754DA">
      <w:pPr>
        <w:spacing w:before="0" w:after="0"/>
      </w:pPr>
      <w:r>
        <w:separator/>
      </w:r>
    </w:p>
  </w:endnote>
  <w:endnote w:type="continuationSeparator" w:id="0">
    <w:p w14:paraId="6C9775CD" w14:textId="77777777" w:rsidR="00FC4818" w:rsidRDefault="00FC4818"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15D4B" w14:textId="77777777" w:rsidR="00FC4818" w:rsidRDefault="00FC4818" w:rsidP="002754DA">
      <w:pPr>
        <w:spacing w:before="0" w:after="0"/>
      </w:pPr>
      <w:r>
        <w:separator/>
      </w:r>
    </w:p>
  </w:footnote>
  <w:footnote w:type="continuationSeparator" w:id="0">
    <w:p w14:paraId="6FC4F2A1" w14:textId="77777777" w:rsidR="00FC4818" w:rsidRDefault="00FC4818"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1CDA6143"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793473">
      <w:rPr>
        <w:rFonts w:cs="Arial"/>
        <w:noProof/>
      </w:rPr>
      <w:t>Jan 14,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361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7"/>
  <w:activeWritingStyle w:appName="MSWord" w:lang="en-US" w:vendorID="64" w:dllVersion="0" w:nlCheck="1" w:checkStyle="0"/>
  <w:proofState w:spelling="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3CA"/>
    <w:rsid w:val="00007810"/>
    <w:rsid w:val="0001171D"/>
    <w:rsid w:val="00012AC2"/>
    <w:rsid w:val="000167CC"/>
    <w:rsid w:val="00017240"/>
    <w:rsid w:val="00017CA6"/>
    <w:rsid w:val="0002000E"/>
    <w:rsid w:val="00022EF0"/>
    <w:rsid w:val="000237DD"/>
    <w:rsid w:val="00023D29"/>
    <w:rsid w:val="00024303"/>
    <w:rsid w:val="000243F6"/>
    <w:rsid w:val="00025141"/>
    <w:rsid w:val="000261B7"/>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07D"/>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4ACF"/>
    <w:rsid w:val="00384D73"/>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2E"/>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82D"/>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1232"/>
    <w:rsid w:val="00682501"/>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49CF"/>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CB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292"/>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3787F"/>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169A"/>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D8F"/>
    <w:rsid w:val="00C4327C"/>
    <w:rsid w:val="00C44632"/>
    <w:rsid w:val="00C472D0"/>
    <w:rsid w:val="00C47A6B"/>
    <w:rsid w:val="00C50028"/>
    <w:rsid w:val="00C53252"/>
    <w:rsid w:val="00C53882"/>
    <w:rsid w:val="00C54305"/>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1FED"/>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4542"/>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2A3D"/>
    <w:rsid w:val="00F136C2"/>
    <w:rsid w:val="00F14CE6"/>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4818"/>
    <w:rsid w:val="00FC771A"/>
    <w:rsid w:val="00FC79BD"/>
    <w:rsid w:val="00FD1B1D"/>
    <w:rsid w:val="00FD1FA2"/>
    <w:rsid w:val="00FD2701"/>
    <w:rsid w:val="00FD3037"/>
    <w:rsid w:val="00FD523E"/>
    <w:rsid w:val="00FD69DA"/>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0261B7"/>
    <w:pPr>
      <w:ind w:left="403"/>
    </w:pPr>
  </w:style>
  <w:style w:type="character" w:customStyle="1" w:styleId="ImageforStepChar">
    <w:name w:val="Image for Step Char"/>
    <w:basedOn w:val="DefaultParagraphFont"/>
    <w:link w:val="ImageforStep"/>
    <w:rsid w:val="000261B7"/>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2.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customXml" Target="../customXml/item5.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2.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3.png"/><Relationship Id="rId304" Type="http://schemas.openxmlformats.org/officeDocument/2006/relationships/fontTable" Target="fontTable.xml"/><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yperlink" Target="https://github.com/PowerBiDevCamp/TranslationsBuilder" TargetMode="External"/><Relationship Id="rId108" Type="http://schemas.openxmlformats.org/officeDocument/2006/relationships/image" Target="media/image93.png"/><Relationship Id="rId54" Type="http://schemas.openxmlformats.org/officeDocument/2006/relationships/image" Target="media/image40.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theme" Target="theme/theme1.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pn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4.png"/><Relationship Id="rId292" Type="http://schemas.openxmlformats.org/officeDocument/2006/relationships/image" Target="media/image27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hyperlink" Target="https://raw.githubusercontent.com/PowerBiDevCamp/TranslationsBuilder/main/Labs/Snippets/Translated%20Month%20Names%20Table.m.txt" TargetMode="External"/><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5.png"/><Relationship Id="rId8" Type="http://schemas.openxmlformats.org/officeDocument/2006/relationships/settings" Target="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5.png"/><Relationship Id="rId293" Type="http://schemas.openxmlformats.org/officeDocument/2006/relationships/image" Target="media/image276.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image" Target="media/image266.png"/><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7.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hyperlink" Target="https://github.com/PowerBiDevCamp/TranslationsBuilder/blob/main/Docs/Building%20Multi-language%20Reports%20in%20Power%20BI.md" TargetMode="External"/><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header" Target="header1.xm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hyperlink" Target="https://raw.githubusercontent.com/PowerBiDevCamp/TranslationsBuilder/main/Labs/Snippets/Translated%20Day%20Names%20Table.m.txt" TargetMode="External"/><Relationship Id="rId286" Type="http://schemas.openxmlformats.org/officeDocument/2006/relationships/image" Target="media/image269.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303" Type="http://schemas.openxmlformats.org/officeDocument/2006/relationships/footer" Target="footer2.xm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image" Target="media/image272.png"/><Relationship Id="rId11" Type="http://schemas.openxmlformats.org/officeDocument/2006/relationships/endnotes" Target="endnotes.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2.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63.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numbering" Target="numbering.xml"/><Relationship Id="rId238" Type="http://schemas.openxmlformats.org/officeDocument/2006/relationships/image" Target="media/image2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7172</TotalTime>
  <Pages>73</Pages>
  <Words>9825</Words>
  <Characters>56009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44</cp:revision>
  <cp:lastPrinted>2022-12-20T17:25:00Z</cp:lastPrinted>
  <dcterms:created xsi:type="dcterms:W3CDTF">2022-11-30T19:19:00Z</dcterms:created>
  <dcterms:modified xsi:type="dcterms:W3CDTF">2023-01-14T15:36:00Z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