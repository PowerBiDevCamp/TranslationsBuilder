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6881ED4C"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Product Sales</w:t>
      </w:r>
      <w:r w:rsidR="00396FD9" w:rsidRPr="002608BD">
        <w:rPr>
          <w:b/>
          <w:bCs/>
        </w:rPr>
        <w:t>.pbix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r>
        <w:rPr>
          <w:sz w:val="20"/>
          <w:szCs w:val="20"/>
        </w:rPr>
        <w:t>Xxxxx</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lastRenderedPageBreak/>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2C1F223">
            <wp:extent cx="5073445" cy="26467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210" cy="2663340"/>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32FC3EC8">
            <wp:extent cx="5029200" cy="184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7799" cy="1865525"/>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461FB887">
            <wp:extent cx="2344178" cy="1470537"/>
            <wp:effectExtent l="19050" t="1905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358386" cy="1479450"/>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lastRenderedPageBreak/>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11041B66">
            <wp:extent cx="1952850" cy="1143000"/>
            <wp:effectExtent l="19050" t="1905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5553" cy="1156288"/>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23F3FFBF">
            <wp:extent cx="4625799" cy="3145971"/>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640241" cy="3155793"/>
                    </a:xfrm>
                    <a:prstGeom prst="rect">
                      <a:avLst/>
                    </a:prstGeom>
                  </pic:spPr>
                </pic:pic>
              </a:graphicData>
            </a:graphic>
          </wp:inline>
        </w:drawing>
      </w:r>
    </w:p>
    <w:p w14:paraId="186A53E3" w14:textId="736E9FF5" w:rsidR="00DF75AE" w:rsidRDefault="00DF75AE" w:rsidP="00DF75AE">
      <w:pPr>
        <w:pStyle w:val="LabStepNumbered"/>
      </w:pPr>
      <w:r>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5786342E">
            <wp:extent cx="5617029" cy="318454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626318" cy="3189808"/>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4639D0B2">
            <wp:extent cx="3314894" cy="2816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014" cy="2831490"/>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2EEBAE9">
            <wp:extent cx="4222866" cy="735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1720" cy="739134"/>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52218935">
            <wp:extent cx="2222094" cy="23295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1896" cy="2350301"/>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377E2A6B">
            <wp:extent cx="4439265" cy="996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4752" cy="1002466"/>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1FCA1C39">
            <wp:extent cx="3722370" cy="730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023" cy="740541"/>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626C670B">
            <wp:extent cx="3722914" cy="7311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74081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lastRenderedPageBreak/>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14C7FD71">
            <wp:extent cx="3254562" cy="624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3978" cy="643179"/>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7AFD0C1">
            <wp:extent cx="3120572" cy="1206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9263" cy="1221110"/>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6F253B35" w:rsidR="003C1BC0" w:rsidRDefault="003C1BC0" w:rsidP="003C1BC0">
      <w:pPr>
        <w:pStyle w:val="LabExerciseCallout"/>
      </w:pPr>
      <w:r>
        <w:t>It's OK if you don't speak Spanish and don't want to type in all the translations from the table. Just add some text for each translation.</w:t>
      </w:r>
    </w:p>
    <w:p w14:paraId="598E7031" w14:textId="3099DDED"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4C5177D4" w:rsidR="00DD4504" w:rsidRDefault="0049406D" w:rsidP="00831403">
      <w:pPr>
        <w:pStyle w:val="ImageforStep"/>
      </w:pPr>
      <w:r>
        <w:rPr>
          <w:noProof/>
        </w:rPr>
        <w:drawing>
          <wp:inline distT="0" distB="0" distL="0" distR="0" wp14:anchorId="0A5E7A6D" wp14:editId="7D5F2C7D">
            <wp:extent cx="3480246"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056" cy="2380913"/>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lastRenderedPageBreak/>
        <w:t xml:space="preserve">Return to the </w:t>
      </w:r>
      <w:r w:rsidR="00D64C1E">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0E878138">
            <wp:extent cx="3207658" cy="869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20339B6D">
            <wp:extent cx="4011561" cy="664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1174" cy="666468"/>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3958620F">
            <wp:extent cx="1575701" cy="1001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013" cy="1007404"/>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4A3B0916">
            <wp:extent cx="1524000" cy="973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9126" cy="98327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7065FEA1">
            <wp:extent cx="4154149" cy="2738664"/>
            <wp:effectExtent l="19050" t="19050" r="0" b="508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4191711" cy="2763427"/>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0C2EECA9">
            <wp:extent cx="5449570" cy="1132044"/>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2168" cy="1134661"/>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527079FB">
            <wp:extent cx="5803490" cy="9683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4920" cy="973568"/>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18032DB2">
            <wp:extent cx="5117691" cy="12670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8434" cy="1274701"/>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56B456FA">
            <wp:extent cx="3618779" cy="1449974"/>
            <wp:effectExtent l="19050" t="1905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215" cy="1462169"/>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2479B800">
            <wp:extent cx="3238191" cy="1770979"/>
            <wp:effectExtent l="19050" t="19050" r="63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350" cy="1776535"/>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7061141A">
            <wp:extent cx="1714998" cy="1759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2835" cy="1777903"/>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11F6B394">
            <wp:extent cx="4949285" cy="26641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635" cy="268799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033AB0B3">
            <wp:extent cx="4172474" cy="19884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697" cy="2003337"/>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6"/>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t xml:space="preserve">Exercise </w:t>
      </w:r>
      <w:r w:rsidR="001E2C9A">
        <w:t>3</w:t>
      </w:r>
      <w:r>
        <w:t>: Creating and Testing Report Label Translations</w:t>
      </w:r>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rsidP="0092469E">
      <w:pPr>
        <w:pStyle w:val="LabStepNumbered"/>
        <w:numPr>
          <w:ilvl w:val="0"/>
          <w:numId w:val="33"/>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35B034A0">
            <wp:extent cx="3881887" cy="531128"/>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713522A">
            <wp:extent cx="6216770" cy="47546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0044" cy="497133"/>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lastRenderedPageBreak/>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7C329151">
            <wp:extent cx="6159261" cy="6404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0118" cy="649896"/>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393792E1">
            <wp:extent cx="2682240" cy="1043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3135" cy="1059152"/>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5FE43E6D">
            <wp:extent cx="1981200" cy="9294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7"/>
                    <a:stretch>
                      <a:fillRect/>
                    </a:stretch>
                  </pic:blipFill>
                  <pic:spPr>
                    <a:xfrm>
                      <a:off x="0" y="0"/>
                      <a:ext cx="2008418" cy="94217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8"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009C4173">
            <wp:extent cx="3831849" cy="23012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47149" cy="2310429"/>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lastRenderedPageBreak/>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31223CBC">
            <wp:extent cx="2566095" cy="15930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79446" cy="1601299"/>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rsidP="0083229A">
      <w:pPr>
        <w:pStyle w:val="LabStepNumberedLevel2"/>
        <w:numPr>
          <w:ilvl w:val="1"/>
          <w:numId w:val="47"/>
        </w:numPr>
        <w:rPr>
          <w:b/>
          <w:bCs/>
        </w:rPr>
      </w:pPr>
      <w:r w:rsidRPr="0083229A">
        <w:rPr>
          <w:b/>
          <w:bCs/>
        </w:rPr>
        <w:t>Product Sales Report</w:t>
      </w:r>
    </w:p>
    <w:p w14:paraId="11979A38" w14:textId="77777777" w:rsidR="00B4733B" w:rsidRPr="0083229A" w:rsidRDefault="00B4733B" w:rsidP="0083229A">
      <w:pPr>
        <w:pStyle w:val="LabStepNumberedLevel2"/>
        <w:numPr>
          <w:ilvl w:val="1"/>
          <w:numId w:val="47"/>
        </w:numPr>
        <w:rPr>
          <w:b/>
          <w:bCs/>
        </w:rPr>
      </w:pPr>
      <w:r w:rsidRPr="0083229A">
        <w:rPr>
          <w:b/>
          <w:bCs/>
        </w:rPr>
        <w:t>Sales Summary</w:t>
      </w:r>
    </w:p>
    <w:p w14:paraId="0003FECF" w14:textId="77777777" w:rsidR="00B4733B" w:rsidRPr="0083229A" w:rsidRDefault="00B4733B" w:rsidP="0083229A">
      <w:pPr>
        <w:pStyle w:val="LabStepNumberedLevel2"/>
        <w:numPr>
          <w:ilvl w:val="1"/>
          <w:numId w:val="47"/>
        </w:numPr>
        <w:rPr>
          <w:b/>
          <w:bCs/>
        </w:rPr>
      </w:pPr>
      <w:r w:rsidRPr="0083229A">
        <w:rPr>
          <w:b/>
          <w:bCs/>
        </w:rPr>
        <w:t>Sales By Category</w:t>
      </w:r>
    </w:p>
    <w:p w14:paraId="345301F9" w14:textId="77777777" w:rsidR="00B4733B" w:rsidRPr="0083229A" w:rsidRDefault="00B4733B" w:rsidP="0083229A">
      <w:pPr>
        <w:pStyle w:val="LabStepNumberedLevel2"/>
        <w:numPr>
          <w:ilvl w:val="1"/>
          <w:numId w:val="47"/>
        </w:numPr>
        <w:rPr>
          <w:b/>
          <w:bCs/>
        </w:rPr>
      </w:pPr>
      <w:r w:rsidRPr="0083229A">
        <w:rPr>
          <w:b/>
          <w:bCs/>
        </w:rPr>
        <w:t>Sales Over Time</w:t>
      </w:r>
    </w:p>
    <w:p w14:paraId="10BE7B3D" w14:textId="6F7F7ED4" w:rsidR="00B4733B" w:rsidRPr="0083229A" w:rsidRDefault="00B4733B" w:rsidP="0083229A">
      <w:pPr>
        <w:pStyle w:val="LabStepNumberedLevel2"/>
        <w:numPr>
          <w:ilvl w:val="1"/>
          <w:numId w:val="47"/>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7D758B00">
            <wp:extent cx="3261360" cy="20159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8823" cy="2026704"/>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4BCC441E">
            <wp:extent cx="5043578" cy="225910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1406" cy="2267092"/>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08E7BDD">
            <wp:extent cx="5068891" cy="14894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8518" cy="1509955"/>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lastRenderedPageBreak/>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44C29058">
            <wp:extent cx="4572000" cy="1944478"/>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1018" cy="1952566"/>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4B4CA70A">
            <wp:extent cx="5190019" cy="25649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8260" cy="2578878"/>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368DB0E">
            <wp:extent cx="2789498" cy="897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8097" cy="906478"/>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15753E5E">
            <wp:extent cx="2411618" cy="8426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3138" cy="867673"/>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13812D10">
            <wp:extent cx="2079218" cy="10488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2437" cy="1070673"/>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7A32EF78">
            <wp:extent cx="3096306" cy="22815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3371" cy="2301461"/>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8035FD9">
            <wp:extent cx="5642225" cy="24921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2736" cy="2518916"/>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lastRenderedPageBreak/>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lastRenderedPageBreak/>
        <w:t xml:space="preserve">Move to the second page and verify that the title for the </w:t>
      </w:r>
      <w:r w:rsidRPr="00EB2012">
        <w:rPr>
          <w:b/>
          <w:bCs/>
        </w:rPr>
        <w:t>Top Selling Products</w:t>
      </w:r>
      <w:r>
        <w:t xml:space="preserve"> visual is </w:t>
      </w:r>
      <w:r>
        <w:rPr>
          <w:sz w:val="20"/>
          <w:szCs w:val="20"/>
        </w:rPr>
        <w:t>displayed using Spanish translations</w:t>
      </w:r>
      <w:r>
        <w:rPr>
          <w:sz w:val="20"/>
          <w:szCs w:val="20"/>
        </w:rPr>
        <w:t>.</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 xml:space="preserve">displayed using </w:t>
      </w:r>
      <w:r>
        <w:rPr>
          <w:sz w:val="20"/>
          <w:szCs w:val="20"/>
        </w:rPr>
        <w:t>French</w:t>
      </w:r>
      <w:r>
        <w:rPr>
          <w:sz w:val="20"/>
          <w:szCs w:val="20"/>
        </w:rPr>
        <w:t xml:space="preserve">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 xml:space="preserve">displayed using </w:t>
      </w:r>
      <w:r>
        <w:rPr>
          <w:sz w:val="20"/>
          <w:szCs w:val="20"/>
        </w:rPr>
        <w:t>German</w:t>
      </w:r>
      <w:r>
        <w:rPr>
          <w:sz w:val="20"/>
          <w:szCs w:val="20"/>
        </w:rPr>
        <w:t xml:space="preserve">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lastRenderedPageBreak/>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46C918F0">
            <wp:extent cx="3268214" cy="1429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7876" cy="1442944"/>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75B057B8">
            <wp:extent cx="3351179" cy="10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3"/>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4"/>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0840DDB2">
            <wp:extent cx="5087566" cy="1427816"/>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5"/>
                    <a:stretch>
                      <a:fillRect/>
                    </a:stretch>
                  </pic:blipFill>
                  <pic:spPr>
                    <a:xfrm>
                      <a:off x="0" y="0"/>
                      <a:ext cx="5111773" cy="1434610"/>
                    </a:xfrm>
                    <a:prstGeom prst="rect">
                      <a:avLst/>
                    </a:prstGeom>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681E7B45">
            <wp:extent cx="3351381" cy="13424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98047" cy="1361109"/>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746DC3E1">
            <wp:extent cx="4168302" cy="16970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88152" cy="1705121"/>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3A36DF76">
            <wp:extent cx="3803160" cy="1619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40545" cy="1635576"/>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43254C54">
            <wp:extent cx="5718923" cy="10505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9543" cy="1065397"/>
                    </a:xfrm>
                    <a:prstGeom prst="rect">
                      <a:avLst/>
                    </a:prstGeom>
                    <a:noFill/>
                    <a:ln>
                      <a:noFill/>
                    </a:ln>
                  </pic:spPr>
                </pic:pic>
              </a:graphicData>
            </a:graphic>
          </wp:inline>
        </w:drawing>
      </w:r>
    </w:p>
    <w:p w14:paraId="29ECDE0F" w14:textId="3DA6144A" w:rsidR="00955898" w:rsidRDefault="00955898" w:rsidP="00955898">
      <w:pPr>
        <w:pStyle w:val="LabExerciseCallout"/>
      </w:pPr>
      <w:r>
        <w:lastRenderedPageBreak/>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75DBFDDA">
            <wp:extent cx="5505855" cy="23447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15543" cy="2348910"/>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r>
        <w:lastRenderedPageBreak/>
        <w:t>Exercise 5: Implementing Data Translations using Field Parameters</w:t>
      </w:r>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w:t>
      </w:r>
      <w:r>
        <w:t xml:space="preserve">by adding new columns </w:t>
      </w:r>
      <w:r>
        <w:t xml:space="preserve">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rsidP="001815DC">
      <w:pPr>
        <w:pStyle w:val="LabStepNumbered"/>
        <w:numPr>
          <w:ilvl w:val="0"/>
          <w:numId w:val="50"/>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rsidP="001815DC">
      <w:pPr>
        <w:pStyle w:val="LabStepNumbered"/>
        <w:numPr>
          <w:ilvl w:val="0"/>
          <w:numId w:val="33"/>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rsidP="001815DC">
      <w:pPr>
        <w:pStyle w:val="LabStepNumbered"/>
        <w:numPr>
          <w:ilvl w:val="0"/>
          <w:numId w:val="33"/>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 xml:space="preserve">If you scroll to the right, you will see there is also </w:t>
      </w:r>
      <w:r>
        <w:t xml:space="preserve">four columns with </w:t>
      </w:r>
      <w:r>
        <w:t xml:space="preserve">category </w:t>
      </w:r>
      <w:r>
        <w:t>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w:t>
      </w:r>
      <w:r w:rsidR="00E02A5A">
        <w:t>create a Field Parameter</w:t>
      </w:r>
      <w:r w:rsidR="00E02A5A">
        <w:t>.</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5345C829">
            <wp:extent cx="2764646" cy="11131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no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2B0EE0E1">
            <wp:extent cx="2810964" cy="273184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56215" cy="2775819"/>
                    </a:xfrm>
                    <a:prstGeom prst="rect">
                      <a:avLst/>
                    </a:prstGeom>
                    <a:noFill/>
                    <a:ln>
                      <a:noFill/>
                    </a:ln>
                  </pic:spPr>
                </pic:pic>
              </a:graphicData>
            </a:graphic>
          </wp:inline>
        </w:drawing>
      </w:r>
    </w:p>
    <w:p w14:paraId="1B463C50" w14:textId="42B4796C" w:rsidR="005455B2" w:rsidRDefault="005455B2" w:rsidP="0061025D">
      <w:pPr>
        <w:pStyle w:val="LabStepNumbered"/>
      </w:pPr>
      <w:r>
        <w:t>Make sure the translation columns are order with English, Spanish, French and then German,</w:t>
      </w:r>
    </w:p>
    <w:p w14:paraId="20A2FA2E" w14:textId="4B90FEEB" w:rsidR="005455B2" w:rsidRDefault="005455B2" w:rsidP="005455B2">
      <w:pPr>
        <w:pStyle w:val="ImageforStep"/>
      </w:pPr>
      <w:r>
        <w:rPr>
          <w:noProof/>
        </w:rPr>
        <w:drawing>
          <wp:inline distT="0" distB="0" distL="0" distR="0" wp14:anchorId="6D56CEF4" wp14:editId="7DC2A9ED">
            <wp:extent cx="1828800" cy="98631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45301" cy="995218"/>
                    </a:xfrm>
                    <a:prstGeom prst="rect">
                      <a:avLst/>
                    </a:prstGeom>
                    <a:noFill/>
                    <a:ln>
                      <a:noFill/>
                    </a:ln>
                  </pic:spPr>
                </pic:pic>
              </a:graphicData>
            </a:graphic>
          </wp:inline>
        </w:drawing>
      </w:r>
    </w:p>
    <w:p w14:paraId="1490593C" w14:textId="13543316" w:rsidR="005455B2" w:rsidRDefault="005455B2" w:rsidP="005455B2">
      <w:pPr>
        <w:pStyle w:val="LabStepNumbered"/>
      </w:pPr>
      <w:r>
        <w:t>C</w:t>
      </w:r>
      <w:r>
        <w:t xml:space="preserve">lick the </w:t>
      </w:r>
      <w:r w:rsidRPr="009B0699">
        <w:rPr>
          <w:b/>
          <w:bCs/>
        </w:rPr>
        <w:t>Create</w:t>
      </w:r>
      <w:r>
        <w:t xml:space="preserve"> button</w:t>
      </w:r>
      <w:r>
        <w:t xml:space="preserve"> in the </w:t>
      </w:r>
      <w:r w:rsidRPr="005455B2">
        <w:rPr>
          <w:b/>
          <w:bCs/>
        </w:rPr>
        <w:t>Parameters</w:t>
      </w:r>
      <w:r>
        <w:t xml:space="preserve"> dialog to create the new Field Parameter</w:t>
      </w:r>
      <w:r>
        <w:t>.</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E</w:t>
      </w:r>
      <w:r>
        <w:t>xpand the</w:t>
      </w:r>
      <w:r>
        <w:t xml:space="preserve"> node for </w:t>
      </w:r>
      <w:r w:rsidRPr="00DE0BE5">
        <w:rPr>
          <w:b/>
          <w:bCs/>
        </w:rPr>
        <w:t>Translated Product Names</w:t>
      </w:r>
      <w:r w:rsidRPr="00DE0BE5">
        <w:t xml:space="preserve"> in the</w:t>
      </w:r>
      <w:r w:rsidRPr="00DE0BE5">
        <w:t xml:space="preserve"> </w:t>
      </w:r>
      <w:r w:rsidRPr="009C5DDA">
        <w:rPr>
          <w:b/>
          <w:bCs/>
        </w:rPr>
        <w:t>Fields</w:t>
      </w:r>
      <w:r>
        <w:t xml:space="preserve"> </w:t>
      </w:r>
      <w:r>
        <w:t xml:space="preserve">to </w:t>
      </w:r>
      <w:r>
        <w:t xml:space="preserve">see </w:t>
      </w:r>
      <w:r>
        <w:t xml:space="preserve">the </w:t>
      </w:r>
      <w:r>
        <w:t>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23307336" w:rsidR="0061025D" w:rsidRDefault="00DE0BE5" w:rsidP="0061025D">
      <w:pPr>
        <w:pStyle w:val="LabStepNumbered"/>
      </w:pPr>
      <w:r>
        <w:t xml:space="preserve">Select the top node for </w:t>
      </w:r>
      <w:r w:rsidR="0061025D" w:rsidRPr="00CD5036">
        <w:rPr>
          <w:b/>
          <w:bCs/>
        </w:rPr>
        <w:t>Translated Product Names</w:t>
      </w:r>
      <w:r>
        <w:t xml:space="preserve"> to see the </w:t>
      </w:r>
      <w:r w:rsidR="0061025D">
        <w:t xml:space="preserve">DAX expression </w:t>
      </w:r>
      <w:r>
        <w:t>that defines its 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t>As long as nothing is selected in the slicer, the table visual displays all four source columns.</w:t>
      </w:r>
    </w:p>
    <w:p w14:paraId="08D37AD9" w14:textId="28DE077B" w:rsidR="0061025D" w:rsidRDefault="00DE0BE5" w:rsidP="0061025D">
      <w:pPr>
        <w:pStyle w:val="LabStepNumbered"/>
      </w:pPr>
      <w:r>
        <w:lastRenderedPageBreak/>
        <w:t>S</w:t>
      </w:r>
      <w:r w:rsidR="0061025D">
        <w:t xml:space="preserve">elect a specific column in the slicer. When you do, 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21B5C220">
            <wp:extent cx="4068599" cy="1334219"/>
            <wp:effectExtent l="0" t="0" r="825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w:t>
      </w:r>
      <w:r>
        <w:t xml:space="preserve">the Field Parameter's </w:t>
      </w:r>
      <w:r>
        <w:t>fields collection.</w:t>
      </w:r>
    </w:p>
    <w:p w14:paraId="04A8E67B" w14:textId="1C4AA880" w:rsidR="0061025D" w:rsidRDefault="00EB289A" w:rsidP="000C218B">
      <w:pPr>
        <w:pStyle w:val="ImageforStep"/>
      </w:pPr>
      <w:r>
        <w:rPr>
          <w:noProof/>
        </w:rPr>
        <w:drawing>
          <wp:inline distT="0" distB="0" distL="0" distR="0" wp14:anchorId="326B0394" wp14:editId="23BA1C6B">
            <wp:extent cx="3924537" cy="15262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73255" cy="1545175"/>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B83CBE" w:rsidRDefault="0061025D" w:rsidP="00B83CBE">
      <w:pPr>
        <w:pStyle w:val="LabStepCodeBlock"/>
      </w:pPr>
      <w:r w:rsidRPr="00B83CBE">
        <w:t>Translated Product Names = {</w:t>
      </w:r>
    </w:p>
    <w:p w14:paraId="1C1BF5E7" w14:textId="77777777" w:rsidR="0061025D" w:rsidRPr="00B83CBE" w:rsidRDefault="0061025D" w:rsidP="00B83CBE">
      <w:pPr>
        <w:pStyle w:val="LabStepCodeBlock"/>
      </w:pPr>
      <w:r w:rsidRPr="00B83CBE">
        <w:t xml:space="preserve">    ("ProductTranslationEnglish", NAMEOF('Products'[ProductTranslationEnglish]), 0),</w:t>
      </w:r>
    </w:p>
    <w:p w14:paraId="77B56832" w14:textId="77777777" w:rsidR="0061025D" w:rsidRPr="00B83CBE" w:rsidRDefault="0061025D" w:rsidP="00B83CBE">
      <w:pPr>
        <w:pStyle w:val="LabStepCodeBlock"/>
      </w:pPr>
      <w:r w:rsidRPr="00B83CBE">
        <w:t xml:space="preserve">    ("ProductTranslationSpanish", NAMEOF('Products'[ProductTranslationSpanish]), 1),</w:t>
      </w:r>
    </w:p>
    <w:p w14:paraId="056B38BC" w14:textId="77777777" w:rsidR="0061025D" w:rsidRPr="00B83CBE" w:rsidRDefault="0061025D" w:rsidP="00B83CBE">
      <w:pPr>
        <w:pStyle w:val="LabStepCodeBlock"/>
      </w:pPr>
      <w:r w:rsidRPr="00B83CBE">
        <w:t xml:space="preserve">    ("ProductTranslationFrench", NAMEOF('Products'[ProductTranslationFrench]), 2),</w:t>
      </w:r>
    </w:p>
    <w:p w14:paraId="7D6C2D6E" w14:textId="77777777" w:rsidR="0061025D" w:rsidRPr="00B83CBE" w:rsidRDefault="0061025D" w:rsidP="00B83CBE">
      <w:pPr>
        <w:pStyle w:val="LabStepCodeBlock"/>
      </w:pPr>
      <w:r w:rsidRPr="00B83CBE">
        <w:t xml:space="preserve">    ("ProductTranslationGerman", NAMEOF('Products'[ProductTranslationGerman]), 3)</w:t>
      </w:r>
    </w:p>
    <w:p w14:paraId="3A17CA73" w14:textId="77777777" w:rsidR="0061025D" w:rsidRPr="00B83CBE" w:rsidRDefault="0061025D" w:rsidP="00B83CBE">
      <w:pPr>
        <w:pStyle w:val="LabStepCodeBlock"/>
      </w:pPr>
      <w:r w:rsidRPr="00B83CBE">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r w:rsidR="00B83CBE">
        <w:t>.</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2520C1" w:rsidRDefault="0061025D" w:rsidP="000C218B">
      <w:pPr>
        <w:pStyle w:val="LabStepCodeBlock"/>
      </w:pPr>
      <w:r w:rsidRPr="002520C1">
        <w:t xml:space="preserve">    ("Product", NAMEOF('Products'[ProductTranslationEnglish]), 0),</w:t>
      </w:r>
    </w:p>
    <w:p w14:paraId="1AF4EE39" w14:textId="77777777" w:rsidR="0061025D" w:rsidRPr="002520C1" w:rsidRDefault="0061025D" w:rsidP="000C218B">
      <w:pPr>
        <w:pStyle w:val="LabStepCodeBlock"/>
      </w:pPr>
      <w:r w:rsidRPr="002520C1">
        <w:t xml:space="preserve">    ("Producto", NAMEOF('Products'[ProductTranslationSpanish]), 1),</w:t>
      </w:r>
    </w:p>
    <w:p w14:paraId="4163C544" w14:textId="77777777" w:rsidR="0061025D" w:rsidRPr="002520C1" w:rsidRDefault="0061025D" w:rsidP="000C218B">
      <w:pPr>
        <w:pStyle w:val="LabStepCodeBlock"/>
      </w:pPr>
      <w:r w:rsidRPr="002520C1">
        <w:t xml:space="preserve">    ("Produit", NAMEOF('Products'[ProductTranslationFrench]), 2),</w:t>
      </w:r>
    </w:p>
    <w:p w14:paraId="2B93A343" w14:textId="77777777" w:rsidR="0061025D" w:rsidRPr="002520C1" w:rsidRDefault="0061025D" w:rsidP="000C218B">
      <w:pPr>
        <w:pStyle w:val="LabStepCodeBlock"/>
      </w:pPr>
      <w:r w:rsidRPr="002520C1">
        <w:t xml:space="preserve">    ("Produkt", NAMEOF('Products'[ProductTranslationGerman]), 3)</w:t>
      </w:r>
    </w:p>
    <w:p w14:paraId="59EB07D9" w14:textId="77777777" w:rsidR="0061025D" w:rsidRPr="002520C1" w:rsidRDefault="0061025D" w:rsidP="000C218B">
      <w:pPr>
        <w:pStyle w:val="LabStepCodeBlock"/>
      </w:pPr>
      <w:r w:rsidRPr="002520C1">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5D8B259D">
            <wp:extent cx="4559234" cy="1408517"/>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81877" cy="1446406"/>
                    </a:xfrm>
                    <a:prstGeom prst="rect">
                      <a:avLst/>
                    </a:prstGeom>
                    <a:noFill/>
                    <a:ln>
                      <a:noFill/>
                    </a:ln>
                  </pic:spPr>
                </pic:pic>
              </a:graphicData>
            </a:graphic>
          </wp:inline>
        </w:drawing>
      </w:r>
    </w:p>
    <w:p w14:paraId="53635938" w14:textId="77777777" w:rsidR="002E3F14" w:rsidRDefault="0061025D" w:rsidP="00B83CBE">
      <w:pPr>
        <w:pStyle w:val="LabExerciseCallout"/>
      </w:pPr>
      <w:r>
        <w:lastRenderedPageBreak/>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63364916" w:rsidR="00137CAB" w:rsidRDefault="00137CAB" w:rsidP="00137CAB">
      <w:pPr>
        <w:pStyle w:val="LabExerciseCallout"/>
      </w:pPr>
      <w:r>
        <w:t xml:space="preserve">The </w:t>
      </w:r>
      <w:r w:rsidR="0061025D">
        <w:t xml:space="preserve">names of the columns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w:t>
      </w:r>
      <w:r>
        <w:t xml:space="preserve">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32757218" w:rsidR="0061025D" w:rsidRDefault="006757E6" w:rsidP="0061025D">
      <w:pPr>
        <w:pStyle w:val="LabStepNumbered"/>
      </w:pPr>
      <w:r>
        <w:t>Using the same technique, r</w:t>
      </w:r>
      <w:r w:rsidR="0061025D">
        <w:t xml:space="preserve">ename the two other hidden fields with shorter names such as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7BE0F130">
            <wp:extent cx="4214191" cy="205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216394" cy="2057425"/>
                    </a:xfrm>
                    <a:prstGeom prst="rect">
                      <a:avLst/>
                    </a:prstGeom>
                    <a:noFill/>
                    <a:ln>
                      <a:noFill/>
                    </a:ln>
                  </pic:spPr>
                </pic:pic>
              </a:graphicData>
            </a:graphic>
          </wp:inline>
        </w:drawing>
      </w:r>
    </w:p>
    <w:p w14:paraId="4AE2D029" w14:textId="475D0D1C" w:rsidR="006757E6" w:rsidRDefault="006757E6" w:rsidP="006757E6">
      <w:pPr>
        <w:pStyle w:val="LabExerciseCallout"/>
      </w:pPr>
      <w:r>
        <w:lastRenderedPageBreak/>
        <w:t xml:space="preserve">Currently, the </w:t>
      </w:r>
      <w:r w:rsidRPr="00C37683">
        <w:rPr>
          <w:b/>
          <w:bCs/>
        </w:rPr>
        <w:t>Translated Product Names</w:t>
      </w:r>
      <w:r>
        <w:t xml:space="preserve"> </w:t>
      </w:r>
      <w:r w:rsidR="0061025D">
        <w:t xml:space="preserve">Field Parameter has three columns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The next step in configuring a Field Parameter to support data translations is to add a fourth column with a language identifier to enable filtering.</w:t>
      </w:r>
    </w:p>
    <w:p w14:paraId="4E9FC681" w14:textId="77BF7A42" w:rsidR="0061025D" w:rsidRDefault="00C37683" w:rsidP="0061025D">
      <w:pPr>
        <w:pStyle w:val="LabStepNumbered"/>
      </w:pPr>
      <w:r>
        <w:t xml:space="preserve">Replace </w:t>
      </w:r>
      <w:r w:rsidR="0061025D">
        <w:t xml:space="preserve">the DAX expression for </w:t>
      </w:r>
      <w:r w:rsidRPr="00C37683">
        <w:rPr>
          <w:b/>
          <w:bCs/>
        </w:rPr>
        <w:t>Translated Product Names</w:t>
      </w:r>
      <w:r>
        <w:t xml:space="preserve"> </w:t>
      </w:r>
      <w:r>
        <w:t xml:space="preserve">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5A7BA2" w:rsidRDefault="0061025D" w:rsidP="000C218B">
      <w:pPr>
        <w:pStyle w:val="LabStepCodeBlock"/>
      </w:pPr>
      <w:r w:rsidRPr="005A7BA2">
        <w:t>Translated Product Names = {</w:t>
      </w:r>
    </w:p>
    <w:p w14:paraId="2794D3D5" w14:textId="77777777" w:rsidR="0061025D" w:rsidRPr="005A7BA2" w:rsidRDefault="0061025D" w:rsidP="000C218B">
      <w:pPr>
        <w:pStyle w:val="LabStepCodeBlock"/>
      </w:pPr>
      <w:r w:rsidRPr="005A7BA2">
        <w:t xml:space="preserve">    ("Product", NAMEOF('Products'[ProductTranslationEnglish]), 0</w:t>
      </w:r>
      <w:r>
        <w:t xml:space="preserve">, </w:t>
      </w:r>
      <w:r w:rsidRPr="005A7BA2">
        <w:t>"en"</w:t>
      </w:r>
      <w:r>
        <w:t xml:space="preserve"> </w:t>
      </w:r>
      <w:r w:rsidRPr="005A7BA2">
        <w:t>),</w:t>
      </w:r>
    </w:p>
    <w:p w14:paraId="138F5179" w14:textId="77777777" w:rsidR="0061025D" w:rsidRPr="005A7BA2" w:rsidRDefault="0061025D" w:rsidP="000C218B">
      <w:pPr>
        <w:pStyle w:val="LabStepCodeBlock"/>
      </w:pPr>
      <w:r w:rsidRPr="005A7BA2">
        <w:t xml:space="preserve">    ("Producto", NAMEOF('Products'[ProductTranslationSpanish]), 1</w:t>
      </w:r>
      <w:r>
        <w:t xml:space="preserve">, </w:t>
      </w:r>
      <w:r w:rsidRPr="005A7BA2">
        <w:t>"es"</w:t>
      </w:r>
      <w:r>
        <w:t xml:space="preserve"> </w:t>
      </w:r>
      <w:r w:rsidRPr="005A7BA2">
        <w:t>),</w:t>
      </w:r>
    </w:p>
    <w:p w14:paraId="7C35402E" w14:textId="77777777" w:rsidR="0061025D" w:rsidRPr="005A7BA2" w:rsidRDefault="0061025D" w:rsidP="000C218B">
      <w:pPr>
        <w:pStyle w:val="LabStepCodeBlock"/>
      </w:pPr>
      <w:r w:rsidRPr="005A7BA2">
        <w:t xml:space="preserve">    ("Produit", NAMEOF('Products'[ProductTranslationFrench]), 2</w:t>
      </w:r>
      <w:r>
        <w:t xml:space="preserve">, </w:t>
      </w:r>
      <w:r w:rsidRPr="005A7BA2">
        <w:t>"fr"</w:t>
      </w:r>
      <w:r>
        <w:t xml:space="preserve"> </w:t>
      </w:r>
      <w:r w:rsidRPr="005A7BA2">
        <w:t>),</w:t>
      </w:r>
    </w:p>
    <w:p w14:paraId="21EC31E1" w14:textId="77777777" w:rsidR="0061025D" w:rsidRPr="005A7BA2" w:rsidRDefault="0061025D" w:rsidP="000C218B">
      <w:pPr>
        <w:pStyle w:val="LabStepCodeBlock"/>
      </w:pPr>
      <w:r w:rsidRPr="005A7BA2">
        <w:t xml:space="preserve">    ("Produkt", NAMEOF('Products'[ProductTranslationGerman]), 3</w:t>
      </w:r>
      <w:r>
        <w:t xml:space="preserve">, </w:t>
      </w:r>
      <w:r w:rsidRPr="005A7BA2">
        <w:t>"de"</w:t>
      </w:r>
      <w:r>
        <w:t xml:space="preserve"> </w:t>
      </w:r>
      <w:r w:rsidRPr="005A7BA2">
        <w:t>)</w:t>
      </w:r>
    </w:p>
    <w:p w14:paraId="7D42404E" w14:textId="77777777" w:rsidR="0061025D" w:rsidRPr="005A7BA2" w:rsidRDefault="0061025D" w:rsidP="000C218B">
      <w:pPr>
        <w:pStyle w:val="LabStepCodeBlock"/>
      </w:pPr>
      <w:r w:rsidRPr="005A7BA2">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46F9889E" w:rsidR="0061025D" w:rsidRDefault="0061025D" w:rsidP="0061025D">
      <w:pPr>
        <w:pStyle w:val="LabStepNumbered"/>
      </w:pPr>
      <w:r>
        <w:t xml:space="preserve">The name </w:t>
      </w:r>
      <w:r w:rsidRPr="00F5434E">
        <w:rPr>
          <w:b/>
          <w:bCs/>
        </w:rPr>
        <w:t>Value4</w:t>
      </w:r>
      <w:r>
        <w:t xml:space="preserve"> isn't quite specific enough for our needs. </w:t>
      </w:r>
      <w:r w:rsidR="00C37683">
        <w:t>R</w:t>
      </w:r>
      <w:r>
        <w:t xml:space="preserve">ename the forth column to </w:t>
      </w:r>
      <w:r w:rsidRPr="005D0FAE">
        <w:rPr>
          <w:b/>
          <w:bCs/>
        </w:rPr>
        <w:t>LanguageId</w:t>
      </w:r>
      <w:r>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lastRenderedPageBreak/>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0979B27F">
            <wp:extent cx="3435985" cy="19818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35985" cy="1981835"/>
                    </a:xfrm>
                    <a:prstGeom prst="rect">
                      <a:avLst/>
                    </a:prstGeom>
                    <a:noFill/>
                    <a:ln>
                      <a:noFill/>
                    </a:ln>
                  </pic:spPr>
                </pic:pic>
              </a:graphicData>
            </a:graphic>
          </wp:inline>
        </w:drawing>
      </w:r>
    </w:p>
    <w:p w14:paraId="36E7A839" w14:textId="5890F9F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automatically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60B911A7"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In the next section,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721D5AF8" w:rsidR="0061025D" w:rsidRDefault="001C26EA" w:rsidP="002375F9">
      <w:pPr>
        <w:pStyle w:val="LabStepNumbered"/>
      </w:pPr>
      <w:r>
        <w:t>Xxx</w:t>
      </w:r>
    </w:p>
    <w:p w14:paraId="48F1FAA3" w14:textId="1377597D" w:rsidR="001C26EA" w:rsidRDefault="001C26EA" w:rsidP="001C26EA">
      <w:pPr>
        <w:pStyle w:val="ImageforStep"/>
      </w:pPr>
      <w:r>
        <w:rPr>
          <w:noProof/>
        </w:rPr>
        <w:drawing>
          <wp:inline distT="0" distB="0" distL="0" distR="0" wp14:anchorId="72A995F6" wp14:editId="5E663E78">
            <wp:extent cx="1559906" cy="226128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66232" cy="2270457"/>
                    </a:xfrm>
                    <a:prstGeom prst="rect">
                      <a:avLst/>
                    </a:prstGeom>
                    <a:noFill/>
                    <a:ln>
                      <a:noFill/>
                    </a:ln>
                  </pic:spPr>
                </pic:pic>
              </a:graphicData>
            </a:graphic>
          </wp:inline>
        </w:drawing>
      </w:r>
    </w:p>
    <w:p w14:paraId="64B0C65B" w14:textId="246800D1" w:rsidR="001C26EA" w:rsidRDefault="009534DD" w:rsidP="001C26EA">
      <w:pPr>
        <w:pStyle w:val="ImageforStep"/>
      </w:pPr>
      <w:r>
        <w:rPr>
          <w:noProof/>
        </w:rPr>
        <w:lastRenderedPageBreak/>
        <w:drawing>
          <wp:inline distT="0" distB="0" distL="0" distR="0" wp14:anchorId="4D4380A0" wp14:editId="396CC5BE">
            <wp:extent cx="5315121" cy="15445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33968" cy="1550071"/>
                    </a:xfrm>
                    <a:prstGeom prst="rect">
                      <a:avLst/>
                    </a:prstGeom>
                    <a:noFill/>
                    <a:ln>
                      <a:noFill/>
                    </a:ln>
                  </pic:spPr>
                </pic:pic>
              </a:graphicData>
            </a:graphic>
          </wp:inline>
        </w:drawing>
      </w:r>
    </w:p>
    <w:p w14:paraId="44F41390" w14:textId="54964839" w:rsidR="009534DD" w:rsidRDefault="009534DD" w:rsidP="001C26EA">
      <w:pPr>
        <w:pStyle w:val="ImageforStep"/>
      </w:pPr>
      <w:r>
        <w:rPr>
          <w:noProof/>
        </w:rPr>
        <w:drawing>
          <wp:inline distT="0" distB="0" distL="0" distR="0" wp14:anchorId="2B7ACDAC" wp14:editId="07C74174">
            <wp:extent cx="5263978" cy="949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12962" cy="958204"/>
                    </a:xfrm>
                    <a:prstGeom prst="rect">
                      <a:avLst/>
                    </a:prstGeom>
                    <a:noFill/>
                    <a:ln>
                      <a:noFill/>
                    </a:ln>
                  </pic:spPr>
                </pic:pic>
              </a:graphicData>
            </a:graphic>
          </wp:inline>
        </w:drawing>
      </w:r>
    </w:p>
    <w:p w14:paraId="245D9E75" w14:textId="68DF9193" w:rsidR="009534DD" w:rsidRDefault="009534DD" w:rsidP="001C26EA">
      <w:pPr>
        <w:pStyle w:val="ImageforStep"/>
      </w:pPr>
      <w:r>
        <w:rPr>
          <w:noProof/>
        </w:rPr>
        <w:drawing>
          <wp:inline distT="0" distB="0" distL="0" distR="0" wp14:anchorId="0F6BC53B" wp14:editId="3452D5C4">
            <wp:extent cx="5220730" cy="145130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42254" cy="1457289"/>
                    </a:xfrm>
                    <a:prstGeom prst="rect">
                      <a:avLst/>
                    </a:prstGeom>
                    <a:noFill/>
                    <a:ln>
                      <a:noFill/>
                    </a:ln>
                  </pic:spPr>
                </pic:pic>
              </a:graphicData>
            </a:graphic>
          </wp:inline>
        </w:drawing>
      </w:r>
    </w:p>
    <w:p w14:paraId="63E09848" w14:textId="4B3AD2AD" w:rsidR="009534DD" w:rsidRDefault="009534DD" w:rsidP="001C26EA">
      <w:pPr>
        <w:pStyle w:val="ImageforStep"/>
      </w:pPr>
      <w:r>
        <w:rPr>
          <w:noProof/>
        </w:rPr>
        <w:drawing>
          <wp:inline distT="0" distB="0" distL="0" distR="0" wp14:anchorId="46731317" wp14:editId="76AFA431">
            <wp:extent cx="3147260" cy="1686698"/>
            <wp:effectExtent l="0" t="0" r="0"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0"/>
                    <a:stretch>
                      <a:fillRect/>
                    </a:stretch>
                  </pic:blipFill>
                  <pic:spPr>
                    <a:xfrm>
                      <a:off x="0" y="0"/>
                      <a:ext cx="3155165" cy="1690934"/>
                    </a:xfrm>
                    <a:prstGeom prst="rect">
                      <a:avLst/>
                    </a:prstGeom>
                  </pic:spPr>
                </pic:pic>
              </a:graphicData>
            </a:graphic>
          </wp:inline>
        </w:drawing>
      </w:r>
    </w:p>
    <w:p w14:paraId="2AB11FD3" w14:textId="262AEC1E" w:rsidR="009534DD" w:rsidRDefault="009534DD" w:rsidP="009534DD">
      <w:pPr>
        <w:pStyle w:val="LabStepNumbered"/>
      </w:pPr>
      <w:r>
        <w:t>Xxxx</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Default="009534DD" w:rsidP="009534DD">
      <w:pPr>
        <w:pStyle w:val="LabStepCodeBlock"/>
      </w:pPr>
      <w:r>
        <w:t xml:space="preserve">    {"Spanish", "es", "es-ES", 2 },</w:t>
      </w:r>
    </w:p>
    <w:p w14:paraId="70D28D3E" w14:textId="77777777" w:rsidR="009534DD" w:rsidRDefault="009534DD" w:rsidP="009534DD">
      <w:pPr>
        <w:pStyle w:val="LabStepCodeBlock"/>
      </w:pPr>
      <w:r>
        <w:t xml:space="preserve">    {"French", "fr", "fr-FR", 3 },</w:t>
      </w:r>
    </w:p>
    <w:p w14:paraId="5881855F" w14:textId="77777777" w:rsidR="009534DD" w:rsidRDefault="009534DD" w:rsidP="009534DD">
      <w:pPr>
        <w:pStyle w:val="LabStepCodeBlock"/>
      </w:pPr>
      <w:r>
        <w:t xml:space="preserve">    {"German",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5E3B02FC" w:rsidR="009534DD" w:rsidRDefault="009534DD" w:rsidP="009534DD">
      <w:pPr>
        <w:pStyle w:val="LabStepNumbered"/>
      </w:pPr>
      <w:r>
        <w:t>Sssssss</w:t>
      </w:r>
    </w:p>
    <w:p w14:paraId="5DDF620C" w14:textId="6D759294" w:rsidR="009534DD" w:rsidRDefault="009534DD" w:rsidP="009534DD">
      <w:pPr>
        <w:pStyle w:val="ImageforStep"/>
      </w:pPr>
      <w:r>
        <w:rPr>
          <w:noProof/>
        </w:rPr>
        <w:lastRenderedPageBreak/>
        <w:drawing>
          <wp:inline distT="0" distB="0" distL="0" distR="0" wp14:anchorId="17435A23" wp14:editId="63206953">
            <wp:extent cx="3144795" cy="17810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52459" cy="1785380"/>
                    </a:xfrm>
                    <a:prstGeom prst="rect">
                      <a:avLst/>
                    </a:prstGeom>
                    <a:noFill/>
                    <a:ln>
                      <a:noFill/>
                    </a:ln>
                  </pic:spPr>
                </pic:pic>
              </a:graphicData>
            </a:graphic>
          </wp:inline>
        </w:drawing>
      </w:r>
    </w:p>
    <w:p w14:paraId="52853A84" w14:textId="48908E9C" w:rsidR="009534DD" w:rsidRDefault="009534DD" w:rsidP="009534DD">
      <w:pPr>
        <w:pStyle w:val="ImageforStep"/>
      </w:pPr>
      <w:r>
        <w:rPr>
          <w:noProof/>
        </w:rPr>
        <w:drawing>
          <wp:inline distT="0" distB="0" distL="0" distR="0" wp14:anchorId="162BF8FC" wp14:editId="1166D777">
            <wp:extent cx="5313405" cy="164666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22314" cy="1649425"/>
                    </a:xfrm>
                    <a:prstGeom prst="rect">
                      <a:avLst/>
                    </a:prstGeom>
                    <a:noFill/>
                    <a:ln>
                      <a:noFill/>
                    </a:ln>
                  </pic:spPr>
                </pic:pic>
              </a:graphicData>
            </a:graphic>
          </wp:inline>
        </w:drawing>
      </w:r>
    </w:p>
    <w:p w14:paraId="6CBBE543" w14:textId="7F573F6F" w:rsidR="00DB45A1" w:rsidRDefault="00DB45A1" w:rsidP="009534DD">
      <w:pPr>
        <w:pStyle w:val="ImageforStep"/>
      </w:pPr>
      <w:r>
        <w:rPr>
          <w:noProof/>
        </w:rPr>
        <w:drawing>
          <wp:inline distT="0" distB="0" distL="0" distR="0" wp14:anchorId="51298E84" wp14:editId="424D4E45">
            <wp:extent cx="3958614" cy="840105"/>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20AAD411" w14:textId="0C47FA2D" w:rsidR="009534DD" w:rsidRDefault="00DB45A1" w:rsidP="001C26EA">
      <w:pPr>
        <w:pStyle w:val="ImageforStep"/>
      </w:pPr>
      <w:r>
        <w:rPr>
          <w:noProof/>
        </w:rPr>
        <w:drawing>
          <wp:inline distT="0" distB="0" distL="0" distR="0" wp14:anchorId="697F3E85" wp14:editId="4A45AE20">
            <wp:extent cx="4411362" cy="189741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19895" cy="1901087"/>
                    </a:xfrm>
                    <a:prstGeom prst="rect">
                      <a:avLst/>
                    </a:prstGeom>
                    <a:noFill/>
                    <a:ln>
                      <a:noFill/>
                    </a:ln>
                  </pic:spPr>
                </pic:pic>
              </a:graphicData>
            </a:graphic>
          </wp:inline>
        </w:drawing>
      </w:r>
    </w:p>
    <w:p w14:paraId="405542B3" w14:textId="6C8071A4" w:rsidR="00131832" w:rsidRDefault="00131832" w:rsidP="001C26EA">
      <w:pPr>
        <w:pStyle w:val="ImageforStep"/>
      </w:pPr>
      <w:r>
        <w:rPr>
          <w:noProof/>
        </w:rPr>
        <w:drawing>
          <wp:inline distT="0" distB="0" distL="0" distR="0" wp14:anchorId="537E3B67" wp14:editId="31F8B00B">
            <wp:extent cx="4312508" cy="17849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19538" cy="1787865"/>
                    </a:xfrm>
                    <a:prstGeom prst="rect">
                      <a:avLst/>
                    </a:prstGeom>
                    <a:noFill/>
                    <a:ln>
                      <a:noFill/>
                    </a:ln>
                  </pic:spPr>
                </pic:pic>
              </a:graphicData>
            </a:graphic>
          </wp:inline>
        </w:drawing>
      </w:r>
    </w:p>
    <w:p w14:paraId="14960F8C" w14:textId="4D593C64" w:rsidR="009534DD" w:rsidRDefault="00131832" w:rsidP="00131832">
      <w:pPr>
        <w:pStyle w:val="LabStepNumbered"/>
      </w:pPr>
      <w:r>
        <w:t>Also set sort column to LanguageId and DefaultCulture.</w:t>
      </w:r>
    </w:p>
    <w:p w14:paraId="6A649681" w14:textId="085D55A0" w:rsidR="00131832" w:rsidRDefault="00131832" w:rsidP="001C26EA">
      <w:pPr>
        <w:pStyle w:val="ImageforStep"/>
      </w:pPr>
      <w:r>
        <w:rPr>
          <w:noProof/>
        </w:rPr>
        <w:lastRenderedPageBreak/>
        <w:drawing>
          <wp:inline distT="0" distB="0" distL="0" distR="0" wp14:anchorId="0344FD24" wp14:editId="22505E48">
            <wp:extent cx="4034481" cy="132549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41845" cy="1327911"/>
                    </a:xfrm>
                    <a:prstGeom prst="rect">
                      <a:avLst/>
                    </a:prstGeom>
                    <a:noFill/>
                    <a:ln>
                      <a:noFill/>
                    </a:ln>
                  </pic:spPr>
                </pic:pic>
              </a:graphicData>
            </a:graphic>
          </wp:inline>
        </w:drawing>
      </w:r>
    </w:p>
    <w:p w14:paraId="7FAAA1AF" w14:textId="4F0F231C" w:rsidR="007B004F" w:rsidRDefault="007B004F" w:rsidP="001C26EA">
      <w:pPr>
        <w:pStyle w:val="ImageforStep"/>
      </w:pPr>
      <w:r>
        <w:rPr>
          <w:noProof/>
        </w:rPr>
        <w:drawing>
          <wp:inline distT="0" distB="0" distL="0" distR="0" wp14:anchorId="674492D9" wp14:editId="26437B18">
            <wp:extent cx="3534032" cy="147785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375" cy="1483439"/>
                    </a:xfrm>
                    <a:prstGeom prst="rect">
                      <a:avLst/>
                    </a:prstGeom>
                    <a:noFill/>
                    <a:ln>
                      <a:noFill/>
                    </a:ln>
                  </pic:spPr>
                </pic:pic>
              </a:graphicData>
            </a:graphic>
          </wp:inline>
        </w:drawing>
      </w:r>
    </w:p>
    <w:p w14:paraId="12C2C3EA" w14:textId="545E7397" w:rsidR="007B004F" w:rsidRDefault="007B004F" w:rsidP="001C26EA">
      <w:pPr>
        <w:pStyle w:val="ImageforStep"/>
      </w:pPr>
      <w:r>
        <w:rPr>
          <w:noProof/>
        </w:rPr>
        <w:drawing>
          <wp:inline distT="0" distB="0" distL="0" distR="0" wp14:anchorId="0DF55CCA" wp14:editId="688AD644">
            <wp:extent cx="3540211" cy="143858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8703" cy="1442035"/>
                    </a:xfrm>
                    <a:prstGeom prst="rect">
                      <a:avLst/>
                    </a:prstGeom>
                    <a:noFill/>
                    <a:ln>
                      <a:noFill/>
                    </a:ln>
                  </pic:spPr>
                </pic:pic>
              </a:graphicData>
            </a:graphic>
          </wp:inline>
        </w:drawing>
      </w:r>
    </w:p>
    <w:p w14:paraId="7FBEA00E" w14:textId="02856F32" w:rsidR="007B004F" w:rsidRDefault="007B004F" w:rsidP="007B004F">
      <w:pPr>
        <w:pStyle w:val="LabStepNumbered"/>
      </w:pPr>
      <w:r>
        <w:t xml:space="preserve">Move to </w:t>
      </w:r>
      <w:r w:rsidRPr="007B004F">
        <w:rPr>
          <w:b/>
          <w:bCs/>
        </w:rPr>
        <w:t>Report</w:t>
      </w:r>
      <w:r>
        <w:t xml:space="preserve"> view and navigate to the Sales Summary page.</w:t>
      </w:r>
    </w:p>
    <w:p w14:paraId="54079546" w14:textId="1B81DE92"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60445796" w14:textId="5EAB7765"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731040E5" w14:textId="616FAF62" w:rsidR="005D2EF8" w:rsidRDefault="005D2EF8" w:rsidP="007B004F">
      <w:pPr>
        <w:pStyle w:val="ImageforStep"/>
      </w:pPr>
      <w:r>
        <w:rPr>
          <w:noProof/>
        </w:rPr>
        <w:lastRenderedPageBreak/>
        <w:drawing>
          <wp:inline distT="0" distB="0" distL="0" distR="0" wp14:anchorId="6BAA74EF" wp14:editId="212D8B34">
            <wp:extent cx="1896762" cy="20939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98907" cy="2096364"/>
                    </a:xfrm>
                    <a:prstGeom prst="rect">
                      <a:avLst/>
                    </a:prstGeom>
                    <a:noFill/>
                    <a:ln>
                      <a:noFill/>
                    </a:ln>
                  </pic:spPr>
                </pic:pic>
              </a:graphicData>
            </a:graphic>
          </wp:inline>
        </w:drawing>
      </w:r>
    </w:p>
    <w:p w14:paraId="14A81C4B" w14:textId="5C7F2929" w:rsidR="005D2EF8" w:rsidRDefault="0060656E" w:rsidP="007B004F">
      <w:pPr>
        <w:pStyle w:val="ImageforStep"/>
      </w:pPr>
      <w:r>
        <w:rPr>
          <w:noProof/>
        </w:rPr>
        <w:drawing>
          <wp:inline distT="0" distB="0" distL="0" distR="0" wp14:anchorId="0BAF3DB1" wp14:editId="50AEE2E6">
            <wp:extent cx="5486400" cy="182083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99238" cy="1825095"/>
                    </a:xfrm>
                    <a:prstGeom prst="rect">
                      <a:avLst/>
                    </a:prstGeom>
                    <a:noFill/>
                    <a:ln>
                      <a:noFill/>
                    </a:ln>
                  </pic:spPr>
                </pic:pic>
              </a:graphicData>
            </a:graphic>
          </wp:inline>
        </w:drawing>
      </w:r>
    </w:p>
    <w:p w14:paraId="621F9D17" w14:textId="7E781FFA" w:rsidR="005D2EF8" w:rsidRPr="007B004F" w:rsidRDefault="005D2EF8" w:rsidP="007B004F">
      <w:pPr>
        <w:pStyle w:val="ImageforStep"/>
      </w:pPr>
      <w:r>
        <w:rPr>
          <w:noProof/>
        </w:rPr>
        <w:drawing>
          <wp:inline distT="0" distB="0" distL="0" distR="0" wp14:anchorId="4DE72256" wp14:editId="0FCD72DF">
            <wp:extent cx="1927654" cy="19862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30920" cy="1989590"/>
                    </a:xfrm>
                    <a:prstGeom prst="rect">
                      <a:avLst/>
                    </a:prstGeom>
                    <a:noFill/>
                    <a:ln>
                      <a:noFill/>
                    </a:ln>
                  </pic:spPr>
                </pic:pic>
              </a:graphicData>
            </a:graphic>
          </wp:inline>
        </w:drawing>
      </w:r>
    </w:p>
    <w:p w14:paraId="5CE59408" w14:textId="1C9E4D67" w:rsidR="00131832" w:rsidRDefault="0060656E" w:rsidP="001C26EA">
      <w:pPr>
        <w:pStyle w:val="ImageforStep"/>
      </w:pPr>
      <w:r>
        <w:rPr>
          <w:noProof/>
        </w:rPr>
        <w:drawing>
          <wp:inline distT="0" distB="0" distL="0" distR="0" wp14:anchorId="1D0CC480" wp14:editId="5FFB544F">
            <wp:extent cx="2465173" cy="201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69499" cy="2015330"/>
                    </a:xfrm>
                    <a:prstGeom prst="rect">
                      <a:avLst/>
                    </a:prstGeom>
                    <a:noFill/>
                    <a:ln>
                      <a:noFill/>
                    </a:ln>
                  </pic:spPr>
                </pic:pic>
              </a:graphicData>
            </a:graphic>
          </wp:inline>
        </w:drawing>
      </w:r>
    </w:p>
    <w:p w14:paraId="000C195A" w14:textId="27D1E0F5" w:rsidR="0060656E" w:rsidRDefault="0060656E" w:rsidP="001C26EA">
      <w:pPr>
        <w:pStyle w:val="ImageforStep"/>
      </w:pPr>
      <w:r>
        <w:rPr>
          <w:noProof/>
        </w:rPr>
        <w:lastRenderedPageBreak/>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39AFD0D9" w14:textId="54E316F7" w:rsidR="0060656E" w:rsidRDefault="0060656E" w:rsidP="001C26EA">
      <w:pPr>
        <w:pStyle w:val="ImageforStep"/>
      </w:pPr>
      <w:r>
        <w:rPr>
          <w:noProof/>
        </w:rPr>
        <w:drawing>
          <wp:inline distT="0" distB="0" distL="0" distR="0" wp14:anchorId="55BB14CF" wp14:editId="7A3EA19F">
            <wp:extent cx="4794422" cy="17970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11682" cy="1803489"/>
                    </a:xfrm>
                    <a:prstGeom prst="rect">
                      <a:avLst/>
                    </a:prstGeom>
                    <a:noFill/>
                    <a:ln>
                      <a:noFill/>
                    </a:ln>
                  </pic:spPr>
                </pic:pic>
              </a:graphicData>
            </a:graphic>
          </wp:inline>
        </w:drawing>
      </w:r>
    </w:p>
    <w:p w14:paraId="26F4EE9A" w14:textId="5838A955" w:rsidR="008E4265" w:rsidRDefault="008E4265" w:rsidP="001C26EA">
      <w:pPr>
        <w:pStyle w:val="ImageforStep"/>
      </w:pPr>
      <w:r>
        <w:rPr>
          <w:noProof/>
        </w:rPr>
        <w:drawing>
          <wp:inline distT="0" distB="0" distL="0" distR="0" wp14:anchorId="3053E41B" wp14:editId="39E85970">
            <wp:extent cx="4794250" cy="205176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13033" cy="2059799"/>
                    </a:xfrm>
                    <a:prstGeom prst="rect">
                      <a:avLst/>
                    </a:prstGeom>
                    <a:noFill/>
                    <a:ln>
                      <a:noFill/>
                    </a:ln>
                  </pic:spPr>
                </pic:pic>
              </a:graphicData>
            </a:graphic>
          </wp:inline>
        </w:drawing>
      </w:r>
    </w:p>
    <w:p w14:paraId="10C51832" w14:textId="289525C8" w:rsidR="002A4695" w:rsidRDefault="002A4695" w:rsidP="002A4695">
      <w:pPr>
        <w:pStyle w:val="LabExerciseCallout"/>
      </w:pPr>
      <w:r>
        <w:t>Now time to add second Field Parameter for product category names</w:t>
      </w:r>
    </w:p>
    <w:p w14:paraId="052236CC" w14:textId="70BDFFD7" w:rsidR="002A4695" w:rsidRDefault="002A4695" w:rsidP="001C26EA">
      <w:pPr>
        <w:pStyle w:val="ImageforStep"/>
      </w:pPr>
      <w:r>
        <w:rPr>
          <w:noProof/>
        </w:rPr>
        <w:drawing>
          <wp:inline distT="0" distB="0" distL="0" distR="0" wp14:anchorId="77A228E1" wp14:editId="1D7A1D2D">
            <wp:extent cx="3484605" cy="111869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17574" cy="1129275"/>
                    </a:xfrm>
                    <a:prstGeom prst="rect">
                      <a:avLst/>
                    </a:prstGeom>
                    <a:noFill/>
                    <a:ln>
                      <a:noFill/>
                    </a:ln>
                  </pic:spPr>
                </pic:pic>
              </a:graphicData>
            </a:graphic>
          </wp:inline>
        </w:drawing>
      </w:r>
    </w:p>
    <w:p w14:paraId="440CD9A9" w14:textId="7E8414B3" w:rsidR="002A4695" w:rsidRDefault="002A4695" w:rsidP="001C26EA">
      <w:pPr>
        <w:pStyle w:val="ImageforStep"/>
      </w:pPr>
      <w:r>
        <w:rPr>
          <w:noProof/>
        </w:rPr>
        <w:lastRenderedPageBreak/>
        <w:drawing>
          <wp:inline distT="0" distB="0" distL="0" distR="0" wp14:anchorId="5BDB9430" wp14:editId="32298946">
            <wp:extent cx="3320543" cy="312008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31256" cy="3130147"/>
                    </a:xfrm>
                    <a:prstGeom prst="rect">
                      <a:avLst/>
                    </a:prstGeom>
                    <a:noFill/>
                    <a:ln>
                      <a:noFill/>
                    </a:ln>
                  </pic:spPr>
                </pic:pic>
              </a:graphicData>
            </a:graphic>
          </wp:inline>
        </w:drawing>
      </w:r>
    </w:p>
    <w:p w14:paraId="2C1B01CD" w14:textId="1BB87AF1" w:rsidR="002A4695" w:rsidRDefault="002A4695" w:rsidP="001C26EA">
      <w:pPr>
        <w:pStyle w:val="ImageforStep"/>
      </w:pPr>
      <w:r>
        <w:rPr>
          <w:noProof/>
        </w:rPr>
        <w:drawing>
          <wp:inline distT="0" distB="0" distL="0" distR="0" wp14:anchorId="72D3855A" wp14:editId="47B59240">
            <wp:extent cx="1748481" cy="9774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62983" cy="985517"/>
                    </a:xfrm>
                    <a:prstGeom prst="rect">
                      <a:avLst/>
                    </a:prstGeom>
                    <a:noFill/>
                    <a:ln>
                      <a:noFill/>
                    </a:ln>
                  </pic:spPr>
                </pic:pic>
              </a:graphicData>
            </a:graphic>
          </wp:inline>
        </w:drawing>
      </w:r>
    </w:p>
    <w:p w14:paraId="0F51334A" w14:textId="25DB4BDE" w:rsidR="002A4695" w:rsidRDefault="00155377" w:rsidP="001C26EA">
      <w:pPr>
        <w:pStyle w:val="ImageforStep"/>
      </w:pPr>
      <w:r>
        <w:rPr>
          <w:noProof/>
        </w:rPr>
        <w:drawing>
          <wp:inline distT="0" distB="0" distL="0" distR="0" wp14:anchorId="355329E0" wp14:editId="4788F429">
            <wp:extent cx="4724034" cy="193383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765602" cy="1950849"/>
                    </a:xfrm>
                    <a:prstGeom prst="rect">
                      <a:avLst/>
                    </a:prstGeom>
                    <a:noFill/>
                    <a:ln>
                      <a:noFill/>
                    </a:ln>
                  </pic:spPr>
                </pic:pic>
              </a:graphicData>
            </a:graphic>
          </wp:inline>
        </w:drawing>
      </w:r>
    </w:p>
    <w:p w14:paraId="68FA535F" w14:textId="4B0C893F" w:rsidR="00155377" w:rsidRDefault="00155377" w:rsidP="001C26EA">
      <w:pPr>
        <w:pStyle w:val="ImageforStep"/>
      </w:pPr>
      <w:r>
        <w:rPr>
          <w:noProof/>
        </w:rPr>
        <w:drawing>
          <wp:inline distT="0" distB="0" distL="0" distR="0" wp14:anchorId="2B3C5C66" wp14:editId="44AA0EF4">
            <wp:extent cx="2156254" cy="10184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67151" cy="1023627"/>
                    </a:xfrm>
                    <a:prstGeom prst="rect">
                      <a:avLst/>
                    </a:prstGeom>
                    <a:noFill/>
                    <a:ln>
                      <a:noFill/>
                    </a:ln>
                  </pic:spPr>
                </pic:pic>
              </a:graphicData>
            </a:graphic>
          </wp:inline>
        </w:drawing>
      </w:r>
    </w:p>
    <w:p w14:paraId="3AFA113A" w14:textId="65EA2BF4" w:rsidR="00155377" w:rsidRDefault="00155377" w:rsidP="001C26EA">
      <w:pPr>
        <w:pStyle w:val="ImageforStep"/>
      </w:pPr>
      <w:r>
        <w:rPr>
          <w:noProof/>
        </w:rPr>
        <w:lastRenderedPageBreak/>
        <w:drawing>
          <wp:inline distT="0" distB="0" distL="0" distR="0" wp14:anchorId="62508BCC" wp14:editId="2D27AB7A">
            <wp:extent cx="4707924" cy="21864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14808" cy="2189611"/>
                    </a:xfrm>
                    <a:prstGeom prst="rect">
                      <a:avLst/>
                    </a:prstGeom>
                    <a:noFill/>
                    <a:ln>
                      <a:noFill/>
                    </a:ln>
                  </pic:spPr>
                </pic:pic>
              </a:graphicData>
            </a:graphic>
          </wp:inline>
        </w:drawing>
      </w:r>
    </w:p>
    <w:p w14:paraId="63A5182A" w14:textId="7DE8D0EB" w:rsidR="00155377" w:rsidRDefault="00155377" w:rsidP="00155377">
      <w:pPr>
        <w:pStyle w:val="LabStepNumbered"/>
      </w:pPr>
      <w:r>
        <w:t>Sssss</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01C24C16" w:rsidR="00155377" w:rsidRDefault="00155377" w:rsidP="00155377">
      <w:pPr>
        <w:pStyle w:val="LabStepNumbered"/>
      </w:pPr>
      <w:r>
        <w:t>xxx</w:t>
      </w:r>
    </w:p>
    <w:p w14:paraId="6CF87CDA" w14:textId="41F110BC" w:rsidR="00155377" w:rsidRDefault="00B248A5" w:rsidP="001C26EA">
      <w:pPr>
        <w:pStyle w:val="ImageforStep"/>
      </w:pPr>
      <w:r>
        <w:rPr>
          <w:noProof/>
        </w:rPr>
        <w:drawing>
          <wp:inline distT="0" distB="0" distL="0" distR="0" wp14:anchorId="0652FA92" wp14:editId="719BA711">
            <wp:extent cx="4368114" cy="205208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385038" cy="2060033"/>
                    </a:xfrm>
                    <a:prstGeom prst="rect">
                      <a:avLst/>
                    </a:prstGeom>
                    <a:noFill/>
                    <a:ln>
                      <a:noFill/>
                    </a:ln>
                  </pic:spPr>
                </pic:pic>
              </a:graphicData>
            </a:graphic>
          </wp:inline>
        </w:drawing>
      </w:r>
    </w:p>
    <w:p w14:paraId="581BE6EB" w14:textId="2B193A85" w:rsidR="00B248A5" w:rsidRDefault="00B248A5" w:rsidP="001C26EA">
      <w:pPr>
        <w:pStyle w:val="ImageforStep"/>
      </w:pPr>
      <w:r>
        <w:rPr>
          <w:noProof/>
        </w:rPr>
        <w:drawing>
          <wp:inline distT="0" distB="0" distL="0" distR="0" wp14:anchorId="2A0F4DB7" wp14:editId="06489F70">
            <wp:extent cx="4076538" cy="2699952"/>
            <wp:effectExtent l="0" t="0" r="0"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a:blip r:embed="rId204"/>
                    <a:stretch>
                      <a:fillRect/>
                    </a:stretch>
                  </pic:blipFill>
                  <pic:spPr>
                    <a:xfrm>
                      <a:off x="0" y="0"/>
                      <a:ext cx="4093664" cy="2711295"/>
                    </a:xfrm>
                    <a:prstGeom prst="rect">
                      <a:avLst/>
                    </a:prstGeom>
                  </pic:spPr>
                </pic:pic>
              </a:graphicData>
            </a:graphic>
          </wp:inline>
        </w:drawing>
      </w:r>
    </w:p>
    <w:p w14:paraId="01E6C7F4" w14:textId="25E7CC37" w:rsidR="00B248A5" w:rsidRDefault="00B248A5" w:rsidP="001C26EA">
      <w:pPr>
        <w:pStyle w:val="ImageforStep"/>
      </w:pPr>
      <w:r>
        <w:rPr>
          <w:noProof/>
        </w:rPr>
        <w:lastRenderedPageBreak/>
        <w:drawing>
          <wp:inline distT="0" distB="0" distL="0" distR="0" wp14:anchorId="592635BB" wp14:editId="307F7CE9">
            <wp:extent cx="4775886" cy="225881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80762" cy="2261123"/>
                    </a:xfrm>
                    <a:prstGeom prst="rect">
                      <a:avLst/>
                    </a:prstGeom>
                    <a:noFill/>
                    <a:ln>
                      <a:noFill/>
                    </a:ln>
                  </pic:spPr>
                </pic:pic>
              </a:graphicData>
            </a:graphic>
          </wp:inline>
        </w:drawing>
      </w:r>
    </w:p>
    <w:p w14:paraId="48921E17" w14:textId="29CFC6DB" w:rsidR="00B248A5" w:rsidRDefault="00B248A5" w:rsidP="001C26EA">
      <w:pPr>
        <w:pStyle w:val="ImageforStep"/>
      </w:pPr>
      <w:r>
        <w:rPr>
          <w:noProof/>
        </w:rPr>
        <w:drawing>
          <wp:inline distT="0" distB="0" distL="0" distR="0" wp14:anchorId="784DE8F8" wp14:editId="47743385">
            <wp:extent cx="5233086" cy="170814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47677" cy="1712912"/>
                    </a:xfrm>
                    <a:prstGeom prst="rect">
                      <a:avLst/>
                    </a:prstGeom>
                    <a:noFill/>
                    <a:ln>
                      <a:noFill/>
                    </a:ln>
                  </pic:spPr>
                </pic:pic>
              </a:graphicData>
            </a:graphic>
          </wp:inline>
        </w:drawing>
      </w:r>
    </w:p>
    <w:p w14:paraId="230C7C1A" w14:textId="78ACC6E1" w:rsidR="00B248A5" w:rsidRDefault="00B248A5" w:rsidP="001C26EA">
      <w:pPr>
        <w:pStyle w:val="ImageforStep"/>
      </w:pPr>
      <w:r>
        <w:rPr>
          <w:noProof/>
        </w:rPr>
        <w:drawing>
          <wp:inline distT="0" distB="0" distL="0" distR="0" wp14:anchorId="622C12FE" wp14:editId="5C03DE65">
            <wp:extent cx="2699951" cy="183332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12538" cy="1841874"/>
                    </a:xfrm>
                    <a:prstGeom prst="rect">
                      <a:avLst/>
                    </a:prstGeom>
                    <a:noFill/>
                    <a:ln>
                      <a:noFill/>
                    </a:ln>
                  </pic:spPr>
                </pic:pic>
              </a:graphicData>
            </a:graphic>
          </wp:inline>
        </w:drawing>
      </w:r>
    </w:p>
    <w:p w14:paraId="175699F4" w14:textId="09596E66" w:rsidR="00EE1000" w:rsidRDefault="00EE1000" w:rsidP="001C26EA">
      <w:pPr>
        <w:pStyle w:val="ImageforStep"/>
      </w:pPr>
      <w:r>
        <w:rPr>
          <w:noProof/>
        </w:rPr>
        <w:drawing>
          <wp:inline distT="0" distB="0" distL="0" distR="0" wp14:anchorId="14BF62C0" wp14:editId="088249E4">
            <wp:extent cx="2631989" cy="18337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38424" cy="1838278"/>
                    </a:xfrm>
                    <a:prstGeom prst="rect">
                      <a:avLst/>
                    </a:prstGeom>
                    <a:noFill/>
                    <a:ln>
                      <a:noFill/>
                    </a:ln>
                  </pic:spPr>
                </pic:pic>
              </a:graphicData>
            </a:graphic>
          </wp:inline>
        </w:drawing>
      </w:r>
    </w:p>
    <w:p w14:paraId="46ECE5DE" w14:textId="7348D446"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4C0466A8" w14:textId="2DE55295" w:rsidR="00EE1000" w:rsidRDefault="00EE1000" w:rsidP="001C26EA">
      <w:pPr>
        <w:pStyle w:val="ImageforStep"/>
      </w:pPr>
      <w:r>
        <w:rPr>
          <w:noProof/>
        </w:rPr>
        <w:lastRenderedPageBreak/>
        <w:drawing>
          <wp:inline distT="0" distB="0" distL="0" distR="0" wp14:anchorId="5849F8C2" wp14:editId="61DB285B">
            <wp:extent cx="1193884" cy="159402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04073" cy="1607625"/>
                    </a:xfrm>
                    <a:prstGeom prst="rect">
                      <a:avLst/>
                    </a:prstGeom>
                    <a:noFill/>
                    <a:ln>
                      <a:noFill/>
                    </a:ln>
                  </pic:spPr>
                </pic:pic>
              </a:graphicData>
            </a:graphic>
          </wp:inline>
        </w:drawing>
      </w:r>
    </w:p>
    <w:p w14:paraId="519DED8D" w14:textId="4BFE17C8"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6DE329BF" w14:textId="04FDB6DA" w:rsidR="007652A7" w:rsidRDefault="007652A7" w:rsidP="001C26EA">
      <w:pPr>
        <w:pStyle w:val="ImageforStep"/>
      </w:pPr>
      <w:r>
        <w:rPr>
          <w:noProof/>
        </w:rPr>
        <w:drawing>
          <wp:inline distT="0" distB="0" distL="0" distR="0" wp14:anchorId="3F4859A3" wp14:editId="43894A8C">
            <wp:extent cx="4829297" cy="205122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45117" cy="2057941"/>
                    </a:xfrm>
                    <a:prstGeom prst="rect">
                      <a:avLst/>
                    </a:prstGeom>
                    <a:noFill/>
                    <a:ln>
                      <a:noFill/>
                    </a:ln>
                  </pic:spPr>
                </pic:pic>
              </a:graphicData>
            </a:graphic>
          </wp:inline>
        </w:drawing>
      </w:r>
    </w:p>
    <w:p w14:paraId="145C8272" w14:textId="68515621" w:rsidR="007652A7" w:rsidRDefault="007652A7" w:rsidP="001C26EA">
      <w:pPr>
        <w:pStyle w:val="ImageforStep"/>
      </w:pPr>
      <w:r>
        <w:rPr>
          <w:noProof/>
        </w:rPr>
        <w:drawing>
          <wp:inline distT="0" distB="0" distL="0" distR="0" wp14:anchorId="7C76B186" wp14:editId="06182BB4">
            <wp:extent cx="1838319" cy="211918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48354" cy="2130753"/>
                    </a:xfrm>
                    <a:prstGeom prst="rect">
                      <a:avLst/>
                    </a:prstGeom>
                    <a:noFill/>
                    <a:ln>
                      <a:noFill/>
                    </a:ln>
                  </pic:spPr>
                </pic:pic>
              </a:graphicData>
            </a:graphic>
          </wp:inline>
        </w:drawing>
      </w:r>
    </w:p>
    <w:p w14:paraId="1362239B" w14:textId="0C10D6D3" w:rsidR="007652A7" w:rsidRDefault="007652A7" w:rsidP="001C26EA">
      <w:pPr>
        <w:pStyle w:val="ImageforStep"/>
      </w:pPr>
      <w:r>
        <w:rPr>
          <w:noProof/>
        </w:rPr>
        <w:lastRenderedPageBreak/>
        <w:drawing>
          <wp:inline distT="0" distB="0" distL="0" distR="0" wp14:anchorId="014936C9" wp14:editId="52185F67">
            <wp:extent cx="2539314" cy="23029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47823" cy="2310660"/>
                    </a:xfrm>
                    <a:prstGeom prst="rect">
                      <a:avLst/>
                    </a:prstGeom>
                    <a:noFill/>
                    <a:ln>
                      <a:noFill/>
                    </a:ln>
                  </pic:spPr>
                </pic:pic>
              </a:graphicData>
            </a:graphic>
          </wp:inline>
        </w:drawing>
      </w:r>
    </w:p>
    <w:p w14:paraId="7D0E1F69" w14:textId="0EC54C59" w:rsidR="007652A7" w:rsidRDefault="007652A7" w:rsidP="001C26EA">
      <w:pPr>
        <w:pStyle w:val="ImageforStep"/>
      </w:pPr>
      <w:r>
        <w:rPr>
          <w:noProof/>
        </w:rPr>
        <w:drawing>
          <wp:inline distT="0" distB="0" distL="0" distR="0" wp14:anchorId="6727FCC6" wp14:editId="589CB47F">
            <wp:extent cx="3521676" cy="22652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29323" cy="2270204"/>
                    </a:xfrm>
                    <a:prstGeom prst="rect">
                      <a:avLst/>
                    </a:prstGeom>
                    <a:noFill/>
                    <a:ln>
                      <a:noFill/>
                    </a:ln>
                  </pic:spPr>
                </pic:pic>
              </a:graphicData>
            </a:graphic>
          </wp:inline>
        </w:drawing>
      </w:r>
    </w:p>
    <w:p w14:paraId="420EAE80" w14:textId="41EE9703" w:rsidR="007652A7" w:rsidRDefault="00C0378E" w:rsidP="001C26EA">
      <w:pPr>
        <w:pStyle w:val="ImageforStep"/>
      </w:pPr>
      <w:r>
        <w:rPr>
          <w:noProof/>
        </w:rPr>
        <w:drawing>
          <wp:inline distT="0" distB="0" distL="0" distR="0" wp14:anchorId="3B96382D" wp14:editId="01E82560">
            <wp:extent cx="5226908" cy="155064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1174" cy="1557848"/>
                    </a:xfrm>
                    <a:prstGeom prst="rect">
                      <a:avLst/>
                    </a:prstGeom>
                    <a:noFill/>
                    <a:ln>
                      <a:noFill/>
                    </a:ln>
                  </pic:spPr>
                </pic:pic>
              </a:graphicData>
            </a:graphic>
          </wp:inline>
        </w:drawing>
      </w:r>
    </w:p>
    <w:p w14:paraId="79241E56" w14:textId="04BFF794" w:rsidR="00C0378E" w:rsidRDefault="00C0378E" w:rsidP="001C26EA">
      <w:pPr>
        <w:pStyle w:val="ImageforStep"/>
      </w:pPr>
      <w:r>
        <w:rPr>
          <w:noProof/>
        </w:rPr>
        <w:drawing>
          <wp:inline distT="0" distB="0" distL="0" distR="0" wp14:anchorId="52A8C868" wp14:editId="660263EA">
            <wp:extent cx="2767914" cy="107358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76309" cy="1076845"/>
                    </a:xfrm>
                    <a:prstGeom prst="rect">
                      <a:avLst/>
                    </a:prstGeom>
                    <a:noFill/>
                    <a:ln>
                      <a:noFill/>
                    </a:ln>
                  </pic:spPr>
                </pic:pic>
              </a:graphicData>
            </a:graphic>
          </wp:inline>
        </w:drawing>
      </w:r>
    </w:p>
    <w:p w14:paraId="5389AE00" w14:textId="26CB42A4" w:rsidR="00C0378E" w:rsidRDefault="00C0378E" w:rsidP="001C26EA">
      <w:pPr>
        <w:pStyle w:val="ImageforStep"/>
      </w:pPr>
      <w:r>
        <w:rPr>
          <w:noProof/>
        </w:rPr>
        <w:lastRenderedPageBreak/>
        <w:drawing>
          <wp:inline distT="0" distB="0" distL="0" distR="0" wp14:anchorId="41D65DAA" wp14:editId="264F2A33">
            <wp:extent cx="2150076" cy="172632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58406" cy="1733015"/>
                    </a:xfrm>
                    <a:prstGeom prst="rect">
                      <a:avLst/>
                    </a:prstGeom>
                    <a:noFill/>
                    <a:ln>
                      <a:noFill/>
                    </a:ln>
                  </pic:spPr>
                </pic:pic>
              </a:graphicData>
            </a:graphic>
          </wp:inline>
        </w:drawing>
      </w:r>
    </w:p>
    <w:p w14:paraId="2AEA22E1" w14:textId="1E32F911" w:rsidR="00EE1000" w:rsidRDefault="00E6518A" w:rsidP="001C26EA">
      <w:pPr>
        <w:pStyle w:val="ImageforStep"/>
      </w:pPr>
      <w:r>
        <w:rPr>
          <w:noProof/>
        </w:rPr>
        <w:drawing>
          <wp:inline distT="0" distB="0" distL="0" distR="0" wp14:anchorId="72CA5CC4" wp14:editId="4B9B41AA">
            <wp:extent cx="3045941" cy="14281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61287" cy="1435315"/>
                    </a:xfrm>
                    <a:prstGeom prst="rect">
                      <a:avLst/>
                    </a:prstGeom>
                    <a:noFill/>
                    <a:ln>
                      <a:noFill/>
                    </a:ln>
                  </pic:spPr>
                </pic:pic>
              </a:graphicData>
            </a:graphic>
          </wp:inline>
        </w:drawing>
      </w:r>
    </w:p>
    <w:p w14:paraId="2489C0A4" w14:textId="3302B8C5" w:rsidR="00E6518A" w:rsidRDefault="00E6518A" w:rsidP="001C26EA">
      <w:pPr>
        <w:pStyle w:val="ImageforStep"/>
      </w:pPr>
      <w:r>
        <w:rPr>
          <w:noProof/>
        </w:rPr>
        <w:drawing>
          <wp:inline distT="0" distB="0" distL="0" distR="0" wp14:anchorId="41EB73AE" wp14:editId="74B0859C">
            <wp:extent cx="3799703" cy="15088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17985" cy="1516074"/>
                    </a:xfrm>
                    <a:prstGeom prst="rect">
                      <a:avLst/>
                    </a:prstGeom>
                    <a:noFill/>
                    <a:ln>
                      <a:noFill/>
                    </a:ln>
                  </pic:spPr>
                </pic:pic>
              </a:graphicData>
            </a:graphic>
          </wp:inline>
        </w:drawing>
      </w:r>
    </w:p>
    <w:p w14:paraId="0A77243A" w14:textId="78C7EBE1" w:rsidR="00E6518A" w:rsidRDefault="00E6518A" w:rsidP="001C26EA">
      <w:pPr>
        <w:pStyle w:val="ImageforStep"/>
      </w:pPr>
      <w:r>
        <w:rPr>
          <w:noProof/>
        </w:rPr>
        <w:drawing>
          <wp:inline distT="0" distB="0" distL="0" distR="0" wp14:anchorId="44C10226" wp14:editId="5BC03BED">
            <wp:extent cx="1779564" cy="21624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87785" cy="2172422"/>
                    </a:xfrm>
                    <a:prstGeom prst="rect">
                      <a:avLst/>
                    </a:prstGeom>
                    <a:noFill/>
                    <a:ln>
                      <a:noFill/>
                    </a:ln>
                  </pic:spPr>
                </pic:pic>
              </a:graphicData>
            </a:graphic>
          </wp:inline>
        </w:drawing>
      </w:r>
    </w:p>
    <w:p w14:paraId="28B10F73" w14:textId="176C4203"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2F2D2B22" w14:textId="15A8023D" w:rsidR="00E6518A" w:rsidRDefault="00A021D8" w:rsidP="001C26EA">
      <w:pPr>
        <w:pStyle w:val="ImageforStep"/>
      </w:pPr>
      <w:r>
        <w:rPr>
          <w:noProof/>
        </w:rPr>
        <w:lastRenderedPageBreak/>
        <w:drawing>
          <wp:inline distT="0" distB="0" distL="0" distR="0" wp14:anchorId="43417EFF" wp14:editId="0A7A6CAE">
            <wp:extent cx="3398108" cy="15812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418774" cy="1590887"/>
                    </a:xfrm>
                    <a:prstGeom prst="rect">
                      <a:avLst/>
                    </a:prstGeom>
                    <a:noFill/>
                    <a:ln>
                      <a:noFill/>
                    </a:ln>
                  </pic:spPr>
                </pic:pic>
              </a:graphicData>
            </a:graphic>
          </wp:inline>
        </w:drawing>
      </w:r>
    </w:p>
    <w:p w14:paraId="696AAC62" w14:textId="45025437" w:rsidR="00A021D8" w:rsidRDefault="00A021D8" w:rsidP="001C26EA">
      <w:pPr>
        <w:pStyle w:val="ImageforStep"/>
      </w:pPr>
      <w:r>
        <w:rPr>
          <w:noProof/>
        </w:rPr>
        <w:drawing>
          <wp:inline distT="0" distB="0" distL="0" distR="0" wp14:anchorId="2B44445F" wp14:editId="4718B39D">
            <wp:extent cx="5023022" cy="11289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34476" cy="1131484"/>
                    </a:xfrm>
                    <a:prstGeom prst="rect">
                      <a:avLst/>
                    </a:prstGeom>
                    <a:noFill/>
                    <a:ln>
                      <a:noFill/>
                    </a:ln>
                  </pic:spPr>
                </pic:pic>
              </a:graphicData>
            </a:graphic>
          </wp:inline>
        </w:drawing>
      </w:r>
    </w:p>
    <w:p w14:paraId="05658BF0" w14:textId="58A5343F" w:rsidR="00A021D8" w:rsidRDefault="00A021D8" w:rsidP="001C26EA">
      <w:pPr>
        <w:pStyle w:val="ImageforStep"/>
      </w:pPr>
      <w:r>
        <w:rPr>
          <w:noProof/>
        </w:rPr>
        <w:drawing>
          <wp:inline distT="0" distB="0" distL="0" distR="0" wp14:anchorId="57F79443" wp14:editId="47F9E3CE">
            <wp:extent cx="4979773" cy="19891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993239" cy="1994519"/>
                    </a:xfrm>
                    <a:prstGeom prst="rect">
                      <a:avLst/>
                    </a:prstGeom>
                    <a:noFill/>
                    <a:ln>
                      <a:noFill/>
                    </a:ln>
                  </pic:spPr>
                </pic:pic>
              </a:graphicData>
            </a:graphic>
          </wp:inline>
        </w:drawing>
      </w:r>
    </w:p>
    <w:p w14:paraId="54D229A1" w14:textId="10C306E4" w:rsidR="00A021D8" w:rsidRDefault="00A021D8" w:rsidP="001C26EA">
      <w:pPr>
        <w:pStyle w:val="ImageforStep"/>
      </w:pPr>
      <w:r>
        <w:rPr>
          <w:noProof/>
        </w:rPr>
        <w:drawing>
          <wp:inline distT="0" distB="0" distL="0" distR="0" wp14:anchorId="6F47EF39" wp14:editId="231C1866">
            <wp:extent cx="1989455" cy="18224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89455" cy="1822450"/>
                    </a:xfrm>
                    <a:prstGeom prst="rect">
                      <a:avLst/>
                    </a:prstGeom>
                    <a:noFill/>
                    <a:ln>
                      <a:noFill/>
                    </a:ln>
                  </pic:spPr>
                </pic:pic>
              </a:graphicData>
            </a:graphic>
          </wp:inline>
        </w:drawing>
      </w:r>
    </w:p>
    <w:p w14:paraId="24EC1752" w14:textId="0C3EC8D6" w:rsidR="009C11B9" w:rsidRDefault="009C11B9" w:rsidP="001C26EA">
      <w:pPr>
        <w:pStyle w:val="ImageforStep"/>
      </w:pPr>
      <w:r>
        <w:rPr>
          <w:noProof/>
        </w:rPr>
        <w:lastRenderedPageBreak/>
        <w:drawing>
          <wp:inline distT="0" distB="0" distL="0" distR="0" wp14:anchorId="5E13EAE6" wp14:editId="4632940F">
            <wp:extent cx="1933575" cy="18408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33575" cy="1840865"/>
                    </a:xfrm>
                    <a:prstGeom prst="rect">
                      <a:avLst/>
                    </a:prstGeom>
                    <a:noFill/>
                    <a:ln>
                      <a:noFill/>
                    </a:ln>
                  </pic:spPr>
                </pic:pic>
              </a:graphicData>
            </a:graphic>
          </wp:inline>
        </w:drawing>
      </w:r>
    </w:p>
    <w:p w14:paraId="5FAB79A8" w14:textId="32493596" w:rsidR="009C11B9" w:rsidRDefault="009C11B9" w:rsidP="001C26EA">
      <w:pPr>
        <w:pStyle w:val="ImageforStep"/>
      </w:pPr>
      <w:r>
        <w:rPr>
          <w:noProof/>
        </w:rPr>
        <w:drawing>
          <wp:inline distT="0" distB="0" distL="0" distR="0" wp14:anchorId="1CCBF906" wp14:editId="5CA147B8">
            <wp:extent cx="1880615" cy="1470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87283" cy="1475668"/>
                    </a:xfrm>
                    <a:prstGeom prst="rect">
                      <a:avLst/>
                    </a:prstGeom>
                    <a:noFill/>
                    <a:ln>
                      <a:noFill/>
                    </a:ln>
                  </pic:spPr>
                </pic:pic>
              </a:graphicData>
            </a:graphic>
          </wp:inline>
        </w:drawing>
      </w:r>
    </w:p>
    <w:p w14:paraId="3D9989DE" w14:textId="67930E5E" w:rsidR="009C11B9" w:rsidRDefault="009C11B9" w:rsidP="001C26EA">
      <w:pPr>
        <w:pStyle w:val="ImageforStep"/>
      </w:pPr>
      <w:r>
        <w:rPr>
          <w:noProof/>
        </w:rPr>
        <w:drawing>
          <wp:inline distT="0" distB="0" distL="0" distR="0" wp14:anchorId="4A2708C8" wp14:editId="59DF537F">
            <wp:extent cx="2075935" cy="150391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82444" cy="1508632"/>
                    </a:xfrm>
                    <a:prstGeom prst="rect">
                      <a:avLst/>
                    </a:prstGeom>
                    <a:noFill/>
                    <a:ln>
                      <a:noFill/>
                    </a:ln>
                  </pic:spPr>
                </pic:pic>
              </a:graphicData>
            </a:graphic>
          </wp:inline>
        </w:drawing>
      </w:r>
    </w:p>
    <w:p w14:paraId="0F9B272F" w14:textId="4CB3B87D" w:rsidR="009C11B9" w:rsidRDefault="009C11B9" w:rsidP="001C26EA">
      <w:pPr>
        <w:pStyle w:val="ImageforStep"/>
      </w:pPr>
      <w:r>
        <w:rPr>
          <w:noProof/>
        </w:rPr>
        <w:drawing>
          <wp:inline distT="0" distB="0" distL="0" distR="0" wp14:anchorId="279250BD" wp14:editId="4C2A67BB">
            <wp:extent cx="2049466" cy="143338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60394" cy="1441026"/>
                    </a:xfrm>
                    <a:prstGeom prst="rect">
                      <a:avLst/>
                    </a:prstGeom>
                    <a:noFill/>
                    <a:ln>
                      <a:noFill/>
                    </a:ln>
                  </pic:spPr>
                </pic:pic>
              </a:graphicData>
            </a:graphic>
          </wp:inline>
        </w:drawing>
      </w:r>
    </w:p>
    <w:p w14:paraId="25B979D7" w14:textId="6837F8D0" w:rsidR="009C11B9" w:rsidRDefault="009C11B9" w:rsidP="001C26EA">
      <w:pPr>
        <w:pStyle w:val="ImageforStep"/>
      </w:pPr>
      <w:r>
        <w:rPr>
          <w:noProof/>
        </w:rPr>
        <w:drawing>
          <wp:inline distT="0" distB="0" distL="0" distR="0" wp14:anchorId="395346F8" wp14:editId="21CDA026">
            <wp:extent cx="1600090" cy="16187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02617" cy="1621291"/>
                    </a:xfrm>
                    <a:prstGeom prst="rect">
                      <a:avLst/>
                    </a:prstGeom>
                    <a:noFill/>
                    <a:ln>
                      <a:noFill/>
                    </a:ln>
                  </pic:spPr>
                </pic:pic>
              </a:graphicData>
            </a:graphic>
          </wp:inline>
        </w:drawing>
      </w:r>
    </w:p>
    <w:p w14:paraId="465121E6" w14:textId="30D255AF" w:rsidR="007A3E8A" w:rsidRDefault="007A3E8A" w:rsidP="001C26EA">
      <w:pPr>
        <w:pStyle w:val="ImageforStep"/>
      </w:pPr>
      <w:r>
        <w:rPr>
          <w:noProof/>
        </w:rPr>
        <w:lastRenderedPageBreak/>
        <w:drawing>
          <wp:inline distT="0" distB="0" distL="0" distR="0" wp14:anchorId="1E6BAD1D" wp14:editId="51D9EFD3">
            <wp:extent cx="1870520" cy="122949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75345" cy="1232669"/>
                    </a:xfrm>
                    <a:prstGeom prst="rect">
                      <a:avLst/>
                    </a:prstGeom>
                    <a:noFill/>
                    <a:ln>
                      <a:noFill/>
                    </a:ln>
                  </pic:spPr>
                </pic:pic>
              </a:graphicData>
            </a:graphic>
          </wp:inline>
        </w:drawing>
      </w:r>
    </w:p>
    <w:p w14:paraId="102DE0DC" w14:textId="5664D706" w:rsidR="007A3E8A" w:rsidRDefault="007A3E8A" w:rsidP="001C26EA">
      <w:pPr>
        <w:pStyle w:val="ImageforStep"/>
      </w:pPr>
      <w:r>
        <w:rPr>
          <w:noProof/>
        </w:rPr>
        <w:drawing>
          <wp:inline distT="0" distB="0" distL="0" distR="0" wp14:anchorId="2B47BBF2" wp14:editId="0415E0FC">
            <wp:extent cx="2452326" cy="223657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64092" cy="2247304"/>
                    </a:xfrm>
                    <a:prstGeom prst="rect">
                      <a:avLst/>
                    </a:prstGeom>
                    <a:noFill/>
                    <a:ln>
                      <a:noFill/>
                    </a:ln>
                  </pic:spPr>
                </pic:pic>
              </a:graphicData>
            </a:graphic>
          </wp:inline>
        </w:drawing>
      </w:r>
    </w:p>
    <w:p w14:paraId="7599D2D9" w14:textId="183E2BB7" w:rsidR="007A3E8A" w:rsidRDefault="007A3E8A" w:rsidP="001C26EA">
      <w:pPr>
        <w:pStyle w:val="ImageforStep"/>
      </w:pPr>
      <w:r>
        <w:rPr>
          <w:noProof/>
        </w:rPr>
        <w:drawing>
          <wp:inline distT="0" distB="0" distL="0" distR="0" wp14:anchorId="12FE59D5" wp14:editId="6937AEEA">
            <wp:extent cx="1241854" cy="112078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3118" cy="1130948"/>
                    </a:xfrm>
                    <a:prstGeom prst="rect">
                      <a:avLst/>
                    </a:prstGeom>
                    <a:noFill/>
                    <a:ln>
                      <a:noFill/>
                    </a:ln>
                  </pic:spPr>
                </pic:pic>
              </a:graphicData>
            </a:graphic>
          </wp:inline>
        </w:drawing>
      </w:r>
    </w:p>
    <w:p w14:paraId="241FC3C1" w14:textId="1EFF26B8"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3D7D2C99" w14:textId="17B070F7" w:rsidR="007A3E8A" w:rsidRDefault="007A3E8A" w:rsidP="001C26EA">
      <w:pPr>
        <w:pStyle w:val="ImageforStep"/>
      </w:pPr>
      <w:r>
        <w:rPr>
          <w:noProof/>
        </w:rPr>
        <w:drawing>
          <wp:inline distT="0" distB="0" distL="0" distR="0" wp14:anchorId="217A8151" wp14:editId="5293BA16">
            <wp:extent cx="1371600" cy="12706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75067" cy="1273899"/>
                    </a:xfrm>
                    <a:prstGeom prst="rect">
                      <a:avLst/>
                    </a:prstGeom>
                    <a:noFill/>
                    <a:ln>
                      <a:noFill/>
                    </a:ln>
                  </pic:spPr>
                </pic:pic>
              </a:graphicData>
            </a:graphic>
          </wp:inline>
        </w:drawing>
      </w:r>
    </w:p>
    <w:p w14:paraId="66EA6D80" w14:textId="57A99562" w:rsidR="005F63E2" w:rsidRDefault="005F63E2" w:rsidP="001C26EA">
      <w:pPr>
        <w:pStyle w:val="ImageforStep"/>
      </w:pPr>
      <w:r>
        <w:rPr>
          <w:noProof/>
        </w:rPr>
        <w:lastRenderedPageBreak/>
        <w:drawing>
          <wp:inline distT="0" distB="0" distL="0" distR="0" wp14:anchorId="5A0F3839" wp14:editId="7AF3023B">
            <wp:extent cx="2122394" cy="23168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28869" cy="2323960"/>
                    </a:xfrm>
                    <a:prstGeom prst="rect">
                      <a:avLst/>
                    </a:prstGeom>
                    <a:noFill/>
                    <a:ln>
                      <a:noFill/>
                    </a:ln>
                  </pic:spPr>
                </pic:pic>
              </a:graphicData>
            </a:graphic>
          </wp:inline>
        </w:drawing>
      </w:r>
    </w:p>
    <w:p w14:paraId="1FD4A57F" w14:textId="547899C2" w:rsidR="005F63E2" w:rsidRDefault="005F63E2" w:rsidP="001C26EA">
      <w:pPr>
        <w:pStyle w:val="ImageforStep"/>
      </w:pPr>
      <w:r>
        <w:rPr>
          <w:noProof/>
        </w:rPr>
        <w:drawing>
          <wp:inline distT="0" distB="0" distL="0" distR="0" wp14:anchorId="3DF3768B" wp14:editId="2F4EDCDC">
            <wp:extent cx="3966519" cy="168806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980001" cy="1693806"/>
                    </a:xfrm>
                    <a:prstGeom prst="rect">
                      <a:avLst/>
                    </a:prstGeom>
                    <a:noFill/>
                    <a:ln>
                      <a:noFill/>
                    </a:ln>
                  </pic:spPr>
                </pic:pic>
              </a:graphicData>
            </a:graphic>
          </wp:inline>
        </w:drawing>
      </w:r>
    </w:p>
    <w:p w14:paraId="7E062483" w14:textId="77777777" w:rsidR="009C11B9" w:rsidRDefault="009C11B9" w:rsidP="001C26EA">
      <w:pPr>
        <w:pStyle w:val="ImageforStep"/>
      </w:pPr>
    </w:p>
    <w:p w14:paraId="2DC0A6C7" w14:textId="77777777" w:rsidR="00A021D8" w:rsidRDefault="00A021D8" w:rsidP="001C26EA">
      <w:pPr>
        <w:pStyle w:val="ImageforStep"/>
      </w:pPr>
    </w:p>
    <w:p w14:paraId="77E91CC9" w14:textId="77777777" w:rsidR="00A021D8" w:rsidRDefault="00A021D8" w:rsidP="001C26EA">
      <w:pPr>
        <w:pStyle w:val="ImageforStep"/>
      </w:pPr>
    </w:p>
    <w:p w14:paraId="4779E194" w14:textId="77777777" w:rsidR="00B248A5" w:rsidRDefault="00B248A5" w:rsidP="001C26EA">
      <w:pPr>
        <w:pStyle w:val="ImageforStep"/>
      </w:pPr>
    </w:p>
    <w:p w14:paraId="1CF96CDB" w14:textId="77777777" w:rsidR="0060656E" w:rsidRDefault="0060656E" w:rsidP="001C26EA">
      <w:pPr>
        <w:pStyle w:val="ImageforStep"/>
      </w:pPr>
    </w:p>
    <w:p w14:paraId="35DC9DEA" w14:textId="77777777" w:rsidR="0060656E" w:rsidRDefault="0060656E" w:rsidP="001C26EA">
      <w:pPr>
        <w:pStyle w:val="ImageforStep"/>
      </w:pPr>
    </w:p>
    <w:p w14:paraId="4FE96ED7" w14:textId="77777777" w:rsidR="00BD1084" w:rsidRDefault="00BD1084" w:rsidP="00BD1084">
      <w:pPr>
        <w:pStyle w:val="ImageforStep"/>
      </w:pPr>
    </w:p>
    <w:p w14:paraId="15C81867" w14:textId="48428276" w:rsidR="00C605A0" w:rsidRDefault="00C605A0" w:rsidP="00C605A0">
      <w:pPr>
        <w:pStyle w:val="Heading3"/>
      </w:pPr>
      <w:r>
        <w:t xml:space="preserve">Exercise 6: </w:t>
      </w:r>
      <w:r w:rsidRPr="00C605A0">
        <w:t>Implementing Data Translations for a Calendar Table</w:t>
      </w:r>
    </w:p>
    <w:p w14:paraId="385CDF3E" w14:textId="77777777" w:rsidR="00C605A0" w:rsidRDefault="00C605A0" w:rsidP="00C605A0">
      <w:pPr>
        <w:pStyle w:val="LabExerciseLeadIn"/>
      </w:pPr>
      <w:r>
        <w:t>xxxx.</w:t>
      </w:r>
    </w:p>
    <w:p w14:paraId="231FFD83" w14:textId="5FE7BBC0" w:rsidR="00C605A0" w:rsidRDefault="002375F9" w:rsidP="002375F9">
      <w:pPr>
        <w:pStyle w:val="LabStepNumbered"/>
        <w:numPr>
          <w:ilvl w:val="0"/>
          <w:numId w:val="49"/>
        </w:numPr>
      </w:pPr>
      <w:r>
        <w:t>xxxx</w:t>
      </w:r>
    </w:p>
    <w:p w14:paraId="552022C2" w14:textId="06F9D1BD" w:rsidR="002375F9" w:rsidRDefault="002375F9" w:rsidP="002375F9">
      <w:pPr>
        <w:pStyle w:val="LabStepNumbered"/>
      </w:pPr>
      <w:r>
        <w:t>xxxx</w:t>
      </w:r>
    </w:p>
    <w:p w14:paraId="38F004BF" w14:textId="77777777" w:rsidR="002375F9" w:rsidRDefault="002375F9" w:rsidP="002375F9">
      <w:pPr>
        <w:pStyle w:val="LabStepNumbered"/>
      </w:pP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239"/>
      <w:footerReference w:type="default" r:id="rId240"/>
      <w:headerReference w:type="first" r:id="rId241"/>
      <w:footerReference w:type="first" r:id="rId24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FF811" w14:textId="77777777" w:rsidR="008B549F" w:rsidRDefault="008B549F" w:rsidP="002754DA">
      <w:pPr>
        <w:spacing w:before="0" w:after="0"/>
      </w:pPr>
      <w:r>
        <w:separator/>
      </w:r>
    </w:p>
  </w:endnote>
  <w:endnote w:type="continuationSeparator" w:id="0">
    <w:p w14:paraId="6CAD5EB4" w14:textId="77777777" w:rsidR="008B549F" w:rsidRDefault="008B549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4ADAE" w14:textId="77777777" w:rsidR="008B549F" w:rsidRDefault="008B549F" w:rsidP="002754DA">
      <w:pPr>
        <w:spacing w:before="0" w:after="0"/>
      </w:pPr>
      <w:r>
        <w:separator/>
      </w:r>
    </w:p>
  </w:footnote>
  <w:footnote w:type="continuationSeparator" w:id="0">
    <w:p w14:paraId="75C27740" w14:textId="77777777" w:rsidR="008B549F" w:rsidRDefault="008B549F"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53E28A5E"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682501">
      <w:rPr>
        <w:rFonts w:cs="Arial"/>
        <w:noProof/>
      </w:rPr>
      <w:t>Jan 11,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2BE9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C4A5B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0285D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F9478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A40A7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DA609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AA62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DC9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08F988"/>
    <w:lvl w:ilvl="0">
      <w:start w:val="1"/>
      <w:numFmt w:val="decimal"/>
      <w:lvlText w:val="%1."/>
      <w:lvlJc w:val="left"/>
      <w:pPr>
        <w:tabs>
          <w:tab w:val="num" w:pos="360"/>
        </w:tabs>
        <w:ind w:left="360" w:hanging="360"/>
      </w:pPr>
    </w:lvl>
  </w:abstractNum>
  <w:abstractNum w:abstractNumId="9"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11"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13" w15:restartNumberingAfterBreak="0">
    <w:nsid w:val="2946127D"/>
    <w:multiLevelType w:val="multilevel"/>
    <w:tmpl w:val="A70A9C82"/>
    <w:numStyleLink w:val="LabStepsTemplate"/>
  </w:abstractNum>
  <w:abstractNum w:abstractNumId="1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93E61"/>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2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2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2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14"/>
  </w:num>
  <w:num w:numId="2" w16cid:durableId="489492734">
    <w:abstractNumId w:val="18"/>
  </w:num>
  <w:num w:numId="3" w16cid:durableId="59791875">
    <w:abstractNumId w:val="20"/>
  </w:num>
  <w:num w:numId="4" w16cid:durableId="1533495333">
    <w:abstractNumId w:val="15"/>
  </w:num>
  <w:num w:numId="5" w16cid:durableId="1906449883">
    <w:abstractNumId w:val="16"/>
  </w:num>
  <w:num w:numId="6" w16cid:durableId="903489709">
    <w:abstractNumId w:val="25"/>
  </w:num>
  <w:num w:numId="7" w16cid:durableId="2119794347">
    <w:abstractNumId w:val="25"/>
  </w:num>
  <w:num w:numId="8" w16cid:durableId="13684100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19"/>
  </w:num>
  <w:num w:numId="18" w16cid:durableId="1495297879">
    <w:abstractNumId w:val="10"/>
  </w:num>
  <w:num w:numId="19" w16cid:durableId="1921059512">
    <w:abstractNumId w:val="21"/>
  </w:num>
  <w:num w:numId="20" w16cid:durableId="1143546882">
    <w:abstractNumId w:val="13"/>
  </w:num>
  <w:num w:numId="21" w16cid:durableId="890002651">
    <w:abstractNumId w:val="9"/>
  </w:num>
  <w:num w:numId="22" w16cid:durableId="1623000436">
    <w:abstractNumId w:val="24"/>
  </w:num>
  <w:num w:numId="23" w16cid:durableId="661466576">
    <w:abstractNumId w:val="22"/>
  </w:num>
  <w:num w:numId="24" w16cid:durableId="666322088">
    <w:abstractNumId w:val="26"/>
  </w:num>
  <w:num w:numId="25" w16cid:durableId="10498384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23"/>
  </w:num>
  <w:num w:numId="35" w16cid:durableId="137373086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47330209">
    <w:abstractNumId w:val="7"/>
  </w:num>
  <w:num w:numId="38" w16cid:durableId="1833597190">
    <w:abstractNumId w:val="6"/>
  </w:num>
  <w:num w:numId="39" w16cid:durableId="1731610207">
    <w:abstractNumId w:val="5"/>
  </w:num>
  <w:num w:numId="40" w16cid:durableId="1062564079">
    <w:abstractNumId w:val="4"/>
  </w:num>
  <w:num w:numId="41" w16cid:durableId="2078896324">
    <w:abstractNumId w:val="8"/>
  </w:num>
  <w:num w:numId="42" w16cid:durableId="199366538">
    <w:abstractNumId w:val="3"/>
  </w:num>
  <w:num w:numId="43" w16cid:durableId="801459810">
    <w:abstractNumId w:val="2"/>
  </w:num>
  <w:num w:numId="44" w16cid:durableId="2086606838">
    <w:abstractNumId w:val="1"/>
  </w:num>
  <w:num w:numId="45" w16cid:durableId="98380747">
    <w:abstractNumId w:val="0"/>
  </w:num>
  <w:num w:numId="46" w16cid:durableId="1345396441">
    <w:abstractNumId w:val="17"/>
  </w:num>
  <w:num w:numId="47" w16cid:durableId="2136214598">
    <w:abstractNumId w:val="11"/>
  </w:num>
  <w:num w:numId="48" w16cid:durableId="7743235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35443147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588891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3"/>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360B"/>
    <w:rsid w:val="001361F1"/>
    <w:rsid w:val="0013633D"/>
    <w:rsid w:val="00136858"/>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6C21"/>
    <w:rsid w:val="0024711C"/>
    <w:rsid w:val="00247242"/>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6144"/>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4ACF"/>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455B2"/>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1025D"/>
    <w:rsid w:val="00610D4F"/>
    <w:rsid w:val="00612226"/>
    <w:rsid w:val="006133C4"/>
    <w:rsid w:val="006141CC"/>
    <w:rsid w:val="0061494C"/>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2501"/>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0699"/>
    <w:rsid w:val="009B275F"/>
    <w:rsid w:val="009B585D"/>
    <w:rsid w:val="009B5B2F"/>
    <w:rsid w:val="009B7A93"/>
    <w:rsid w:val="009C016D"/>
    <w:rsid w:val="009C0441"/>
    <w:rsid w:val="009C0444"/>
    <w:rsid w:val="009C11B9"/>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40D8F"/>
    <w:rsid w:val="00C4327C"/>
    <w:rsid w:val="00C44632"/>
    <w:rsid w:val="00C472D0"/>
    <w:rsid w:val="00C47A6B"/>
    <w:rsid w:val="00C50028"/>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36C2"/>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B83CBE"/>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hyperlink" Target="https://github.com/PowerBiDevCamp/TranslationsBuilder"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10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1.png"/><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header" Target="header1.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footer" Target="footer1.xml"/><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8" Type="http://schemas.openxmlformats.org/officeDocument/2006/relationships/settings" Target="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header" Target="header2.xml"/><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github.com/PowerBiDevCamp/TranslationsBuilder/blob/main/Docs/Building%20Multi-language%20Reports%20in%20Power%20BI.md"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9316EDB-49BA-4480-A4CC-06A2F75E0759}">
  <ds:schemaRefs>
    <ds:schemaRef ds:uri="http://schemas.microsoft.com/office/2006/metadata/propertie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6068</TotalTime>
  <Pages>55</Pages>
  <Words>6014</Words>
  <Characters>34281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34</cp:revision>
  <cp:lastPrinted>2022-12-20T17:25:00Z</cp:lastPrinted>
  <dcterms:created xsi:type="dcterms:W3CDTF">2022-11-30T19:19:00Z</dcterms:created>
  <dcterms:modified xsi:type="dcterms:W3CDTF">2023-01-12T19:55:00Z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