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r>
        <w:rPr>
          <w:b/>
        </w:rPr>
        <w:t>Hands-on Lab</w:t>
      </w:r>
      <w:r w:rsidR="0086672E">
        <w:rPr>
          <w:b/>
        </w:rPr>
        <w:t xml:space="preserve">: </w:t>
      </w:r>
      <w:r>
        <w:rPr>
          <w:b/>
        </w:rPr>
        <w:t>Building Multi-language Reports for Power BI</w:t>
      </w:r>
    </w:p>
    <w:p w14:paraId="1CC27F62" w14:textId="6881ED4C" w:rsidR="00396FD9" w:rsidRDefault="0092469E" w:rsidP="00A13AB6">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multi-language reports for Power BI. You will start by downloading a PBIX project file named </w:t>
      </w:r>
      <w:r w:rsidR="00A13AB6">
        <w:rPr>
          <w:b/>
          <w:bCs/>
        </w:rPr>
        <w:t>Product Sales</w:t>
      </w:r>
      <w:r w:rsidR="00396FD9" w:rsidRPr="00396FD9">
        <w:rPr>
          <w:b/>
          <w:bCs/>
        </w:rPr>
        <w:t>.pbix</w:t>
      </w:r>
      <w:r w:rsidR="00396FD9">
        <w:t xml:space="preserve"> and opening it in Power BI Desktop. Once you have opened </w:t>
      </w:r>
      <w:r w:rsidR="00D64C1E">
        <w:rPr>
          <w:b/>
          <w:bCs/>
        </w:rPr>
        <w:t>Product Sales</w:t>
      </w:r>
      <w:r w:rsidR="00396FD9" w:rsidRPr="00396FD9">
        <w:rPr>
          <w:b/>
          <w:bCs/>
        </w:rPr>
        <w:t>.pbix</w:t>
      </w:r>
      <w:r w:rsidR="00396FD9">
        <w:rPr>
          <w:b/>
          <w:bCs/>
        </w:rPr>
        <w:t xml:space="preserve">, </w:t>
      </w:r>
      <w:r w:rsidR="00396FD9">
        <w:t>you will launch Translations Builder and mov</w:t>
      </w:r>
      <w:r w:rsidR="00FB2F91">
        <w:t>e</w:t>
      </w:r>
      <w:r w:rsidR="00396FD9">
        <w:t xml:space="preserve"> through the steps to add metadata translations and report label translations. At various </w:t>
      </w:r>
      <w:r w:rsidR="002608BD">
        <w:t xml:space="preserve">milestones in </w:t>
      </w:r>
      <w:r w:rsidR="00396FD9">
        <w:t xml:space="preserve">this lab, you will be required to publish </w:t>
      </w:r>
      <w:r w:rsidR="00FB2F91">
        <w:t xml:space="preserve">the </w:t>
      </w:r>
      <w:r w:rsidR="00D64C1E">
        <w:rPr>
          <w:b/>
          <w:bCs/>
        </w:rPr>
        <w:t>Product Sales</w:t>
      </w:r>
      <w:r w:rsidR="00396FD9" w:rsidRPr="002608BD">
        <w:rPr>
          <w:b/>
          <w:bCs/>
        </w:rPr>
        <w:t>.pbix</w:t>
      </w:r>
      <w:r w:rsidR="00396FD9">
        <w:t xml:space="preserve"> </w:t>
      </w:r>
      <w:r w:rsidR="00FB2F91">
        <w:t xml:space="preserve">project </w:t>
      </w:r>
      <w:r w:rsidR="002608BD">
        <w:t xml:space="preserve">from Power BI Desktop </w:t>
      </w:r>
      <w:r w:rsidR="00396FD9">
        <w:t xml:space="preserve">to the Power BI Service so you can test </w:t>
      </w:r>
      <w:r w:rsidR="002608BD">
        <w:t xml:space="preserve">how the translations you’ve added </w:t>
      </w:r>
      <w:r w:rsidR="00D75182">
        <w:t xml:space="preserve">to the PBIX project </w:t>
      </w:r>
      <w:r w:rsidR="00FB2F91">
        <w:t xml:space="preserve">to ensure they </w:t>
      </w:r>
      <w:r w:rsidR="00D75182">
        <w:t xml:space="preserve">are displayed </w:t>
      </w:r>
      <w:r w:rsidR="002608BD">
        <w:t xml:space="preserve">to users </w:t>
      </w:r>
      <w:r w:rsidR="00396FD9">
        <w:t xml:space="preserve">when loaded using different languages and </w:t>
      </w:r>
      <w:r w:rsidR="00FB2F91">
        <w:t xml:space="preserve">different </w:t>
      </w:r>
      <w:r w:rsidR="00396FD9">
        <w:t>culture</w:t>
      </w:r>
      <w:r w:rsidR="002608BD">
        <w:t>s</w:t>
      </w:r>
      <w:r w:rsidR="00396FD9">
        <w:t>.</w:t>
      </w:r>
    </w:p>
    <w:p w14:paraId="54F9F9FF" w14:textId="15845BA2" w:rsidR="002608BD" w:rsidRDefault="0021193F" w:rsidP="00A13AB6">
      <w:pPr>
        <w:pStyle w:val="LabExerciseText"/>
      </w:pPr>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F573D9F" w:rsidR="0062659C" w:rsidRDefault="0062659C" w:rsidP="00A13AB6">
      <w:pPr>
        <w:pStyle w:val="LabExerciseText"/>
      </w:pPr>
      <w:r>
        <w:rPr>
          <w:noProof/>
        </w:rPr>
        <w:drawing>
          <wp:inline distT="0" distB="0" distL="0" distR="0" wp14:anchorId="1360C135" wp14:editId="5A7A9409">
            <wp:extent cx="2777066" cy="929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9187" cy="946788"/>
                    </a:xfrm>
                    <a:prstGeom prst="rect">
                      <a:avLst/>
                    </a:prstGeom>
                    <a:noFill/>
                    <a:ln>
                      <a:noFill/>
                    </a:ln>
                  </pic:spPr>
                </pic:pic>
              </a:graphicData>
            </a:graphic>
          </wp:inline>
        </w:drawing>
      </w:r>
    </w:p>
    <w:p w14:paraId="040D9D73" w14:textId="5506EC30" w:rsidR="0021193F" w:rsidRPr="0021193F" w:rsidRDefault="002608BD" w:rsidP="00A13AB6">
      <w:pPr>
        <w:pStyle w:val="LabExerciseText"/>
      </w:pPr>
      <w:r>
        <w:rPr>
          <w:b/>
        </w:rPr>
        <w:t>Prerequisite 2</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4" w:history="1">
        <w:r w:rsidR="0092469E" w:rsidRPr="00F2265D">
          <w:rPr>
            <w:rStyle w:val="Hyperlink"/>
          </w:rPr>
          <w:t>Translations Builder Installation Guide</w:t>
        </w:r>
      </w:hyperlink>
      <w:r w:rsidR="0092469E">
        <w:t xml:space="preserve"> before continuing with these lab exercises.</w:t>
      </w:r>
      <w:r>
        <w:t xml:space="preserve"> </w:t>
      </w:r>
    </w:p>
    <w:p w14:paraId="144D7E82" w14:textId="301E4566" w:rsidR="00FE6C41" w:rsidRDefault="00162656" w:rsidP="00FE6C41">
      <w:pPr>
        <w:pStyle w:val="Heading3"/>
      </w:pPr>
      <w:r>
        <w:t xml:space="preserve">Exercise </w:t>
      </w:r>
      <w:r w:rsidR="00410FD2">
        <w:t>1</w:t>
      </w:r>
      <w:r w:rsidR="00FE6C41">
        <w:t xml:space="preserve">: </w:t>
      </w:r>
      <w:r w:rsidR="0092469E">
        <w:t>Creating and Testing Metadata Translations</w:t>
      </w:r>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Product Sales</w:t>
      </w:r>
      <w:r w:rsidRPr="001B5510">
        <w:rPr>
          <w:b/>
        </w:rPr>
        <w:t>.pbix</w:t>
      </w:r>
      <w:r>
        <w:rPr>
          <w:bCs/>
        </w:rPr>
        <w:t xml:space="preserve"> from the following link</w:t>
      </w:r>
    </w:p>
    <w:p w14:paraId="46715BFA" w14:textId="431ABAFD" w:rsidR="0092469E" w:rsidRPr="003E71C8" w:rsidRDefault="00000000" w:rsidP="001B5510">
      <w:pPr>
        <w:pStyle w:val="LabStepCodeBlock"/>
      </w:pPr>
      <w:hyperlink r:id="rId15" w:history="1">
        <w:r w:rsidR="00A13AB6" w:rsidRPr="000F3D43">
          <w:rPr>
            <w:rStyle w:val="Hyperlink"/>
          </w:rPr>
          <w:t>https://github.com/PowerBiDevCamp/TranslationsBuilder/raw/main/Labs/StarterFiles/Product%20Sales.pbix</w:t>
        </w:r>
      </w:hyperlink>
      <w:r w:rsidR="00A13AB6">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Product Sales</w:t>
      </w:r>
      <w:r w:rsidRPr="001B5510">
        <w:rPr>
          <w:b/>
          <w:bCs/>
          <w:sz w:val="20"/>
          <w:szCs w:val="20"/>
        </w:rPr>
        <w:t>.pbix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7"/>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lastRenderedPageBreak/>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2725CE82">
            <wp:extent cx="1342103" cy="2471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8936" cy="2484405"/>
                    </a:xfrm>
                    <a:prstGeom prst="rect">
                      <a:avLst/>
                    </a:prstGeom>
                    <a:noFill/>
                    <a:ln>
                      <a:noFill/>
                    </a:ln>
                  </pic:spPr>
                </pic:pic>
              </a:graphicData>
            </a:graphic>
          </wp:inline>
        </w:drawing>
      </w:r>
    </w:p>
    <w:p w14:paraId="2E8B2FFB" w14:textId="0448AF2E" w:rsidR="00D865A4" w:rsidRDefault="00D865A4" w:rsidP="0092469E">
      <w:pPr>
        <w:pStyle w:val="LabStepNumbered"/>
        <w:rPr>
          <w:sz w:val="20"/>
          <w:szCs w:val="20"/>
        </w:rPr>
      </w:pPr>
      <w:r>
        <w:rPr>
          <w:sz w:val="20"/>
          <w:szCs w:val="20"/>
        </w:rPr>
        <w:t>Look at the second page.</w:t>
      </w:r>
    </w:p>
    <w:p w14:paraId="73753C0B" w14:textId="4E409C99" w:rsidR="00D865A4" w:rsidRDefault="00D865A4" w:rsidP="00D865A4">
      <w:pPr>
        <w:pStyle w:val="ImageforStep"/>
      </w:pPr>
      <w:r>
        <w:rPr>
          <w:noProof/>
        </w:rPr>
        <w:drawing>
          <wp:inline distT="0" distB="0" distL="0" distR="0" wp14:anchorId="07742B5E" wp14:editId="2E13B44E">
            <wp:extent cx="3569110" cy="220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7073" cy="2218828"/>
                    </a:xfrm>
                    <a:prstGeom prst="rect">
                      <a:avLst/>
                    </a:prstGeom>
                    <a:noFill/>
                    <a:ln>
                      <a:noFill/>
                    </a:ln>
                  </pic:spPr>
                </pic:pic>
              </a:graphicData>
            </a:graphic>
          </wp:inline>
        </w:drawing>
      </w:r>
    </w:p>
    <w:p w14:paraId="4F6A1DF3" w14:textId="77777777" w:rsidR="003D02AE" w:rsidRDefault="003D02AE" w:rsidP="003D02AE">
      <w:pPr>
        <w:pStyle w:val="LabExerciseCallout"/>
      </w:pPr>
      <w:r>
        <w:t xml:space="preserve">Data translations for product names are addressed in </w:t>
      </w:r>
      <w:r w:rsidRPr="003D02AE">
        <w:rPr>
          <w:b/>
          <w:bCs/>
        </w:rPr>
        <w:t>Exercise 5: Implementing Data Translations using Field Parameters</w:t>
      </w:r>
      <w:r>
        <w:t>.</w:t>
      </w:r>
    </w:p>
    <w:p w14:paraId="396A717C" w14:textId="153EAF8F" w:rsidR="00D865A4" w:rsidRDefault="00D865A4" w:rsidP="0092469E">
      <w:pPr>
        <w:pStyle w:val="LabStepNumbered"/>
        <w:rPr>
          <w:sz w:val="20"/>
          <w:szCs w:val="20"/>
        </w:rPr>
      </w:pPr>
      <w:r>
        <w:rPr>
          <w:sz w:val="20"/>
          <w:szCs w:val="20"/>
        </w:rPr>
        <w:t>Xxxxx</w:t>
      </w:r>
    </w:p>
    <w:p w14:paraId="0F1B3C88" w14:textId="350BC241" w:rsidR="00D865A4" w:rsidRDefault="00D865A4" w:rsidP="00D865A4">
      <w:pPr>
        <w:pStyle w:val="ImageforStep"/>
      </w:pPr>
      <w:r>
        <w:rPr>
          <w:noProof/>
        </w:rPr>
        <w:drawing>
          <wp:inline distT="0" distB="0" distL="0" distR="0" wp14:anchorId="1DEDF519" wp14:editId="68A9242B">
            <wp:extent cx="3864077" cy="23481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4989" cy="2366942"/>
                    </a:xfrm>
                    <a:prstGeom prst="rect">
                      <a:avLst/>
                    </a:prstGeom>
                    <a:noFill/>
                    <a:ln>
                      <a:noFill/>
                    </a:ln>
                  </pic:spPr>
                </pic:pic>
              </a:graphicData>
            </a:graphic>
          </wp:inline>
        </w:drawing>
      </w:r>
    </w:p>
    <w:p w14:paraId="1F27FC53" w14:textId="57C503FD" w:rsidR="003D02AE" w:rsidRDefault="003D02AE" w:rsidP="003D02AE">
      <w:pPr>
        <w:pStyle w:val="LabExerciseCallout"/>
      </w:pPr>
      <w:r>
        <w:t xml:space="preserve">Data Translations for month and day names are addressed in </w:t>
      </w:r>
      <w:r w:rsidRPr="003D02AE">
        <w:rPr>
          <w:b/>
          <w:bCs/>
        </w:rPr>
        <w:t>Exercise 6: Implementing Data Translations for a Calendar Table</w:t>
      </w:r>
      <w:r>
        <w:t>.</w:t>
      </w:r>
    </w:p>
    <w:p w14:paraId="27D549BA" w14:textId="20E1BCF8" w:rsidR="00C363BD" w:rsidRDefault="00970732" w:rsidP="0092469E">
      <w:pPr>
        <w:pStyle w:val="LabStepNumbered"/>
        <w:rPr>
          <w:sz w:val="20"/>
          <w:szCs w:val="20"/>
        </w:rPr>
      </w:pPr>
      <w:r>
        <w:rPr>
          <w:sz w:val="20"/>
          <w:szCs w:val="20"/>
        </w:rPr>
        <w:lastRenderedPageBreak/>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684E7E36" w:rsidR="00544A58" w:rsidRDefault="00D865A4" w:rsidP="00970732">
      <w:pPr>
        <w:pStyle w:val="ImageforStep"/>
      </w:pPr>
      <w:r>
        <w:rPr>
          <w:noProof/>
        </w:rPr>
        <w:drawing>
          <wp:inline distT="0" distB="0" distL="0" distR="0" wp14:anchorId="789F6B58" wp14:editId="42C1F223">
            <wp:extent cx="5073445" cy="26467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5210" cy="2663340"/>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32FC3EC8">
            <wp:extent cx="5029200" cy="18440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7799" cy="1865525"/>
                    </a:xfrm>
                    <a:prstGeom prst="rect">
                      <a:avLst/>
                    </a:prstGeom>
                    <a:noFill/>
                    <a:ln>
                      <a:noFill/>
                    </a:ln>
                  </pic:spPr>
                </pic:pic>
              </a:graphicData>
            </a:graphic>
          </wp:inline>
        </w:drawing>
      </w:r>
    </w:p>
    <w:p w14:paraId="151775B6" w14:textId="7817217F" w:rsidR="00121312" w:rsidRDefault="00121312" w:rsidP="00121312">
      <w:pPr>
        <w:pStyle w:val="LabExerciseCallout"/>
      </w:pPr>
      <w:r>
        <w:t xml:space="preserve">Now you are going to publish the </w:t>
      </w:r>
      <w:r w:rsidR="00D865A4">
        <w:rPr>
          <w:b/>
          <w:bCs/>
        </w:rPr>
        <w:t>Product Sales</w:t>
      </w:r>
      <w:r w:rsidRPr="00FB2F91">
        <w:rPr>
          <w:b/>
          <w:bCs/>
        </w:rPr>
        <w:t>.pbix</w:t>
      </w:r>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07F48201">
            <wp:extent cx="4599093" cy="10199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3183" cy="102089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drawing>
          <wp:inline distT="0" distB="0" distL="0" distR="0" wp14:anchorId="3C93CDDF" wp14:editId="461FB887">
            <wp:extent cx="2344178" cy="1470537"/>
            <wp:effectExtent l="19050" t="19050" r="0" b="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4"/>
                    <a:stretch>
                      <a:fillRect/>
                    </a:stretch>
                  </pic:blipFill>
                  <pic:spPr>
                    <a:xfrm>
                      <a:off x="0" y="0"/>
                      <a:ext cx="2358386" cy="1479450"/>
                    </a:xfrm>
                    <a:prstGeom prst="rect">
                      <a:avLst/>
                    </a:prstGeom>
                    <a:ln>
                      <a:solidFill>
                        <a:schemeClr val="tx1"/>
                      </a:solidFill>
                    </a:ln>
                  </pic:spPr>
                </pic:pic>
              </a:graphicData>
            </a:graphic>
          </wp:inline>
        </w:drawing>
      </w:r>
    </w:p>
    <w:p w14:paraId="745ECBC7" w14:textId="5D68983C" w:rsidR="00E64845" w:rsidRDefault="00121312" w:rsidP="0092469E">
      <w:pPr>
        <w:pStyle w:val="LabStepNumbered"/>
        <w:rPr>
          <w:sz w:val="20"/>
          <w:szCs w:val="20"/>
        </w:rPr>
      </w:pPr>
      <w:r>
        <w:rPr>
          <w:sz w:val="20"/>
          <w:szCs w:val="20"/>
        </w:rPr>
        <w:lastRenderedPageBreak/>
        <w:t xml:space="preserve">Once you see </w:t>
      </w:r>
      <w:r w:rsidRPr="00121312">
        <w:rPr>
          <w:b/>
          <w:bCs/>
          <w:sz w:val="20"/>
          <w:szCs w:val="20"/>
        </w:rPr>
        <w:t>Success!</w:t>
      </w:r>
      <w:r>
        <w:rPr>
          <w:sz w:val="20"/>
          <w:szCs w:val="20"/>
        </w:rPr>
        <w:t xml:space="preserve">, click </w:t>
      </w:r>
      <w:r w:rsidRPr="00121312">
        <w:rPr>
          <w:b/>
          <w:bCs/>
          <w:sz w:val="20"/>
          <w:szCs w:val="20"/>
        </w:rPr>
        <w:t>Open ‘</w:t>
      </w:r>
      <w:r w:rsidR="00D64C1E">
        <w:rPr>
          <w:b/>
          <w:bCs/>
          <w:sz w:val="20"/>
          <w:szCs w:val="20"/>
        </w:rPr>
        <w:t>Product Sales</w:t>
      </w:r>
      <w:r w:rsidRPr="00121312">
        <w:rPr>
          <w:b/>
          <w:bCs/>
          <w:sz w:val="20"/>
          <w:szCs w:val="20"/>
        </w:rPr>
        <w:t>.pbx’ in Power BI</w:t>
      </w:r>
      <w:r>
        <w:rPr>
          <w:sz w:val="20"/>
          <w:szCs w:val="20"/>
        </w:rPr>
        <w:t xml:space="preserve"> to view the report in the Power BI Service.</w:t>
      </w:r>
    </w:p>
    <w:p w14:paraId="5004AA39" w14:textId="2C09EF4B" w:rsidR="002769C5" w:rsidRDefault="00E45FC8" w:rsidP="00121312">
      <w:pPr>
        <w:pStyle w:val="ImageforStep"/>
      </w:pPr>
      <w:r>
        <w:rPr>
          <w:noProof/>
        </w:rPr>
        <w:drawing>
          <wp:inline distT="0" distB="0" distL="0" distR="0" wp14:anchorId="7A12F7CF" wp14:editId="11041B66">
            <wp:extent cx="1952850" cy="1143000"/>
            <wp:effectExtent l="19050" t="1905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5553" cy="1156288"/>
                    </a:xfrm>
                    <a:prstGeom prst="rect">
                      <a:avLst/>
                    </a:prstGeom>
                    <a:noFill/>
                    <a:ln>
                      <a:solidFill>
                        <a:schemeClr val="tx1"/>
                      </a:solid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627AB478" w:rsidR="002769C5" w:rsidRDefault="00E45FC8" w:rsidP="00121312">
      <w:pPr>
        <w:pStyle w:val="ImageforStep"/>
      </w:pPr>
      <w:r>
        <w:rPr>
          <w:noProof/>
        </w:rPr>
        <w:drawing>
          <wp:inline distT="0" distB="0" distL="0" distR="0" wp14:anchorId="2C50A687" wp14:editId="23F3FFBF">
            <wp:extent cx="4625799" cy="3145971"/>
            <wp:effectExtent l="0" t="0" r="0" b="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6"/>
                    <a:stretch>
                      <a:fillRect/>
                    </a:stretch>
                  </pic:blipFill>
                  <pic:spPr>
                    <a:xfrm>
                      <a:off x="0" y="0"/>
                      <a:ext cx="4640241" cy="3155793"/>
                    </a:xfrm>
                    <a:prstGeom prst="rect">
                      <a:avLst/>
                    </a:prstGeom>
                  </pic:spPr>
                </pic:pic>
              </a:graphicData>
            </a:graphic>
          </wp:inline>
        </w:drawing>
      </w:r>
    </w:p>
    <w:p w14:paraId="186A53E3" w14:textId="736E9FF5" w:rsidR="00DF75AE" w:rsidRDefault="00DF75AE" w:rsidP="00DF75AE">
      <w:pPr>
        <w:pStyle w:val="LabStepNumbered"/>
      </w:pPr>
      <w:r>
        <w:t>Navigate to the two other pages using the navigation button under the report title.</w:t>
      </w:r>
    </w:p>
    <w:p w14:paraId="75FB7ACD" w14:textId="7594610A" w:rsidR="00DF75AE" w:rsidRDefault="00DF75AE" w:rsidP="003D02AE">
      <w:pPr>
        <w:pStyle w:val="ImageforStep"/>
      </w:pPr>
      <w:r>
        <w:rPr>
          <w:noProof/>
        </w:rPr>
        <w:drawing>
          <wp:inline distT="0" distB="0" distL="0" distR="0" wp14:anchorId="6448C537" wp14:editId="28431DB6">
            <wp:extent cx="4639579" cy="16981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2584" cy="1713913"/>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6AD12296" w:rsidR="006406C0" w:rsidRDefault="00CA5A04" w:rsidP="00121312">
      <w:pPr>
        <w:pStyle w:val="ImageforStep"/>
      </w:pPr>
      <w:r>
        <w:rPr>
          <w:noProof/>
        </w:rPr>
        <w:drawing>
          <wp:inline distT="0" distB="0" distL="0" distR="0" wp14:anchorId="2838CAE1" wp14:editId="517CA0EC">
            <wp:extent cx="3766457" cy="8310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8509" cy="840340"/>
                    </a:xfrm>
                    <a:prstGeom prst="rect">
                      <a:avLst/>
                    </a:prstGeom>
                    <a:noFill/>
                    <a:ln>
                      <a:noFill/>
                    </a:ln>
                  </pic:spPr>
                </pic:pic>
              </a:graphicData>
            </a:graphic>
          </wp:inline>
        </w:drawing>
      </w:r>
    </w:p>
    <w:p w14:paraId="59E1D0F0" w14:textId="400D701C" w:rsidR="00E64845" w:rsidRDefault="00DC4346" w:rsidP="0092469E">
      <w:pPr>
        <w:pStyle w:val="LabStepNumbered"/>
        <w:rPr>
          <w:sz w:val="20"/>
          <w:szCs w:val="20"/>
        </w:rPr>
      </w:pPr>
      <w:r>
        <w:rPr>
          <w:sz w:val="20"/>
          <w:szCs w:val="20"/>
        </w:rPr>
        <w:lastRenderedPageBreak/>
        <w:t xml:space="preserve">Translations Builder should start and </w:t>
      </w:r>
      <w:r w:rsidR="00BA1597">
        <w:rPr>
          <w:sz w:val="20"/>
          <w:szCs w:val="20"/>
        </w:rPr>
        <w:t xml:space="preserve">load the data model for </w:t>
      </w:r>
      <w:r w:rsidR="00CA5A04">
        <w:rPr>
          <w:b/>
          <w:bCs/>
          <w:sz w:val="20"/>
          <w:szCs w:val="20"/>
        </w:rPr>
        <w:t>Product Sales</w:t>
      </w:r>
      <w:r w:rsidR="00BA1597" w:rsidRPr="00BA1597">
        <w:rPr>
          <w:b/>
          <w:bCs/>
          <w:sz w:val="20"/>
          <w:szCs w:val="20"/>
        </w:rPr>
        <w:t>.pbix</w:t>
      </w:r>
      <w:r w:rsidR="00BA1597">
        <w:rPr>
          <w:sz w:val="20"/>
          <w:szCs w:val="20"/>
        </w:rPr>
        <w:t xml:space="preserve"> </w:t>
      </w:r>
      <w:r>
        <w:rPr>
          <w:sz w:val="20"/>
          <w:szCs w:val="20"/>
        </w:rPr>
        <w:t xml:space="preserve">as shown in </w:t>
      </w:r>
      <w:r w:rsidR="00CA5A04">
        <w:rPr>
          <w:sz w:val="20"/>
          <w:szCs w:val="20"/>
        </w:rPr>
        <w:t xml:space="preserve">this </w:t>
      </w:r>
      <w:r>
        <w:rPr>
          <w:sz w:val="20"/>
          <w:szCs w:val="20"/>
        </w:rPr>
        <w:t>screenshot.</w:t>
      </w:r>
    </w:p>
    <w:p w14:paraId="342E2CCF" w14:textId="4B92209E" w:rsidR="006406C0" w:rsidRDefault="00DD50B8" w:rsidP="00121312">
      <w:pPr>
        <w:pStyle w:val="ImageforStep"/>
      </w:pPr>
      <w:r>
        <w:rPr>
          <w:noProof/>
        </w:rPr>
        <w:drawing>
          <wp:inline distT="0" distB="0" distL="0" distR="0" wp14:anchorId="3FFA3A58" wp14:editId="5786342E">
            <wp:extent cx="5617029" cy="318454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29"/>
                    <a:stretch>
                      <a:fillRect/>
                    </a:stretch>
                  </pic:blipFill>
                  <pic:spPr>
                    <a:xfrm>
                      <a:off x="0" y="0"/>
                      <a:ext cx="5626318" cy="3189808"/>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45E055D8"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4639D0B2">
            <wp:extent cx="3314894" cy="28169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2014" cy="2831490"/>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lastRenderedPageBreak/>
        <w:t xml:space="preserve">Click the </w:t>
      </w:r>
      <w:r w:rsidRPr="00BA1597">
        <w:rPr>
          <w:b/>
          <w:bCs/>
          <w:sz w:val="20"/>
          <w:szCs w:val="20"/>
        </w:rPr>
        <w:t>Add Language</w:t>
      </w:r>
      <w:r>
        <w:rPr>
          <w:sz w:val="20"/>
          <w:szCs w:val="20"/>
        </w:rPr>
        <w:t xml:space="preserve"> button to add your first secondary language.</w:t>
      </w:r>
    </w:p>
    <w:p w14:paraId="70F39C97" w14:textId="3F2BD7B3" w:rsidR="00CA7A7F" w:rsidRDefault="00DF75AE" w:rsidP="00DC4346">
      <w:pPr>
        <w:pStyle w:val="ImageforStep"/>
      </w:pPr>
      <w:r>
        <w:rPr>
          <w:noProof/>
        </w:rPr>
        <w:drawing>
          <wp:inline distT="0" distB="0" distL="0" distR="0" wp14:anchorId="24070293" wp14:editId="02EEBAE9">
            <wp:extent cx="4222866" cy="7358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1720" cy="739134"/>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52218935">
            <wp:extent cx="2222094" cy="23295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41896" cy="2350301"/>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09A23764" w:rsidR="00977078" w:rsidRDefault="00DF75AE" w:rsidP="00DC4346">
      <w:pPr>
        <w:pStyle w:val="ImageforStep"/>
      </w:pPr>
      <w:r>
        <w:rPr>
          <w:noProof/>
        </w:rPr>
        <w:drawing>
          <wp:inline distT="0" distB="0" distL="0" distR="0" wp14:anchorId="20D84BF2" wp14:editId="377E2A6B">
            <wp:extent cx="4439265" cy="9967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4752" cy="1002466"/>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767E0CAF" w:rsidR="00CD2343" w:rsidRDefault="00DE3A6A" w:rsidP="00DC4346">
      <w:pPr>
        <w:pStyle w:val="ImageforStep"/>
      </w:pPr>
      <w:r>
        <w:rPr>
          <w:noProof/>
        </w:rPr>
        <w:drawing>
          <wp:inline distT="0" distB="0" distL="0" distR="0" wp14:anchorId="520E0A51" wp14:editId="1242F9CC">
            <wp:extent cx="3689772" cy="1251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4766" cy="1267122"/>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30B94FDB" w:rsidR="00550BDC" w:rsidRDefault="00DE3A6A" w:rsidP="00DC4346">
      <w:pPr>
        <w:pStyle w:val="ImageforStep"/>
      </w:pPr>
      <w:r>
        <w:rPr>
          <w:noProof/>
        </w:rPr>
        <w:drawing>
          <wp:inline distT="0" distB="0" distL="0" distR="0" wp14:anchorId="63C552E8" wp14:editId="1FCA1C39">
            <wp:extent cx="3722370" cy="7309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1023" cy="740541"/>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5D5A47E0" w:rsidR="00550BDC" w:rsidRDefault="00DE3A6A" w:rsidP="00DC4346">
      <w:pPr>
        <w:pStyle w:val="ImageforStep"/>
      </w:pPr>
      <w:r>
        <w:rPr>
          <w:noProof/>
        </w:rPr>
        <w:drawing>
          <wp:inline distT="0" distB="0" distL="0" distR="0" wp14:anchorId="7C1E2381" wp14:editId="626C670B">
            <wp:extent cx="3722914" cy="7311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740812"/>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lastRenderedPageBreak/>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33285B21" w:rsidR="00550BDC" w:rsidRDefault="00DE3A6A" w:rsidP="00DC4346">
      <w:pPr>
        <w:pStyle w:val="ImageforStep"/>
      </w:pPr>
      <w:r>
        <w:rPr>
          <w:noProof/>
        </w:rPr>
        <w:drawing>
          <wp:inline distT="0" distB="0" distL="0" distR="0" wp14:anchorId="3834D243" wp14:editId="14C7FD71">
            <wp:extent cx="3254562" cy="624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3978" cy="643179"/>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064D6B65" w:rsidR="00DD4504" w:rsidRDefault="00532CA7" w:rsidP="00DC4346">
      <w:pPr>
        <w:pStyle w:val="ImageforStep"/>
      </w:pPr>
      <w:r>
        <w:rPr>
          <w:noProof/>
        </w:rPr>
        <w:drawing>
          <wp:inline distT="0" distB="0" distL="0" distR="0" wp14:anchorId="2CFFA05A" wp14:editId="67AFD0C1">
            <wp:extent cx="3120572" cy="1206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9263" cy="1221110"/>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2783D979" w:rsidR="00BA1597" w:rsidRDefault="003D1B00" w:rsidP="003D02AE">
      <w:pPr>
        <w:pStyle w:val="LabStepNumbered"/>
        <w:spacing w:after="120"/>
        <w:rPr>
          <w:sz w:val="20"/>
          <w:szCs w:val="20"/>
        </w:rPr>
      </w:pPr>
      <w:r>
        <w:rPr>
          <w:sz w:val="20"/>
          <w:szCs w:val="20"/>
        </w:rPr>
        <w:t xml:space="preserve">Now </w:t>
      </w:r>
      <w:r w:rsidR="003C1BC0">
        <w:rPr>
          <w:sz w:val="20"/>
          <w:szCs w:val="20"/>
        </w:rPr>
        <w:t xml:space="preserve">add Spanish </w:t>
      </w:r>
      <w:r>
        <w:rPr>
          <w:sz w:val="20"/>
          <w:szCs w:val="20"/>
        </w:rPr>
        <w:t xml:space="preserve">translations </w:t>
      </w:r>
      <w:r w:rsidR="003C1BC0">
        <w:rPr>
          <w:sz w:val="20"/>
          <w:szCs w:val="20"/>
        </w:rPr>
        <w:t xml:space="preserve">so that no columns remain empty. </w:t>
      </w:r>
      <w:r>
        <w:rPr>
          <w:sz w:val="20"/>
          <w:szCs w:val="20"/>
        </w:rPr>
        <w:t>Use the following translations</w:t>
      </w:r>
      <w:r w:rsidR="003C1BC0">
        <w:rPr>
          <w:sz w:val="20"/>
          <w:szCs w:val="20"/>
        </w:rPr>
        <w:t xml:space="preserve"> if you need them</w:t>
      </w:r>
      <w:r>
        <w:rPr>
          <w:sz w:val="20"/>
          <w:szCs w:val="20"/>
        </w:rPr>
        <w:t>.</w:t>
      </w:r>
    </w:p>
    <w:tbl>
      <w:tblPr>
        <w:tblStyle w:val="TableGrid"/>
        <w:tblW w:w="4950" w:type="dxa"/>
        <w:tblInd w:w="468" w:type="dxa"/>
        <w:tblLook w:val="04A0" w:firstRow="1" w:lastRow="0" w:firstColumn="1" w:lastColumn="0" w:noHBand="0" w:noVBand="1"/>
      </w:tblPr>
      <w:tblGrid>
        <w:gridCol w:w="2160"/>
        <w:gridCol w:w="2790"/>
      </w:tblGrid>
      <w:tr w:rsidR="0049406D" w:rsidRPr="0049406D" w14:paraId="3E5FC52E" w14:textId="77777777" w:rsidTr="003C1BC0">
        <w:trPr>
          <w:trHeight w:val="216"/>
        </w:trPr>
        <w:tc>
          <w:tcPr>
            <w:tcW w:w="2160" w:type="dxa"/>
            <w:shd w:val="clear" w:color="auto" w:fill="000000" w:themeFill="text1"/>
            <w:noWrap/>
            <w:vAlign w:val="center"/>
          </w:tcPr>
          <w:p w14:paraId="4859A37D"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English</w:t>
            </w:r>
          </w:p>
        </w:tc>
        <w:tc>
          <w:tcPr>
            <w:tcW w:w="2790" w:type="dxa"/>
            <w:shd w:val="clear" w:color="auto" w:fill="000000" w:themeFill="text1"/>
            <w:noWrap/>
            <w:vAlign w:val="center"/>
          </w:tcPr>
          <w:p w14:paraId="31E1CC1A"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Spanish</w:t>
            </w:r>
          </w:p>
        </w:tc>
      </w:tr>
      <w:tr w:rsidR="00532CA7" w:rsidRPr="00532CA7" w14:paraId="4D98205C" w14:textId="77777777" w:rsidTr="003C1BC0">
        <w:trPr>
          <w:trHeight w:val="216"/>
        </w:trPr>
        <w:tc>
          <w:tcPr>
            <w:tcW w:w="2160" w:type="dxa"/>
            <w:noWrap/>
            <w:vAlign w:val="center"/>
          </w:tcPr>
          <w:p w14:paraId="7B1C5757" w14:textId="77777777" w:rsidR="00532CA7" w:rsidRPr="003C1BC0" w:rsidRDefault="00532CA7" w:rsidP="0049406D">
            <w:pPr>
              <w:spacing w:before="20" w:after="20"/>
              <w:rPr>
                <w:sz w:val="16"/>
                <w:szCs w:val="18"/>
              </w:rPr>
            </w:pPr>
            <w:r w:rsidRPr="003C1BC0">
              <w:rPr>
                <w:sz w:val="16"/>
                <w:szCs w:val="18"/>
              </w:rPr>
              <w:t>Products</w:t>
            </w:r>
          </w:p>
        </w:tc>
        <w:tc>
          <w:tcPr>
            <w:tcW w:w="2790" w:type="dxa"/>
            <w:noWrap/>
            <w:vAlign w:val="center"/>
          </w:tcPr>
          <w:p w14:paraId="094F9873" w14:textId="77777777" w:rsidR="00532CA7" w:rsidRPr="003C1BC0" w:rsidRDefault="00532CA7" w:rsidP="0049406D">
            <w:pPr>
              <w:spacing w:before="20" w:after="20"/>
              <w:rPr>
                <w:sz w:val="16"/>
                <w:szCs w:val="18"/>
                <w:lang w:val="es-PR"/>
              </w:rPr>
            </w:pPr>
            <w:r w:rsidRPr="003C1BC0">
              <w:rPr>
                <w:sz w:val="16"/>
                <w:szCs w:val="18"/>
                <w:lang w:val="es-PR"/>
              </w:rPr>
              <w:t>Productos</w:t>
            </w:r>
          </w:p>
        </w:tc>
      </w:tr>
      <w:tr w:rsidR="00532CA7" w:rsidRPr="00532CA7" w14:paraId="6FF6F536" w14:textId="77777777" w:rsidTr="003C1BC0">
        <w:trPr>
          <w:trHeight w:val="216"/>
        </w:trPr>
        <w:tc>
          <w:tcPr>
            <w:tcW w:w="2160" w:type="dxa"/>
            <w:noWrap/>
            <w:vAlign w:val="center"/>
          </w:tcPr>
          <w:p w14:paraId="601E462E" w14:textId="77777777" w:rsidR="00532CA7" w:rsidRPr="003C1BC0" w:rsidRDefault="00532CA7" w:rsidP="0049406D">
            <w:pPr>
              <w:spacing w:before="20" w:after="20"/>
              <w:rPr>
                <w:sz w:val="16"/>
                <w:szCs w:val="18"/>
              </w:rPr>
            </w:pPr>
            <w:r w:rsidRPr="003C1BC0">
              <w:rPr>
                <w:sz w:val="16"/>
                <w:szCs w:val="18"/>
              </w:rPr>
              <w:t>Image</w:t>
            </w:r>
          </w:p>
        </w:tc>
        <w:tc>
          <w:tcPr>
            <w:tcW w:w="2790" w:type="dxa"/>
            <w:noWrap/>
            <w:vAlign w:val="center"/>
          </w:tcPr>
          <w:p w14:paraId="04774DF9" w14:textId="77777777" w:rsidR="00532CA7" w:rsidRPr="003C1BC0" w:rsidRDefault="00532CA7" w:rsidP="0049406D">
            <w:pPr>
              <w:spacing w:before="20" w:after="20"/>
              <w:rPr>
                <w:sz w:val="16"/>
                <w:szCs w:val="18"/>
                <w:lang w:val="es-PR"/>
              </w:rPr>
            </w:pPr>
            <w:r w:rsidRPr="003C1BC0">
              <w:rPr>
                <w:sz w:val="16"/>
                <w:szCs w:val="18"/>
                <w:lang w:val="es-PR"/>
              </w:rPr>
              <w:t>Imagen</w:t>
            </w:r>
          </w:p>
        </w:tc>
      </w:tr>
      <w:tr w:rsidR="00532CA7" w:rsidRPr="00532CA7" w14:paraId="54E67F54" w14:textId="77777777" w:rsidTr="003C1BC0">
        <w:trPr>
          <w:trHeight w:val="216"/>
        </w:trPr>
        <w:tc>
          <w:tcPr>
            <w:tcW w:w="2160" w:type="dxa"/>
            <w:noWrap/>
            <w:vAlign w:val="center"/>
          </w:tcPr>
          <w:p w14:paraId="702A1BD0" w14:textId="77777777" w:rsidR="00532CA7" w:rsidRPr="003C1BC0" w:rsidRDefault="00532CA7" w:rsidP="0049406D">
            <w:pPr>
              <w:spacing w:before="20" w:after="20"/>
              <w:rPr>
                <w:sz w:val="16"/>
                <w:szCs w:val="18"/>
              </w:rPr>
            </w:pPr>
            <w:r w:rsidRPr="003C1BC0">
              <w:rPr>
                <w:sz w:val="16"/>
                <w:szCs w:val="18"/>
              </w:rPr>
              <w:t>Category</w:t>
            </w:r>
          </w:p>
        </w:tc>
        <w:tc>
          <w:tcPr>
            <w:tcW w:w="2790" w:type="dxa"/>
            <w:noWrap/>
            <w:vAlign w:val="center"/>
          </w:tcPr>
          <w:p w14:paraId="1A79FCDE" w14:textId="77777777" w:rsidR="00532CA7" w:rsidRPr="003C1BC0" w:rsidRDefault="00532CA7" w:rsidP="0049406D">
            <w:pPr>
              <w:spacing w:before="20" w:after="20"/>
              <w:rPr>
                <w:sz w:val="16"/>
                <w:szCs w:val="18"/>
                <w:lang w:val="es-PR"/>
              </w:rPr>
            </w:pPr>
            <w:r w:rsidRPr="003C1BC0">
              <w:rPr>
                <w:sz w:val="16"/>
                <w:szCs w:val="18"/>
                <w:lang w:val="es-PR"/>
              </w:rPr>
              <w:t>Categoría</w:t>
            </w:r>
          </w:p>
        </w:tc>
      </w:tr>
      <w:tr w:rsidR="00532CA7" w:rsidRPr="00532CA7" w14:paraId="2932C340" w14:textId="77777777" w:rsidTr="003C1BC0">
        <w:trPr>
          <w:trHeight w:val="216"/>
        </w:trPr>
        <w:tc>
          <w:tcPr>
            <w:tcW w:w="2160" w:type="dxa"/>
            <w:noWrap/>
            <w:vAlign w:val="center"/>
          </w:tcPr>
          <w:p w14:paraId="29AF9993" w14:textId="77777777" w:rsidR="00532CA7" w:rsidRPr="003C1BC0" w:rsidRDefault="00532CA7" w:rsidP="0049406D">
            <w:pPr>
              <w:spacing w:before="20" w:after="20"/>
              <w:rPr>
                <w:sz w:val="16"/>
                <w:szCs w:val="18"/>
              </w:rPr>
            </w:pPr>
            <w:r w:rsidRPr="003C1BC0">
              <w:rPr>
                <w:sz w:val="16"/>
                <w:szCs w:val="18"/>
              </w:rPr>
              <w:t>Product</w:t>
            </w:r>
          </w:p>
        </w:tc>
        <w:tc>
          <w:tcPr>
            <w:tcW w:w="2790" w:type="dxa"/>
            <w:noWrap/>
            <w:vAlign w:val="center"/>
          </w:tcPr>
          <w:p w14:paraId="50A370FF" w14:textId="77777777" w:rsidR="00532CA7" w:rsidRPr="003C1BC0" w:rsidRDefault="00532CA7" w:rsidP="0049406D">
            <w:pPr>
              <w:spacing w:before="20" w:after="20"/>
              <w:rPr>
                <w:sz w:val="16"/>
                <w:szCs w:val="18"/>
                <w:lang w:val="es-PR"/>
              </w:rPr>
            </w:pPr>
            <w:r w:rsidRPr="003C1BC0">
              <w:rPr>
                <w:sz w:val="16"/>
                <w:szCs w:val="18"/>
                <w:lang w:val="es-PR"/>
              </w:rPr>
              <w:t>Producto</w:t>
            </w:r>
          </w:p>
        </w:tc>
      </w:tr>
      <w:tr w:rsidR="00532CA7" w:rsidRPr="00532CA7" w14:paraId="211FE57D" w14:textId="77777777" w:rsidTr="003C1BC0">
        <w:trPr>
          <w:trHeight w:val="216"/>
        </w:trPr>
        <w:tc>
          <w:tcPr>
            <w:tcW w:w="2160" w:type="dxa"/>
            <w:noWrap/>
            <w:vAlign w:val="center"/>
          </w:tcPr>
          <w:p w14:paraId="1B793536" w14:textId="77777777" w:rsidR="00532CA7" w:rsidRPr="003C1BC0" w:rsidRDefault="00532CA7" w:rsidP="0049406D">
            <w:pPr>
              <w:spacing w:before="20" w:after="20"/>
              <w:rPr>
                <w:sz w:val="16"/>
                <w:szCs w:val="18"/>
              </w:rPr>
            </w:pPr>
            <w:r w:rsidRPr="003C1BC0">
              <w:rPr>
                <w:sz w:val="16"/>
                <w:szCs w:val="18"/>
              </w:rPr>
              <w:t>Sales</w:t>
            </w:r>
          </w:p>
        </w:tc>
        <w:tc>
          <w:tcPr>
            <w:tcW w:w="2790" w:type="dxa"/>
            <w:noWrap/>
            <w:vAlign w:val="center"/>
          </w:tcPr>
          <w:p w14:paraId="13FB0C9F" w14:textId="77777777" w:rsidR="00532CA7" w:rsidRPr="003C1BC0" w:rsidRDefault="00532CA7" w:rsidP="0049406D">
            <w:pPr>
              <w:spacing w:before="20" w:after="20"/>
              <w:rPr>
                <w:sz w:val="16"/>
                <w:szCs w:val="18"/>
                <w:lang w:val="es-PR"/>
              </w:rPr>
            </w:pPr>
            <w:r w:rsidRPr="003C1BC0">
              <w:rPr>
                <w:sz w:val="16"/>
                <w:szCs w:val="18"/>
                <w:lang w:val="es-PR"/>
              </w:rPr>
              <w:t>Ventas</w:t>
            </w:r>
          </w:p>
        </w:tc>
      </w:tr>
      <w:tr w:rsidR="00532CA7" w:rsidRPr="00532CA7" w14:paraId="6F8CB9DF" w14:textId="77777777" w:rsidTr="003C1BC0">
        <w:trPr>
          <w:trHeight w:val="216"/>
        </w:trPr>
        <w:tc>
          <w:tcPr>
            <w:tcW w:w="2160" w:type="dxa"/>
            <w:noWrap/>
            <w:vAlign w:val="center"/>
          </w:tcPr>
          <w:p w14:paraId="5FB3A8F3" w14:textId="77777777" w:rsidR="00532CA7" w:rsidRPr="003C1BC0" w:rsidRDefault="00532CA7" w:rsidP="0049406D">
            <w:pPr>
              <w:spacing w:before="20" w:after="20"/>
              <w:rPr>
                <w:sz w:val="16"/>
                <w:szCs w:val="18"/>
              </w:rPr>
            </w:pPr>
            <w:r w:rsidRPr="003C1BC0">
              <w:rPr>
                <w:sz w:val="16"/>
                <w:szCs w:val="18"/>
              </w:rPr>
              <w:t>Sales Revenue</w:t>
            </w:r>
          </w:p>
        </w:tc>
        <w:tc>
          <w:tcPr>
            <w:tcW w:w="2790" w:type="dxa"/>
            <w:noWrap/>
            <w:vAlign w:val="center"/>
          </w:tcPr>
          <w:p w14:paraId="0A65697E" w14:textId="77777777" w:rsidR="00532CA7" w:rsidRPr="003C1BC0" w:rsidRDefault="00532CA7" w:rsidP="0049406D">
            <w:pPr>
              <w:spacing w:before="20" w:after="20"/>
              <w:rPr>
                <w:sz w:val="16"/>
                <w:szCs w:val="18"/>
                <w:lang w:val="es-PR"/>
              </w:rPr>
            </w:pPr>
            <w:r w:rsidRPr="003C1BC0">
              <w:rPr>
                <w:sz w:val="16"/>
                <w:szCs w:val="18"/>
                <w:lang w:val="es-PR"/>
              </w:rPr>
              <w:t>Ingresos Por Ventas</w:t>
            </w:r>
          </w:p>
        </w:tc>
      </w:tr>
      <w:tr w:rsidR="00532CA7" w:rsidRPr="00532CA7" w14:paraId="67B42DB4" w14:textId="77777777" w:rsidTr="003C1BC0">
        <w:trPr>
          <w:trHeight w:val="216"/>
        </w:trPr>
        <w:tc>
          <w:tcPr>
            <w:tcW w:w="2160" w:type="dxa"/>
            <w:noWrap/>
            <w:vAlign w:val="center"/>
          </w:tcPr>
          <w:p w14:paraId="04C39B93" w14:textId="77777777" w:rsidR="00532CA7" w:rsidRPr="003C1BC0" w:rsidRDefault="00532CA7" w:rsidP="0049406D">
            <w:pPr>
              <w:spacing w:before="20" w:after="20"/>
              <w:rPr>
                <w:sz w:val="16"/>
                <w:szCs w:val="18"/>
              </w:rPr>
            </w:pPr>
            <w:r w:rsidRPr="003C1BC0">
              <w:rPr>
                <w:sz w:val="16"/>
                <w:szCs w:val="18"/>
              </w:rPr>
              <w:t>Units Sold</w:t>
            </w:r>
          </w:p>
        </w:tc>
        <w:tc>
          <w:tcPr>
            <w:tcW w:w="2790" w:type="dxa"/>
            <w:noWrap/>
            <w:vAlign w:val="center"/>
          </w:tcPr>
          <w:p w14:paraId="5F33F7BE" w14:textId="77777777" w:rsidR="00532CA7" w:rsidRPr="003C1BC0" w:rsidRDefault="00532CA7" w:rsidP="0049406D">
            <w:pPr>
              <w:spacing w:before="20" w:after="20"/>
              <w:rPr>
                <w:sz w:val="16"/>
                <w:szCs w:val="18"/>
                <w:lang w:val="es-PR"/>
              </w:rPr>
            </w:pPr>
            <w:r w:rsidRPr="003C1BC0">
              <w:rPr>
                <w:sz w:val="16"/>
                <w:szCs w:val="18"/>
                <w:lang w:val="es-PR"/>
              </w:rPr>
              <w:t>Unidades Vendidas</w:t>
            </w:r>
          </w:p>
        </w:tc>
      </w:tr>
      <w:tr w:rsidR="00532CA7" w:rsidRPr="00532CA7" w14:paraId="4A5E4F18" w14:textId="77777777" w:rsidTr="003C1BC0">
        <w:trPr>
          <w:trHeight w:val="216"/>
        </w:trPr>
        <w:tc>
          <w:tcPr>
            <w:tcW w:w="2160" w:type="dxa"/>
            <w:noWrap/>
            <w:vAlign w:val="center"/>
          </w:tcPr>
          <w:p w14:paraId="064A51FF" w14:textId="77777777" w:rsidR="00532CA7" w:rsidRPr="003C1BC0" w:rsidRDefault="00532CA7" w:rsidP="0049406D">
            <w:pPr>
              <w:spacing w:before="20" w:after="20"/>
              <w:rPr>
                <w:sz w:val="16"/>
                <w:szCs w:val="18"/>
              </w:rPr>
            </w:pPr>
            <w:r w:rsidRPr="003C1BC0">
              <w:rPr>
                <w:sz w:val="16"/>
                <w:szCs w:val="18"/>
              </w:rPr>
              <w:t>Customer Count</w:t>
            </w:r>
          </w:p>
        </w:tc>
        <w:tc>
          <w:tcPr>
            <w:tcW w:w="2790" w:type="dxa"/>
            <w:noWrap/>
            <w:vAlign w:val="center"/>
          </w:tcPr>
          <w:p w14:paraId="6C3863EC" w14:textId="77777777" w:rsidR="00532CA7" w:rsidRPr="003C1BC0" w:rsidRDefault="00532CA7" w:rsidP="0049406D">
            <w:pPr>
              <w:spacing w:before="20" w:after="20"/>
              <w:rPr>
                <w:sz w:val="16"/>
                <w:szCs w:val="18"/>
                <w:lang w:val="es-PR"/>
              </w:rPr>
            </w:pPr>
            <w:r w:rsidRPr="003C1BC0">
              <w:rPr>
                <w:sz w:val="16"/>
                <w:szCs w:val="18"/>
                <w:lang w:val="es-PR"/>
              </w:rPr>
              <w:t>Número De Clientes</w:t>
            </w:r>
          </w:p>
        </w:tc>
      </w:tr>
      <w:tr w:rsidR="00532CA7" w:rsidRPr="00532CA7" w14:paraId="2B365E5D" w14:textId="77777777" w:rsidTr="003C1BC0">
        <w:trPr>
          <w:trHeight w:val="216"/>
        </w:trPr>
        <w:tc>
          <w:tcPr>
            <w:tcW w:w="2160" w:type="dxa"/>
            <w:noWrap/>
            <w:vAlign w:val="center"/>
          </w:tcPr>
          <w:p w14:paraId="1F0D1706" w14:textId="77777777" w:rsidR="00532CA7" w:rsidRPr="003C1BC0" w:rsidRDefault="00532CA7" w:rsidP="0049406D">
            <w:pPr>
              <w:spacing w:before="20" w:after="20"/>
              <w:rPr>
                <w:sz w:val="16"/>
                <w:szCs w:val="18"/>
              </w:rPr>
            </w:pPr>
            <w:r w:rsidRPr="003C1BC0">
              <w:rPr>
                <w:sz w:val="16"/>
                <w:szCs w:val="18"/>
              </w:rPr>
              <w:t>First Sale</w:t>
            </w:r>
          </w:p>
        </w:tc>
        <w:tc>
          <w:tcPr>
            <w:tcW w:w="2790" w:type="dxa"/>
            <w:noWrap/>
            <w:vAlign w:val="center"/>
          </w:tcPr>
          <w:p w14:paraId="543909B6" w14:textId="77777777" w:rsidR="00532CA7" w:rsidRPr="003C1BC0" w:rsidRDefault="00532CA7" w:rsidP="0049406D">
            <w:pPr>
              <w:spacing w:before="20" w:after="20"/>
              <w:rPr>
                <w:sz w:val="16"/>
                <w:szCs w:val="18"/>
                <w:lang w:val="es-PR"/>
              </w:rPr>
            </w:pPr>
            <w:r w:rsidRPr="003C1BC0">
              <w:rPr>
                <w:sz w:val="16"/>
                <w:szCs w:val="18"/>
                <w:lang w:val="es-PR"/>
              </w:rPr>
              <w:t>Primera Venta</w:t>
            </w:r>
          </w:p>
        </w:tc>
      </w:tr>
      <w:tr w:rsidR="00532CA7" w:rsidRPr="00532CA7" w14:paraId="3CD00A8B" w14:textId="77777777" w:rsidTr="003C1BC0">
        <w:trPr>
          <w:trHeight w:val="216"/>
        </w:trPr>
        <w:tc>
          <w:tcPr>
            <w:tcW w:w="2160" w:type="dxa"/>
            <w:noWrap/>
            <w:vAlign w:val="center"/>
          </w:tcPr>
          <w:p w14:paraId="5FCEE80E" w14:textId="77777777" w:rsidR="00532CA7" w:rsidRPr="003C1BC0" w:rsidRDefault="00532CA7" w:rsidP="0049406D">
            <w:pPr>
              <w:spacing w:before="20" w:after="20"/>
              <w:rPr>
                <w:sz w:val="16"/>
                <w:szCs w:val="18"/>
              </w:rPr>
            </w:pPr>
            <w:r w:rsidRPr="003C1BC0">
              <w:rPr>
                <w:sz w:val="16"/>
                <w:szCs w:val="18"/>
              </w:rPr>
              <w:t>Last Sale</w:t>
            </w:r>
          </w:p>
        </w:tc>
        <w:tc>
          <w:tcPr>
            <w:tcW w:w="2790" w:type="dxa"/>
            <w:noWrap/>
            <w:vAlign w:val="center"/>
          </w:tcPr>
          <w:p w14:paraId="1FA94BDC" w14:textId="77777777" w:rsidR="00532CA7" w:rsidRPr="003C1BC0" w:rsidRDefault="00532CA7" w:rsidP="0049406D">
            <w:pPr>
              <w:spacing w:before="20" w:after="20"/>
              <w:rPr>
                <w:sz w:val="16"/>
                <w:szCs w:val="18"/>
                <w:lang w:val="es-PR"/>
              </w:rPr>
            </w:pPr>
            <w:r w:rsidRPr="003C1BC0">
              <w:rPr>
                <w:sz w:val="16"/>
                <w:szCs w:val="18"/>
                <w:lang w:val="es-PR"/>
              </w:rPr>
              <w:t>Última Venta</w:t>
            </w:r>
          </w:p>
        </w:tc>
      </w:tr>
      <w:tr w:rsidR="00532CA7" w:rsidRPr="00532CA7" w14:paraId="7650E693" w14:textId="77777777" w:rsidTr="003C1BC0">
        <w:trPr>
          <w:trHeight w:val="216"/>
        </w:trPr>
        <w:tc>
          <w:tcPr>
            <w:tcW w:w="2160" w:type="dxa"/>
            <w:noWrap/>
            <w:vAlign w:val="center"/>
          </w:tcPr>
          <w:p w14:paraId="14314540" w14:textId="77777777" w:rsidR="00532CA7" w:rsidRPr="003C1BC0" w:rsidRDefault="00532CA7" w:rsidP="0049406D">
            <w:pPr>
              <w:spacing w:before="20" w:after="20"/>
              <w:rPr>
                <w:sz w:val="16"/>
                <w:szCs w:val="18"/>
              </w:rPr>
            </w:pPr>
            <w:r w:rsidRPr="003C1BC0">
              <w:rPr>
                <w:sz w:val="16"/>
                <w:szCs w:val="18"/>
              </w:rPr>
              <w:t>Calendar</w:t>
            </w:r>
          </w:p>
        </w:tc>
        <w:tc>
          <w:tcPr>
            <w:tcW w:w="2790" w:type="dxa"/>
            <w:noWrap/>
            <w:vAlign w:val="center"/>
          </w:tcPr>
          <w:p w14:paraId="413A580E" w14:textId="77777777" w:rsidR="00532CA7" w:rsidRPr="003C1BC0" w:rsidRDefault="00532CA7" w:rsidP="0049406D">
            <w:pPr>
              <w:spacing w:before="20" w:after="20"/>
              <w:rPr>
                <w:sz w:val="16"/>
                <w:szCs w:val="18"/>
                <w:lang w:val="es-PR"/>
              </w:rPr>
            </w:pPr>
            <w:r w:rsidRPr="003C1BC0">
              <w:rPr>
                <w:sz w:val="16"/>
                <w:szCs w:val="18"/>
                <w:lang w:val="es-PR"/>
              </w:rPr>
              <w:t>Calendario</w:t>
            </w:r>
          </w:p>
        </w:tc>
      </w:tr>
      <w:tr w:rsidR="00532CA7" w:rsidRPr="00532CA7" w14:paraId="5B57CE78" w14:textId="77777777" w:rsidTr="003C1BC0">
        <w:trPr>
          <w:trHeight w:val="216"/>
        </w:trPr>
        <w:tc>
          <w:tcPr>
            <w:tcW w:w="2160" w:type="dxa"/>
            <w:noWrap/>
            <w:vAlign w:val="center"/>
          </w:tcPr>
          <w:p w14:paraId="18AA9F46" w14:textId="77777777" w:rsidR="00532CA7" w:rsidRPr="003C1BC0" w:rsidRDefault="00532CA7" w:rsidP="0049406D">
            <w:pPr>
              <w:spacing w:before="20" w:after="20"/>
              <w:rPr>
                <w:sz w:val="16"/>
                <w:szCs w:val="18"/>
              </w:rPr>
            </w:pPr>
            <w:r w:rsidRPr="003C1BC0">
              <w:rPr>
                <w:sz w:val="16"/>
                <w:szCs w:val="18"/>
              </w:rPr>
              <w:t>Date</w:t>
            </w:r>
          </w:p>
        </w:tc>
        <w:tc>
          <w:tcPr>
            <w:tcW w:w="2790" w:type="dxa"/>
            <w:noWrap/>
            <w:vAlign w:val="center"/>
          </w:tcPr>
          <w:p w14:paraId="64ACFC4C" w14:textId="77777777" w:rsidR="00532CA7" w:rsidRPr="003C1BC0" w:rsidRDefault="00532CA7" w:rsidP="0049406D">
            <w:pPr>
              <w:spacing w:before="20" w:after="20"/>
              <w:rPr>
                <w:sz w:val="16"/>
                <w:szCs w:val="18"/>
                <w:lang w:val="es-PR"/>
              </w:rPr>
            </w:pPr>
            <w:r w:rsidRPr="003C1BC0">
              <w:rPr>
                <w:sz w:val="16"/>
                <w:szCs w:val="18"/>
                <w:lang w:val="es-PR"/>
              </w:rPr>
              <w:t>Fecha</w:t>
            </w:r>
          </w:p>
        </w:tc>
      </w:tr>
      <w:tr w:rsidR="00532CA7" w:rsidRPr="00532CA7" w14:paraId="7F08006E" w14:textId="77777777" w:rsidTr="003C1BC0">
        <w:trPr>
          <w:trHeight w:val="216"/>
        </w:trPr>
        <w:tc>
          <w:tcPr>
            <w:tcW w:w="2160" w:type="dxa"/>
            <w:noWrap/>
            <w:vAlign w:val="center"/>
          </w:tcPr>
          <w:p w14:paraId="5298A9C9" w14:textId="77777777" w:rsidR="00532CA7" w:rsidRPr="003C1BC0" w:rsidRDefault="00532CA7" w:rsidP="0049406D">
            <w:pPr>
              <w:spacing w:before="20" w:after="20"/>
              <w:rPr>
                <w:sz w:val="16"/>
                <w:szCs w:val="18"/>
              </w:rPr>
            </w:pPr>
            <w:r w:rsidRPr="003C1BC0">
              <w:rPr>
                <w:sz w:val="16"/>
                <w:szCs w:val="18"/>
              </w:rPr>
              <w:t>Year</w:t>
            </w:r>
          </w:p>
        </w:tc>
        <w:tc>
          <w:tcPr>
            <w:tcW w:w="2790" w:type="dxa"/>
            <w:noWrap/>
            <w:vAlign w:val="center"/>
          </w:tcPr>
          <w:p w14:paraId="45B655D7" w14:textId="77777777" w:rsidR="00532CA7" w:rsidRPr="003C1BC0" w:rsidRDefault="00532CA7" w:rsidP="0049406D">
            <w:pPr>
              <w:spacing w:before="20" w:after="20"/>
              <w:rPr>
                <w:sz w:val="16"/>
                <w:szCs w:val="18"/>
                <w:lang w:val="es-PR"/>
              </w:rPr>
            </w:pPr>
            <w:r w:rsidRPr="003C1BC0">
              <w:rPr>
                <w:sz w:val="16"/>
                <w:szCs w:val="18"/>
                <w:lang w:val="es-PR"/>
              </w:rPr>
              <w:t>Año</w:t>
            </w:r>
          </w:p>
        </w:tc>
      </w:tr>
      <w:tr w:rsidR="00532CA7" w:rsidRPr="00532CA7" w14:paraId="6E462EA3" w14:textId="77777777" w:rsidTr="003C1BC0">
        <w:trPr>
          <w:trHeight w:val="216"/>
        </w:trPr>
        <w:tc>
          <w:tcPr>
            <w:tcW w:w="2160" w:type="dxa"/>
            <w:noWrap/>
            <w:vAlign w:val="center"/>
          </w:tcPr>
          <w:p w14:paraId="7105684E" w14:textId="77777777" w:rsidR="00532CA7" w:rsidRPr="003C1BC0" w:rsidRDefault="00532CA7" w:rsidP="0049406D">
            <w:pPr>
              <w:spacing w:before="20" w:after="20"/>
              <w:rPr>
                <w:sz w:val="16"/>
                <w:szCs w:val="18"/>
              </w:rPr>
            </w:pPr>
            <w:r w:rsidRPr="003C1BC0">
              <w:rPr>
                <w:sz w:val="16"/>
                <w:szCs w:val="18"/>
              </w:rPr>
              <w:t>Month</w:t>
            </w:r>
          </w:p>
        </w:tc>
        <w:tc>
          <w:tcPr>
            <w:tcW w:w="2790" w:type="dxa"/>
            <w:noWrap/>
            <w:vAlign w:val="center"/>
          </w:tcPr>
          <w:p w14:paraId="777F6B59" w14:textId="77777777" w:rsidR="00532CA7" w:rsidRPr="003C1BC0" w:rsidRDefault="00532CA7" w:rsidP="0049406D">
            <w:pPr>
              <w:spacing w:before="20" w:after="20"/>
              <w:rPr>
                <w:sz w:val="16"/>
                <w:szCs w:val="18"/>
                <w:lang w:val="es-PR"/>
              </w:rPr>
            </w:pPr>
            <w:r w:rsidRPr="003C1BC0">
              <w:rPr>
                <w:sz w:val="16"/>
                <w:szCs w:val="18"/>
                <w:lang w:val="es-PR"/>
              </w:rPr>
              <w:t>Mes</w:t>
            </w:r>
          </w:p>
        </w:tc>
      </w:tr>
      <w:tr w:rsidR="00532CA7" w:rsidRPr="00532CA7" w14:paraId="2226C663" w14:textId="77777777" w:rsidTr="003C1BC0">
        <w:trPr>
          <w:trHeight w:val="216"/>
        </w:trPr>
        <w:tc>
          <w:tcPr>
            <w:tcW w:w="2160" w:type="dxa"/>
            <w:noWrap/>
            <w:vAlign w:val="center"/>
          </w:tcPr>
          <w:p w14:paraId="1578266B" w14:textId="77777777" w:rsidR="00532CA7" w:rsidRPr="003C1BC0" w:rsidRDefault="00532CA7" w:rsidP="0049406D">
            <w:pPr>
              <w:spacing w:before="20" w:after="20"/>
              <w:rPr>
                <w:sz w:val="16"/>
                <w:szCs w:val="18"/>
              </w:rPr>
            </w:pPr>
            <w:r w:rsidRPr="003C1BC0">
              <w:rPr>
                <w:sz w:val="16"/>
                <w:szCs w:val="18"/>
              </w:rPr>
              <w:t>Day</w:t>
            </w:r>
          </w:p>
        </w:tc>
        <w:tc>
          <w:tcPr>
            <w:tcW w:w="2790" w:type="dxa"/>
            <w:noWrap/>
            <w:vAlign w:val="center"/>
          </w:tcPr>
          <w:p w14:paraId="3D668C72" w14:textId="77777777" w:rsidR="00532CA7" w:rsidRPr="003C1BC0" w:rsidRDefault="00532CA7" w:rsidP="0049406D">
            <w:pPr>
              <w:spacing w:before="20" w:after="20"/>
              <w:rPr>
                <w:sz w:val="16"/>
                <w:szCs w:val="18"/>
                <w:lang w:val="es-PR"/>
              </w:rPr>
            </w:pPr>
            <w:r w:rsidRPr="003C1BC0">
              <w:rPr>
                <w:sz w:val="16"/>
                <w:szCs w:val="18"/>
                <w:lang w:val="es-PR"/>
              </w:rPr>
              <w:t>Día</w:t>
            </w:r>
          </w:p>
        </w:tc>
      </w:tr>
    </w:tbl>
    <w:p w14:paraId="19E3988E" w14:textId="6F253B35" w:rsidR="003C1BC0" w:rsidRDefault="003C1BC0" w:rsidP="003C1BC0">
      <w:pPr>
        <w:pStyle w:val="LabExerciseCallout"/>
      </w:pPr>
      <w:r>
        <w:t>It's OK if you don't speak Spanish and don't want to type in all the translations from the table. Just add some text for each translation.</w:t>
      </w:r>
    </w:p>
    <w:p w14:paraId="598E7031" w14:textId="3099DDED" w:rsidR="00DD4504" w:rsidRDefault="00831403" w:rsidP="0092469E">
      <w:pPr>
        <w:pStyle w:val="LabStepNumbered"/>
        <w:rPr>
          <w:sz w:val="20"/>
          <w:szCs w:val="20"/>
        </w:rPr>
      </w:pPr>
      <w:r>
        <w:rPr>
          <w:sz w:val="20"/>
          <w:szCs w:val="20"/>
        </w:rPr>
        <w:t>When you are done with your edits, the Spanish translations should match the following screenshot.</w:t>
      </w:r>
    </w:p>
    <w:p w14:paraId="75FEBE06" w14:textId="4C5177D4" w:rsidR="00DD4504" w:rsidRDefault="0049406D" w:rsidP="00831403">
      <w:pPr>
        <w:pStyle w:val="ImageforStep"/>
      </w:pPr>
      <w:r>
        <w:rPr>
          <w:noProof/>
        </w:rPr>
        <w:drawing>
          <wp:inline distT="0" distB="0" distL="0" distR="0" wp14:anchorId="0A5E7A6D" wp14:editId="7D5F2C7D">
            <wp:extent cx="3480246" cy="23513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056" cy="2380913"/>
                    </a:xfrm>
                    <a:prstGeom prst="rect">
                      <a:avLst/>
                    </a:prstGeom>
                    <a:noFill/>
                    <a:ln>
                      <a:noFill/>
                    </a:ln>
                  </pic:spPr>
                </pic:pic>
              </a:graphicData>
            </a:graphic>
          </wp:inline>
        </w:drawing>
      </w:r>
    </w:p>
    <w:p w14:paraId="43C976ED" w14:textId="29EAD425" w:rsidR="00DD4504" w:rsidRDefault="0017236E" w:rsidP="0092469E">
      <w:pPr>
        <w:pStyle w:val="LabStepNumbered"/>
        <w:rPr>
          <w:sz w:val="20"/>
          <w:szCs w:val="20"/>
        </w:rPr>
      </w:pPr>
      <w:r>
        <w:rPr>
          <w:sz w:val="20"/>
          <w:szCs w:val="20"/>
        </w:rPr>
        <w:lastRenderedPageBreak/>
        <w:t xml:space="preserve">Return to the </w:t>
      </w:r>
      <w:r w:rsidR="00D64C1E">
        <w:rPr>
          <w:b/>
          <w:bCs/>
          <w:sz w:val="20"/>
          <w:szCs w:val="20"/>
        </w:rPr>
        <w:t>Product Sales</w:t>
      </w:r>
      <w:r w:rsidRPr="0017236E">
        <w:rPr>
          <w:b/>
          <w:bCs/>
          <w:sz w:val="20"/>
          <w:szCs w:val="20"/>
        </w:rPr>
        <w:t>.pbix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4709667B" w:rsidR="00327BCE" w:rsidRDefault="0049406D" w:rsidP="00831403">
      <w:pPr>
        <w:pStyle w:val="ImageforStep"/>
      </w:pPr>
      <w:r>
        <w:rPr>
          <w:noProof/>
        </w:rPr>
        <w:drawing>
          <wp:inline distT="0" distB="0" distL="0" distR="0" wp14:anchorId="1ED63796" wp14:editId="0E878138">
            <wp:extent cx="3207658" cy="8690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1B86F06C" w:rsidR="00327BCE" w:rsidRDefault="0017236E" w:rsidP="0092469E">
      <w:pPr>
        <w:pStyle w:val="LabStepNumbered"/>
        <w:rPr>
          <w:sz w:val="20"/>
          <w:szCs w:val="20"/>
        </w:rPr>
      </w:pPr>
      <w:r>
        <w:rPr>
          <w:sz w:val="20"/>
          <w:szCs w:val="20"/>
        </w:rPr>
        <w:t xml:space="preserve">Publish the </w:t>
      </w:r>
      <w:r w:rsidR="00D64C1E">
        <w:rPr>
          <w:b/>
          <w:bCs/>
          <w:sz w:val="20"/>
          <w:szCs w:val="20"/>
        </w:rPr>
        <w:t>Product Sales</w:t>
      </w:r>
      <w:r w:rsidRPr="0017236E">
        <w:rPr>
          <w:b/>
          <w:bCs/>
          <w:sz w:val="20"/>
          <w:szCs w:val="20"/>
        </w:rPr>
        <w:t>.pbix</w:t>
      </w:r>
      <w:r>
        <w:rPr>
          <w:sz w:val="20"/>
          <w:szCs w:val="20"/>
        </w:rPr>
        <w:t xml:space="preserve"> project to push the changes to the project’s translations to the Power BI Service.</w:t>
      </w:r>
    </w:p>
    <w:p w14:paraId="098B9E58" w14:textId="2144139B" w:rsidR="00327BCE" w:rsidRDefault="0049406D" w:rsidP="00831403">
      <w:pPr>
        <w:pStyle w:val="ImageforStep"/>
      </w:pPr>
      <w:r>
        <w:rPr>
          <w:noProof/>
        </w:rPr>
        <w:drawing>
          <wp:inline distT="0" distB="0" distL="0" distR="0" wp14:anchorId="68759BDF" wp14:editId="20339B6D">
            <wp:extent cx="4011561" cy="664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1174" cy="666468"/>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6D6C22B5" w:rsidR="00327BCE" w:rsidRDefault="0017143E" w:rsidP="00831403">
      <w:pPr>
        <w:pStyle w:val="ImageforStep"/>
      </w:pPr>
      <w:r>
        <w:rPr>
          <w:noProof/>
        </w:rPr>
        <w:drawing>
          <wp:inline distT="0" distB="0" distL="0" distR="0" wp14:anchorId="065C49BA" wp14:editId="3958620F">
            <wp:extent cx="1575701" cy="10014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5013" cy="1007404"/>
                    </a:xfrm>
                    <a:prstGeom prst="rect">
                      <a:avLst/>
                    </a:prstGeom>
                    <a:noFill/>
                    <a:ln>
                      <a:noFill/>
                    </a:ln>
                  </pic:spPr>
                </pic:pic>
              </a:graphicData>
            </a:graphic>
          </wp:inline>
        </w:drawing>
      </w:r>
    </w:p>
    <w:p w14:paraId="4DD26446" w14:textId="0D513F64"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7E54AB1" w14:textId="6C9D29A0" w:rsidR="00DA2EE6" w:rsidRDefault="0017143E" w:rsidP="00831403">
      <w:pPr>
        <w:pStyle w:val="ImageforStep"/>
      </w:pPr>
      <w:r>
        <w:rPr>
          <w:noProof/>
        </w:rPr>
        <w:drawing>
          <wp:inline distT="0" distB="0" distL="0" distR="0" wp14:anchorId="28BA546F" wp14:editId="4A3B0916">
            <wp:extent cx="1524000" cy="973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39126" cy="983275"/>
                    </a:xfrm>
                    <a:prstGeom prst="rect">
                      <a:avLst/>
                    </a:prstGeom>
                    <a:noFill/>
                    <a:ln>
                      <a:noFill/>
                    </a:ln>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3860FC37" w:rsidR="00DA2EE6" w:rsidRDefault="0017143E" w:rsidP="00831403">
      <w:pPr>
        <w:pStyle w:val="ImageforStep"/>
      </w:pPr>
      <w:r>
        <w:rPr>
          <w:noProof/>
        </w:rPr>
        <w:drawing>
          <wp:inline distT="0" distB="0" distL="0" distR="0" wp14:anchorId="7BB8907C" wp14:editId="7065FEA1">
            <wp:extent cx="4154149" cy="2738664"/>
            <wp:effectExtent l="19050" t="19050" r="0" b="508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45"/>
                    <a:stretch>
                      <a:fillRect/>
                    </a:stretch>
                  </pic:blipFill>
                  <pic:spPr>
                    <a:xfrm>
                      <a:off x="0" y="0"/>
                      <a:ext cx="4191711" cy="2763427"/>
                    </a:xfrm>
                    <a:prstGeom prst="rect">
                      <a:avLst/>
                    </a:prstGeom>
                    <a:ln>
                      <a:solidFill>
                        <a:schemeClr val="tx1"/>
                      </a:solid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3D2CEB">
      <w:pPr>
        <w:pStyle w:val="LabStepNumbered"/>
      </w:pPr>
      <w:r>
        <w:lastRenderedPageBreak/>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1BCC5D06" w:rsidR="00DA2EE6" w:rsidRDefault="007B5043" w:rsidP="00831403">
      <w:pPr>
        <w:pStyle w:val="ImageforStep"/>
      </w:pPr>
      <w:r>
        <w:rPr>
          <w:noProof/>
        </w:rPr>
        <w:drawing>
          <wp:inline distT="0" distB="0" distL="0" distR="0" wp14:anchorId="021D5963" wp14:editId="0C2EECA9">
            <wp:extent cx="5449570" cy="1132044"/>
            <wp:effectExtent l="19050" t="1905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2168" cy="1134661"/>
                    </a:xfrm>
                    <a:prstGeom prst="rect">
                      <a:avLst/>
                    </a:prstGeom>
                    <a:noFill/>
                    <a:ln>
                      <a:solidFill>
                        <a:schemeClr val="tx1"/>
                      </a:solid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7F872719" w:rsidR="00683B26" w:rsidRDefault="00783B23" w:rsidP="0092469E">
      <w:pPr>
        <w:pStyle w:val="LabStepNumbered"/>
        <w:rPr>
          <w:sz w:val="20"/>
          <w:szCs w:val="20"/>
        </w:rPr>
      </w:pPr>
      <w:r>
        <w:rPr>
          <w:sz w:val="20"/>
          <w:szCs w:val="20"/>
        </w:rPr>
        <w:t xml:space="preserve">Inspect the Card visuals at the bottom of the Sales Summary page. </w:t>
      </w:r>
      <w:r w:rsidR="00742E8E">
        <w:rPr>
          <w:sz w:val="20"/>
          <w:szCs w:val="20"/>
        </w:rPr>
        <w:t xml:space="preserve">Verify the </w:t>
      </w:r>
      <w:r w:rsidR="00683B26">
        <w:rPr>
          <w:sz w:val="20"/>
          <w:szCs w:val="20"/>
        </w:rPr>
        <w:t xml:space="preserve">column and measure </w:t>
      </w:r>
      <w:r w:rsidR="00742E8E">
        <w:rPr>
          <w:sz w:val="20"/>
          <w:szCs w:val="20"/>
        </w:rPr>
        <w:t xml:space="preserve">names are </w:t>
      </w:r>
      <w:r w:rsidR="00683B26">
        <w:rPr>
          <w:sz w:val="20"/>
          <w:szCs w:val="20"/>
        </w:rPr>
        <w:t xml:space="preserve">displayed </w:t>
      </w:r>
      <w:r w:rsidR="00742E8E">
        <w:rPr>
          <w:sz w:val="20"/>
          <w:szCs w:val="20"/>
        </w:rPr>
        <w:t xml:space="preserve">with </w:t>
      </w:r>
      <w:r w:rsidR="00BB1176">
        <w:rPr>
          <w:sz w:val="20"/>
          <w:szCs w:val="20"/>
        </w:rPr>
        <w:t xml:space="preserve">the </w:t>
      </w:r>
      <w:r w:rsidR="00683B26">
        <w:rPr>
          <w:sz w:val="20"/>
          <w:szCs w:val="20"/>
        </w:rPr>
        <w:t>Spanish</w:t>
      </w:r>
      <w:r w:rsidR="00742E8E">
        <w:rPr>
          <w:sz w:val="20"/>
          <w:szCs w:val="20"/>
        </w:rPr>
        <w:t xml:space="preserve"> translations</w:t>
      </w:r>
      <w:r w:rsidR="00BB1176">
        <w:rPr>
          <w:sz w:val="20"/>
          <w:szCs w:val="20"/>
        </w:rPr>
        <w:t xml:space="preserve"> you added</w:t>
      </w:r>
      <w:r w:rsidR="00683B26">
        <w:rPr>
          <w:sz w:val="20"/>
          <w:szCs w:val="20"/>
        </w:rPr>
        <w:t>.</w:t>
      </w:r>
    </w:p>
    <w:p w14:paraId="0CEA41B0" w14:textId="41A6A272" w:rsidR="007B5043" w:rsidRDefault="007B5043" w:rsidP="00831403">
      <w:pPr>
        <w:pStyle w:val="ImageforStep"/>
        <w:rPr>
          <w:noProof/>
        </w:rPr>
      </w:pPr>
      <w:r>
        <w:rPr>
          <w:noProof/>
        </w:rPr>
        <w:drawing>
          <wp:inline distT="0" distB="0" distL="0" distR="0" wp14:anchorId="234782D0" wp14:editId="46251E32">
            <wp:extent cx="5525729" cy="4102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6737" cy="422978"/>
                    </a:xfrm>
                    <a:prstGeom prst="rect">
                      <a:avLst/>
                    </a:prstGeom>
                    <a:noFill/>
                    <a:ln>
                      <a:noFill/>
                    </a:ln>
                  </pic:spPr>
                </pic:pic>
              </a:graphicData>
            </a:graphic>
          </wp:inline>
        </w:drawing>
      </w:r>
    </w:p>
    <w:p w14:paraId="30B2B878" w14:textId="0DD4D912" w:rsidR="003D2CEB" w:rsidRDefault="00783B23" w:rsidP="005542A6">
      <w:pPr>
        <w:pStyle w:val="LabStepNumbered"/>
        <w:rPr>
          <w:noProof/>
        </w:rPr>
      </w:pPr>
      <w:r w:rsidRPr="00783B23">
        <w:rPr>
          <w:sz w:val="20"/>
          <w:szCs w:val="20"/>
        </w:rPr>
        <w:t xml:space="preserve">Inspect the </w:t>
      </w:r>
      <w:r w:rsidRPr="00783B23">
        <w:rPr>
          <w:sz w:val="20"/>
          <w:szCs w:val="20"/>
        </w:rPr>
        <w:t>column headers in the Table visual</w:t>
      </w:r>
      <w:r w:rsidRPr="00783B23">
        <w:rPr>
          <w:sz w:val="20"/>
          <w:szCs w:val="20"/>
        </w:rPr>
        <w:t>. Verify the column and measure names are displayed with the Spanish translations you added.</w:t>
      </w:r>
    </w:p>
    <w:p w14:paraId="6137BFC3" w14:textId="725B6E56" w:rsidR="00C85CBD" w:rsidRDefault="007B5043" w:rsidP="00831403">
      <w:pPr>
        <w:pStyle w:val="ImageforStep"/>
      </w:pPr>
      <w:r>
        <w:rPr>
          <w:noProof/>
        </w:rPr>
        <w:drawing>
          <wp:inline distT="0" distB="0" distL="0" distR="0" wp14:anchorId="41F177CE" wp14:editId="527079FB">
            <wp:extent cx="5803490" cy="9683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4920" cy="973568"/>
                    </a:xfrm>
                    <a:prstGeom prst="rect">
                      <a:avLst/>
                    </a:prstGeom>
                    <a:noFill/>
                    <a:ln>
                      <a:noFill/>
                    </a:ln>
                  </pic:spPr>
                </pic:pic>
              </a:graphicData>
            </a:graphic>
          </wp:inline>
        </w:drawing>
      </w:r>
    </w:p>
    <w:p w14:paraId="38A4DCE4" w14:textId="0AE518FA" w:rsidR="003D2CEB" w:rsidRDefault="00783B23" w:rsidP="003D2CEB">
      <w:pPr>
        <w:pStyle w:val="LabStepNumbered"/>
      </w:pPr>
      <w:r w:rsidRPr="00783B23">
        <w:rPr>
          <w:sz w:val="20"/>
          <w:szCs w:val="20"/>
        </w:rPr>
        <w:t xml:space="preserve">Inspect the </w:t>
      </w:r>
      <w:r>
        <w:rPr>
          <w:sz w:val="20"/>
          <w:szCs w:val="20"/>
        </w:rPr>
        <w:t xml:space="preserve">Column Chart </w:t>
      </w:r>
      <w:r w:rsidRPr="00783B23">
        <w:rPr>
          <w:sz w:val="20"/>
          <w:szCs w:val="20"/>
        </w:rPr>
        <w:t xml:space="preserve">visual. Verify the </w:t>
      </w:r>
      <w:r>
        <w:rPr>
          <w:sz w:val="20"/>
          <w:szCs w:val="20"/>
        </w:rPr>
        <w:t xml:space="preserve">title and legend title </w:t>
      </w:r>
      <w:r w:rsidRPr="00783B23">
        <w:rPr>
          <w:sz w:val="20"/>
          <w:szCs w:val="20"/>
        </w:rPr>
        <w:t>are displayed with the Spanish translations.</w:t>
      </w:r>
    </w:p>
    <w:p w14:paraId="574B8754" w14:textId="4CFCC13B" w:rsidR="007B5043" w:rsidRDefault="007B5043" w:rsidP="00831403">
      <w:pPr>
        <w:pStyle w:val="ImageforStep"/>
      </w:pPr>
      <w:r>
        <w:rPr>
          <w:noProof/>
        </w:rPr>
        <w:drawing>
          <wp:inline distT="0" distB="0" distL="0" distR="0" wp14:anchorId="74F83F77" wp14:editId="18032DB2">
            <wp:extent cx="5117691" cy="12670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8434" cy="1274701"/>
                    </a:xfrm>
                    <a:prstGeom prst="rect">
                      <a:avLst/>
                    </a:prstGeom>
                    <a:noFill/>
                    <a:ln>
                      <a:noFill/>
                    </a:ln>
                  </pic:spPr>
                </pic:pic>
              </a:graphicData>
            </a:graphic>
          </wp:inline>
        </w:drawing>
      </w:r>
    </w:p>
    <w:p w14:paraId="178DDDC9" w14:textId="64ECA64F" w:rsidR="003D2CEB" w:rsidRDefault="00783B23" w:rsidP="003D2CEB">
      <w:pPr>
        <w:pStyle w:val="LabStepNumbered"/>
      </w:pPr>
      <w:r>
        <w:t xml:space="preserve">Navigate to the </w:t>
      </w:r>
      <w:r w:rsidRPr="00783B23">
        <w:rPr>
          <w:b/>
          <w:bCs/>
        </w:rPr>
        <w:t>Sales By Category</w:t>
      </w:r>
      <w:r>
        <w:t xml:space="preserve"> page.</w:t>
      </w:r>
    </w:p>
    <w:p w14:paraId="65B5098D" w14:textId="46AF9ACE" w:rsidR="00783B23" w:rsidRDefault="00783B23" w:rsidP="003D2CEB">
      <w:pPr>
        <w:pStyle w:val="LabStepNumbered"/>
      </w:pPr>
      <w:r>
        <w:t>You should see the title of the Bar Chart visual is not translated because the text for the title is hard-coded in the report.</w:t>
      </w:r>
    </w:p>
    <w:p w14:paraId="5A07460E" w14:textId="092484CA" w:rsidR="007B5043" w:rsidRDefault="007B5043" w:rsidP="00831403">
      <w:pPr>
        <w:pStyle w:val="ImageforStep"/>
      </w:pPr>
      <w:r>
        <w:rPr>
          <w:noProof/>
        </w:rPr>
        <w:drawing>
          <wp:inline distT="0" distB="0" distL="0" distR="0" wp14:anchorId="1924890F" wp14:editId="3C2FA70A">
            <wp:extent cx="5825613" cy="1178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6482" cy="1185085"/>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r>
        <w:lastRenderedPageBreak/>
        <w:t xml:space="preserve">Exercise </w:t>
      </w:r>
      <w:r w:rsidR="001E2C9A">
        <w:t>2</w:t>
      </w:r>
      <w:r>
        <w:t>: Generating Machine Translations</w:t>
      </w:r>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rsidP="00494C91">
      <w:pPr>
        <w:pStyle w:val="LabStepNumbered"/>
        <w:numPr>
          <w:ilvl w:val="0"/>
          <w:numId w:val="35"/>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588BFD6D">
            <wp:extent cx="2975429" cy="9499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9651" cy="957654"/>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56B456FA">
            <wp:extent cx="3618779" cy="1449974"/>
            <wp:effectExtent l="19050" t="1905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9215" cy="1462169"/>
                    </a:xfrm>
                    <a:prstGeom prst="rect">
                      <a:avLst/>
                    </a:prstGeom>
                    <a:noFill/>
                    <a:ln>
                      <a:solidFill>
                        <a:schemeClr val="tx1"/>
                      </a:solid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19FAA3FF" w:rsidR="008E2A6B" w:rsidRDefault="00667E22" w:rsidP="008E2A6B">
      <w:pPr>
        <w:pStyle w:val="ImageforStep"/>
      </w:pPr>
      <w:r>
        <w:rPr>
          <w:noProof/>
        </w:rPr>
        <w:drawing>
          <wp:inline distT="0" distB="0" distL="0" distR="0" wp14:anchorId="5E0DB759" wp14:editId="2479B800">
            <wp:extent cx="3238191" cy="1770979"/>
            <wp:effectExtent l="19050" t="19050" r="63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8350" cy="1776535"/>
                    </a:xfrm>
                    <a:prstGeom prst="rect">
                      <a:avLst/>
                    </a:prstGeom>
                    <a:noFill/>
                    <a:ln>
                      <a:solidFill>
                        <a:schemeClr val="tx1"/>
                      </a:solid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B061DBF">
            <wp:extent cx="4227927" cy="1595337"/>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7546" cy="1602740"/>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4D101409" w:rsidR="0027549F" w:rsidRDefault="00667E22" w:rsidP="0027549F">
      <w:pPr>
        <w:pStyle w:val="ImageforStep"/>
      </w:pPr>
      <w:r>
        <w:rPr>
          <w:noProof/>
        </w:rPr>
        <w:drawing>
          <wp:inline distT="0" distB="0" distL="0" distR="0" wp14:anchorId="48835EEA" wp14:editId="1CF07FEA">
            <wp:extent cx="4473146" cy="130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3908" cy="1310099"/>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B95A673" w:rsidR="008B3977" w:rsidRDefault="00667E22" w:rsidP="008B3977">
      <w:pPr>
        <w:pStyle w:val="ImageforStep"/>
      </w:pPr>
      <w:r>
        <w:rPr>
          <w:noProof/>
        </w:rPr>
        <w:drawing>
          <wp:inline distT="0" distB="0" distL="0" distR="0" wp14:anchorId="0A590E8E" wp14:editId="5ED311C2">
            <wp:extent cx="4586828" cy="13601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9952" cy="1369969"/>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4FC454FF"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and </w:t>
      </w:r>
      <w:r w:rsidR="00667E22" w:rsidRPr="00CA26AB">
        <w:rPr>
          <w:b/>
          <w:bCs/>
          <w:sz w:val="20"/>
          <w:szCs w:val="20"/>
        </w:rPr>
        <w:t>German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63F1681C" w:rsidR="00CA26AB" w:rsidRDefault="00667E22" w:rsidP="00CA26AB">
      <w:pPr>
        <w:pStyle w:val="ImageforStep"/>
      </w:pPr>
      <w:r>
        <w:rPr>
          <w:noProof/>
        </w:rPr>
        <w:drawing>
          <wp:inline distT="0" distB="0" distL="0" distR="0" wp14:anchorId="7273107A" wp14:editId="7061141A">
            <wp:extent cx="1714998" cy="175960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32835" cy="1777903"/>
                    </a:xfrm>
                    <a:prstGeom prst="rect">
                      <a:avLst/>
                    </a:prstGeom>
                    <a:noFill/>
                    <a:ln>
                      <a:noFill/>
                    </a:ln>
                  </pic:spPr>
                </pic:pic>
              </a:graphicData>
            </a:graphic>
          </wp:inline>
        </w:drawing>
      </w:r>
    </w:p>
    <w:p w14:paraId="4EF8A502" w14:textId="0F4D6325"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w:t>
      </w:r>
      <w:r w:rsidR="00667E22">
        <w:rPr>
          <w:sz w:val="20"/>
          <w:szCs w:val="20"/>
        </w:rPr>
        <w:t xml:space="preserve">two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01A60810" w:rsidR="008B3977" w:rsidRDefault="007E0A0B" w:rsidP="008B3977">
      <w:pPr>
        <w:pStyle w:val="ImageforStep"/>
      </w:pPr>
      <w:r>
        <w:rPr>
          <w:noProof/>
        </w:rPr>
        <w:drawing>
          <wp:inline distT="0" distB="0" distL="0" distR="0" wp14:anchorId="79583646" wp14:editId="57BF838B">
            <wp:extent cx="6238971" cy="20709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69184" cy="2081021"/>
                    </a:xfrm>
                    <a:prstGeom prst="rect">
                      <a:avLst/>
                    </a:prstGeom>
                    <a:noFill/>
                    <a:ln>
                      <a:noFill/>
                    </a:ln>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467322BC" w:rsidR="0027549F" w:rsidRDefault="007E0A0B" w:rsidP="003C04D8">
      <w:pPr>
        <w:pStyle w:val="ImageforStep"/>
      </w:pPr>
      <w:r>
        <w:rPr>
          <w:noProof/>
        </w:rPr>
        <w:drawing>
          <wp:inline distT="0" distB="0" distL="0" distR="0" wp14:anchorId="7B45B640" wp14:editId="069BB468">
            <wp:extent cx="4829020" cy="130923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9318" cy="1317453"/>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36BFFBDA" w:rsidR="0027549F" w:rsidRDefault="007E0A0B" w:rsidP="003C04D8">
      <w:pPr>
        <w:pStyle w:val="ImageforStep"/>
      </w:pPr>
      <w:r>
        <w:rPr>
          <w:noProof/>
        </w:rPr>
        <w:drawing>
          <wp:inline distT="0" distB="0" distL="0" distR="0" wp14:anchorId="246751D6" wp14:editId="16C757A8">
            <wp:extent cx="4863619" cy="138851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8796" cy="1404264"/>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77034E71" w:rsidR="003C04D8" w:rsidRDefault="007E0A0B" w:rsidP="003C04D8">
      <w:pPr>
        <w:pStyle w:val="ImageforStep"/>
      </w:pPr>
      <w:r>
        <w:rPr>
          <w:noProof/>
        </w:rPr>
        <w:drawing>
          <wp:inline distT="0" distB="0" distL="0" distR="0" wp14:anchorId="721C7829" wp14:editId="379B8617">
            <wp:extent cx="4666632" cy="2025550"/>
            <wp:effectExtent l="19050" t="1905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3373" cy="2037157"/>
                    </a:xfrm>
                    <a:prstGeom prst="rect">
                      <a:avLst/>
                    </a:prstGeom>
                    <a:noFill/>
                    <a:ln>
                      <a:solidFill>
                        <a:schemeClr val="tx1"/>
                      </a:solid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2127696D" w:rsidR="0065366F" w:rsidRDefault="00B16964" w:rsidP="0065366F">
      <w:pPr>
        <w:pStyle w:val="ImageforStep"/>
      </w:pPr>
      <w:r>
        <w:rPr>
          <w:noProof/>
        </w:rPr>
        <w:drawing>
          <wp:inline distT="0" distB="0" distL="0" distR="0" wp14:anchorId="642B5B71" wp14:editId="11F6B394">
            <wp:extent cx="4949285" cy="26641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635" cy="2687990"/>
                    </a:xfrm>
                    <a:prstGeom prst="rect">
                      <a:avLst/>
                    </a:prstGeom>
                    <a:noFill/>
                    <a:ln>
                      <a:noFill/>
                    </a:ln>
                  </pic:spPr>
                </pic:pic>
              </a:graphicData>
            </a:graphic>
          </wp:inline>
        </w:drawing>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2C135C60" w:rsidR="0065366F" w:rsidRDefault="00B16964" w:rsidP="0065366F">
      <w:pPr>
        <w:pStyle w:val="ImageforStep"/>
      </w:pPr>
      <w:r>
        <w:rPr>
          <w:noProof/>
        </w:rPr>
        <w:drawing>
          <wp:inline distT="0" distB="0" distL="0" distR="0" wp14:anchorId="7CD57E46" wp14:editId="7FDC5BF7">
            <wp:extent cx="5605025" cy="157323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3438" cy="1578399"/>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0209FEE0" w:rsidR="00316C80" w:rsidRDefault="00B16964" w:rsidP="00316C80">
      <w:pPr>
        <w:pStyle w:val="ImageforStep"/>
      </w:pPr>
      <w:r>
        <w:rPr>
          <w:noProof/>
        </w:rPr>
        <w:drawing>
          <wp:inline distT="0" distB="0" distL="0" distR="0" wp14:anchorId="77DC8899" wp14:editId="45D51227">
            <wp:extent cx="4799364" cy="228721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5053" cy="2294688"/>
                    </a:xfrm>
                    <a:prstGeom prst="rect">
                      <a:avLst/>
                    </a:prstGeom>
                    <a:noFill/>
                    <a:ln>
                      <a:noFill/>
                    </a:ln>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3164A342" w14:textId="77777777" w:rsidR="00B16964" w:rsidRDefault="00B16964" w:rsidP="00B16964">
      <w:pPr>
        <w:pStyle w:val="LabStepNumbered"/>
        <w:rPr>
          <w:sz w:val="20"/>
          <w:szCs w:val="20"/>
        </w:rPr>
      </w:pPr>
      <w:r>
        <w:rPr>
          <w:sz w:val="20"/>
          <w:szCs w:val="20"/>
        </w:rPr>
        <w:t xml:space="preserve">Return to the </w:t>
      </w:r>
      <w:r>
        <w:rPr>
          <w:b/>
          <w:bCs/>
          <w:sz w:val="20"/>
          <w:szCs w:val="20"/>
        </w:rPr>
        <w:t>Product Sales</w:t>
      </w:r>
      <w:r w:rsidRPr="0017236E">
        <w:rPr>
          <w:b/>
          <w:bCs/>
          <w:sz w:val="20"/>
          <w:szCs w:val="20"/>
        </w:rPr>
        <w:t>.pbix</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7CD7E4ED" w14:textId="77777777" w:rsidR="00B16964" w:rsidRDefault="00B16964" w:rsidP="00B16964">
      <w:pPr>
        <w:pStyle w:val="ImageforStep"/>
      </w:pPr>
      <w:r>
        <w:rPr>
          <w:noProof/>
        </w:rPr>
        <w:drawing>
          <wp:inline distT="0" distB="0" distL="0" distR="0" wp14:anchorId="6A1DC958" wp14:editId="13C21AF3">
            <wp:extent cx="3207658" cy="869038"/>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B081744" w14:textId="77777777" w:rsidR="00B16964" w:rsidRDefault="00B16964" w:rsidP="00B16964">
      <w:pPr>
        <w:pStyle w:val="LabExerciseCallout"/>
      </w:pPr>
      <w:r>
        <w:t>Don’t forget to save your work! Did we mention it’s easy to forget to save in Power BI Desktop and to lose your work.</w:t>
      </w:r>
    </w:p>
    <w:p w14:paraId="35C1614D" w14:textId="30DFF89F" w:rsidR="00B16964" w:rsidRDefault="00B16964" w:rsidP="00B16964">
      <w:pPr>
        <w:pStyle w:val="LabStepNumbered"/>
        <w:rPr>
          <w:sz w:val="20"/>
          <w:szCs w:val="20"/>
        </w:rPr>
      </w:pPr>
      <w:r>
        <w:rPr>
          <w:sz w:val="20"/>
          <w:szCs w:val="20"/>
        </w:rPr>
        <w:t xml:space="preserve">Publish the </w:t>
      </w:r>
      <w:r>
        <w:rPr>
          <w:b/>
          <w:bCs/>
          <w:sz w:val="20"/>
          <w:szCs w:val="20"/>
        </w:rPr>
        <w:t>Product Sales</w:t>
      </w:r>
      <w:r w:rsidRPr="0017236E">
        <w:rPr>
          <w:b/>
          <w:bCs/>
          <w:sz w:val="20"/>
          <w:szCs w:val="20"/>
        </w:rPr>
        <w:t>.pbix</w:t>
      </w:r>
      <w:r>
        <w:rPr>
          <w:sz w:val="20"/>
          <w:szCs w:val="20"/>
        </w:rPr>
        <w:t xml:space="preserve"> project to push the changes to the project’s translations to the Power BI Service.</w:t>
      </w:r>
    </w:p>
    <w:p w14:paraId="56BEA070" w14:textId="77777777" w:rsidR="00B16964" w:rsidRDefault="00B16964" w:rsidP="00B16964">
      <w:pPr>
        <w:pStyle w:val="ImageforStep"/>
      </w:pPr>
      <w:r>
        <w:rPr>
          <w:noProof/>
        </w:rPr>
        <w:drawing>
          <wp:inline distT="0" distB="0" distL="0" distR="0" wp14:anchorId="189097EC" wp14:editId="2260F9A9">
            <wp:extent cx="4861003" cy="805661"/>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3F997589" w14:textId="2F408B71"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lastRenderedPageBreak/>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5"/>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t>The report should load as normal showing all text in English at first.</w:t>
      </w:r>
    </w:p>
    <w:p w14:paraId="21E1D2C5" w14:textId="575969BF" w:rsidR="00316C80" w:rsidRDefault="00B16964" w:rsidP="00316C80">
      <w:pPr>
        <w:pStyle w:val="ImageforStep"/>
      </w:pPr>
      <w:r>
        <w:rPr>
          <w:noProof/>
        </w:rPr>
        <w:drawing>
          <wp:inline distT="0" distB="0" distL="0" distR="0" wp14:anchorId="1C3A9E4E" wp14:editId="30BCCC7D">
            <wp:extent cx="3589123" cy="2327613"/>
            <wp:effectExtent l="19050" t="19050" r="0" b="0"/>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a:blip r:embed="rId66"/>
                    <a:stretch>
                      <a:fillRect/>
                    </a:stretch>
                  </pic:blipFill>
                  <pic:spPr>
                    <a:xfrm>
                      <a:off x="0" y="0"/>
                      <a:ext cx="3604400" cy="2337520"/>
                    </a:xfrm>
                    <a:prstGeom prst="rect">
                      <a:avLst/>
                    </a:prstGeom>
                    <a:ln>
                      <a:solidFill>
                        <a:schemeClr val="tx1"/>
                      </a:solidFill>
                    </a:ln>
                  </pic:spPr>
                </pic:pic>
              </a:graphicData>
            </a:graphic>
          </wp:inline>
        </w:drawing>
      </w:r>
    </w:p>
    <w:p w14:paraId="06186EFE" w14:textId="4394760C" w:rsidR="00316C80" w:rsidRDefault="00316C80" w:rsidP="00316C80">
      <w:pPr>
        <w:pStyle w:val="LabExerciseCallout"/>
      </w:pPr>
      <w:r>
        <w:t>Now, it’s time to test your French</w:t>
      </w:r>
      <w:r w:rsidR="00B16964">
        <w:t xml:space="preserve"> and </w:t>
      </w:r>
      <w:r>
        <w:t>German</w:t>
      </w:r>
      <w:r w:rsidR="00625AC0">
        <w:t xml:space="preserve"> </w:t>
      </w:r>
      <w:r>
        <w:t xml:space="preserve">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1760A3E3" w:rsidR="00DE7BCF" w:rsidRDefault="004F5C4F" w:rsidP="00DE7BCF">
      <w:pPr>
        <w:pStyle w:val="ImageforStep"/>
      </w:pPr>
      <w:r>
        <w:rPr>
          <w:noProof/>
        </w:rPr>
        <w:drawing>
          <wp:inline distT="0" distB="0" distL="0" distR="0" wp14:anchorId="5C456D1F" wp14:editId="4E9445AE">
            <wp:extent cx="5219494" cy="904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6607" cy="91253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1A2D543A" w:rsidR="00316C80" w:rsidRDefault="004F5C4F" w:rsidP="00316C80">
      <w:pPr>
        <w:pStyle w:val="ImageforStep"/>
      </w:pPr>
      <w:r>
        <w:rPr>
          <w:noProof/>
        </w:rPr>
        <w:drawing>
          <wp:inline distT="0" distB="0" distL="0" distR="0" wp14:anchorId="7A2D560B" wp14:editId="744F8D24">
            <wp:extent cx="2926080" cy="163825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45679" cy="1649231"/>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lastRenderedPageBreak/>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317DED4" w:rsidR="00DE7BCF" w:rsidRDefault="004F5C4F" w:rsidP="00DE7BCF">
      <w:pPr>
        <w:pStyle w:val="ImageforStep"/>
      </w:pPr>
      <w:r>
        <w:rPr>
          <w:noProof/>
        </w:rPr>
        <w:drawing>
          <wp:inline distT="0" distB="0" distL="0" distR="0" wp14:anchorId="041EB859" wp14:editId="5CD4B15C">
            <wp:extent cx="5348004" cy="10534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70726" cy="1057916"/>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t xml:space="preserve">Verify the column and measure names in columns headings are displayed with the </w:t>
      </w:r>
      <w:r w:rsidR="00EA39E9">
        <w:rPr>
          <w:sz w:val="20"/>
          <w:szCs w:val="20"/>
        </w:rPr>
        <w:t>German</w:t>
      </w:r>
      <w:r>
        <w:rPr>
          <w:sz w:val="20"/>
          <w:szCs w:val="20"/>
        </w:rPr>
        <w:t xml:space="preserve"> translations.</w:t>
      </w:r>
    </w:p>
    <w:p w14:paraId="2FD3708D" w14:textId="73226A91" w:rsidR="00DE7BCF" w:rsidRDefault="00C61DD8" w:rsidP="00DE7BCF">
      <w:pPr>
        <w:pStyle w:val="ImageforStep"/>
      </w:pPr>
      <w:r>
        <w:rPr>
          <w:noProof/>
        </w:rPr>
        <w:drawing>
          <wp:inline distT="0" distB="0" distL="0" distR="0" wp14:anchorId="7CDDEB77" wp14:editId="578E4C45">
            <wp:extent cx="3429403" cy="1950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62633" cy="1969622"/>
                    </a:xfrm>
                    <a:prstGeom prst="rect">
                      <a:avLst/>
                    </a:prstGeom>
                    <a:noFill/>
                    <a:ln>
                      <a:noFill/>
                    </a:ln>
                  </pic:spPr>
                </pic:pic>
              </a:graphicData>
            </a:graphic>
          </wp:inline>
        </w:drawing>
      </w:r>
    </w:p>
    <w:p w14:paraId="0A5F39E2" w14:textId="5DFB6218" w:rsidR="000A6D59" w:rsidRDefault="000A6D59" w:rsidP="000A6D59">
      <w:pPr>
        <w:pStyle w:val="LabStepNumbered"/>
      </w:pPr>
      <w:r>
        <w:t>Take a moment to appreciate how the date and numeric formatting automatically changes across all four regional locales.</w:t>
      </w:r>
    </w:p>
    <w:p w14:paraId="085E49D7" w14:textId="1F7CD550" w:rsidR="000A6D59" w:rsidRDefault="000A6D59" w:rsidP="00DE7BCF">
      <w:pPr>
        <w:pStyle w:val="ImageforStep"/>
      </w:pPr>
      <w:r>
        <w:rPr>
          <w:noProof/>
        </w:rPr>
        <w:drawing>
          <wp:inline distT="0" distB="0" distL="0" distR="0" wp14:anchorId="02EC14A8" wp14:editId="33983E8E">
            <wp:extent cx="5675901" cy="16215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5259" cy="1638494"/>
                    </a:xfrm>
                    <a:prstGeom prst="rect">
                      <a:avLst/>
                    </a:prstGeom>
                    <a:noFill/>
                    <a:ln>
                      <a:noFill/>
                    </a:ln>
                  </pic:spPr>
                </pic:pic>
              </a:graphicData>
            </a:graphic>
          </wp:inline>
        </w:drawing>
      </w:r>
    </w:p>
    <w:p w14:paraId="4F78E022" w14:textId="73EA0082" w:rsidR="00316C80" w:rsidRDefault="00316C80" w:rsidP="00316C80">
      <w:pPr>
        <w:pStyle w:val="LabExerciseCallout"/>
      </w:pPr>
      <w:r>
        <w:t xml:space="preserve">You have now successfully added the metadata translations to display this report in </w:t>
      </w:r>
      <w:r w:rsidR="000A6D59">
        <w:t>four</w:t>
      </w:r>
      <w:r w:rsidR="00FB5839">
        <w:t xml:space="preserve"> different languages</w:t>
      </w:r>
      <w:r>
        <w:t xml:space="preserve">. </w:t>
      </w:r>
      <w:r w:rsidR="00EA39E9">
        <w:t>Through</w:t>
      </w:r>
      <w:r w:rsidR="00FB5839">
        <w:t>out</w:t>
      </w:r>
      <w:r w:rsidR="00EA39E9">
        <w:t xml:space="preserve"> these lab exercises, you will continue to test all </w:t>
      </w:r>
      <w:r w:rsidR="000A6D59">
        <w:t xml:space="preserve">four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0A09A86F" w:rsidR="00E779C5" w:rsidRDefault="002A68D6" w:rsidP="00E779C5">
      <w:pPr>
        <w:pStyle w:val="ImageforStep"/>
      </w:pPr>
      <w:r>
        <w:rPr>
          <w:noProof/>
        </w:rPr>
        <w:drawing>
          <wp:inline distT="0" distB="0" distL="0" distR="0" wp14:anchorId="0B56FD8D" wp14:editId="5E2075CE">
            <wp:extent cx="6509388" cy="12801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50896" cy="1288323"/>
                    </a:xfrm>
                    <a:prstGeom prst="rect">
                      <a:avLst/>
                    </a:prstGeom>
                    <a:noFill/>
                    <a:ln>
                      <a:no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r>
        <w:lastRenderedPageBreak/>
        <w:t xml:space="preserve">Exercise </w:t>
      </w:r>
      <w:r w:rsidR="001E2C9A">
        <w:t>3</w:t>
      </w:r>
      <w:r>
        <w:t>: Creating and Testing Report Label Translations</w:t>
      </w:r>
    </w:p>
    <w:p w14:paraId="42049424" w14:textId="2E41D24C" w:rsidR="0092469E" w:rsidRDefault="0092469E" w:rsidP="005C50D0">
      <w:pPr>
        <w:pStyle w:val="LabExerciseLeadIn"/>
      </w:pPr>
      <w:r>
        <w:t>In this exercise</w:t>
      </w:r>
      <w:r w:rsidR="005C50D0">
        <w:t xml:space="preserve">, </w:t>
      </w:r>
      <w:r w:rsidR="002E5432">
        <w:t xml:space="preserve">you will work through the process of adding report label translations. You will add translations for the report title which is </w:t>
      </w:r>
      <w:r w:rsidR="002E5432" w:rsidRPr="002E5432">
        <w:rPr>
          <w:b/>
          <w:bCs/>
        </w:rPr>
        <w:t>Product Sales Report</w:t>
      </w:r>
      <w:r w:rsidR="002E5432">
        <w:t xml:space="preserve"> and for the title of the table visual which is </w:t>
      </w:r>
      <w:r w:rsidR="002E5432" w:rsidRPr="002E5432">
        <w:rPr>
          <w:b/>
          <w:bCs/>
        </w:rPr>
        <w:t>Product List by Sales Revenue</w:t>
      </w:r>
      <w:r w:rsidR="002E5432">
        <w:t>.</w:t>
      </w:r>
      <w:r w:rsidR="006810E2">
        <w:t xml:space="preserve"> This will give you experience working with the localized labels table strategy that Translations Builder uses to quickly and easily implement report label translations.</w:t>
      </w:r>
    </w:p>
    <w:p w14:paraId="46629FC1" w14:textId="52C0ECBF" w:rsidR="0092469E" w:rsidRPr="0092469E" w:rsidRDefault="006810E2" w:rsidP="0092469E">
      <w:pPr>
        <w:pStyle w:val="LabStepNumbered"/>
        <w:numPr>
          <w:ilvl w:val="0"/>
          <w:numId w:val="33"/>
        </w:numPr>
        <w:rPr>
          <w:sz w:val="20"/>
          <w:szCs w:val="20"/>
        </w:rPr>
      </w:pPr>
      <w:r>
        <w:rPr>
          <w:sz w:val="20"/>
          <w:szCs w:val="20"/>
        </w:rPr>
        <w:t xml:space="preserve">Return to </w:t>
      </w:r>
      <w:r w:rsidR="002E5432">
        <w:rPr>
          <w:sz w:val="20"/>
          <w:szCs w:val="20"/>
        </w:rPr>
        <w:t xml:space="preserve">the </w:t>
      </w:r>
      <w:r w:rsidR="00D64C1E">
        <w:rPr>
          <w:b/>
          <w:bCs/>
          <w:sz w:val="20"/>
          <w:szCs w:val="20"/>
        </w:rPr>
        <w:t>Product Sales</w:t>
      </w:r>
      <w:r w:rsidR="002E5432" w:rsidRPr="006810E2">
        <w:rPr>
          <w:b/>
          <w:bCs/>
          <w:sz w:val="20"/>
          <w:szCs w:val="20"/>
        </w:rPr>
        <w:t>.pbix</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3B6A689A" w14:textId="1E5444D7" w:rsidR="006810E2" w:rsidRDefault="006810E2" w:rsidP="0092469E">
      <w:pPr>
        <w:pStyle w:val="LabStepNumbered"/>
        <w:rPr>
          <w:sz w:val="20"/>
          <w:szCs w:val="20"/>
        </w:rPr>
      </w:pPr>
      <w:r>
        <w:rPr>
          <w:sz w:val="20"/>
          <w:szCs w:val="20"/>
        </w:rPr>
        <w:t xml:space="preserve">The text </w:t>
      </w:r>
      <w:r w:rsidRPr="006810E2">
        <w:rPr>
          <w:b/>
          <w:bCs/>
          <w:sz w:val="20"/>
          <w:szCs w:val="20"/>
        </w:rPr>
        <w:t>Product Sales Report</w:t>
      </w:r>
      <w:r>
        <w:rPr>
          <w:sz w:val="20"/>
          <w:szCs w:val="20"/>
        </w:rPr>
        <w:t xml:space="preserve"> is displayed with a rectangle shape object.</w:t>
      </w:r>
    </w:p>
    <w:p w14:paraId="21E1C041" w14:textId="53A3A149" w:rsidR="002A68D6" w:rsidRDefault="002A68D6" w:rsidP="002A68D6">
      <w:pPr>
        <w:pStyle w:val="ImageforStep"/>
      </w:pPr>
      <w:r>
        <w:rPr>
          <w:noProof/>
        </w:rPr>
        <w:drawing>
          <wp:inline distT="0" distB="0" distL="0" distR="0" wp14:anchorId="0397E49C" wp14:editId="4F5815F8">
            <wp:extent cx="5693664" cy="4354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6378" cy="443316"/>
                    </a:xfrm>
                    <a:prstGeom prst="rect">
                      <a:avLst/>
                    </a:prstGeom>
                    <a:noFill/>
                    <a:ln>
                      <a:noFill/>
                    </a:ln>
                  </pic:spPr>
                </pic:pic>
              </a:graphicData>
            </a:graphic>
          </wp:inline>
        </w:drawing>
      </w:r>
    </w:p>
    <w:p w14:paraId="509782A8" w14:textId="19AFFD82" w:rsidR="0092469E" w:rsidRDefault="006810E2" w:rsidP="0092469E">
      <w:pPr>
        <w:pStyle w:val="LabStepNumbered"/>
        <w:rPr>
          <w:sz w:val="20"/>
          <w:szCs w:val="20"/>
        </w:rPr>
      </w:pPr>
      <w:r>
        <w:rPr>
          <w:sz w:val="20"/>
          <w:szCs w:val="20"/>
        </w:rPr>
        <w:t xml:space="preserve">The text </w:t>
      </w:r>
      <w:r w:rsidRPr="006810E2">
        <w:rPr>
          <w:b/>
          <w:bCs/>
          <w:sz w:val="20"/>
          <w:szCs w:val="20"/>
        </w:rPr>
        <w:t>Product Sales List by Sales Revenue</w:t>
      </w:r>
      <w:r>
        <w:rPr>
          <w:sz w:val="20"/>
          <w:szCs w:val="20"/>
        </w:rPr>
        <w:t xml:space="preserve"> is displayed using the </w:t>
      </w:r>
      <w:r w:rsidRPr="006810E2">
        <w:rPr>
          <w:b/>
          <w:bCs/>
          <w:sz w:val="20"/>
          <w:szCs w:val="20"/>
        </w:rPr>
        <w:t>Title</w:t>
      </w:r>
      <w:r>
        <w:rPr>
          <w:sz w:val="20"/>
          <w:szCs w:val="20"/>
        </w:rPr>
        <w:t xml:space="preserve"> property of the table visual.</w:t>
      </w:r>
    </w:p>
    <w:p w14:paraId="64DB5EB7" w14:textId="1C701D46" w:rsidR="00F7065D" w:rsidRDefault="002A68D6" w:rsidP="00F7065D">
      <w:pPr>
        <w:pStyle w:val="ImageforStep"/>
      </w:pPr>
      <w:r>
        <w:rPr>
          <w:noProof/>
        </w:rPr>
        <w:drawing>
          <wp:inline distT="0" distB="0" distL="0" distR="0" wp14:anchorId="63DD8652" wp14:editId="189977E6">
            <wp:extent cx="5742432" cy="59710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2371" cy="600220"/>
                    </a:xfrm>
                    <a:prstGeom prst="rect">
                      <a:avLst/>
                    </a:prstGeom>
                    <a:noFill/>
                    <a:ln>
                      <a:noFill/>
                    </a:ln>
                  </pic:spPr>
                </pic:pic>
              </a:graphicData>
            </a:graphic>
          </wp:inline>
        </w:drawing>
      </w:r>
    </w:p>
    <w:p w14:paraId="67DBD1F8" w14:textId="12E891A7" w:rsidR="002A68D6" w:rsidRDefault="002A68D6" w:rsidP="00F7065D">
      <w:pPr>
        <w:pStyle w:val="LabStepNumbered"/>
        <w:rPr>
          <w:sz w:val="20"/>
          <w:szCs w:val="20"/>
        </w:rPr>
      </w:pPr>
      <w:r>
        <w:rPr>
          <w:sz w:val="20"/>
          <w:szCs w:val="20"/>
        </w:rPr>
        <w:t>Xxxx</w:t>
      </w:r>
    </w:p>
    <w:p w14:paraId="0123D1C8" w14:textId="77777777" w:rsidR="002A68D6" w:rsidRDefault="002A68D6" w:rsidP="002A68D6">
      <w:pPr>
        <w:pStyle w:val="ImageforStep"/>
      </w:pPr>
    </w:p>
    <w:p w14:paraId="4B7A084F" w14:textId="014FA78F" w:rsidR="00F7065D" w:rsidRDefault="006810E2" w:rsidP="00F7065D">
      <w:pPr>
        <w:pStyle w:val="LabStepNumbered"/>
        <w:rPr>
          <w:sz w:val="20"/>
          <w:szCs w:val="20"/>
        </w:rPr>
      </w:pPr>
      <w:r>
        <w:rPr>
          <w:sz w:val="20"/>
          <w:szCs w:val="20"/>
        </w:rPr>
        <w:t>Now</w:t>
      </w:r>
      <w:r w:rsidR="00EC5B8C">
        <w:rPr>
          <w:sz w:val="20"/>
          <w:szCs w:val="20"/>
        </w:rPr>
        <w:t>,</w:t>
      </w:r>
      <w:r>
        <w:rPr>
          <w:sz w:val="20"/>
          <w:szCs w:val="20"/>
        </w:rPr>
        <w:t xml:space="preserve"> move back to Translations Build</w:t>
      </w:r>
      <w:r w:rsidR="00EC5B8C">
        <w:rPr>
          <w:sz w:val="20"/>
          <w:szCs w:val="20"/>
        </w:rPr>
        <w:t>er</w:t>
      </w:r>
      <w:r>
        <w:rPr>
          <w:sz w:val="20"/>
          <w:szCs w:val="20"/>
        </w:rPr>
        <w:t xml:space="preserve"> and drop down the </w:t>
      </w:r>
      <w:r w:rsidRPr="006810E2">
        <w:rPr>
          <w:b/>
          <w:bCs/>
          <w:sz w:val="20"/>
          <w:szCs w:val="20"/>
        </w:rPr>
        <w:t>Generate Translated Tables</w:t>
      </w:r>
      <w:r>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0D0D0A3E">
            <wp:extent cx="3992919" cy="1553028"/>
            <wp:effectExtent l="0" t="0" r="762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0741" cy="155996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15C020AE">
            <wp:extent cx="2307772" cy="1082603"/>
            <wp:effectExtent l="0" t="0" r="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6"/>
                    <a:stretch>
                      <a:fillRect/>
                    </a:stretch>
                  </pic:blipFill>
                  <pic:spPr>
                    <a:xfrm>
                      <a:off x="0" y="0"/>
                      <a:ext cx="2330559" cy="1093293"/>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77"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0D66970" w:rsidR="00A159A1" w:rsidRDefault="00B4733B" w:rsidP="00A159A1">
      <w:pPr>
        <w:pStyle w:val="ImageforStep"/>
      </w:pPr>
      <w:r>
        <w:rPr>
          <w:noProof/>
        </w:rPr>
        <w:lastRenderedPageBreak/>
        <w:drawing>
          <wp:inline distT="0" distB="0" distL="0" distR="0" wp14:anchorId="78D659E0" wp14:editId="327D6C9E">
            <wp:extent cx="3627120" cy="217828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33744" cy="2182267"/>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r w:rsidRPr="00157FCD">
        <w:rPr>
          <w:b/>
          <w:bCs/>
        </w:rPr>
        <w:t>Ctrl+A</w:t>
      </w:r>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F3DC40">
            <wp:extent cx="3138645" cy="1017917"/>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5516" cy="1026632"/>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07E265DF">
            <wp:extent cx="2473457" cy="1535502"/>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84906" cy="1542609"/>
                    </a:xfrm>
                    <a:prstGeom prst="rect">
                      <a:avLst/>
                    </a:prstGeom>
                    <a:noFill/>
                    <a:ln>
                      <a:noFill/>
                    </a:ln>
                  </pic:spPr>
                </pic:pic>
              </a:graphicData>
            </a:graphic>
          </wp:inline>
        </w:drawing>
      </w:r>
    </w:p>
    <w:p w14:paraId="3069F335" w14:textId="77777777" w:rsidR="00B4733B" w:rsidRPr="00B4733B"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w:t>
      </w:r>
      <w:r w:rsidR="00B4733B">
        <w:rPr>
          <w:sz w:val="20"/>
          <w:szCs w:val="20"/>
        </w:rPr>
        <w:t>following labels separated by line breaks.</w:t>
      </w:r>
    </w:p>
    <w:p w14:paraId="37033867" w14:textId="77777777" w:rsidR="00B4733B" w:rsidRDefault="00B4733B" w:rsidP="00B4733B">
      <w:pPr>
        <w:pStyle w:val="LabStepNumberedLevel2"/>
      </w:pPr>
      <w:r>
        <w:t>Product Sales Report</w:t>
      </w:r>
    </w:p>
    <w:p w14:paraId="11979A38" w14:textId="77777777" w:rsidR="00B4733B" w:rsidRDefault="00B4733B" w:rsidP="00B4733B">
      <w:pPr>
        <w:pStyle w:val="LabStepNumberedLevel2"/>
      </w:pPr>
      <w:r>
        <w:t>Sales Summary</w:t>
      </w:r>
    </w:p>
    <w:p w14:paraId="0003FECF" w14:textId="77777777" w:rsidR="00B4733B" w:rsidRDefault="00B4733B" w:rsidP="00B4733B">
      <w:pPr>
        <w:pStyle w:val="LabStepNumberedLevel2"/>
      </w:pPr>
      <w:r>
        <w:t>Sales By Category</w:t>
      </w:r>
    </w:p>
    <w:p w14:paraId="345301F9" w14:textId="77777777" w:rsidR="00B4733B" w:rsidRDefault="00B4733B" w:rsidP="00B4733B">
      <w:pPr>
        <w:pStyle w:val="LabStepNumberedLevel2"/>
      </w:pPr>
      <w:r>
        <w:t>Sales Over Time</w:t>
      </w:r>
    </w:p>
    <w:p w14:paraId="10BE7B3D" w14:textId="6F7F7ED4" w:rsidR="00B4733B" w:rsidRPr="00B4733B" w:rsidRDefault="00B4733B" w:rsidP="00B4733B">
      <w:pPr>
        <w:pStyle w:val="LabStepNumberedLevel2"/>
      </w:pPr>
      <w:r>
        <w:t>Top Selling Products</w:t>
      </w:r>
    </w:p>
    <w:p w14:paraId="4FE1D04C" w14:textId="4BC23F2C" w:rsidR="00AC0A10" w:rsidRDefault="00655A78" w:rsidP="00AC0A10">
      <w:pPr>
        <w:pStyle w:val="LabStepNumbered"/>
        <w:rPr>
          <w:sz w:val="20"/>
          <w:szCs w:val="20"/>
        </w:rPr>
      </w:pPr>
      <w:r>
        <w:rPr>
          <w:sz w:val="20"/>
          <w:szCs w:val="20"/>
        </w:rPr>
        <w:lastRenderedPageBreak/>
        <w:t xml:space="preserve">Click the </w:t>
      </w:r>
      <w:r w:rsidRPr="00655A78">
        <w:rPr>
          <w:b/>
          <w:bCs/>
          <w:sz w:val="20"/>
          <w:szCs w:val="20"/>
        </w:rPr>
        <w:t>Add Labels</w:t>
      </w:r>
      <w:r>
        <w:rPr>
          <w:sz w:val="20"/>
          <w:szCs w:val="20"/>
        </w:rPr>
        <w:t xml:space="preserve"> button to add the two new labels to your project.</w:t>
      </w:r>
    </w:p>
    <w:p w14:paraId="2500CEA6" w14:textId="72201CEB" w:rsidR="00AC0A10" w:rsidRDefault="00B4733B" w:rsidP="00A404F1">
      <w:pPr>
        <w:pStyle w:val="ImageforStep"/>
      </w:pPr>
      <w:r>
        <w:rPr>
          <w:noProof/>
        </w:rPr>
        <w:drawing>
          <wp:inline distT="0" distB="0" distL="0" distR="0" wp14:anchorId="5C4270ED" wp14:editId="7D758B00">
            <wp:extent cx="3261360" cy="20159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78823" cy="2026704"/>
                    </a:xfrm>
                    <a:prstGeom prst="rect">
                      <a:avLst/>
                    </a:prstGeom>
                    <a:noFill/>
                    <a:ln>
                      <a:noFill/>
                    </a:ln>
                  </pic:spPr>
                </pic:pic>
              </a:graphicData>
            </a:graphic>
          </wp:inline>
        </w:drawing>
      </w:r>
    </w:p>
    <w:p w14:paraId="2B048462" w14:textId="4E075DB7" w:rsidR="00AC0A10" w:rsidRDefault="00655A78" w:rsidP="00AC0A10">
      <w:pPr>
        <w:pStyle w:val="LabStepNumbered"/>
        <w:rPr>
          <w:sz w:val="20"/>
          <w:szCs w:val="20"/>
        </w:rPr>
      </w:pPr>
      <w:r>
        <w:rPr>
          <w:sz w:val="20"/>
          <w:szCs w:val="20"/>
        </w:rPr>
        <w:t xml:space="preserve">You should now see </w:t>
      </w:r>
      <w:r w:rsidR="00405BD8">
        <w:rPr>
          <w:sz w:val="20"/>
          <w:szCs w:val="20"/>
        </w:rPr>
        <w:t>five</w:t>
      </w:r>
      <w:r>
        <w:rPr>
          <w:sz w:val="20"/>
          <w:szCs w:val="20"/>
        </w:rPr>
        <w:t xml:space="preserve"> new rows have been added to the translations gird with the new report labels.</w:t>
      </w:r>
    </w:p>
    <w:p w14:paraId="6060AF42" w14:textId="7617E461" w:rsidR="00A404F1" w:rsidRDefault="00405BD8" w:rsidP="00A404F1">
      <w:pPr>
        <w:pStyle w:val="ImageforStep"/>
      </w:pPr>
      <w:r>
        <w:rPr>
          <w:noProof/>
        </w:rPr>
        <w:drawing>
          <wp:inline distT="0" distB="0" distL="0" distR="0" wp14:anchorId="716751C8" wp14:editId="42206033">
            <wp:extent cx="5590032" cy="171427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4315" cy="1718656"/>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288370F2" w:rsidR="00AC0A10" w:rsidRDefault="00405BD8" w:rsidP="00AC0A10">
      <w:pPr>
        <w:pStyle w:val="ImageforStep"/>
      </w:pPr>
      <w:r>
        <w:rPr>
          <w:noProof/>
        </w:rPr>
        <w:drawing>
          <wp:inline distT="0" distB="0" distL="0" distR="0" wp14:anchorId="5590A943" wp14:editId="29BA55C5">
            <wp:extent cx="5605025" cy="1573231"/>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3438" cy="1578399"/>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3497F451" w:rsidR="00AC0A10" w:rsidRDefault="00405BD8" w:rsidP="00AC0A10">
      <w:pPr>
        <w:pStyle w:val="ImageforStep"/>
      </w:pPr>
      <w:r>
        <w:rPr>
          <w:noProof/>
        </w:rPr>
        <w:lastRenderedPageBreak/>
        <w:drawing>
          <wp:inline distT="0" distB="0" distL="0" distR="0" wp14:anchorId="289F92A3" wp14:editId="37A74E35">
            <wp:extent cx="5620512" cy="251752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26179" cy="2520064"/>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213948DE" w:rsidR="00AC0A10" w:rsidRDefault="00201A01" w:rsidP="00AC0A10">
      <w:pPr>
        <w:pStyle w:val="LabStepNumbered"/>
        <w:rPr>
          <w:sz w:val="20"/>
          <w:szCs w:val="20"/>
        </w:rPr>
      </w:pPr>
      <w:r>
        <w:rPr>
          <w:sz w:val="20"/>
          <w:szCs w:val="20"/>
        </w:rPr>
        <w:t xml:space="preserve">Return to </w:t>
      </w:r>
      <w:r w:rsidR="00405BD8">
        <w:rPr>
          <w:sz w:val="20"/>
          <w:szCs w:val="20"/>
        </w:rPr>
        <w:t xml:space="preserve">the </w:t>
      </w:r>
      <w:r w:rsidR="00405BD8" w:rsidRPr="00405BD8">
        <w:rPr>
          <w:b/>
          <w:bCs/>
          <w:sz w:val="20"/>
          <w:szCs w:val="20"/>
        </w:rPr>
        <w:t>Product Sales.pbix</w:t>
      </w:r>
      <w:r w:rsidR="00405BD8">
        <w:rPr>
          <w:sz w:val="20"/>
          <w:szCs w:val="20"/>
        </w:rPr>
        <w:t xml:space="preserve"> project in </w:t>
      </w:r>
      <w:r>
        <w:rPr>
          <w:sz w:val="20"/>
          <w:szCs w:val="20"/>
        </w:rPr>
        <w:t xml:space="preserve">Power BI Desktop and navigate to </w:t>
      </w:r>
      <w:r w:rsidRPr="00201A01">
        <w:rPr>
          <w:b/>
          <w:bCs/>
          <w:sz w:val="20"/>
          <w:szCs w:val="20"/>
        </w:rPr>
        <w:t>Report 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2CA2E6CF" w:rsidR="00AC0A10" w:rsidRDefault="00405BD8" w:rsidP="00AC0A10">
      <w:pPr>
        <w:pStyle w:val="ImageforStep"/>
      </w:pPr>
      <w:r>
        <w:rPr>
          <w:noProof/>
        </w:rPr>
        <w:drawing>
          <wp:inline distT="0" distB="0" distL="0" distR="0" wp14:anchorId="64BAA0A1" wp14:editId="221FCE80">
            <wp:extent cx="4504944" cy="132377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48857" cy="1336683"/>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466FF023" w:rsidR="00B61762" w:rsidRDefault="00FB728C" w:rsidP="00B61762">
      <w:pPr>
        <w:pStyle w:val="ImageforStep"/>
      </w:pPr>
      <w:r>
        <w:rPr>
          <w:noProof/>
        </w:rPr>
        <w:lastRenderedPageBreak/>
        <w:drawing>
          <wp:inline distT="0" distB="0" distL="0" distR="0" wp14:anchorId="4F5C3EE3" wp14:editId="07E38011">
            <wp:extent cx="4828032" cy="2053368"/>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36825" cy="2057108"/>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443B587E" w:rsidR="00201A01" w:rsidRPr="00E77B26" w:rsidRDefault="00FB728C">
      <w:pPr>
        <w:pStyle w:val="LabStepNumbered"/>
        <w:rPr>
          <w:sz w:val="20"/>
          <w:szCs w:val="20"/>
        </w:rPr>
      </w:pPr>
      <w:r>
        <w:rPr>
          <w:sz w:val="20"/>
          <w:szCs w:val="20"/>
        </w:rPr>
        <w:t xml:space="preserve">Examine the DAX expression behind each of the measures in the </w:t>
      </w:r>
      <w:r w:rsidRPr="000C2D03">
        <w:rPr>
          <w:b/>
          <w:bCs/>
        </w:rPr>
        <w:t xml:space="preserve">Translated Localized Labels </w:t>
      </w:r>
      <w:r>
        <w:rPr>
          <w:sz w:val="20"/>
          <w:szCs w:val="20"/>
        </w:rPr>
        <w:t>table</w:t>
      </w:r>
      <w:r w:rsidR="00E77B26" w:rsidRPr="00E77B26">
        <w:rPr>
          <w:sz w:val="20"/>
          <w:szCs w:val="20"/>
        </w:rPr>
        <w:t>.</w:t>
      </w:r>
    </w:p>
    <w:p w14:paraId="2A76E17F" w14:textId="2BAB7BB5" w:rsidR="00E77B26" w:rsidRDefault="00E77B26" w:rsidP="00E77B26">
      <w:pPr>
        <w:pStyle w:val="LabExerciseCallout"/>
      </w:pPr>
      <w:r>
        <w:t xml:space="preserve">Now that you have created the measures </w:t>
      </w:r>
      <w:r w:rsidR="00EC5B8C">
        <w:t xml:space="preserve">for translation 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1F20B9D1" w14:textId="46B1630E" w:rsidR="00FB728C" w:rsidRDefault="00FB728C" w:rsidP="00AC0A10">
      <w:pPr>
        <w:pStyle w:val="LabStepNumbered"/>
        <w:rPr>
          <w:sz w:val="20"/>
          <w:szCs w:val="20"/>
        </w:rPr>
      </w:pPr>
      <w:r>
        <w:rPr>
          <w:sz w:val="20"/>
          <w:szCs w:val="20"/>
        </w:rPr>
        <w:t>S</w:t>
      </w:r>
    </w:p>
    <w:p w14:paraId="1BB85213" w14:textId="192C1E1D" w:rsidR="00FB728C" w:rsidRDefault="00FB728C" w:rsidP="00FB728C">
      <w:pPr>
        <w:pStyle w:val="ImageforStep"/>
      </w:pPr>
      <w:r>
        <w:rPr>
          <w:noProof/>
        </w:rPr>
        <w:drawing>
          <wp:inline distT="0" distB="0" distL="0" distR="0" wp14:anchorId="1630D8E6" wp14:editId="787D660E">
            <wp:extent cx="3627120" cy="49627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7B5D212C" w14:textId="3605FF52" w:rsidR="00AC0A10" w:rsidRDefault="00E77B26" w:rsidP="00AC0A10">
      <w:pPr>
        <w:pStyle w:val="LabStepNumbered"/>
        <w:rPr>
          <w:sz w:val="20"/>
          <w:szCs w:val="20"/>
        </w:rPr>
      </w:pPr>
      <w:r>
        <w:rPr>
          <w:sz w:val="20"/>
          <w:szCs w:val="20"/>
        </w:rPr>
        <w:t xml:space="preserve">In the report layout, select the large yellow rectangle shape that displays the report title </w:t>
      </w:r>
      <w:r w:rsidRPr="00E77B26">
        <w:rPr>
          <w:b/>
          <w:bCs/>
          <w:sz w:val="20"/>
          <w:szCs w:val="20"/>
        </w:rPr>
        <w:t>Product Sales Report</w:t>
      </w:r>
      <w:r>
        <w:rPr>
          <w:sz w:val="20"/>
          <w:szCs w:val="20"/>
        </w:rPr>
        <w:t>.</w:t>
      </w:r>
    </w:p>
    <w:p w14:paraId="76C76476" w14:textId="6BC7B1FA" w:rsidR="00E77B26" w:rsidRDefault="00E77B26" w:rsidP="00AC0A10">
      <w:pPr>
        <w:pStyle w:val="LabStepNumbered"/>
        <w:rPr>
          <w:sz w:val="20"/>
          <w:szCs w:val="20"/>
        </w:rPr>
      </w:pPr>
      <w:r>
        <w:rPr>
          <w:sz w:val="20"/>
          <w:szCs w:val="20"/>
        </w:rPr>
        <w:t xml:space="preserve">With the rectangle shaped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09636D" w:rsidR="00B61762" w:rsidRDefault="00FB728C" w:rsidP="00B61762">
      <w:pPr>
        <w:pStyle w:val="ImageforStep"/>
      </w:pPr>
      <w:r>
        <w:rPr>
          <w:noProof/>
        </w:rPr>
        <w:drawing>
          <wp:inline distT="0" distB="0" distL="0" distR="0" wp14:anchorId="11CB0BDD" wp14:editId="53909F9E">
            <wp:extent cx="5069692" cy="250545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76012" cy="2508579"/>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107DD4E0">
            <wp:extent cx="3094008" cy="9952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3097" cy="998152"/>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lastRenderedPageBreak/>
        <w:t xml:space="preserve">Click on the </w:t>
      </w:r>
      <w:r w:rsidRPr="00E77B26">
        <w:rPr>
          <w:b/>
          <w:bCs/>
          <w:i/>
          <w:iCs/>
          <w:sz w:val="20"/>
          <w:szCs w:val="20"/>
        </w:rPr>
        <w:t>fx</w:t>
      </w:r>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716EC457">
            <wp:extent cx="2254370" cy="7877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9812" cy="800120"/>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A4926BA">
            <wp:extent cx="2196861" cy="1108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27204" cy="1123522"/>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20BF322F" w:rsidR="00601C04" w:rsidRDefault="00742DDE" w:rsidP="00356EE1">
      <w:pPr>
        <w:pStyle w:val="ImageforStep"/>
      </w:pPr>
      <w:r>
        <w:rPr>
          <w:noProof/>
        </w:rPr>
        <w:drawing>
          <wp:inline distT="0" distB="0" distL="0" distR="0" wp14:anchorId="54F17646" wp14:editId="7F9C0D82">
            <wp:extent cx="2578608" cy="19000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85241" cy="1904940"/>
                    </a:xfrm>
                    <a:prstGeom prst="rect">
                      <a:avLst/>
                    </a:prstGeom>
                    <a:noFill/>
                    <a:ln>
                      <a:noFill/>
                    </a:ln>
                  </pic:spPr>
                </pic:pic>
              </a:graphicData>
            </a:graphic>
          </wp:inline>
        </w:drawing>
      </w:r>
    </w:p>
    <w:p w14:paraId="61F4F596" w14:textId="4CA8BDA6" w:rsidR="00742DDE" w:rsidRDefault="00742DDE" w:rsidP="00356EE1">
      <w:pPr>
        <w:pStyle w:val="ImageforStep"/>
      </w:pPr>
      <w:r>
        <w:rPr>
          <w:noProof/>
        </w:rPr>
        <w:drawing>
          <wp:inline distT="0" distB="0" distL="0" distR="0" wp14:anchorId="53348350" wp14:editId="0C8E5D94">
            <wp:extent cx="3023616" cy="133554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29672" cy="1338215"/>
                    </a:xfrm>
                    <a:prstGeom prst="rect">
                      <a:avLst/>
                    </a:prstGeom>
                    <a:noFill/>
                    <a:ln>
                      <a:noFill/>
                    </a:ln>
                  </pic:spPr>
                </pic:pic>
              </a:graphicData>
            </a:graphic>
          </wp:inline>
        </w:drawing>
      </w:r>
    </w:p>
    <w:p w14:paraId="00805CB4" w14:textId="5D76A711" w:rsidR="00742DDE" w:rsidRDefault="002E4ACE" w:rsidP="00356EE1">
      <w:pPr>
        <w:pStyle w:val="ImageforStep"/>
      </w:pPr>
      <w:r>
        <w:rPr>
          <w:noProof/>
        </w:rPr>
        <w:drawing>
          <wp:inline distT="0" distB="0" distL="0" distR="0" wp14:anchorId="257921F4" wp14:editId="34C0A495">
            <wp:extent cx="2846832" cy="17916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1886" cy="1801133"/>
                    </a:xfrm>
                    <a:prstGeom prst="rect">
                      <a:avLst/>
                    </a:prstGeom>
                    <a:noFill/>
                    <a:ln>
                      <a:noFill/>
                    </a:ln>
                  </pic:spPr>
                </pic:pic>
              </a:graphicData>
            </a:graphic>
          </wp:inline>
        </w:drawing>
      </w:r>
    </w:p>
    <w:p w14:paraId="2BF42732" w14:textId="6A623E99" w:rsidR="002E4ACE" w:rsidRDefault="002E4ACE" w:rsidP="00356EE1">
      <w:pPr>
        <w:pStyle w:val="ImageforStep"/>
      </w:pPr>
      <w:r>
        <w:rPr>
          <w:noProof/>
        </w:rPr>
        <w:lastRenderedPageBreak/>
        <w:drawing>
          <wp:inline distT="0" distB="0" distL="0" distR="0" wp14:anchorId="4065C7D7" wp14:editId="52B44FB2">
            <wp:extent cx="3176016" cy="136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6142" cy="1370386"/>
                    </a:xfrm>
                    <a:prstGeom prst="rect">
                      <a:avLst/>
                    </a:prstGeom>
                    <a:noFill/>
                    <a:ln>
                      <a:noFill/>
                    </a:ln>
                  </pic:spPr>
                </pic:pic>
              </a:graphicData>
            </a:graphic>
          </wp:inline>
        </w:drawing>
      </w:r>
    </w:p>
    <w:p w14:paraId="560852BD" w14:textId="0B36D9EF" w:rsidR="002E4ACE" w:rsidRDefault="002E4ACE" w:rsidP="00356EE1">
      <w:pPr>
        <w:pStyle w:val="ImageforStep"/>
      </w:pPr>
      <w:r>
        <w:rPr>
          <w:noProof/>
        </w:rPr>
        <w:drawing>
          <wp:inline distT="0" distB="0" distL="0" distR="0" wp14:anchorId="09CD86B2" wp14:editId="154B7792">
            <wp:extent cx="1254269" cy="132892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59486" cy="1334455"/>
                    </a:xfrm>
                    <a:prstGeom prst="rect">
                      <a:avLst/>
                    </a:prstGeom>
                    <a:noFill/>
                    <a:ln>
                      <a:noFill/>
                    </a:ln>
                  </pic:spPr>
                </pic:pic>
              </a:graphicData>
            </a:graphic>
          </wp:inline>
        </w:drawing>
      </w:r>
    </w:p>
    <w:p w14:paraId="52535AA6" w14:textId="1B06CB0C" w:rsidR="002E4ACE" w:rsidRDefault="002E4ACE" w:rsidP="00356EE1">
      <w:pPr>
        <w:pStyle w:val="ImageforStep"/>
      </w:pPr>
      <w:r>
        <w:rPr>
          <w:noProof/>
        </w:rPr>
        <w:drawing>
          <wp:inline distT="0" distB="0" distL="0" distR="0" wp14:anchorId="27163188" wp14:editId="04334912">
            <wp:extent cx="3243072" cy="140630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8555" cy="1408682"/>
                    </a:xfrm>
                    <a:prstGeom prst="rect">
                      <a:avLst/>
                    </a:prstGeom>
                    <a:noFill/>
                    <a:ln>
                      <a:noFill/>
                    </a:ln>
                  </pic:spPr>
                </pic:pic>
              </a:graphicData>
            </a:graphic>
          </wp:inline>
        </w:drawing>
      </w:r>
    </w:p>
    <w:p w14:paraId="6EA85B01" w14:textId="3F89A091" w:rsidR="00247242" w:rsidRDefault="00247242" w:rsidP="00356EE1">
      <w:pPr>
        <w:pStyle w:val="ImageforStep"/>
      </w:pPr>
      <w:r>
        <w:rPr>
          <w:noProof/>
        </w:rPr>
        <w:drawing>
          <wp:inline distT="0" distB="0" distL="0" distR="0" wp14:anchorId="36E52A8F" wp14:editId="241E7560">
            <wp:extent cx="1609649" cy="172516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16782" cy="1732813"/>
                    </a:xfrm>
                    <a:prstGeom prst="rect">
                      <a:avLst/>
                    </a:prstGeom>
                    <a:noFill/>
                    <a:ln>
                      <a:noFill/>
                    </a:ln>
                  </pic:spPr>
                </pic:pic>
              </a:graphicData>
            </a:graphic>
          </wp:inline>
        </w:drawing>
      </w:r>
    </w:p>
    <w:p w14:paraId="1DE1B976" w14:textId="42D49183" w:rsidR="00247242" w:rsidRDefault="00247242" w:rsidP="00356EE1">
      <w:pPr>
        <w:pStyle w:val="ImageforStep"/>
      </w:pPr>
      <w:r>
        <w:rPr>
          <w:noProof/>
        </w:rPr>
        <w:drawing>
          <wp:inline distT="0" distB="0" distL="0" distR="0" wp14:anchorId="66A74C64" wp14:editId="5F39ADFC">
            <wp:extent cx="3499104" cy="443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1407" cy="447138"/>
                    </a:xfrm>
                    <a:prstGeom prst="rect">
                      <a:avLst/>
                    </a:prstGeom>
                    <a:noFill/>
                    <a:ln>
                      <a:noFill/>
                    </a:ln>
                  </pic:spPr>
                </pic:pic>
              </a:graphicData>
            </a:graphic>
          </wp:inline>
        </w:drawing>
      </w:r>
    </w:p>
    <w:p w14:paraId="6FDF16D1" w14:textId="18E00DA8" w:rsidR="00247242" w:rsidRDefault="00247242" w:rsidP="00356EE1">
      <w:pPr>
        <w:pStyle w:val="ImageforStep"/>
      </w:pPr>
      <w:r>
        <w:rPr>
          <w:noProof/>
        </w:rPr>
        <w:drawing>
          <wp:inline distT="0" distB="0" distL="0" distR="0" wp14:anchorId="2AE46728" wp14:editId="5326F70A">
            <wp:extent cx="4059936" cy="106559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5447" cy="1072288"/>
                    </a:xfrm>
                    <a:prstGeom prst="rect">
                      <a:avLst/>
                    </a:prstGeom>
                    <a:noFill/>
                    <a:ln>
                      <a:noFill/>
                    </a:ln>
                  </pic:spPr>
                </pic:pic>
              </a:graphicData>
            </a:graphic>
          </wp:inline>
        </w:drawing>
      </w:r>
    </w:p>
    <w:p w14:paraId="1E9561CA" w14:textId="77777777" w:rsidR="002B6144" w:rsidRDefault="002B6144" w:rsidP="002B6144">
      <w:pPr>
        <w:pStyle w:val="LabStepNumbered"/>
        <w:rPr>
          <w:sz w:val="20"/>
          <w:szCs w:val="20"/>
        </w:rPr>
      </w:pPr>
      <w:r>
        <w:rPr>
          <w:sz w:val="20"/>
          <w:szCs w:val="20"/>
        </w:rPr>
        <w:t>Select the table visual that display the product list.</w:t>
      </w:r>
    </w:p>
    <w:p w14:paraId="63D547EA" w14:textId="77777777" w:rsidR="002B6144" w:rsidRDefault="002B6144" w:rsidP="002B6144">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0834CB6E" w14:textId="77777777" w:rsidR="002B6144" w:rsidRDefault="002B6144" w:rsidP="002B6144">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Pr="00A63E58">
        <w:rPr>
          <w:b/>
          <w:bCs/>
          <w:sz w:val="20"/>
          <w:szCs w:val="20"/>
        </w:rPr>
        <w:t>Product List by Sales Revenue</w:t>
      </w:r>
      <w:r>
        <w:rPr>
          <w:sz w:val="20"/>
          <w:szCs w:val="20"/>
        </w:rPr>
        <w:t>.</w:t>
      </w:r>
    </w:p>
    <w:p w14:paraId="440F6B55" w14:textId="77777777" w:rsidR="002B6144" w:rsidRDefault="002B6144" w:rsidP="00356EE1">
      <w:pPr>
        <w:pStyle w:val="ImageforStep"/>
      </w:pPr>
    </w:p>
    <w:p w14:paraId="6678A365" w14:textId="20144107" w:rsidR="00247242" w:rsidRDefault="00247242" w:rsidP="00356EE1">
      <w:pPr>
        <w:pStyle w:val="ImageforStep"/>
      </w:pPr>
      <w:r>
        <w:rPr>
          <w:noProof/>
        </w:rPr>
        <w:lastRenderedPageBreak/>
        <w:drawing>
          <wp:inline distT="0" distB="0" distL="0" distR="0" wp14:anchorId="62E1EB55" wp14:editId="5FE663B7">
            <wp:extent cx="4057600" cy="138988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76630" cy="1396406"/>
                    </a:xfrm>
                    <a:prstGeom prst="rect">
                      <a:avLst/>
                    </a:prstGeom>
                    <a:noFill/>
                    <a:ln>
                      <a:noFill/>
                    </a:ln>
                  </pic:spPr>
                </pic:pic>
              </a:graphicData>
            </a:graphic>
          </wp:inline>
        </w:drawing>
      </w:r>
    </w:p>
    <w:p w14:paraId="37327542" w14:textId="552DCD66" w:rsidR="00247242" w:rsidRDefault="00065DD4" w:rsidP="00356EE1">
      <w:pPr>
        <w:pStyle w:val="ImageforStep"/>
      </w:pPr>
      <w:r>
        <w:rPr>
          <w:noProof/>
        </w:rPr>
        <w:drawing>
          <wp:inline distT="0" distB="0" distL="0" distR="0" wp14:anchorId="4E9C9CAD" wp14:editId="0C6B1787">
            <wp:extent cx="1402080" cy="15059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06387" cy="1510564"/>
                    </a:xfrm>
                    <a:prstGeom prst="rect">
                      <a:avLst/>
                    </a:prstGeom>
                    <a:noFill/>
                    <a:ln>
                      <a:noFill/>
                    </a:ln>
                  </pic:spPr>
                </pic:pic>
              </a:graphicData>
            </a:graphic>
          </wp:inline>
        </w:drawing>
      </w:r>
    </w:p>
    <w:p w14:paraId="2C2948AF" w14:textId="037246C0" w:rsidR="00247242" w:rsidRDefault="00247242" w:rsidP="00356EE1">
      <w:pPr>
        <w:pStyle w:val="ImageforStep"/>
      </w:pPr>
      <w:r>
        <w:rPr>
          <w:noProof/>
        </w:rPr>
        <w:drawing>
          <wp:inline distT="0" distB="0" distL="0" distR="0" wp14:anchorId="1F6D4160" wp14:editId="6E0E4D6E">
            <wp:extent cx="3517392" cy="504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41098" cy="507955"/>
                    </a:xfrm>
                    <a:prstGeom prst="rect">
                      <a:avLst/>
                    </a:prstGeom>
                    <a:noFill/>
                    <a:ln>
                      <a:noFill/>
                    </a:ln>
                  </pic:spPr>
                </pic:pic>
              </a:graphicData>
            </a:graphic>
          </wp:inline>
        </w:drawing>
      </w:r>
    </w:p>
    <w:p w14:paraId="5210E9C6" w14:textId="1079C975" w:rsidR="00065DD4" w:rsidRDefault="00065DD4" w:rsidP="00356EE1">
      <w:pPr>
        <w:pStyle w:val="ImageforStep"/>
      </w:pPr>
      <w:r>
        <w:rPr>
          <w:noProof/>
        </w:rPr>
        <w:drawing>
          <wp:inline distT="0" distB="0" distL="0" distR="0" wp14:anchorId="0B7E5446" wp14:editId="0AB4C0C1">
            <wp:extent cx="5736336" cy="9952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154" cy="999699"/>
                    </a:xfrm>
                    <a:prstGeom prst="rect">
                      <a:avLst/>
                    </a:prstGeom>
                    <a:noFill/>
                    <a:ln>
                      <a:noFill/>
                    </a:ln>
                  </pic:spPr>
                </pic:pic>
              </a:graphicData>
            </a:graphic>
          </wp:inline>
        </w:drawing>
      </w:r>
    </w:p>
    <w:p w14:paraId="56550842" w14:textId="6C6CF241" w:rsidR="002E4ACE" w:rsidRDefault="002B6144" w:rsidP="00356EE1">
      <w:pPr>
        <w:pStyle w:val="ImageforStep"/>
      </w:pPr>
      <w:r>
        <w:rPr>
          <w:noProof/>
        </w:rPr>
        <w:drawing>
          <wp:inline distT="0" distB="0" distL="0" distR="0" wp14:anchorId="62A952CC" wp14:editId="14DA5413">
            <wp:extent cx="3627120" cy="496271"/>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221C6C9F" w14:textId="77777777" w:rsidR="00F71D1E" w:rsidRDefault="00F71D1E" w:rsidP="00F71D1E">
      <w:pPr>
        <w:pStyle w:val="LabExerciseCallout"/>
      </w:pPr>
      <w:r>
        <w:t>Now, it’s time once again to test your work in the Power BI Service,</w:t>
      </w:r>
    </w:p>
    <w:p w14:paraId="377FD36C" w14:textId="6D9E1E70" w:rsidR="00F71D1E" w:rsidRDefault="00F71D1E" w:rsidP="00F71D1E">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3DDEB0E6" w14:textId="3B852876" w:rsidR="00F71D1E" w:rsidRDefault="002B6144" w:rsidP="00F71D1E">
      <w:pPr>
        <w:pStyle w:val="ImageforStep"/>
      </w:pPr>
      <w:r>
        <w:rPr>
          <w:noProof/>
        </w:rPr>
        <w:drawing>
          <wp:inline distT="0" distB="0" distL="0" distR="0" wp14:anchorId="7E6E1A4B" wp14:editId="60F3B0DF">
            <wp:extent cx="3207658" cy="869038"/>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3353927" w14:textId="77777777" w:rsidR="00F71D1E" w:rsidRDefault="00F71D1E" w:rsidP="00F71D1E">
      <w:pPr>
        <w:pStyle w:val="LabExerciseCallout"/>
      </w:pPr>
      <w:r>
        <w:t>Don’t forget to save your work! Did we mention it’s easy to forget and to lose your work.</w:t>
      </w:r>
    </w:p>
    <w:p w14:paraId="4BDE5F97" w14:textId="1C6488A9" w:rsidR="00F71D1E" w:rsidRDefault="00F71D1E" w:rsidP="00F71D1E">
      <w:pPr>
        <w:pStyle w:val="LabStepNumbered"/>
        <w:rPr>
          <w:sz w:val="20"/>
          <w:szCs w:val="20"/>
        </w:rPr>
      </w:pPr>
      <w:r>
        <w:rPr>
          <w:sz w:val="20"/>
          <w:szCs w:val="20"/>
        </w:rPr>
        <w:t xml:space="preserve">Publish the </w:t>
      </w:r>
      <w:r w:rsidR="00D64C1E">
        <w:rPr>
          <w:b/>
          <w:bCs/>
          <w:sz w:val="20"/>
          <w:szCs w:val="20"/>
        </w:rPr>
        <w:t>Product Sales</w:t>
      </w:r>
      <w:r w:rsidRPr="0017236E">
        <w:rPr>
          <w:b/>
          <w:bCs/>
          <w:sz w:val="20"/>
          <w:szCs w:val="20"/>
        </w:rPr>
        <w:t>.pbix</w:t>
      </w:r>
      <w:r>
        <w:rPr>
          <w:sz w:val="20"/>
          <w:szCs w:val="20"/>
        </w:rPr>
        <w:t xml:space="preserve"> project to push your changes to the project’s translations to the Power BI Service.</w:t>
      </w:r>
    </w:p>
    <w:p w14:paraId="2D05F634" w14:textId="197DBB9C" w:rsidR="00F71D1E" w:rsidRDefault="002B6144" w:rsidP="00F71D1E">
      <w:pPr>
        <w:pStyle w:val="ImageforStep"/>
      </w:pPr>
      <w:r>
        <w:rPr>
          <w:noProof/>
        </w:rPr>
        <w:drawing>
          <wp:inline distT="0" distB="0" distL="0" distR="0" wp14:anchorId="07930001" wp14:editId="2D73DFE9">
            <wp:extent cx="4861003" cy="805661"/>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58C2F444" w14:textId="77777777"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ED8F8F8" w14:textId="18A0AE08"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lastRenderedPageBreak/>
        <w:t>The report should load as normal showing all text in English at first.</w:t>
      </w:r>
    </w:p>
    <w:p w14:paraId="3E11368C" w14:textId="2C6F28EA" w:rsidR="00F71D1E"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Verify the report labels show Spanish translations</w:t>
      </w:r>
      <w:r w:rsidR="00017240">
        <w:rPr>
          <w:sz w:val="20"/>
          <w:szCs w:val="20"/>
        </w:rPr>
        <w:t>.</w:t>
      </w:r>
    </w:p>
    <w:p w14:paraId="1C720EA1" w14:textId="1052EF86" w:rsidR="00EE795C" w:rsidRDefault="001A7026" w:rsidP="00F246D5">
      <w:pPr>
        <w:pStyle w:val="ImageforStep"/>
      </w:pPr>
      <w:r>
        <w:rPr>
          <w:noProof/>
        </w:rPr>
        <w:drawing>
          <wp:inline distT="0" distB="0" distL="0" distR="0" wp14:anchorId="78921F5E" wp14:editId="4D2C074B">
            <wp:extent cx="5305602" cy="132283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43129" cy="1332189"/>
                    </a:xfrm>
                    <a:prstGeom prst="rect">
                      <a:avLst/>
                    </a:prstGeom>
                    <a:noFill/>
                    <a:ln>
                      <a:noFill/>
                    </a:ln>
                  </pic:spPr>
                </pic:pic>
              </a:graphicData>
            </a:graphic>
          </wp:inline>
        </w:drawing>
      </w:r>
    </w:p>
    <w:p w14:paraId="58BBB1A2" w14:textId="737ED082" w:rsidR="001A7026" w:rsidRDefault="001A7026" w:rsidP="00F246D5">
      <w:pPr>
        <w:pStyle w:val="ImageforStep"/>
      </w:pPr>
      <w:r>
        <w:rPr>
          <w:noProof/>
        </w:rPr>
        <w:drawing>
          <wp:inline distT="0" distB="0" distL="0" distR="0" wp14:anchorId="72383D94" wp14:editId="63EF6EE9">
            <wp:extent cx="5340096" cy="87814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08069" cy="905771"/>
                    </a:xfrm>
                    <a:prstGeom prst="rect">
                      <a:avLst/>
                    </a:prstGeom>
                    <a:noFill/>
                    <a:ln>
                      <a:noFill/>
                    </a:ln>
                  </pic:spPr>
                </pic:pic>
              </a:graphicData>
            </a:graphic>
          </wp:inline>
        </w:drawing>
      </w:r>
    </w:p>
    <w:p w14:paraId="7086DE7B" w14:textId="4BC3AA75" w:rsidR="00A63E58" w:rsidRDefault="00A63E58" w:rsidP="00A63E58">
      <w:pPr>
        <w:pStyle w:val="LabStepNumbered"/>
        <w:rPr>
          <w:sz w:val="20"/>
          <w:szCs w:val="20"/>
        </w:rPr>
      </w:pPr>
      <w:r>
        <w:rPr>
          <w:sz w:val="20"/>
          <w:szCs w:val="20"/>
        </w:rPr>
        <w:t>Use the bookmark created earlier to load the report in French. Verify the report labels show French translations</w:t>
      </w:r>
      <w:r w:rsidR="00017240">
        <w:rPr>
          <w:sz w:val="20"/>
          <w:szCs w:val="20"/>
        </w:rPr>
        <w:t>.</w:t>
      </w:r>
    </w:p>
    <w:p w14:paraId="45786FCC" w14:textId="7ADA1346" w:rsidR="00F246D5" w:rsidRDefault="001A7026" w:rsidP="00F246D5">
      <w:pPr>
        <w:pStyle w:val="ImageforStep"/>
      </w:pPr>
      <w:r>
        <w:rPr>
          <w:noProof/>
        </w:rPr>
        <w:drawing>
          <wp:inline distT="0" distB="0" distL="0" distR="0" wp14:anchorId="4B8F2922" wp14:editId="11D0304F">
            <wp:extent cx="5339715" cy="131587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62548" cy="1321503"/>
                    </a:xfrm>
                    <a:prstGeom prst="rect">
                      <a:avLst/>
                    </a:prstGeom>
                    <a:noFill/>
                    <a:ln>
                      <a:noFill/>
                    </a:ln>
                  </pic:spPr>
                </pic:pic>
              </a:graphicData>
            </a:graphic>
          </wp:inline>
        </w:drawing>
      </w:r>
    </w:p>
    <w:p w14:paraId="1B2256B3" w14:textId="034C27C3" w:rsidR="001A7026" w:rsidRPr="00EE795C" w:rsidRDefault="001A7026" w:rsidP="00F246D5">
      <w:pPr>
        <w:pStyle w:val="ImageforStep"/>
      </w:pPr>
      <w:r>
        <w:rPr>
          <w:noProof/>
        </w:rPr>
        <w:drawing>
          <wp:inline distT="0" distB="0" distL="0" distR="0" wp14:anchorId="2F66B700" wp14:editId="3006B891">
            <wp:extent cx="5339715" cy="83139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73055" cy="836583"/>
                    </a:xfrm>
                    <a:prstGeom prst="rect">
                      <a:avLst/>
                    </a:prstGeom>
                    <a:noFill/>
                    <a:ln>
                      <a:noFill/>
                    </a:ln>
                  </pic:spPr>
                </pic:pic>
              </a:graphicData>
            </a:graphic>
          </wp:inline>
        </w:drawing>
      </w:r>
    </w:p>
    <w:p w14:paraId="64CDA807" w14:textId="5FC60BE8" w:rsidR="00EE795C" w:rsidRPr="00A63E58" w:rsidRDefault="00A63E58" w:rsidP="00A63E58">
      <w:pPr>
        <w:pStyle w:val="LabStepNumbered"/>
        <w:rPr>
          <w:sz w:val="20"/>
          <w:szCs w:val="20"/>
        </w:rPr>
      </w:pPr>
      <w:r>
        <w:rPr>
          <w:sz w:val="20"/>
          <w:szCs w:val="20"/>
        </w:rPr>
        <w:t>Use the bookmark created earlier to load the report in German. Verify the report labels show German translations</w:t>
      </w:r>
      <w:r w:rsidR="00017240">
        <w:rPr>
          <w:sz w:val="20"/>
          <w:szCs w:val="20"/>
        </w:rPr>
        <w:t>.</w:t>
      </w:r>
    </w:p>
    <w:p w14:paraId="79A7C7E7" w14:textId="1D063AB6" w:rsidR="00F246D5" w:rsidRDefault="0047114A" w:rsidP="00F246D5">
      <w:pPr>
        <w:pStyle w:val="ImageforStep"/>
      </w:pPr>
      <w:r>
        <w:rPr>
          <w:noProof/>
        </w:rPr>
        <w:drawing>
          <wp:inline distT="0" distB="0" distL="0" distR="0" wp14:anchorId="06F90EE7" wp14:editId="3F8B1500">
            <wp:extent cx="5407152" cy="131906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22895" cy="1322902"/>
                    </a:xfrm>
                    <a:prstGeom prst="rect">
                      <a:avLst/>
                    </a:prstGeom>
                    <a:noFill/>
                    <a:ln>
                      <a:noFill/>
                    </a:ln>
                  </pic:spPr>
                </pic:pic>
              </a:graphicData>
            </a:graphic>
          </wp:inline>
        </w:drawing>
      </w:r>
    </w:p>
    <w:p w14:paraId="13072380" w14:textId="359C67A2" w:rsidR="0047114A" w:rsidRDefault="0047114A" w:rsidP="00F246D5">
      <w:pPr>
        <w:pStyle w:val="ImageforStep"/>
      </w:pPr>
      <w:r>
        <w:rPr>
          <w:noProof/>
        </w:rPr>
        <w:drawing>
          <wp:inline distT="0" distB="0" distL="0" distR="0" wp14:anchorId="4EAB90C5" wp14:editId="1E485326">
            <wp:extent cx="5291328" cy="140612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98908" cy="1408135"/>
                    </a:xfrm>
                    <a:prstGeom prst="rect">
                      <a:avLst/>
                    </a:prstGeom>
                    <a:noFill/>
                    <a:ln>
                      <a:noFill/>
                    </a:ln>
                  </pic:spPr>
                </pic:pic>
              </a:graphicData>
            </a:graphic>
          </wp:inline>
        </w:drawing>
      </w:r>
    </w:p>
    <w:p w14:paraId="13862A02" w14:textId="77777777" w:rsidR="0047114A" w:rsidRPr="00EE795C" w:rsidRDefault="0047114A" w:rsidP="00F246D5">
      <w:pPr>
        <w:pStyle w:val="ImageforStep"/>
      </w:pPr>
    </w:p>
    <w:p w14:paraId="38A025FA" w14:textId="5C97E8D6" w:rsidR="00F246D5" w:rsidRPr="00EC7244" w:rsidRDefault="00017240" w:rsidP="00017240">
      <w:pPr>
        <w:pStyle w:val="LabExerciseCallout"/>
      </w:pPr>
      <w:r>
        <w:lastRenderedPageBreak/>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r>
        <w:t>Exercise 4: Creating a Workflow Process To Gather &amp; Integrate Human Translations</w:t>
      </w:r>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5C988914"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489CE541" w:rsidR="005C50D0" w:rsidRPr="005C50D0" w:rsidRDefault="00FF09A6" w:rsidP="005C50D0">
      <w:pPr>
        <w:pStyle w:val="LabStepNumbered"/>
        <w:numPr>
          <w:ilvl w:val="0"/>
          <w:numId w:val="36"/>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D64C1E">
        <w:rPr>
          <w:b/>
          <w:bCs/>
          <w:sz w:val="20"/>
          <w:szCs w:val="20"/>
        </w:rPr>
        <w:t>Product Sales</w:t>
      </w:r>
      <w:r w:rsidR="00E2221C" w:rsidRPr="00FF09A6">
        <w:rPr>
          <w:b/>
          <w:bCs/>
          <w:sz w:val="20"/>
          <w:szCs w:val="20"/>
        </w:rPr>
        <w:t>.pbix</w:t>
      </w:r>
      <w:r w:rsidR="00E2221C">
        <w:rPr>
          <w:sz w:val="20"/>
          <w:szCs w:val="20"/>
        </w:rPr>
        <w:t>.</w:t>
      </w:r>
    </w:p>
    <w:p w14:paraId="689BF9E1" w14:textId="2A5B9206" w:rsidR="00E2221C" w:rsidRDefault="00E2221C" w:rsidP="00E2221C">
      <w:pPr>
        <w:pStyle w:val="ImageforStep"/>
      </w:pPr>
      <w:r>
        <w:rPr>
          <w:noProof/>
        </w:rPr>
        <w:drawing>
          <wp:inline distT="0" distB="0" distL="0" distR="0" wp14:anchorId="1700214D" wp14:editId="6F387221">
            <wp:extent cx="2346385" cy="8423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91941" cy="85870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3365D0E5" w:rsidR="00E2221C" w:rsidRDefault="00E2221C" w:rsidP="00E2221C">
      <w:pPr>
        <w:pStyle w:val="ImageforStep"/>
      </w:pPr>
      <w:r>
        <w:rPr>
          <w:noProof/>
        </w:rPr>
        <w:drawing>
          <wp:inline distT="0" distB="0" distL="0" distR="0" wp14:anchorId="3ED8EFFA" wp14:editId="5A936EF0">
            <wp:extent cx="2323381" cy="1040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55578" cy="1054549"/>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lastRenderedPageBreak/>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53E20D78">
            <wp:extent cx="2599427" cy="1456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no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t>Examine what’s inside the Export/Import Translations section.</w:t>
      </w:r>
    </w:p>
    <w:p w14:paraId="3BE6009E" w14:textId="5516865A" w:rsidR="00E2221C" w:rsidRDefault="008B0C71" w:rsidP="00E2221C">
      <w:pPr>
        <w:pStyle w:val="ImageforStep"/>
      </w:pPr>
      <w:r>
        <w:rPr>
          <w:noProof/>
        </w:rPr>
        <w:drawing>
          <wp:inline distT="0" distB="0" distL="0" distR="0" wp14:anchorId="25087CA3" wp14:editId="76CB0235">
            <wp:extent cx="4455886" cy="12973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5C2D12EB" w14:textId="4F7322A0" w:rsidR="009B585D" w:rsidRDefault="009B585D" w:rsidP="009B585D">
      <w:pPr>
        <w:pStyle w:val="LabExerciseCallout"/>
      </w:pPr>
      <w:r>
        <w:t>Let’s start by creating a translation sheet for a single language.</w:t>
      </w:r>
    </w:p>
    <w:p w14:paraId="01B27FC0" w14:textId="34D2B135" w:rsidR="00E2221C" w:rsidRDefault="009B585D" w:rsidP="00E2221C">
      <w:pPr>
        <w:pStyle w:val="LabStepNumbered"/>
        <w:rPr>
          <w:sz w:val="20"/>
          <w:szCs w:val="20"/>
        </w:rPr>
      </w:pPr>
      <w:r>
        <w:rPr>
          <w:sz w:val="20"/>
          <w:szCs w:val="20"/>
        </w:rPr>
        <w:lastRenderedPageBreak/>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1F87ACC3" w:rsidR="00E2221C" w:rsidRDefault="008B0C71" w:rsidP="00E2221C">
      <w:pPr>
        <w:pStyle w:val="ImageforStep"/>
      </w:pPr>
      <w:r>
        <w:rPr>
          <w:noProof/>
        </w:rPr>
        <w:drawing>
          <wp:inline distT="0" distB="0" distL="0" distR="0" wp14:anchorId="09C2CC21" wp14:editId="7F2E6C1D">
            <wp:extent cx="2647297" cy="971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03366" cy="992495"/>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68E94428" w:rsidR="00E2221C" w:rsidRDefault="008B0C71" w:rsidP="00E2221C">
      <w:pPr>
        <w:pStyle w:val="ImageforStep"/>
      </w:pPr>
      <w:r>
        <w:rPr>
          <w:noProof/>
        </w:rPr>
        <w:drawing>
          <wp:inline distT="0" distB="0" distL="0" distR="0" wp14:anchorId="61DE082C" wp14:editId="42D1DB3F">
            <wp:extent cx="2605178" cy="93943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45572" cy="953997"/>
                    </a:xfrm>
                    <a:prstGeom prst="rect">
                      <a:avLst/>
                    </a:prstGeom>
                    <a:noFill/>
                    <a:ln>
                      <a:noFill/>
                    </a:ln>
                  </pic:spPr>
                </pic:pic>
              </a:graphicData>
            </a:graphic>
          </wp:inline>
        </w:drawing>
      </w:r>
    </w:p>
    <w:p w14:paraId="4072C452" w14:textId="01E0C617" w:rsidR="004930AA" w:rsidRDefault="004930AA" w:rsidP="004930AA">
      <w:pPr>
        <w:pStyle w:val="LabExerciseCallout"/>
      </w:pPr>
      <w:r>
        <w:t xml:space="preserve">Translations Builder </w:t>
      </w:r>
      <w:r w:rsidR="00403CCA">
        <w:t xml:space="preserve">should </w:t>
      </w:r>
      <w:r>
        <w:t xml:space="preserve">create a translation sheet named </w:t>
      </w:r>
      <w:r w:rsidR="00D64C1E">
        <w:rPr>
          <w:b/>
          <w:bCs/>
        </w:rPr>
        <w:t>Product Sales</w:t>
      </w:r>
      <w:r>
        <w:rPr>
          <w:b/>
          <w:bCs/>
        </w:rPr>
        <w:t>-Translations-German</w:t>
      </w:r>
      <w:r w:rsidRPr="004930AA">
        <w:rPr>
          <w:b/>
          <w:bCs/>
        </w:rPr>
        <w:t>.</w:t>
      </w:r>
      <w:r>
        <w:rPr>
          <w:b/>
          <w:bCs/>
        </w:rPr>
        <w:t>csv</w:t>
      </w:r>
      <w:r>
        <w:t xml:space="preserve"> and open this CSV file in Excel</w:t>
      </w:r>
    </w:p>
    <w:p w14:paraId="023C99FA" w14:textId="7ADB67EE" w:rsidR="00E2221C" w:rsidRDefault="004930AA" w:rsidP="00E2221C">
      <w:pPr>
        <w:pStyle w:val="LabStepNumbered"/>
        <w:rPr>
          <w:sz w:val="20"/>
          <w:szCs w:val="20"/>
        </w:rPr>
      </w:pPr>
      <w:r>
        <w:rPr>
          <w:sz w:val="20"/>
          <w:szCs w:val="20"/>
        </w:rPr>
        <w:t xml:space="preserve">Examine the contents of </w:t>
      </w:r>
      <w:r w:rsidR="00D64C1E">
        <w:rPr>
          <w:b/>
          <w:bCs/>
        </w:rPr>
        <w:t>Product Sales</w:t>
      </w:r>
      <w:r>
        <w:rPr>
          <w:b/>
          <w:bCs/>
        </w:rPr>
        <w:t>-Translations-German</w:t>
      </w:r>
      <w:r w:rsidRPr="004930AA">
        <w:rPr>
          <w:b/>
          <w:bCs/>
        </w:rPr>
        <w:t>.</w:t>
      </w:r>
      <w:r>
        <w:rPr>
          <w:b/>
          <w:bCs/>
        </w:rPr>
        <w:t>csv</w:t>
      </w:r>
      <w:r>
        <w:rPr>
          <w:sz w:val="20"/>
          <w:szCs w:val="20"/>
        </w:rPr>
        <w:t>.</w:t>
      </w:r>
    </w:p>
    <w:p w14:paraId="2D5B8E9C" w14:textId="75F82BAF" w:rsidR="004930AA" w:rsidRDefault="004930AA" w:rsidP="004930AA">
      <w:pPr>
        <w:pStyle w:val="ImageforStep"/>
        <w:rPr>
          <w:szCs w:val="20"/>
        </w:rPr>
      </w:pPr>
      <w:r>
        <w:rPr>
          <w:noProof/>
        </w:rPr>
        <w:drawing>
          <wp:inline distT="0" distB="0" distL="0" distR="0" wp14:anchorId="4CB0C1B3" wp14:editId="12A34BBF">
            <wp:extent cx="2435342" cy="1604513"/>
            <wp:effectExtent l="0" t="0" r="0" b="0"/>
            <wp:docPr id="116" name="Picture 1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able, Excel&#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43387" cy="1609814"/>
                    </a:xfrm>
                    <a:prstGeom prst="rect">
                      <a:avLst/>
                    </a:prstGeom>
                    <a:noFill/>
                    <a:ln>
                      <a:noFill/>
                    </a:ln>
                  </pic:spPr>
                </pic:pic>
              </a:graphicData>
            </a:graphic>
          </wp:inline>
        </w:drawing>
      </w:r>
    </w:p>
    <w:p w14:paraId="118455E7" w14:textId="6FB96363" w:rsidR="00E2221C" w:rsidRDefault="00FC3E25" w:rsidP="00FC3E25">
      <w:pPr>
        <w:pStyle w:val="LabExerciseCallout"/>
      </w:pPr>
      <w:r>
        <w:t>Over the next two steps you will use a trick in Excel to widen the columns so ou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C91429A" w:rsidR="00E2221C" w:rsidRDefault="007617F1" w:rsidP="004930AA">
      <w:pPr>
        <w:pStyle w:val="ImageforStep"/>
      </w:pPr>
      <w:r w:rsidRPr="004930AA">
        <w:rPr>
          <w:noProof/>
        </w:rPr>
        <w:drawing>
          <wp:inline distT="0" distB="0" distL="0" distR="0" wp14:anchorId="66214F31" wp14:editId="6BD3EBA5">
            <wp:extent cx="2507372" cy="12939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36957" cy="1309230"/>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49C2E7BC" w:rsidR="00E2221C" w:rsidRDefault="007617F1" w:rsidP="00E2221C">
      <w:pPr>
        <w:pStyle w:val="ImageforStep"/>
      </w:pPr>
      <w:r>
        <w:rPr>
          <w:noProof/>
        </w:rPr>
        <w:drawing>
          <wp:inline distT="0" distB="0" distL="0" distR="0" wp14:anchorId="04DB5457" wp14:editId="313B333D">
            <wp:extent cx="2208363" cy="114162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34621" cy="1155195"/>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t>You should now be able to see all the text from each column.</w:t>
      </w:r>
    </w:p>
    <w:p w14:paraId="5B14D994" w14:textId="4B4A2963" w:rsidR="00E2221C" w:rsidRDefault="007617F1" w:rsidP="00E2221C">
      <w:pPr>
        <w:pStyle w:val="ImageforStep"/>
      </w:pPr>
      <w:r>
        <w:rPr>
          <w:noProof/>
        </w:rPr>
        <w:lastRenderedPageBreak/>
        <w:drawing>
          <wp:inline distT="0" distB="0" distL="0" distR="0" wp14:anchorId="6BBA89F1" wp14:editId="0C44ED24">
            <wp:extent cx="3864634" cy="10861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879461" cy="1090346"/>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E48191F" w:rsidR="00E2221C" w:rsidRPr="00560E3E" w:rsidRDefault="00560E3E" w:rsidP="00E2221C">
      <w:pPr>
        <w:pStyle w:val="LabStepNumbered"/>
        <w:rPr>
          <w:sz w:val="20"/>
          <w:szCs w:val="20"/>
        </w:rPr>
      </w:pPr>
      <w:r>
        <w:rPr>
          <w:sz w:val="20"/>
          <w:szCs w:val="20"/>
        </w:rPr>
        <w:t xml:space="preserve">Close </w:t>
      </w:r>
      <w:r w:rsidR="00D64C1E">
        <w:rPr>
          <w:b/>
          <w:bCs/>
        </w:rPr>
        <w:t>Product Sales</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478BB4C" w:rsidR="00E2221C" w:rsidRDefault="00465142" w:rsidP="00E2221C">
      <w:pPr>
        <w:pStyle w:val="ImageforStep"/>
      </w:pPr>
      <w:r>
        <w:rPr>
          <w:noProof/>
        </w:rPr>
        <w:drawing>
          <wp:inline distT="0" distB="0" distL="0" distR="0" wp14:anchorId="349D46D8" wp14:editId="7E52CF6D">
            <wp:extent cx="2242868" cy="130715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57810" cy="1315867"/>
                    </a:xfrm>
                    <a:prstGeom prst="rect">
                      <a:avLst/>
                    </a:prstGeom>
                    <a:noFill/>
                    <a:ln>
                      <a:noFill/>
                    </a:ln>
                  </pic:spPr>
                </pic:pic>
              </a:graphicData>
            </a:graphic>
          </wp:inline>
        </w:drawing>
      </w:r>
    </w:p>
    <w:p w14:paraId="50A9C4F0" w14:textId="15C5E830" w:rsidR="00560E3E" w:rsidRDefault="00560E3E" w:rsidP="00560E3E">
      <w:pPr>
        <w:pStyle w:val="LabExerciseCallout"/>
      </w:pPr>
      <w:r>
        <w:t xml:space="preserve">Translations Builder creates a translation sheet named </w:t>
      </w:r>
      <w:r w:rsidR="00D64C1E">
        <w:rPr>
          <w:b/>
          <w:bCs/>
        </w:rPr>
        <w:t>Product Sales</w:t>
      </w:r>
      <w:r>
        <w:rPr>
          <w:b/>
          <w:bCs/>
        </w:rPr>
        <w:t>-Translations-Master</w:t>
      </w:r>
      <w:r w:rsidRPr="004930AA">
        <w:rPr>
          <w:b/>
          <w:bCs/>
        </w:rPr>
        <w:t>.</w:t>
      </w:r>
      <w:r>
        <w:rPr>
          <w:b/>
          <w:bCs/>
        </w:rPr>
        <w:t>csv</w:t>
      </w:r>
      <w:r>
        <w:t xml:space="preserve"> and opens this CSV file in Excel</w:t>
      </w:r>
    </w:p>
    <w:p w14:paraId="1BF51477" w14:textId="317703FC" w:rsidR="00560E3E" w:rsidRDefault="00560E3E" w:rsidP="00560E3E">
      <w:pPr>
        <w:pStyle w:val="LabStepNumbered"/>
        <w:rPr>
          <w:sz w:val="20"/>
          <w:szCs w:val="20"/>
        </w:rPr>
      </w:pPr>
      <w:r>
        <w:rPr>
          <w:sz w:val="20"/>
          <w:szCs w:val="20"/>
        </w:rPr>
        <w:t xml:space="preserve">When </w:t>
      </w:r>
      <w:r w:rsidR="00D64C1E">
        <w:rPr>
          <w:b/>
          <w:bCs/>
        </w:rPr>
        <w:t>Product Sales</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73615255" w:rsidR="00E2221C" w:rsidRDefault="00465142" w:rsidP="00E2221C">
      <w:pPr>
        <w:pStyle w:val="ImageforStep"/>
      </w:pPr>
      <w:r>
        <w:rPr>
          <w:noProof/>
        </w:rPr>
        <w:drawing>
          <wp:inline distT="0" distB="0" distL="0" distR="0" wp14:anchorId="55748329" wp14:editId="6773EF80">
            <wp:extent cx="3640347" cy="146288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64172" cy="1472457"/>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7D25AC71" w:rsidR="00E2221C" w:rsidRDefault="00465142" w:rsidP="00E2221C">
      <w:pPr>
        <w:pStyle w:val="ImageforStep"/>
      </w:pPr>
      <w:r>
        <w:rPr>
          <w:noProof/>
        </w:rPr>
        <w:drawing>
          <wp:inline distT="0" distB="0" distL="0" distR="0" wp14:anchorId="4B3B3941" wp14:editId="3F497006">
            <wp:extent cx="6357741" cy="8798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02937" cy="886150"/>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t xml:space="preserve">In Windows Explorer, navigate to the </w:t>
      </w:r>
      <w:r w:rsidRPr="005754AE">
        <w:rPr>
          <w:b/>
          <w:bCs/>
        </w:rPr>
        <w:t>Outbox</w:t>
      </w:r>
      <w:r>
        <w:t xml:space="preserve"> folder. You should see the two files you generated using export operations.</w:t>
      </w:r>
    </w:p>
    <w:p w14:paraId="468CC353" w14:textId="2440C37B" w:rsidR="00E2221C" w:rsidRDefault="00655E3B" w:rsidP="00E2221C">
      <w:pPr>
        <w:pStyle w:val="ImageforStep"/>
      </w:pPr>
      <w:r>
        <w:rPr>
          <w:noProof/>
        </w:rPr>
        <w:lastRenderedPageBreak/>
        <w:drawing>
          <wp:inline distT="0" distB="0" distL="0" distR="0" wp14:anchorId="7C43C158" wp14:editId="0EAB5546">
            <wp:extent cx="5405887" cy="154189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8390" cy="1548310"/>
                    </a:xfrm>
                    <a:prstGeom prst="rect">
                      <a:avLst/>
                    </a:prstGeom>
                    <a:noFill/>
                    <a:ln>
                      <a:no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640BF7EC" w:rsidR="00E2221C" w:rsidRDefault="001D03F6" w:rsidP="00E2221C">
      <w:pPr>
        <w:pStyle w:val="ImageforStep"/>
      </w:pPr>
      <w:r>
        <w:rPr>
          <w:noProof/>
        </w:rPr>
        <w:drawing>
          <wp:inline distT="0" distB="0" distL="0" distR="0" wp14:anchorId="203ADB92" wp14:editId="5354FB6A">
            <wp:extent cx="2467155" cy="14351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80049" cy="1442624"/>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0DEBAAFD" w:rsidR="00E2221C" w:rsidRDefault="00584B15" w:rsidP="00E2221C">
      <w:pPr>
        <w:pStyle w:val="ImageforStep"/>
      </w:pPr>
      <w:r>
        <w:rPr>
          <w:noProof/>
        </w:rPr>
        <w:drawing>
          <wp:inline distT="0" distB="0" distL="0" distR="0" wp14:anchorId="1ADA6FDA" wp14:editId="1DD9BD44">
            <wp:extent cx="2444151" cy="14780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66071" cy="1491301"/>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4595F99D" w:rsidR="00E2221C" w:rsidRDefault="00584B15" w:rsidP="00E2221C">
      <w:pPr>
        <w:pStyle w:val="ImageforStep"/>
      </w:pPr>
      <w:r>
        <w:rPr>
          <w:noProof/>
        </w:rPr>
        <w:drawing>
          <wp:inline distT="0" distB="0" distL="0" distR="0" wp14:anchorId="7A51AED9" wp14:editId="5D78F733">
            <wp:extent cx="3871363" cy="1673290"/>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33"/>
                    <a:stretch>
                      <a:fillRect/>
                    </a:stretch>
                  </pic:blipFill>
                  <pic:spPr>
                    <a:xfrm>
                      <a:off x="0" y="0"/>
                      <a:ext cx="3897097" cy="1684413"/>
                    </a:xfrm>
                    <a:prstGeom prst="rect">
                      <a:avLst/>
                    </a:prstGeom>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6861AA9F" w:rsidR="00812E13" w:rsidRDefault="00812E13" w:rsidP="00812E13">
      <w:pPr>
        <w:pStyle w:val="LabStepNumbered"/>
      </w:pPr>
      <w:r>
        <w:lastRenderedPageBreak/>
        <w:t xml:space="preserve">In the </w:t>
      </w:r>
      <w:r w:rsidRPr="005754AE">
        <w:rPr>
          <w:b/>
          <w:bCs/>
        </w:rPr>
        <w:t>Outbox</w:t>
      </w:r>
      <w:r>
        <w:t xml:space="preserve"> folder in Windows Explorer, select </w:t>
      </w:r>
      <w:r w:rsidR="00D64C1E">
        <w:rPr>
          <w:b/>
          <w:bCs/>
        </w:rPr>
        <w:t>Product Sales</w:t>
      </w:r>
      <w:r>
        <w:rPr>
          <w:b/>
          <w:bCs/>
        </w:rPr>
        <w:t>-Translations-Master</w:t>
      </w:r>
      <w:r w:rsidRPr="004930AA">
        <w:rPr>
          <w:b/>
          <w:bCs/>
        </w:rPr>
        <w:t>.</w:t>
      </w:r>
      <w:r>
        <w:rPr>
          <w:b/>
          <w:bCs/>
        </w:rPr>
        <w:t>csv</w:t>
      </w:r>
      <w:r>
        <w:t xml:space="preserve"> and </w:t>
      </w:r>
      <w:r w:rsidR="00D64C1E">
        <w:rPr>
          <w:b/>
          <w:bCs/>
        </w:rPr>
        <w:t>Product Sales</w:t>
      </w:r>
      <w:r>
        <w:rPr>
          <w:b/>
          <w:bCs/>
        </w:rPr>
        <w:t>-Translations-Spanish</w:t>
      </w:r>
      <w:r w:rsidRPr="004930AA">
        <w:rPr>
          <w:b/>
          <w:bCs/>
        </w:rPr>
        <w:t>.</w:t>
      </w:r>
      <w:r>
        <w:rPr>
          <w:b/>
          <w:bCs/>
        </w:rPr>
        <w:t>csv</w:t>
      </w:r>
      <w:r w:rsidRPr="00812E13">
        <w:t>.</w:t>
      </w:r>
    </w:p>
    <w:p w14:paraId="52611008" w14:textId="09ACBA4D" w:rsidR="00E2221C" w:rsidRDefault="00584B15" w:rsidP="00E2221C">
      <w:pPr>
        <w:pStyle w:val="ImageforStep"/>
      </w:pPr>
      <w:r>
        <w:rPr>
          <w:noProof/>
        </w:rPr>
        <w:drawing>
          <wp:inline distT="0" distB="0" distL="0" distR="0" wp14:anchorId="4273C46F" wp14:editId="39523A75">
            <wp:extent cx="3525964" cy="1524000"/>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34"/>
                    <a:stretch>
                      <a:fillRect/>
                    </a:stretch>
                  </pic:blipFill>
                  <pic:spPr>
                    <a:xfrm>
                      <a:off x="0" y="0"/>
                      <a:ext cx="3533415" cy="1527220"/>
                    </a:xfrm>
                    <a:prstGeom prst="rect">
                      <a:avLst/>
                    </a:prstGeom>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50E0A84C" w:rsidR="00E2221C" w:rsidRDefault="00584B15" w:rsidP="00E2221C">
      <w:pPr>
        <w:pStyle w:val="ImageforStep"/>
      </w:pPr>
      <w:r>
        <w:rPr>
          <w:noProof/>
        </w:rPr>
        <w:drawing>
          <wp:inline distT="0" distB="0" distL="0" distR="0" wp14:anchorId="55A54034" wp14:editId="23F88C5B">
            <wp:extent cx="4025661" cy="173998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35"/>
                    <a:stretch>
                      <a:fillRect/>
                    </a:stretch>
                  </pic:blipFill>
                  <pic:spPr>
                    <a:xfrm>
                      <a:off x="0" y="0"/>
                      <a:ext cx="4046564" cy="1749015"/>
                    </a:xfrm>
                    <a:prstGeom prst="rect">
                      <a:avLst/>
                    </a:prstGeom>
                  </pic:spPr>
                </pic:pic>
              </a:graphicData>
            </a:graphic>
          </wp:inline>
        </w:drawing>
      </w:r>
    </w:p>
    <w:p w14:paraId="6AFD7CB4" w14:textId="51773489"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00D64C1E">
        <w:rPr>
          <w:b/>
          <w:bCs/>
        </w:rPr>
        <w:t>Product Sales</w:t>
      </w:r>
      <w:r w:rsidRPr="00812E13">
        <w:rPr>
          <w:b/>
          <w:bCs/>
        </w:rPr>
        <w:t>-Translations-Spanish.csv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431EC49D">
            <wp:extent cx="4529078" cy="1611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1485" cy="1622613"/>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2C128E0C" w:rsidR="00E2221C" w:rsidRDefault="008E3502" w:rsidP="00E2221C">
      <w:pPr>
        <w:pStyle w:val="LabStepNumbered"/>
        <w:rPr>
          <w:sz w:val="20"/>
          <w:szCs w:val="20"/>
        </w:rPr>
      </w:pPr>
      <w:r>
        <w:rPr>
          <w:sz w:val="20"/>
          <w:szCs w:val="20"/>
        </w:rPr>
        <w:t>Enter new values for each of the Spanish translations in the fifth column.</w:t>
      </w:r>
    </w:p>
    <w:p w14:paraId="089651FB" w14:textId="00C8F26F" w:rsidR="00E2221C" w:rsidRDefault="00F1664E" w:rsidP="00E2221C">
      <w:pPr>
        <w:pStyle w:val="ImageforStep"/>
      </w:pPr>
      <w:r>
        <w:rPr>
          <w:noProof/>
        </w:rPr>
        <w:drawing>
          <wp:inline distT="0" distB="0" distL="0" distR="0" wp14:anchorId="3C0047AC" wp14:editId="6115C9D9">
            <wp:extent cx="4740469" cy="1117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74580" cy="1125642"/>
                    </a:xfrm>
                    <a:prstGeom prst="rect">
                      <a:avLst/>
                    </a:prstGeom>
                    <a:noFill/>
                    <a:ln>
                      <a:noFill/>
                    </a:ln>
                  </pic:spPr>
                </pic:pic>
              </a:graphicData>
            </a:graphic>
          </wp:inline>
        </w:drawing>
      </w:r>
    </w:p>
    <w:p w14:paraId="3809353C" w14:textId="64608CD3" w:rsidR="00403CCA" w:rsidRDefault="00403CCA" w:rsidP="00403CCA">
      <w:pPr>
        <w:pStyle w:val="LabExerciseCallout"/>
      </w:pPr>
      <w:r>
        <w:t>Don’t worry whether the values you are valid translations. You just need to add any text so you can test the import process.</w:t>
      </w:r>
    </w:p>
    <w:p w14:paraId="09D3CC33" w14:textId="2EC0222E" w:rsidR="00E2221C" w:rsidRDefault="00F1664E" w:rsidP="00E2221C">
      <w:pPr>
        <w:pStyle w:val="LabStepNumbered"/>
        <w:rPr>
          <w:sz w:val="20"/>
          <w:szCs w:val="20"/>
        </w:rPr>
      </w:pPr>
      <w:r>
        <w:rPr>
          <w:sz w:val="20"/>
          <w:szCs w:val="20"/>
        </w:rPr>
        <w:lastRenderedPageBreak/>
        <w:t xml:space="preserve">Save your </w:t>
      </w:r>
      <w:r w:rsidR="008E3502">
        <w:rPr>
          <w:sz w:val="20"/>
          <w:szCs w:val="20"/>
        </w:rPr>
        <w:t>changes to</w:t>
      </w:r>
      <w:bookmarkStart w:id="0" w:name="_Hlk122277525"/>
      <w:r w:rsidR="008E3502">
        <w:rPr>
          <w:sz w:val="20"/>
          <w:szCs w:val="20"/>
        </w:rPr>
        <w:t xml:space="preserve"> </w:t>
      </w:r>
      <w:r w:rsidR="00D64C1E">
        <w:rPr>
          <w:b/>
          <w:bCs/>
        </w:rPr>
        <w:t>Product Sales</w:t>
      </w:r>
      <w:r w:rsidR="008E3502" w:rsidRPr="00812E13">
        <w:rPr>
          <w:b/>
          <w:bCs/>
        </w:rPr>
        <w:t>-Translations-Spanish.csv</w:t>
      </w:r>
      <w:r w:rsidR="008E3502">
        <w:rPr>
          <w:sz w:val="20"/>
          <w:szCs w:val="20"/>
        </w:rPr>
        <w:t xml:space="preserve"> </w:t>
      </w:r>
      <w:bookmarkEnd w:id="0"/>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t xml:space="preserve">Return to Translations Builder and click the </w:t>
      </w:r>
      <w:r w:rsidRPr="008E3502">
        <w:rPr>
          <w:b/>
          <w:bCs/>
          <w:sz w:val="20"/>
          <w:szCs w:val="20"/>
        </w:rPr>
        <w:t>Import Translations</w:t>
      </w:r>
      <w:r>
        <w:rPr>
          <w:sz w:val="20"/>
          <w:szCs w:val="20"/>
        </w:rPr>
        <w:t xml:space="preserve"> button.</w:t>
      </w:r>
    </w:p>
    <w:p w14:paraId="1D4D74FB" w14:textId="67075C48" w:rsidR="00E2221C" w:rsidRDefault="00F1664E" w:rsidP="00E2221C">
      <w:pPr>
        <w:pStyle w:val="ImageforStep"/>
      </w:pPr>
      <w:r>
        <w:rPr>
          <w:noProof/>
        </w:rPr>
        <w:drawing>
          <wp:inline distT="0" distB="0" distL="0" distR="0" wp14:anchorId="6BBC3A23" wp14:editId="50723747">
            <wp:extent cx="2061029" cy="120498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75595" cy="1213505"/>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4B964979" w:rsidR="00E2221C" w:rsidRDefault="008E3502" w:rsidP="00E2221C">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-Translations-Spanish.csv</w:t>
      </w:r>
      <w:r>
        <w:rPr>
          <w:sz w:val="20"/>
          <w:szCs w:val="20"/>
        </w:rPr>
        <w:t xml:space="preserve"> and click </w:t>
      </w:r>
      <w:r w:rsidRPr="008E3502">
        <w:rPr>
          <w:b/>
          <w:bCs/>
          <w:sz w:val="20"/>
          <w:szCs w:val="20"/>
        </w:rPr>
        <w:t>Open</w:t>
      </w:r>
      <w:r>
        <w:rPr>
          <w:sz w:val="20"/>
          <w:szCs w:val="20"/>
        </w:rPr>
        <w:t>.</w:t>
      </w:r>
    </w:p>
    <w:p w14:paraId="319BBF3D" w14:textId="4F424A2C" w:rsidR="00E2221C" w:rsidRPr="008E3502" w:rsidRDefault="00F1664E" w:rsidP="00E2221C">
      <w:pPr>
        <w:pStyle w:val="ImageforStep"/>
        <w:rPr>
          <w:b/>
          <w:bCs/>
        </w:rPr>
      </w:pPr>
      <w:r>
        <w:rPr>
          <w:noProof/>
        </w:rPr>
        <w:drawing>
          <wp:inline distT="0" distB="0" distL="0" distR="0" wp14:anchorId="5069955B" wp14:editId="189C5C0F">
            <wp:extent cx="2806461" cy="1357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33777" cy="1370647"/>
                    </a:xfrm>
                    <a:prstGeom prst="rect">
                      <a:avLst/>
                    </a:prstGeom>
                    <a:noFill/>
                    <a:ln>
                      <a:no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65571AE7" w:rsidR="00E2221C" w:rsidRDefault="00E744FA" w:rsidP="00E2221C">
      <w:pPr>
        <w:pStyle w:val="ImageforStep"/>
      </w:pPr>
      <w:r>
        <w:rPr>
          <w:noProof/>
        </w:rPr>
        <w:drawing>
          <wp:inline distT="0" distB="0" distL="0" distR="0" wp14:anchorId="588E8445" wp14:editId="329DDE13">
            <wp:extent cx="4595004" cy="11756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02776" cy="1177662"/>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0C542608" w:rsidR="00E2221C" w:rsidRDefault="00E744FA" w:rsidP="00E2221C">
      <w:pPr>
        <w:pStyle w:val="ImageforStep"/>
      </w:pPr>
      <w:r>
        <w:rPr>
          <w:noProof/>
        </w:rPr>
        <w:drawing>
          <wp:inline distT="0" distB="0" distL="0" distR="0" wp14:anchorId="1343C29F" wp14:editId="6DACC4FE">
            <wp:extent cx="2070340" cy="12104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95305" cy="1225029"/>
                    </a:xfrm>
                    <a:prstGeom prst="rect">
                      <a:avLst/>
                    </a:prstGeom>
                    <a:noFill/>
                    <a:ln>
                      <a:noFill/>
                    </a:ln>
                  </pic:spPr>
                </pic:pic>
              </a:graphicData>
            </a:graphic>
          </wp:inline>
        </w:drawing>
      </w:r>
    </w:p>
    <w:p w14:paraId="3336DC1E" w14:textId="51765095"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55E1F3DF" w:rsidR="00E2221C" w:rsidRDefault="00E744FA" w:rsidP="00E2221C">
      <w:pPr>
        <w:pStyle w:val="ImageforStep"/>
      </w:pPr>
      <w:r>
        <w:rPr>
          <w:noProof/>
        </w:rPr>
        <w:lastRenderedPageBreak/>
        <w:drawing>
          <wp:inline distT="0" distB="0" distL="0" distR="0" wp14:anchorId="20BC51E6" wp14:editId="02867B17">
            <wp:extent cx="3617344" cy="133948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633659" cy="1345525"/>
                    </a:xfrm>
                    <a:prstGeom prst="rect">
                      <a:avLst/>
                    </a:prstGeom>
                    <a:noFill/>
                    <a:ln>
                      <a:noFill/>
                    </a:ln>
                  </pic:spPr>
                </pic:pic>
              </a:graphicData>
            </a:graphic>
          </wp:inline>
        </w:drawing>
      </w:r>
    </w:p>
    <w:p w14:paraId="154C5564" w14:textId="7F8D022F" w:rsidR="00955898" w:rsidRDefault="00955898" w:rsidP="00955898">
      <w:pPr>
        <w:pStyle w:val="LabStepNumbered"/>
        <w:rPr>
          <w:sz w:val="20"/>
          <w:szCs w:val="20"/>
        </w:rPr>
      </w:pPr>
      <w:r>
        <w:rPr>
          <w:sz w:val="20"/>
          <w:szCs w:val="20"/>
        </w:rPr>
        <w:t>You should see that the original, machine-generated Spanish translations now appear in the translation grid.</w:t>
      </w:r>
    </w:p>
    <w:p w14:paraId="7BB85753" w14:textId="5F99CA25" w:rsidR="00E2221C" w:rsidRDefault="00E744FA" w:rsidP="00E2221C">
      <w:pPr>
        <w:pStyle w:val="ImageforStep"/>
      </w:pPr>
      <w:r>
        <w:rPr>
          <w:noProof/>
        </w:rPr>
        <w:drawing>
          <wp:inline distT="0" distB="0" distL="0" distR="0" wp14:anchorId="7DC093B8" wp14:editId="75EED018">
            <wp:extent cx="4615543" cy="105693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34313" cy="1061234"/>
                    </a:xfrm>
                    <a:prstGeom prst="rect">
                      <a:avLst/>
                    </a:prstGeom>
                    <a:noFill/>
                    <a:ln>
                      <a:noFill/>
                    </a:ln>
                  </pic:spPr>
                </pic:pic>
              </a:graphicData>
            </a:graphic>
          </wp:inline>
        </w:drawing>
      </w:r>
    </w:p>
    <w:p w14:paraId="29ECDE0F" w14:textId="3DA6144A" w:rsidR="00955898" w:rsidRDefault="00955898" w:rsidP="00955898">
      <w:pPr>
        <w:pStyle w:val="LabExerciseCallout"/>
      </w:pPr>
      <w:r>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496A3169" w:rsidR="00E2221C" w:rsidRDefault="00CA74E5" w:rsidP="00E2221C">
      <w:pPr>
        <w:pStyle w:val="ImageforStep"/>
      </w:pPr>
      <w:r>
        <w:rPr>
          <w:noProof/>
        </w:rPr>
        <w:drawing>
          <wp:inline distT="0" distB="0" distL="0" distR="0" wp14:anchorId="3F54B977" wp14:editId="44BFE581">
            <wp:extent cx="4715774" cy="85125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48290" cy="857122"/>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5E87DDC9" w:rsidR="00E2221C" w:rsidRDefault="00CA74E5" w:rsidP="00E2221C">
      <w:pPr>
        <w:pStyle w:val="ImageforStep"/>
      </w:pPr>
      <w:r>
        <w:rPr>
          <w:noProof/>
        </w:rPr>
        <w:drawing>
          <wp:inline distT="0" distB="0" distL="0" distR="0" wp14:anchorId="1D545471" wp14:editId="7E1E30FF">
            <wp:extent cx="2599427" cy="1068539"/>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4"/>
                    <a:stretch>
                      <a:fillRect/>
                    </a:stretch>
                  </pic:blipFill>
                  <pic:spPr>
                    <a:xfrm>
                      <a:off x="0" y="0"/>
                      <a:ext cx="2605915" cy="1071206"/>
                    </a:xfrm>
                    <a:prstGeom prst="rect">
                      <a:avLst/>
                    </a:prstGeom>
                  </pic:spPr>
                </pic:pic>
              </a:graphicData>
            </a:graphic>
          </wp:inline>
        </w:drawing>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0FEF7F3B" w:rsidR="00E2221C" w:rsidRDefault="00CA74E5" w:rsidP="00E2221C">
      <w:pPr>
        <w:pStyle w:val="ImageforStep"/>
      </w:pPr>
      <w:r>
        <w:rPr>
          <w:noProof/>
        </w:rPr>
        <w:drawing>
          <wp:inline distT="0" distB="0" distL="0" distR="0" wp14:anchorId="3134A365" wp14:editId="02E86AC4">
            <wp:extent cx="5863772" cy="10087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886009" cy="1012535"/>
                    </a:xfrm>
                    <a:prstGeom prst="rect">
                      <a:avLst/>
                    </a:prstGeom>
                    <a:noFill/>
                    <a:ln>
                      <a:noFill/>
                    </a:ln>
                  </pic:spPr>
                </pic:pic>
              </a:graphicData>
            </a:graphic>
          </wp:inline>
        </w:drawing>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32311B83"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5AC156CA" w:rsidR="00CA74E5"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0DB3C036" w14:textId="3D9BF558" w:rsidR="00E2221C" w:rsidRDefault="009A6CCA" w:rsidP="00E2221C">
      <w:pPr>
        <w:pStyle w:val="ImageforStep"/>
      </w:pPr>
      <w:r>
        <w:rPr>
          <w:noProof/>
        </w:rPr>
        <w:lastRenderedPageBreak/>
        <w:drawing>
          <wp:inline distT="0" distB="0" distL="0" distR="0" wp14:anchorId="00D8727D" wp14:editId="15771BEB">
            <wp:extent cx="4976416" cy="1821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08650" cy="1832976"/>
                    </a:xfrm>
                    <a:prstGeom prst="rect">
                      <a:avLst/>
                    </a:prstGeom>
                    <a:noFill/>
                    <a:ln>
                      <a:noFill/>
                    </a:ln>
                  </pic:spPr>
                </pic:pic>
              </a:graphicData>
            </a:graphic>
          </wp:inline>
        </w:drawing>
      </w:r>
    </w:p>
    <w:p w14:paraId="1D4D3FCB" w14:textId="02B0E55D" w:rsidR="00C605A0" w:rsidRDefault="00C605A0" w:rsidP="00C605A0">
      <w:pPr>
        <w:pStyle w:val="Heading3"/>
      </w:pPr>
      <w:r>
        <w:t>Exercise 5: Implementing Data Translations using Field Parameters</w:t>
      </w:r>
    </w:p>
    <w:p w14:paraId="6A4F58B4" w14:textId="575BE02C" w:rsidR="00C605A0" w:rsidRDefault="00C605A0" w:rsidP="00C605A0">
      <w:pPr>
        <w:pStyle w:val="LabExerciseLeadIn"/>
      </w:pPr>
      <w:r>
        <w:t>xxxx.</w:t>
      </w:r>
    </w:p>
    <w:p w14:paraId="7AB3EB73" w14:textId="32ED2E5F" w:rsidR="00C605A0" w:rsidRDefault="00C605A0" w:rsidP="00C605A0">
      <w:r>
        <w:t>xxx</w:t>
      </w:r>
    </w:p>
    <w:p w14:paraId="15C81867" w14:textId="48428276" w:rsidR="00C605A0" w:rsidRDefault="00C605A0" w:rsidP="00C605A0">
      <w:pPr>
        <w:pStyle w:val="Heading3"/>
      </w:pPr>
      <w:r>
        <w:t xml:space="preserve">Exercise 6: </w:t>
      </w:r>
      <w:r w:rsidRPr="00C605A0">
        <w:t>Implementing Data Translations for a Calendar Table</w:t>
      </w:r>
    </w:p>
    <w:p w14:paraId="385CDF3E" w14:textId="77777777" w:rsidR="00C605A0" w:rsidRDefault="00C605A0" w:rsidP="00C605A0">
      <w:pPr>
        <w:pStyle w:val="LabExerciseLeadIn"/>
      </w:pPr>
      <w:r>
        <w:t>xxxx.</w:t>
      </w:r>
    </w:p>
    <w:p w14:paraId="231FFD83" w14:textId="77777777" w:rsidR="00C605A0" w:rsidRDefault="00C605A0" w:rsidP="00E2221C">
      <w:pPr>
        <w:pStyle w:val="ImageforStep"/>
      </w:pP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147"/>
      <w:footerReference w:type="default" r:id="rId148"/>
      <w:headerReference w:type="first" r:id="rId149"/>
      <w:footerReference w:type="first" r:id="rId150"/>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4367E" w14:textId="77777777" w:rsidR="009B5B2F" w:rsidRDefault="009B5B2F" w:rsidP="002754DA">
      <w:pPr>
        <w:spacing w:before="0" w:after="0"/>
      </w:pPr>
      <w:r>
        <w:separator/>
      </w:r>
    </w:p>
  </w:endnote>
  <w:endnote w:type="continuationSeparator" w:id="0">
    <w:p w14:paraId="2401695E" w14:textId="77777777" w:rsidR="009B5B2F" w:rsidRDefault="009B5B2F"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F9DC0" w14:textId="77777777" w:rsidR="009B5B2F" w:rsidRDefault="009B5B2F" w:rsidP="002754DA">
      <w:pPr>
        <w:spacing w:before="0" w:after="0"/>
      </w:pPr>
      <w:r>
        <w:separator/>
      </w:r>
    </w:p>
  </w:footnote>
  <w:footnote w:type="continuationSeparator" w:id="0">
    <w:p w14:paraId="0EBDC10E" w14:textId="77777777" w:rsidR="009B5B2F" w:rsidRDefault="009B5B2F"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0B1889AC"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DE3A6A">
      <w:rPr>
        <w:rFonts w:cs="Arial"/>
        <w:noProof/>
      </w:rPr>
      <w:t>Jan 10,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32BE9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C4A5B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0285D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F9478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2A40A7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DA609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AA62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CDC95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108F988"/>
    <w:lvl w:ilvl="0">
      <w:start w:val="1"/>
      <w:numFmt w:val="decimal"/>
      <w:lvlText w:val="%1."/>
      <w:lvlJc w:val="left"/>
      <w:pPr>
        <w:tabs>
          <w:tab w:val="num" w:pos="360"/>
        </w:tabs>
        <w:ind w:left="360" w:hanging="360"/>
      </w:pPr>
    </w:lvl>
  </w:abstractNum>
  <w:abstractNum w:abstractNumId="9"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11"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12" w15:restartNumberingAfterBreak="0">
    <w:nsid w:val="2946127D"/>
    <w:multiLevelType w:val="multilevel"/>
    <w:tmpl w:val="A70A9C82"/>
    <w:numStyleLink w:val="LabStepsTemplate"/>
  </w:abstractNum>
  <w:abstractNum w:abstractNumId="13"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18"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19"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1" w15:restartNumberingAfterBreak="0">
    <w:nsid w:val="5BF21E96"/>
    <w:multiLevelType w:val="hybridMultilevel"/>
    <w:tmpl w:val="2B8CE0C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23"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40720879">
    <w:abstractNumId w:val="13"/>
  </w:num>
  <w:num w:numId="2" w16cid:durableId="489492734">
    <w:abstractNumId w:val="16"/>
  </w:num>
  <w:num w:numId="3" w16cid:durableId="59791875">
    <w:abstractNumId w:val="18"/>
  </w:num>
  <w:num w:numId="4" w16cid:durableId="1533495333">
    <w:abstractNumId w:val="14"/>
  </w:num>
  <w:num w:numId="5" w16cid:durableId="1906449883">
    <w:abstractNumId w:val="15"/>
  </w:num>
  <w:num w:numId="6" w16cid:durableId="903489709">
    <w:abstractNumId w:val="23"/>
  </w:num>
  <w:num w:numId="7" w16cid:durableId="2119794347">
    <w:abstractNumId w:val="23"/>
  </w:num>
  <w:num w:numId="8" w16cid:durableId="13684100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85910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934891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159083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42651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79788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75478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562638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98474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8851784">
    <w:abstractNumId w:val="17"/>
  </w:num>
  <w:num w:numId="18" w16cid:durableId="1495297879">
    <w:abstractNumId w:val="10"/>
  </w:num>
  <w:num w:numId="19" w16cid:durableId="1921059512">
    <w:abstractNumId w:val="19"/>
  </w:num>
  <w:num w:numId="20" w16cid:durableId="1143546882">
    <w:abstractNumId w:val="12"/>
  </w:num>
  <w:num w:numId="21" w16cid:durableId="890002651">
    <w:abstractNumId w:val="9"/>
  </w:num>
  <w:num w:numId="22" w16cid:durableId="1623000436">
    <w:abstractNumId w:val="22"/>
  </w:num>
  <w:num w:numId="23" w16cid:durableId="661466576">
    <w:abstractNumId w:val="20"/>
  </w:num>
  <w:num w:numId="24" w16cid:durableId="666322088">
    <w:abstractNumId w:val="24"/>
  </w:num>
  <w:num w:numId="25" w16cid:durableId="10498384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698766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864555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475905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326647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2539078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5148459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881939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203376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47897131">
    <w:abstractNumId w:val="21"/>
  </w:num>
  <w:num w:numId="35" w16cid:durableId="137373086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3655946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47330209">
    <w:abstractNumId w:val="7"/>
  </w:num>
  <w:num w:numId="38" w16cid:durableId="1833597190">
    <w:abstractNumId w:val="6"/>
  </w:num>
  <w:num w:numId="39" w16cid:durableId="1731610207">
    <w:abstractNumId w:val="5"/>
  </w:num>
  <w:num w:numId="40" w16cid:durableId="1062564079">
    <w:abstractNumId w:val="4"/>
  </w:num>
  <w:num w:numId="41" w16cid:durableId="2078896324">
    <w:abstractNumId w:val="8"/>
  </w:num>
  <w:num w:numId="42" w16cid:durableId="199366538">
    <w:abstractNumId w:val="3"/>
  </w:num>
  <w:num w:numId="43" w16cid:durableId="801459810">
    <w:abstractNumId w:val="2"/>
  </w:num>
  <w:num w:numId="44" w16cid:durableId="2086606838">
    <w:abstractNumId w:val="1"/>
  </w:num>
  <w:num w:numId="45" w16cid:durableId="98380747">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5"/>
  <w:activeWritingStyle w:appName="MSWord" w:lang="en-US" w:vendorID="64" w:dllVersion="0" w:nlCheck="1" w:checkStyle="0"/>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CDF"/>
    <w:rsid w:val="000435C9"/>
    <w:rsid w:val="00047F14"/>
    <w:rsid w:val="00051385"/>
    <w:rsid w:val="000543B3"/>
    <w:rsid w:val="00056F50"/>
    <w:rsid w:val="00063B7E"/>
    <w:rsid w:val="00065A75"/>
    <w:rsid w:val="00065DD4"/>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A6D59"/>
    <w:rsid w:val="000B09A5"/>
    <w:rsid w:val="000B1021"/>
    <w:rsid w:val="000B2EE5"/>
    <w:rsid w:val="000B3388"/>
    <w:rsid w:val="000B4798"/>
    <w:rsid w:val="000B79D2"/>
    <w:rsid w:val="000B7B1D"/>
    <w:rsid w:val="000C10E3"/>
    <w:rsid w:val="000C2D03"/>
    <w:rsid w:val="000C50E4"/>
    <w:rsid w:val="000C54C2"/>
    <w:rsid w:val="000C6141"/>
    <w:rsid w:val="000C672D"/>
    <w:rsid w:val="000C7473"/>
    <w:rsid w:val="000D15B6"/>
    <w:rsid w:val="000D1AC2"/>
    <w:rsid w:val="000D1CE4"/>
    <w:rsid w:val="000D297C"/>
    <w:rsid w:val="000D5929"/>
    <w:rsid w:val="000D7ECF"/>
    <w:rsid w:val="000E24D4"/>
    <w:rsid w:val="000E2B79"/>
    <w:rsid w:val="000E3D7B"/>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360B"/>
    <w:rsid w:val="001361F1"/>
    <w:rsid w:val="0013633D"/>
    <w:rsid w:val="00136858"/>
    <w:rsid w:val="00137AE5"/>
    <w:rsid w:val="00140317"/>
    <w:rsid w:val="00140CF8"/>
    <w:rsid w:val="00141688"/>
    <w:rsid w:val="00142CDC"/>
    <w:rsid w:val="001467DD"/>
    <w:rsid w:val="001502E9"/>
    <w:rsid w:val="00150932"/>
    <w:rsid w:val="00151E41"/>
    <w:rsid w:val="00152A67"/>
    <w:rsid w:val="001554D3"/>
    <w:rsid w:val="00156798"/>
    <w:rsid w:val="0015714F"/>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143E"/>
    <w:rsid w:val="00172205"/>
    <w:rsid w:val="0017236E"/>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A7026"/>
    <w:rsid w:val="001B176D"/>
    <w:rsid w:val="001B1E12"/>
    <w:rsid w:val="001B1E38"/>
    <w:rsid w:val="001B31B0"/>
    <w:rsid w:val="001B4693"/>
    <w:rsid w:val="001B4B69"/>
    <w:rsid w:val="001B5510"/>
    <w:rsid w:val="001B60FC"/>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6C5"/>
    <w:rsid w:val="00241181"/>
    <w:rsid w:val="002417BC"/>
    <w:rsid w:val="00243A3C"/>
    <w:rsid w:val="00244E1E"/>
    <w:rsid w:val="00246C21"/>
    <w:rsid w:val="0024711C"/>
    <w:rsid w:val="00247242"/>
    <w:rsid w:val="00250284"/>
    <w:rsid w:val="002508CA"/>
    <w:rsid w:val="00252EA2"/>
    <w:rsid w:val="002608BD"/>
    <w:rsid w:val="00262D76"/>
    <w:rsid w:val="002631F0"/>
    <w:rsid w:val="002639C1"/>
    <w:rsid w:val="00264035"/>
    <w:rsid w:val="002646DD"/>
    <w:rsid w:val="00265968"/>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7E5D"/>
    <w:rsid w:val="002A4734"/>
    <w:rsid w:val="002A4DCA"/>
    <w:rsid w:val="002A68D6"/>
    <w:rsid w:val="002A7719"/>
    <w:rsid w:val="002A7EAC"/>
    <w:rsid w:val="002B0649"/>
    <w:rsid w:val="002B29CA"/>
    <w:rsid w:val="002B3783"/>
    <w:rsid w:val="002B4D8A"/>
    <w:rsid w:val="002B50BA"/>
    <w:rsid w:val="002B6144"/>
    <w:rsid w:val="002B618B"/>
    <w:rsid w:val="002B648B"/>
    <w:rsid w:val="002C1D9A"/>
    <w:rsid w:val="002C45A4"/>
    <w:rsid w:val="002C5CBE"/>
    <w:rsid w:val="002C6DDC"/>
    <w:rsid w:val="002D1C03"/>
    <w:rsid w:val="002D3E2E"/>
    <w:rsid w:val="002D646D"/>
    <w:rsid w:val="002E035E"/>
    <w:rsid w:val="002E05CD"/>
    <w:rsid w:val="002E14B9"/>
    <w:rsid w:val="002E1C5A"/>
    <w:rsid w:val="002E259F"/>
    <w:rsid w:val="002E3234"/>
    <w:rsid w:val="002E3602"/>
    <w:rsid w:val="002E4ACE"/>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1BC0"/>
    <w:rsid w:val="003C40E6"/>
    <w:rsid w:val="003C418A"/>
    <w:rsid w:val="003C5D20"/>
    <w:rsid w:val="003C6F9B"/>
    <w:rsid w:val="003D02AE"/>
    <w:rsid w:val="003D1045"/>
    <w:rsid w:val="003D12ED"/>
    <w:rsid w:val="003D1AE4"/>
    <w:rsid w:val="003D1B00"/>
    <w:rsid w:val="003D2CEB"/>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05BD8"/>
    <w:rsid w:val="00410FD2"/>
    <w:rsid w:val="00412127"/>
    <w:rsid w:val="00414108"/>
    <w:rsid w:val="00414CE4"/>
    <w:rsid w:val="004165DA"/>
    <w:rsid w:val="00420D38"/>
    <w:rsid w:val="0042260D"/>
    <w:rsid w:val="00426C6E"/>
    <w:rsid w:val="00427A68"/>
    <w:rsid w:val="004305AA"/>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14A"/>
    <w:rsid w:val="0047178F"/>
    <w:rsid w:val="004737C0"/>
    <w:rsid w:val="00474799"/>
    <w:rsid w:val="00481358"/>
    <w:rsid w:val="00482B10"/>
    <w:rsid w:val="004838B2"/>
    <w:rsid w:val="00484260"/>
    <w:rsid w:val="00484E5D"/>
    <w:rsid w:val="00487042"/>
    <w:rsid w:val="00487D07"/>
    <w:rsid w:val="004901DA"/>
    <w:rsid w:val="00490DA0"/>
    <w:rsid w:val="004930AA"/>
    <w:rsid w:val="0049406D"/>
    <w:rsid w:val="0049441A"/>
    <w:rsid w:val="004946E2"/>
    <w:rsid w:val="00494C91"/>
    <w:rsid w:val="00496072"/>
    <w:rsid w:val="00496964"/>
    <w:rsid w:val="004A0344"/>
    <w:rsid w:val="004A10C1"/>
    <w:rsid w:val="004A3AF2"/>
    <w:rsid w:val="004A47FE"/>
    <w:rsid w:val="004A5655"/>
    <w:rsid w:val="004A66FA"/>
    <w:rsid w:val="004A6CBA"/>
    <w:rsid w:val="004A7C45"/>
    <w:rsid w:val="004B0192"/>
    <w:rsid w:val="004B2700"/>
    <w:rsid w:val="004B4A1F"/>
    <w:rsid w:val="004B75D9"/>
    <w:rsid w:val="004B7881"/>
    <w:rsid w:val="004C1F56"/>
    <w:rsid w:val="004C4D3C"/>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5C4F"/>
    <w:rsid w:val="004F6A66"/>
    <w:rsid w:val="00502AE7"/>
    <w:rsid w:val="00504620"/>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2CA7"/>
    <w:rsid w:val="005338F8"/>
    <w:rsid w:val="00533D36"/>
    <w:rsid w:val="005344C9"/>
    <w:rsid w:val="0053493F"/>
    <w:rsid w:val="00536194"/>
    <w:rsid w:val="00536A2B"/>
    <w:rsid w:val="00536E84"/>
    <w:rsid w:val="00536EA7"/>
    <w:rsid w:val="005375BA"/>
    <w:rsid w:val="00537866"/>
    <w:rsid w:val="00537DCD"/>
    <w:rsid w:val="00540A9A"/>
    <w:rsid w:val="005428BD"/>
    <w:rsid w:val="00542CAB"/>
    <w:rsid w:val="00544A58"/>
    <w:rsid w:val="00550BDC"/>
    <w:rsid w:val="00551DC5"/>
    <w:rsid w:val="00551DFA"/>
    <w:rsid w:val="005556AA"/>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2CE3"/>
    <w:rsid w:val="005F342F"/>
    <w:rsid w:val="005F39DC"/>
    <w:rsid w:val="005F3F4B"/>
    <w:rsid w:val="005F5241"/>
    <w:rsid w:val="005F5D55"/>
    <w:rsid w:val="005F6226"/>
    <w:rsid w:val="005F7805"/>
    <w:rsid w:val="00601C04"/>
    <w:rsid w:val="00601E9E"/>
    <w:rsid w:val="0060200F"/>
    <w:rsid w:val="00602FCF"/>
    <w:rsid w:val="00603508"/>
    <w:rsid w:val="00603D86"/>
    <w:rsid w:val="00610D4F"/>
    <w:rsid w:val="00612226"/>
    <w:rsid w:val="006133C4"/>
    <w:rsid w:val="006141CC"/>
    <w:rsid w:val="0061494C"/>
    <w:rsid w:val="00616CB2"/>
    <w:rsid w:val="00617483"/>
    <w:rsid w:val="00620888"/>
    <w:rsid w:val="00621EBF"/>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E22"/>
    <w:rsid w:val="00667F37"/>
    <w:rsid w:val="00670364"/>
    <w:rsid w:val="00671ABC"/>
    <w:rsid w:val="00673DAD"/>
    <w:rsid w:val="00675CD7"/>
    <w:rsid w:val="0067766A"/>
    <w:rsid w:val="00677776"/>
    <w:rsid w:val="006810E2"/>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246C"/>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DDE"/>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70735"/>
    <w:rsid w:val="00771065"/>
    <w:rsid w:val="00771A33"/>
    <w:rsid w:val="007733B4"/>
    <w:rsid w:val="0077432D"/>
    <w:rsid w:val="00774F70"/>
    <w:rsid w:val="00775A11"/>
    <w:rsid w:val="007764D1"/>
    <w:rsid w:val="00783169"/>
    <w:rsid w:val="00783B23"/>
    <w:rsid w:val="0078414E"/>
    <w:rsid w:val="0078763B"/>
    <w:rsid w:val="00787E59"/>
    <w:rsid w:val="00790F15"/>
    <w:rsid w:val="00791337"/>
    <w:rsid w:val="00792E90"/>
    <w:rsid w:val="00795429"/>
    <w:rsid w:val="00796CDC"/>
    <w:rsid w:val="007A00D7"/>
    <w:rsid w:val="007A020E"/>
    <w:rsid w:val="007A2E8C"/>
    <w:rsid w:val="007A3111"/>
    <w:rsid w:val="007A3585"/>
    <w:rsid w:val="007A3D0E"/>
    <w:rsid w:val="007A5C97"/>
    <w:rsid w:val="007A6D7B"/>
    <w:rsid w:val="007A6FDB"/>
    <w:rsid w:val="007A7B3A"/>
    <w:rsid w:val="007B13DE"/>
    <w:rsid w:val="007B262C"/>
    <w:rsid w:val="007B3E28"/>
    <w:rsid w:val="007B5043"/>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0A0B"/>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47E0"/>
    <w:rsid w:val="00834C0C"/>
    <w:rsid w:val="00836BB5"/>
    <w:rsid w:val="0083767E"/>
    <w:rsid w:val="00837DE7"/>
    <w:rsid w:val="008403D8"/>
    <w:rsid w:val="00841B2E"/>
    <w:rsid w:val="00841F3B"/>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3D38"/>
    <w:rsid w:val="00886ACB"/>
    <w:rsid w:val="0088795D"/>
    <w:rsid w:val="00893BBD"/>
    <w:rsid w:val="00893C82"/>
    <w:rsid w:val="008943B0"/>
    <w:rsid w:val="00896234"/>
    <w:rsid w:val="00896C60"/>
    <w:rsid w:val="008A1B16"/>
    <w:rsid w:val="008A1B97"/>
    <w:rsid w:val="008A2BA0"/>
    <w:rsid w:val="008A339A"/>
    <w:rsid w:val="008A4BDC"/>
    <w:rsid w:val="008A6C00"/>
    <w:rsid w:val="008A7318"/>
    <w:rsid w:val="008B0297"/>
    <w:rsid w:val="008B0C71"/>
    <w:rsid w:val="008B0F16"/>
    <w:rsid w:val="008B24C7"/>
    <w:rsid w:val="008B3977"/>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F0E1B"/>
    <w:rsid w:val="008F2979"/>
    <w:rsid w:val="008F4B42"/>
    <w:rsid w:val="008F61BE"/>
    <w:rsid w:val="00901F5A"/>
    <w:rsid w:val="00902C2B"/>
    <w:rsid w:val="00902DD2"/>
    <w:rsid w:val="00902F51"/>
    <w:rsid w:val="00903B98"/>
    <w:rsid w:val="00903D8F"/>
    <w:rsid w:val="0090430D"/>
    <w:rsid w:val="00906B3F"/>
    <w:rsid w:val="00906F17"/>
    <w:rsid w:val="0090725E"/>
    <w:rsid w:val="00913716"/>
    <w:rsid w:val="009138D3"/>
    <w:rsid w:val="009143E7"/>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422EE"/>
    <w:rsid w:val="00944282"/>
    <w:rsid w:val="0095110D"/>
    <w:rsid w:val="00951B64"/>
    <w:rsid w:val="00951BD2"/>
    <w:rsid w:val="00951C8A"/>
    <w:rsid w:val="009537AB"/>
    <w:rsid w:val="00953B22"/>
    <w:rsid w:val="0095527E"/>
    <w:rsid w:val="00955898"/>
    <w:rsid w:val="00956AB3"/>
    <w:rsid w:val="00960427"/>
    <w:rsid w:val="00961446"/>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90EBF"/>
    <w:rsid w:val="0099246A"/>
    <w:rsid w:val="00994129"/>
    <w:rsid w:val="0099445D"/>
    <w:rsid w:val="00994DA5"/>
    <w:rsid w:val="0099509E"/>
    <w:rsid w:val="00995AB5"/>
    <w:rsid w:val="00995C52"/>
    <w:rsid w:val="009A0E8B"/>
    <w:rsid w:val="009A10F1"/>
    <w:rsid w:val="009A2201"/>
    <w:rsid w:val="009A43D3"/>
    <w:rsid w:val="009A5818"/>
    <w:rsid w:val="009A5BCE"/>
    <w:rsid w:val="009A6586"/>
    <w:rsid w:val="009A6CCA"/>
    <w:rsid w:val="009A751C"/>
    <w:rsid w:val="009B275F"/>
    <w:rsid w:val="009B585D"/>
    <w:rsid w:val="009B5B2F"/>
    <w:rsid w:val="009B7A93"/>
    <w:rsid w:val="009C016D"/>
    <w:rsid w:val="009C0441"/>
    <w:rsid w:val="009C0444"/>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F7F64"/>
    <w:rsid w:val="00A00F6E"/>
    <w:rsid w:val="00A01BD3"/>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3017"/>
    <w:rsid w:val="00A548F9"/>
    <w:rsid w:val="00A5490F"/>
    <w:rsid w:val="00A54B68"/>
    <w:rsid w:val="00A55B1C"/>
    <w:rsid w:val="00A55EA3"/>
    <w:rsid w:val="00A5646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E7B"/>
    <w:rsid w:val="00A77830"/>
    <w:rsid w:val="00A811F8"/>
    <w:rsid w:val="00A81890"/>
    <w:rsid w:val="00A83D84"/>
    <w:rsid w:val="00A84330"/>
    <w:rsid w:val="00A86234"/>
    <w:rsid w:val="00A9158D"/>
    <w:rsid w:val="00A929ED"/>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8DD"/>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6964"/>
    <w:rsid w:val="00B17D6D"/>
    <w:rsid w:val="00B21D04"/>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4733B"/>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B7D4D"/>
    <w:rsid w:val="00BC0091"/>
    <w:rsid w:val="00BC013F"/>
    <w:rsid w:val="00BC1206"/>
    <w:rsid w:val="00BC120F"/>
    <w:rsid w:val="00BC22EE"/>
    <w:rsid w:val="00BC2C68"/>
    <w:rsid w:val="00BC3FCA"/>
    <w:rsid w:val="00BC432D"/>
    <w:rsid w:val="00BC4DD7"/>
    <w:rsid w:val="00BC67D1"/>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A3E"/>
    <w:rsid w:val="00C40D8F"/>
    <w:rsid w:val="00C4327C"/>
    <w:rsid w:val="00C44632"/>
    <w:rsid w:val="00C472D0"/>
    <w:rsid w:val="00C47A6B"/>
    <w:rsid w:val="00C50028"/>
    <w:rsid w:val="00C53882"/>
    <w:rsid w:val="00C605A0"/>
    <w:rsid w:val="00C61882"/>
    <w:rsid w:val="00C61DD8"/>
    <w:rsid w:val="00C628FA"/>
    <w:rsid w:val="00C62D6E"/>
    <w:rsid w:val="00C63C41"/>
    <w:rsid w:val="00C642C3"/>
    <w:rsid w:val="00C64DC9"/>
    <w:rsid w:val="00C64F04"/>
    <w:rsid w:val="00C66309"/>
    <w:rsid w:val="00C67699"/>
    <w:rsid w:val="00C6792E"/>
    <w:rsid w:val="00C70683"/>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4C1E"/>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50B8"/>
    <w:rsid w:val="00DD56DD"/>
    <w:rsid w:val="00DD5F52"/>
    <w:rsid w:val="00DD6842"/>
    <w:rsid w:val="00DD6AE6"/>
    <w:rsid w:val="00DD7D6E"/>
    <w:rsid w:val="00DE1252"/>
    <w:rsid w:val="00DE1EC4"/>
    <w:rsid w:val="00DE3365"/>
    <w:rsid w:val="00DE39BD"/>
    <w:rsid w:val="00DE3A6A"/>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DF75AE"/>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5125"/>
    <w:rsid w:val="00E455CE"/>
    <w:rsid w:val="00E45FC8"/>
    <w:rsid w:val="00E51A44"/>
    <w:rsid w:val="00E51C7C"/>
    <w:rsid w:val="00E52656"/>
    <w:rsid w:val="00E55723"/>
    <w:rsid w:val="00E57117"/>
    <w:rsid w:val="00E57901"/>
    <w:rsid w:val="00E605AD"/>
    <w:rsid w:val="00E60B87"/>
    <w:rsid w:val="00E61BF9"/>
    <w:rsid w:val="00E64845"/>
    <w:rsid w:val="00E6513C"/>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7568"/>
    <w:rsid w:val="00EA0CC6"/>
    <w:rsid w:val="00EA2171"/>
    <w:rsid w:val="00EA39E9"/>
    <w:rsid w:val="00EA55D1"/>
    <w:rsid w:val="00EB0E93"/>
    <w:rsid w:val="00EB1778"/>
    <w:rsid w:val="00EB31D1"/>
    <w:rsid w:val="00EB3BAC"/>
    <w:rsid w:val="00EB6B9F"/>
    <w:rsid w:val="00EB6E37"/>
    <w:rsid w:val="00EB759A"/>
    <w:rsid w:val="00EC02AD"/>
    <w:rsid w:val="00EC15A4"/>
    <w:rsid w:val="00EC288B"/>
    <w:rsid w:val="00EC2FB2"/>
    <w:rsid w:val="00EC49E3"/>
    <w:rsid w:val="00EC5B8C"/>
    <w:rsid w:val="00EC5D20"/>
    <w:rsid w:val="00EC7244"/>
    <w:rsid w:val="00EC7351"/>
    <w:rsid w:val="00ED0273"/>
    <w:rsid w:val="00ED17B7"/>
    <w:rsid w:val="00ED1A11"/>
    <w:rsid w:val="00ED1EBB"/>
    <w:rsid w:val="00ED22FB"/>
    <w:rsid w:val="00ED5055"/>
    <w:rsid w:val="00ED6CEF"/>
    <w:rsid w:val="00EE049F"/>
    <w:rsid w:val="00EE156C"/>
    <w:rsid w:val="00EE168F"/>
    <w:rsid w:val="00EE1731"/>
    <w:rsid w:val="00EE3AC9"/>
    <w:rsid w:val="00EE3D43"/>
    <w:rsid w:val="00EE457C"/>
    <w:rsid w:val="00EE6B5E"/>
    <w:rsid w:val="00EE795C"/>
    <w:rsid w:val="00EE7A35"/>
    <w:rsid w:val="00EE7C9C"/>
    <w:rsid w:val="00EE7EC1"/>
    <w:rsid w:val="00EF0B37"/>
    <w:rsid w:val="00EF11D0"/>
    <w:rsid w:val="00EF3593"/>
    <w:rsid w:val="00F00447"/>
    <w:rsid w:val="00F01776"/>
    <w:rsid w:val="00F01A46"/>
    <w:rsid w:val="00F01D70"/>
    <w:rsid w:val="00F05BDB"/>
    <w:rsid w:val="00F10C41"/>
    <w:rsid w:val="00F116C9"/>
    <w:rsid w:val="00F1664E"/>
    <w:rsid w:val="00F218A1"/>
    <w:rsid w:val="00F21A30"/>
    <w:rsid w:val="00F22325"/>
    <w:rsid w:val="00F2242F"/>
    <w:rsid w:val="00F22470"/>
    <w:rsid w:val="00F2265D"/>
    <w:rsid w:val="00F241A5"/>
    <w:rsid w:val="00F246D5"/>
    <w:rsid w:val="00F276BD"/>
    <w:rsid w:val="00F325C3"/>
    <w:rsid w:val="00F339C4"/>
    <w:rsid w:val="00F34FD2"/>
    <w:rsid w:val="00F377F8"/>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B07B8"/>
    <w:rsid w:val="00FB0897"/>
    <w:rsid w:val="00FB2282"/>
    <w:rsid w:val="00FB2F91"/>
    <w:rsid w:val="00FB31EF"/>
    <w:rsid w:val="00FB3F0A"/>
    <w:rsid w:val="00FB5839"/>
    <w:rsid w:val="00FB68E3"/>
    <w:rsid w:val="00FB6B61"/>
    <w:rsid w:val="00FB728C"/>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97073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header" Target="header2.xml"/><Relationship Id="rId5" Type="http://schemas.openxmlformats.org/officeDocument/2006/relationships/customXml" Target="../customXml/item5.xml"/><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footer" Target="footer2.xml"/><Relationship Id="rId12" Type="http://schemas.openxmlformats.org/officeDocument/2006/relationships/hyperlink" Target="https://github.com/PowerBiDevCamp/TranslationsBuilder"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github.com/PowerBiDevCamp/TranslationsBuilder/blob/main/Docs/Installation%20Guide.md"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github.com/PowerBiDevCamp/TranslationsBuilder/blob/main/Docs/Building%20Multi-language%20Reports%20in%20Power%20BI.md" TargetMode="External"/><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https://github.com/PowerBiDevCamp/TranslationsBuilder/raw/main/Labs/StarterFiles/Product%20Sales.pbi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2.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26E11BDE-7E31-4B78-8494-AC3EF47CDCC3}">
  <ds:schemaRefs>
    <ds:schemaRef ds:uri="http://schemas.microsoft.com/office/2009/outspace/metadata"/>
  </ds:schemaRefs>
</ds:datastoreItem>
</file>

<file path=customXml/itemProps5.xml><?xml version="1.0" encoding="utf-8"?>
<ds:datastoreItem xmlns:ds="http://schemas.openxmlformats.org/officeDocument/2006/customXml" ds:itemID="{4AB4F019-59F6-4F32-9A99-4D00AA33EAC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4272</TotalTime>
  <Pages>33</Pages>
  <Words>4112</Words>
  <Characters>23445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23</cp:revision>
  <cp:lastPrinted>2022-12-20T17:25:00Z</cp:lastPrinted>
  <dcterms:created xsi:type="dcterms:W3CDTF">2022-11-30T19:19:00Z</dcterms:created>
  <dcterms:modified xsi:type="dcterms:W3CDTF">2023-01-10T19:23:00Z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